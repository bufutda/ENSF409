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ACC69" w14:textId="77777777" w:rsidR="00C62A8B" w:rsidRDefault="00C62A8B">
      <w:pPr>
        <w:rPr>
          <w:b/>
          <w:lang w:val="en-CA"/>
        </w:rPr>
      </w:pPr>
    </w:p>
    <w:p w14:paraId="30E0AE50" w14:textId="77777777" w:rsidR="00C62A8B" w:rsidRDefault="00C62A8B">
      <w:pPr>
        <w:rPr>
          <w:b/>
          <w:lang w:val="en-CA"/>
        </w:rPr>
      </w:pPr>
    </w:p>
    <w:p w14:paraId="368C088E" w14:textId="77777777" w:rsidR="00C62A8B" w:rsidRDefault="00C62A8B">
      <w:pPr>
        <w:rPr>
          <w:b/>
          <w:lang w:val="en-CA"/>
        </w:rPr>
      </w:pPr>
    </w:p>
    <w:p w14:paraId="35311317" w14:textId="77777777" w:rsidR="00C62A8B" w:rsidRDefault="00C62A8B">
      <w:pPr>
        <w:rPr>
          <w:b/>
          <w:lang w:val="en-CA"/>
        </w:rPr>
      </w:pPr>
    </w:p>
    <w:p w14:paraId="36B63B96" w14:textId="77777777" w:rsidR="00C62A8B" w:rsidRDefault="00C62A8B">
      <w:pPr>
        <w:rPr>
          <w:b/>
          <w:lang w:val="en-CA"/>
        </w:rPr>
      </w:pPr>
    </w:p>
    <w:p w14:paraId="0818C85B" w14:textId="77777777" w:rsidR="00C62A8B" w:rsidRDefault="00C62A8B">
      <w:pPr>
        <w:rPr>
          <w:b/>
          <w:lang w:val="en-CA"/>
        </w:rPr>
      </w:pPr>
    </w:p>
    <w:p w14:paraId="39CAFCE3" w14:textId="77777777" w:rsidR="00C62A8B" w:rsidRDefault="00C62A8B">
      <w:pPr>
        <w:rPr>
          <w:b/>
          <w:lang w:val="en-CA"/>
        </w:rPr>
      </w:pPr>
    </w:p>
    <w:p w14:paraId="3B54624A" w14:textId="77777777" w:rsidR="00C62A8B" w:rsidRDefault="00C62A8B">
      <w:pPr>
        <w:rPr>
          <w:b/>
          <w:lang w:val="en-CA"/>
        </w:rPr>
      </w:pPr>
    </w:p>
    <w:p w14:paraId="2F4B71D9" w14:textId="77777777" w:rsidR="00C62A8B" w:rsidRDefault="00C62A8B">
      <w:pPr>
        <w:rPr>
          <w:b/>
          <w:lang w:val="en-CA"/>
        </w:rPr>
      </w:pPr>
    </w:p>
    <w:p w14:paraId="7C5B57D0" w14:textId="77777777" w:rsidR="00C62A8B" w:rsidRDefault="00C62A8B">
      <w:pPr>
        <w:rPr>
          <w:b/>
          <w:lang w:val="en-CA"/>
        </w:rPr>
      </w:pPr>
    </w:p>
    <w:p w14:paraId="5744B96D" w14:textId="77777777" w:rsidR="00C62A8B" w:rsidRDefault="00C62A8B">
      <w:pPr>
        <w:rPr>
          <w:b/>
          <w:lang w:val="en-CA"/>
        </w:rPr>
      </w:pPr>
    </w:p>
    <w:p w14:paraId="028A75F9" w14:textId="77777777" w:rsidR="00C62A8B" w:rsidRDefault="00C62A8B">
      <w:pPr>
        <w:rPr>
          <w:b/>
          <w:lang w:val="en-CA"/>
        </w:rPr>
      </w:pPr>
    </w:p>
    <w:p w14:paraId="14DC901A" w14:textId="77777777" w:rsidR="00C62A8B" w:rsidRDefault="00C62A8B">
      <w:pPr>
        <w:rPr>
          <w:b/>
          <w:lang w:val="en-CA"/>
        </w:rPr>
      </w:pPr>
    </w:p>
    <w:p w14:paraId="6C90E33A" w14:textId="77777777" w:rsidR="00C62A8B" w:rsidRDefault="00C62A8B">
      <w:pPr>
        <w:rPr>
          <w:b/>
          <w:lang w:val="en-CA"/>
        </w:rPr>
      </w:pPr>
    </w:p>
    <w:p w14:paraId="0D6A183E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>
        <w:rPr>
          <w:lang w:val="en-CA"/>
        </w:rPr>
        <w:t>: Principals of Software Development – ENSF 409</w:t>
      </w:r>
    </w:p>
    <w:p w14:paraId="3A30B2DA" w14:textId="77777777" w:rsidR="00C62A8B" w:rsidRPr="00C62A8B" w:rsidRDefault="00C62A8B" w:rsidP="00C62A8B">
      <w:pPr>
        <w:ind w:left="1440"/>
        <w:rPr>
          <w:b/>
          <w:lang w:val="en-CA"/>
        </w:rPr>
      </w:pPr>
      <w:r w:rsidRPr="00C62A8B">
        <w:rPr>
          <w:b/>
          <w:lang w:val="en-CA"/>
        </w:rPr>
        <w:t>Lab 1</w:t>
      </w:r>
    </w:p>
    <w:p w14:paraId="794A351A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Instructor</w:t>
      </w:r>
      <w:r>
        <w:rPr>
          <w:lang w:val="en-CA"/>
        </w:rPr>
        <w:t xml:space="preserve">: M. </w:t>
      </w:r>
      <w:proofErr w:type="spellStart"/>
      <w:r>
        <w:rPr>
          <w:lang w:val="en-CA"/>
        </w:rPr>
        <w:t>Moshirpour</w:t>
      </w:r>
      <w:proofErr w:type="spellEnd"/>
    </w:p>
    <w:p w14:paraId="2EE41378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>
        <w:rPr>
          <w:lang w:val="en-CA"/>
        </w:rPr>
        <w:t xml:space="preserve">: Mitchell </w:t>
      </w:r>
      <w:proofErr w:type="spellStart"/>
      <w:r>
        <w:rPr>
          <w:lang w:val="en-CA"/>
        </w:rPr>
        <w:t>Sawatzky</w:t>
      </w:r>
      <w:proofErr w:type="spellEnd"/>
    </w:p>
    <w:p w14:paraId="7ECBA128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>
        <w:rPr>
          <w:lang w:val="en-CA"/>
        </w:rPr>
        <w:t>: Jan 17, 2016</w:t>
      </w:r>
    </w:p>
    <w:p w14:paraId="64F26F12" w14:textId="77777777" w:rsidR="00C62A8B" w:rsidRDefault="00C62A8B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439BE2FA" w14:textId="77777777" w:rsidR="00C62A8B" w:rsidRDefault="00C62A8B" w:rsidP="00C62A8B">
      <w:pPr>
        <w:pStyle w:val="ExcerciseHeader"/>
        <w:rPr>
          <w:lang w:val="en-CA"/>
        </w:rPr>
      </w:pPr>
      <w:r>
        <w:rPr>
          <w:lang w:val="en-CA"/>
        </w:rPr>
        <w:lastRenderedPageBreak/>
        <w:t>Exercise B (10 marks)</w:t>
      </w:r>
    </w:p>
    <w:p w14:paraId="4E5F57B4" w14:textId="77777777" w:rsidR="00C62A8B" w:rsidRDefault="002E551A" w:rsidP="00C62A8B">
      <w:pPr>
        <w:rPr>
          <w:lang w:val="en-CA"/>
        </w:rPr>
      </w:pPr>
      <w:r>
        <w:rPr>
          <w:lang w:val="en-CA"/>
        </w:rPr>
        <w:t>Clock</w:t>
      </w:r>
      <w:r w:rsidR="00C62A8B">
        <w:rPr>
          <w:lang w:val="en-CA"/>
        </w:rPr>
        <w:t>.java</w:t>
      </w:r>
    </w:p>
    <w:p w14:paraId="3AB467C9" w14:textId="77777777" w:rsidR="002E551A" w:rsidRPr="002E551A" w:rsidRDefault="002E551A" w:rsidP="002E551A">
      <w:pPr>
        <w:pStyle w:val="Code"/>
      </w:pPr>
      <w:r w:rsidRPr="002E551A">
        <w:t>public class Clock {</w:t>
      </w:r>
    </w:p>
    <w:p w14:paraId="35FE6A3A" w14:textId="77777777" w:rsidR="002E551A" w:rsidRPr="002E551A" w:rsidRDefault="002E551A" w:rsidP="002E551A">
      <w:pPr>
        <w:pStyle w:val="Code"/>
      </w:pPr>
    </w:p>
    <w:p w14:paraId="7C3E1599" w14:textId="77777777" w:rsidR="002E551A" w:rsidRPr="002E551A" w:rsidRDefault="002E551A" w:rsidP="002E551A">
      <w:pPr>
        <w:pStyle w:val="Code"/>
      </w:pPr>
      <w:r w:rsidRPr="002E551A">
        <w:t xml:space="preserve">    //instance variables</w:t>
      </w:r>
    </w:p>
    <w:p w14:paraId="74CF8950" w14:textId="77777777" w:rsidR="002E551A" w:rsidRPr="002E551A" w:rsidRDefault="002E551A" w:rsidP="002E551A">
      <w:pPr>
        <w:pStyle w:val="Code"/>
      </w:pPr>
      <w:r w:rsidRPr="002E551A">
        <w:t xml:space="preserve">    private </w:t>
      </w:r>
      <w:proofErr w:type="spellStart"/>
      <w:r w:rsidRPr="002E551A">
        <w:t>int</w:t>
      </w:r>
      <w:proofErr w:type="spellEnd"/>
      <w:r w:rsidRPr="002E551A">
        <w:t xml:space="preserve"> day;</w:t>
      </w:r>
    </w:p>
    <w:p w14:paraId="58D3B048" w14:textId="77777777" w:rsidR="002E551A" w:rsidRPr="002E551A" w:rsidRDefault="002E551A" w:rsidP="002E551A">
      <w:pPr>
        <w:pStyle w:val="Code"/>
      </w:pPr>
      <w:r w:rsidRPr="002E551A">
        <w:t xml:space="preserve">    private </w:t>
      </w:r>
      <w:proofErr w:type="spellStart"/>
      <w:r w:rsidRPr="002E551A">
        <w:t>int</w:t>
      </w:r>
      <w:proofErr w:type="spellEnd"/>
      <w:r w:rsidRPr="002E551A">
        <w:t xml:space="preserve"> hour;</w:t>
      </w:r>
    </w:p>
    <w:p w14:paraId="4C1E9B7D" w14:textId="77777777" w:rsidR="002E551A" w:rsidRPr="002E551A" w:rsidRDefault="002E551A" w:rsidP="002E551A">
      <w:pPr>
        <w:pStyle w:val="Code"/>
      </w:pPr>
      <w:r w:rsidRPr="002E551A">
        <w:t xml:space="preserve">    private </w:t>
      </w:r>
      <w:proofErr w:type="spellStart"/>
      <w:r w:rsidRPr="002E551A">
        <w:t>int</w:t>
      </w:r>
      <w:proofErr w:type="spellEnd"/>
      <w:r w:rsidRPr="002E551A">
        <w:t xml:space="preserve"> minute;</w:t>
      </w:r>
    </w:p>
    <w:p w14:paraId="4D3FE260" w14:textId="77777777" w:rsidR="002E551A" w:rsidRPr="002E551A" w:rsidRDefault="002E551A" w:rsidP="002E551A">
      <w:pPr>
        <w:pStyle w:val="Code"/>
      </w:pPr>
      <w:r w:rsidRPr="002E551A">
        <w:t xml:space="preserve">    private </w:t>
      </w:r>
      <w:proofErr w:type="spellStart"/>
      <w:r w:rsidRPr="002E551A">
        <w:t>int</w:t>
      </w:r>
      <w:proofErr w:type="spellEnd"/>
      <w:r w:rsidRPr="002E551A">
        <w:t xml:space="preserve"> second;</w:t>
      </w:r>
    </w:p>
    <w:p w14:paraId="26DC6028" w14:textId="77777777" w:rsidR="002E551A" w:rsidRPr="002E551A" w:rsidRDefault="002E551A" w:rsidP="002E551A">
      <w:pPr>
        <w:pStyle w:val="Code"/>
      </w:pPr>
    </w:p>
    <w:p w14:paraId="6F61ABDB" w14:textId="77777777" w:rsidR="002E551A" w:rsidRPr="002E551A" w:rsidRDefault="002E551A" w:rsidP="002E551A">
      <w:pPr>
        <w:pStyle w:val="Code"/>
      </w:pPr>
      <w:r w:rsidRPr="002E551A">
        <w:t xml:space="preserve">    //class constructors</w:t>
      </w:r>
    </w:p>
    <w:p w14:paraId="110ADBC9" w14:textId="77777777" w:rsidR="002E551A" w:rsidRPr="002E551A" w:rsidRDefault="002E551A" w:rsidP="002E551A">
      <w:pPr>
        <w:pStyle w:val="Code"/>
      </w:pPr>
      <w:r w:rsidRPr="002E551A">
        <w:t xml:space="preserve">    public </w:t>
      </w:r>
      <w:proofErr w:type="gramStart"/>
      <w:r w:rsidRPr="002E551A">
        <w:t>Clock(</w:t>
      </w:r>
      <w:proofErr w:type="spellStart"/>
      <w:proofErr w:type="gramEnd"/>
      <w:r w:rsidRPr="002E551A">
        <w:t>int</w:t>
      </w:r>
      <w:proofErr w:type="spellEnd"/>
      <w:r w:rsidRPr="002E551A">
        <w:t xml:space="preserve"> </w:t>
      </w:r>
      <w:proofErr w:type="spellStart"/>
      <w:r w:rsidRPr="002E551A">
        <w:t>nDay</w:t>
      </w:r>
      <w:proofErr w:type="spellEnd"/>
      <w:r w:rsidRPr="002E551A">
        <w:t xml:space="preserve">, </w:t>
      </w:r>
      <w:proofErr w:type="spellStart"/>
      <w:r w:rsidRPr="002E551A">
        <w:t>int</w:t>
      </w:r>
      <w:proofErr w:type="spellEnd"/>
      <w:r w:rsidRPr="002E551A">
        <w:t xml:space="preserve"> </w:t>
      </w:r>
      <w:proofErr w:type="spellStart"/>
      <w:r w:rsidRPr="002E551A">
        <w:t>nHour</w:t>
      </w:r>
      <w:proofErr w:type="spellEnd"/>
      <w:r w:rsidRPr="002E551A">
        <w:t xml:space="preserve">, </w:t>
      </w:r>
      <w:proofErr w:type="spellStart"/>
      <w:r w:rsidRPr="002E551A">
        <w:t>int</w:t>
      </w:r>
      <w:proofErr w:type="spellEnd"/>
      <w:r w:rsidRPr="002E551A">
        <w:t xml:space="preserve"> </w:t>
      </w:r>
      <w:proofErr w:type="spellStart"/>
      <w:r w:rsidRPr="002E551A">
        <w:t>nMinute</w:t>
      </w:r>
      <w:proofErr w:type="spellEnd"/>
      <w:r w:rsidRPr="002E551A">
        <w:t xml:space="preserve">, </w:t>
      </w:r>
      <w:proofErr w:type="spellStart"/>
      <w:r w:rsidRPr="002E551A">
        <w:t>int</w:t>
      </w:r>
      <w:proofErr w:type="spellEnd"/>
      <w:r w:rsidRPr="002E551A">
        <w:t xml:space="preserve"> </w:t>
      </w:r>
      <w:proofErr w:type="spellStart"/>
      <w:r w:rsidRPr="002E551A">
        <w:t>nSecond</w:t>
      </w:r>
      <w:proofErr w:type="spellEnd"/>
      <w:r w:rsidRPr="002E551A">
        <w:t>) {</w:t>
      </w:r>
    </w:p>
    <w:p w14:paraId="689E5ECC" w14:textId="77777777" w:rsidR="002E551A" w:rsidRPr="002E551A" w:rsidRDefault="002E551A" w:rsidP="002E551A">
      <w:pPr>
        <w:pStyle w:val="Code"/>
      </w:pPr>
      <w:r w:rsidRPr="002E551A">
        <w:t xml:space="preserve">        //setting uses the internal methods to take advantage of error handling</w:t>
      </w:r>
    </w:p>
    <w:p w14:paraId="1EA79B77" w14:textId="77777777" w:rsidR="002E551A" w:rsidRPr="002E551A" w:rsidRDefault="002E551A" w:rsidP="002E551A">
      <w:pPr>
        <w:pStyle w:val="Code"/>
      </w:pPr>
      <w:r w:rsidRPr="002E551A">
        <w:t xml:space="preserve">        </w:t>
      </w:r>
      <w:proofErr w:type="spellStart"/>
      <w:r w:rsidRPr="002E551A">
        <w:t>this.set_day</w:t>
      </w:r>
      <w:proofErr w:type="spellEnd"/>
      <w:r w:rsidRPr="002E551A">
        <w:t>(</w:t>
      </w:r>
      <w:proofErr w:type="spellStart"/>
      <w:r w:rsidRPr="002E551A">
        <w:t>nDay</w:t>
      </w:r>
      <w:proofErr w:type="spellEnd"/>
      <w:r w:rsidRPr="002E551A">
        <w:t>);</w:t>
      </w:r>
    </w:p>
    <w:p w14:paraId="1F03F887" w14:textId="77777777" w:rsidR="002E551A" w:rsidRPr="002E551A" w:rsidRDefault="002E551A" w:rsidP="002E551A">
      <w:pPr>
        <w:pStyle w:val="Code"/>
      </w:pPr>
      <w:r w:rsidRPr="002E551A">
        <w:t xml:space="preserve">        </w:t>
      </w:r>
      <w:proofErr w:type="spellStart"/>
      <w:r w:rsidRPr="002E551A">
        <w:t>this.set_hour</w:t>
      </w:r>
      <w:proofErr w:type="spellEnd"/>
      <w:r w:rsidRPr="002E551A">
        <w:t>(</w:t>
      </w:r>
      <w:proofErr w:type="spellStart"/>
      <w:r w:rsidRPr="002E551A">
        <w:t>nHour</w:t>
      </w:r>
      <w:proofErr w:type="spellEnd"/>
      <w:r w:rsidRPr="002E551A">
        <w:t>);</w:t>
      </w:r>
    </w:p>
    <w:p w14:paraId="766213C7" w14:textId="77777777" w:rsidR="002E551A" w:rsidRPr="002E551A" w:rsidRDefault="002E551A" w:rsidP="002E551A">
      <w:pPr>
        <w:pStyle w:val="Code"/>
      </w:pPr>
      <w:r w:rsidRPr="002E551A">
        <w:t xml:space="preserve">        </w:t>
      </w:r>
      <w:proofErr w:type="spellStart"/>
      <w:r w:rsidRPr="002E551A">
        <w:t>this.set_minute</w:t>
      </w:r>
      <w:proofErr w:type="spellEnd"/>
      <w:r w:rsidRPr="002E551A">
        <w:t>(</w:t>
      </w:r>
      <w:proofErr w:type="spellStart"/>
      <w:r w:rsidRPr="002E551A">
        <w:t>nMinute</w:t>
      </w:r>
      <w:proofErr w:type="spellEnd"/>
      <w:r w:rsidRPr="002E551A">
        <w:t>);</w:t>
      </w:r>
    </w:p>
    <w:p w14:paraId="2B9DB719" w14:textId="77777777" w:rsidR="002E551A" w:rsidRPr="002E551A" w:rsidRDefault="002E551A" w:rsidP="002E551A">
      <w:pPr>
        <w:pStyle w:val="Code"/>
      </w:pPr>
      <w:r w:rsidRPr="002E551A">
        <w:t xml:space="preserve">        </w:t>
      </w:r>
      <w:proofErr w:type="spellStart"/>
      <w:r w:rsidRPr="002E551A">
        <w:t>this.set_second</w:t>
      </w:r>
      <w:proofErr w:type="spellEnd"/>
      <w:r w:rsidRPr="002E551A">
        <w:t>(</w:t>
      </w:r>
      <w:proofErr w:type="spellStart"/>
      <w:r w:rsidRPr="002E551A">
        <w:t>nSecond</w:t>
      </w:r>
      <w:proofErr w:type="spellEnd"/>
      <w:r w:rsidRPr="002E551A">
        <w:t>);</w:t>
      </w:r>
    </w:p>
    <w:p w14:paraId="5C861305" w14:textId="77777777" w:rsidR="002E551A" w:rsidRPr="002E551A" w:rsidRDefault="002E551A" w:rsidP="002E551A">
      <w:pPr>
        <w:pStyle w:val="Code"/>
      </w:pPr>
      <w:r w:rsidRPr="002E551A">
        <w:t xml:space="preserve">    }</w:t>
      </w:r>
    </w:p>
    <w:p w14:paraId="1E9497F6" w14:textId="77777777" w:rsidR="002E551A" w:rsidRPr="002E551A" w:rsidRDefault="002E551A" w:rsidP="002E551A">
      <w:pPr>
        <w:pStyle w:val="Code"/>
      </w:pPr>
      <w:r w:rsidRPr="002E551A">
        <w:t xml:space="preserve">    //default constructor</w:t>
      </w:r>
    </w:p>
    <w:p w14:paraId="4596767C" w14:textId="77777777" w:rsidR="002E551A" w:rsidRPr="002E551A" w:rsidRDefault="002E551A" w:rsidP="002E551A">
      <w:pPr>
        <w:pStyle w:val="Code"/>
      </w:pPr>
      <w:r w:rsidRPr="002E551A">
        <w:t xml:space="preserve">    public </w:t>
      </w:r>
      <w:proofErr w:type="gramStart"/>
      <w:r w:rsidRPr="002E551A">
        <w:t>Clock(</w:t>
      </w:r>
      <w:proofErr w:type="gramEnd"/>
      <w:r w:rsidRPr="002E551A">
        <w:t>) {</w:t>
      </w:r>
    </w:p>
    <w:p w14:paraId="384C3CC7" w14:textId="77777777" w:rsidR="002E551A" w:rsidRPr="002E551A" w:rsidRDefault="002E551A" w:rsidP="002E551A">
      <w:pPr>
        <w:pStyle w:val="Code"/>
      </w:pPr>
      <w:r w:rsidRPr="002E551A">
        <w:t xml:space="preserve">        </w:t>
      </w:r>
      <w:proofErr w:type="gramStart"/>
      <w:r w:rsidRPr="002E551A">
        <w:t>this(</w:t>
      </w:r>
      <w:proofErr w:type="gramEnd"/>
      <w:r w:rsidRPr="002E551A">
        <w:t xml:space="preserve">0, 0, 0, 0); //calls the above constructor with 0 </w:t>
      </w:r>
      <w:proofErr w:type="spellStart"/>
      <w:r w:rsidRPr="002E551A">
        <w:t>init</w:t>
      </w:r>
      <w:proofErr w:type="spellEnd"/>
      <w:r w:rsidRPr="002E551A">
        <w:t xml:space="preserve"> values</w:t>
      </w:r>
    </w:p>
    <w:p w14:paraId="5FC46DF1" w14:textId="77777777" w:rsidR="002E551A" w:rsidRPr="002E551A" w:rsidRDefault="002E551A" w:rsidP="002E551A">
      <w:pPr>
        <w:pStyle w:val="Code"/>
      </w:pPr>
      <w:r w:rsidRPr="002E551A">
        <w:t xml:space="preserve">    }</w:t>
      </w:r>
    </w:p>
    <w:p w14:paraId="0DBA939D" w14:textId="77777777" w:rsidR="002E551A" w:rsidRPr="002E551A" w:rsidRDefault="002E551A" w:rsidP="002E551A">
      <w:pPr>
        <w:pStyle w:val="Code"/>
      </w:pPr>
    </w:p>
    <w:p w14:paraId="49BDB870" w14:textId="77777777" w:rsidR="002E551A" w:rsidRPr="002E551A" w:rsidRDefault="002E551A" w:rsidP="002E551A">
      <w:pPr>
        <w:pStyle w:val="Code"/>
      </w:pPr>
      <w:r w:rsidRPr="002E551A">
        <w:t xml:space="preserve">    //instance methods</w:t>
      </w:r>
    </w:p>
    <w:p w14:paraId="0E5988B1" w14:textId="77777777" w:rsidR="002E551A" w:rsidRPr="002E551A" w:rsidRDefault="002E551A" w:rsidP="002E551A">
      <w:pPr>
        <w:pStyle w:val="Code"/>
      </w:pPr>
      <w:r w:rsidRPr="002E551A">
        <w:t xml:space="preserve">    public </w:t>
      </w:r>
      <w:proofErr w:type="spellStart"/>
      <w:r w:rsidRPr="002E551A">
        <w:t>int</w:t>
      </w:r>
      <w:proofErr w:type="spellEnd"/>
      <w:r w:rsidRPr="002E551A">
        <w:t xml:space="preserve"> </w:t>
      </w:r>
      <w:proofErr w:type="spellStart"/>
      <w:r w:rsidRPr="002E551A">
        <w:t>get_</w:t>
      </w:r>
      <w:proofErr w:type="gramStart"/>
      <w:r w:rsidRPr="002E551A">
        <w:t>day</w:t>
      </w:r>
      <w:proofErr w:type="spellEnd"/>
      <w:r w:rsidRPr="002E551A">
        <w:t>(</w:t>
      </w:r>
      <w:proofErr w:type="gramEnd"/>
      <w:r w:rsidRPr="002E551A">
        <w:t>) {</w:t>
      </w:r>
    </w:p>
    <w:p w14:paraId="1BDDA646" w14:textId="77777777" w:rsidR="002E551A" w:rsidRPr="002E551A" w:rsidRDefault="002E551A" w:rsidP="002E551A">
      <w:pPr>
        <w:pStyle w:val="Code"/>
      </w:pPr>
      <w:r w:rsidRPr="002E551A">
        <w:t xml:space="preserve">        return day;</w:t>
      </w:r>
    </w:p>
    <w:p w14:paraId="21409935" w14:textId="77777777" w:rsidR="002E551A" w:rsidRPr="002E551A" w:rsidRDefault="002E551A" w:rsidP="002E551A">
      <w:pPr>
        <w:pStyle w:val="Code"/>
      </w:pPr>
      <w:r w:rsidRPr="002E551A">
        <w:t xml:space="preserve">    }</w:t>
      </w:r>
    </w:p>
    <w:p w14:paraId="46424E8F" w14:textId="77777777" w:rsidR="002E551A" w:rsidRPr="002E551A" w:rsidRDefault="002E551A" w:rsidP="002E551A">
      <w:pPr>
        <w:pStyle w:val="Code"/>
      </w:pPr>
      <w:r w:rsidRPr="002E551A">
        <w:t xml:space="preserve">    public </w:t>
      </w:r>
      <w:proofErr w:type="spellStart"/>
      <w:r w:rsidRPr="002E551A">
        <w:t>int</w:t>
      </w:r>
      <w:proofErr w:type="spellEnd"/>
      <w:r w:rsidRPr="002E551A">
        <w:t xml:space="preserve"> </w:t>
      </w:r>
      <w:proofErr w:type="spellStart"/>
      <w:r w:rsidRPr="002E551A">
        <w:t>get_</w:t>
      </w:r>
      <w:proofErr w:type="gramStart"/>
      <w:r w:rsidRPr="002E551A">
        <w:t>hour</w:t>
      </w:r>
      <w:proofErr w:type="spellEnd"/>
      <w:r w:rsidRPr="002E551A">
        <w:t>(</w:t>
      </w:r>
      <w:proofErr w:type="gramEnd"/>
      <w:r w:rsidRPr="002E551A">
        <w:t>) {</w:t>
      </w:r>
    </w:p>
    <w:p w14:paraId="78CCA8A6" w14:textId="77777777" w:rsidR="002E551A" w:rsidRPr="002E551A" w:rsidRDefault="002E551A" w:rsidP="002E551A">
      <w:pPr>
        <w:pStyle w:val="Code"/>
      </w:pPr>
      <w:r w:rsidRPr="002E551A">
        <w:t xml:space="preserve">        return hour;</w:t>
      </w:r>
    </w:p>
    <w:p w14:paraId="5E6EED4D" w14:textId="77777777" w:rsidR="002E551A" w:rsidRPr="002E551A" w:rsidRDefault="002E551A" w:rsidP="002E551A">
      <w:pPr>
        <w:pStyle w:val="Code"/>
      </w:pPr>
      <w:r w:rsidRPr="002E551A">
        <w:t xml:space="preserve">    }</w:t>
      </w:r>
    </w:p>
    <w:p w14:paraId="60928CB2" w14:textId="77777777" w:rsidR="002E551A" w:rsidRPr="002E551A" w:rsidRDefault="002E551A" w:rsidP="002E551A">
      <w:pPr>
        <w:pStyle w:val="Code"/>
      </w:pPr>
      <w:r w:rsidRPr="002E551A">
        <w:t xml:space="preserve">    public </w:t>
      </w:r>
      <w:proofErr w:type="spellStart"/>
      <w:r w:rsidRPr="002E551A">
        <w:t>int</w:t>
      </w:r>
      <w:proofErr w:type="spellEnd"/>
      <w:r w:rsidRPr="002E551A">
        <w:t xml:space="preserve"> </w:t>
      </w:r>
      <w:proofErr w:type="spellStart"/>
      <w:r w:rsidRPr="002E551A">
        <w:t>get_</w:t>
      </w:r>
      <w:proofErr w:type="gramStart"/>
      <w:r w:rsidRPr="002E551A">
        <w:t>minute</w:t>
      </w:r>
      <w:proofErr w:type="spellEnd"/>
      <w:r w:rsidRPr="002E551A">
        <w:t>(</w:t>
      </w:r>
      <w:proofErr w:type="gramEnd"/>
      <w:r w:rsidRPr="002E551A">
        <w:t>) {</w:t>
      </w:r>
    </w:p>
    <w:p w14:paraId="712C6DD1" w14:textId="77777777" w:rsidR="002E551A" w:rsidRPr="002E551A" w:rsidRDefault="002E551A" w:rsidP="002E551A">
      <w:pPr>
        <w:pStyle w:val="Code"/>
      </w:pPr>
      <w:r w:rsidRPr="002E551A">
        <w:t xml:space="preserve">        return minute;</w:t>
      </w:r>
    </w:p>
    <w:p w14:paraId="507DCD02" w14:textId="77777777" w:rsidR="002E551A" w:rsidRPr="002E551A" w:rsidRDefault="002E551A" w:rsidP="002E551A">
      <w:pPr>
        <w:pStyle w:val="Code"/>
      </w:pPr>
      <w:r w:rsidRPr="002E551A">
        <w:t xml:space="preserve">    }</w:t>
      </w:r>
    </w:p>
    <w:p w14:paraId="052E96BA" w14:textId="77777777" w:rsidR="002E551A" w:rsidRPr="002E551A" w:rsidRDefault="002E551A" w:rsidP="002E551A">
      <w:pPr>
        <w:pStyle w:val="Code"/>
      </w:pPr>
      <w:r w:rsidRPr="002E551A">
        <w:t xml:space="preserve">    public </w:t>
      </w:r>
      <w:proofErr w:type="spellStart"/>
      <w:r w:rsidRPr="002E551A">
        <w:t>int</w:t>
      </w:r>
      <w:proofErr w:type="spellEnd"/>
      <w:r w:rsidRPr="002E551A">
        <w:t xml:space="preserve"> </w:t>
      </w:r>
      <w:proofErr w:type="spellStart"/>
      <w:r w:rsidRPr="002E551A">
        <w:t>get_</w:t>
      </w:r>
      <w:proofErr w:type="gramStart"/>
      <w:r w:rsidRPr="002E551A">
        <w:t>second</w:t>
      </w:r>
      <w:proofErr w:type="spellEnd"/>
      <w:r w:rsidRPr="002E551A">
        <w:t>(</w:t>
      </w:r>
      <w:proofErr w:type="gramEnd"/>
      <w:r w:rsidRPr="002E551A">
        <w:t>) {</w:t>
      </w:r>
    </w:p>
    <w:p w14:paraId="67591E9B" w14:textId="77777777" w:rsidR="002E551A" w:rsidRPr="002E551A" w:rsidRDefault="002E551A" w:rsidP="002E551A">
      <w:pPr>
        <w:pStyle w:val="Code"/>
      </w:pPr>
      <w:r w:rsidRPr="002E551A">
        <w:t xml:space="preserve">        return second;</w:t>
      </w:r>
    </w:p>
    <w:p w14:paraId="60F8139F" w14:textId="77777777" w:rsidR="002E551A" w:rsidRPr="002E551A" w:rsidRDefault="002E551A" w:rsidP="002E551A">
      <w:pPr>
        <w:pStyle w:val="Code"/>
      </w:pPr>
      <w:r w:rsidRPr="002E551A">
        <w:t xml:space="preserve">    }</w:t>
      </w:r>
    </w:p>
    <w:p w14:paraId="2815A982" w14:textId="77777777" w:rsidR="002E551A" w:rsidRPr="002E551A" w:rsidRDefault="002E551A" w:rsidP="002E551A">
      <w:pPr>
        <w:pStyle w:val="Code"/>
      </w:pPr>
      <w:r w:rsidRPr="002E551A">
        <w:t xml:space="preserve">    public void </w:t>
      </w:r>
      <w:proofErr w:type="spellStart"/>
      <w:r w:rsidRPr="002E551A">
        <w:t>set_</w:t>
      </w:r>
      <w:proofErr w:type="gramStart"/>
      <w:r w:rsidRPr="002E551A">
        <w:t>day</w:t>
      </w:r>
      <w:proofErr w:type="spellEnd"/>
      <w:r w:rsidRPr="002E551A">
        <w:t>(</w:t>
      </w:r>
      <w:proofErr w:type="spellStart"/>
      <w:proofErr w:type="gramEnd"/>
      <w:r w:rsidRPr="002E551A">
        <w:t>int</w:t>
      </w:r>
      <w:proofErr w:type="spellEnd"/>
      <w:r w:rsidRPr="002E551A">
        <w:t xml:space="preserve"> </w:t>
      </w:r>
      <w:proofErr w:type="spellStart"/>
      <w:r w:rsidRPr="002E551A">
        <w:t>nDay</w:t>
      </w:r>
      <w:proofErr w:type="spellEnd"/>
      <w:r w:rsidRPr="002E551A">
        <w:t>) {</w:t>
      </w:r>
    </w:p>
    <w:p w14:paraId="6214A589" w14:textId="77777777" w:rsidR="002E551A" w:rsidRPr="002E551A" w:rsidRDefault="002E551A" w:rsidP="002E551A">
      <w:pPr>
        <w:pStyle w:val="Code"/>
      </w:pPr>
      <w:r w:rsidRPr="002E551A">
        <w:t xml:space="preserve">        day = </w:t>
      </w:r>
      <w:proofErr w:type="spellStart"/>
      <w:r w:rsidRPr="002E551A">
        <w:t>nDay</w:t>
      </w:r>
      <w:proofErr w:type="spellEnd"/>
      <w:r w:rsidRPr="002E551A">
        <w:t>;</w:t>
      </w:r>
    </w:p>
    <w:p w14:paraId="4D1F5348" w14:textId="77777777" w:rsidR="002E551A" w:rsidRPr="002E551A" w:rsidRDefault="002E551A" w:rsidP="002E551A">
      <w:pPr>
        <w:pStyle w:val="Code"/>
      </w:pPr>
      <w:r w:rsidRPr="002E551A">
        <w:t xml:space="preserve">    }</w:t>
      </w:r>
    </w:p>
    <w:p w14:paraId="45CADB2E" w14:textId="77777777" w:rsidR="002E551A" w:rsidRPr="002E551A" w:rsidRDefault="002E551A" w:rsidP="002E551A">
      <w:pPr>
        <w:pStyle w:val="Code"/>
      </w:pPr>
      <w:r w:rsidRPr="002E551A">
        <w:t xml:space="preserve">    public void </w:t>
      </w:r>
      <w:proofErr w:type="spellStart"/>
      <w:r w:rsidRPr="002E551A">
        <w:t>set_</w:t>
      </w:r>
      <w:proofErr w:type="gramStart"/>
      <w:r w:rsidRPr="002E551A">
        <w:t>hour</w:t>
      </w:r>
      <w:proofErr w:type="spellEnd"/>
      <w:r w:rsidRPr="002E551A">
        <w:t>(</w:t>
      </w:r>
      <w:proofErr w:type="spellStart"/>
      <w:proofErr w:type="gramEnd"/>
      <w:r w:rsidRPr="002E551A">
        <w:t>int</w:t>
      </w:r>
      <w:proofErr w:type="spellEnd"/>
      <w:r w:rsidRPr="002E551A">
        <w:t xml:space="preserve"> </w:t>
      </w:r>
      <w:proofErr w:type="spellStart"/>
      <w:r w:rsidRPr="002E551A">
        <w:t>nHour</w:t>
      </w:r>
      <w:proofErr w:type="spellEnd"/>
      <w:r w:rsidRPr="002E551A">
        <w:t>) {</w:t>
      </w:r>
    </w:p>
    <w:p w14:paraId="12474E61" w14:textId="77777777" w:rsidR="002E551A" w:rsidRPr="002E551A" w:rsidRDefault="002E551A" w:rsidP="002E551A">
      <w:pPr>
        <w:pStyle w:val="Code"/>
      </w:pPr>
      <w:r w:rsidRPr="002E551A">
        <w:t xml:space="preserve">        if (</w:t>
      </w:r>
      <w:proofErr w:type="spellStart"/>
      <w:r w:rsidRPr="002E551A">
        <w:t>nHour</w:t>
      </w:r>
      <w:proofErr w:type="spellEnd"/>
      <w:r w:rsidRPr="002E551A">
        <w:t xml:space="preserve"> &lt; 0 || </w:t>
      </w:r>
      <w:proofErr w:type="spellStart"/>
      <w:r w:rsidRPr="002E551A">
        <w:t>nHour</w:t>
      </w:r>
      <w:proofErr w:type="spellEnd"/>
      <w:r w:rsidRPr="002E551A">
        <w:t xml:space="preserve"> &gt; 23) {</w:t>
      </w:r>
    </w:p>
    <w:p w14:paraId="54968A79" w14:textId="77777777" w:rsidR="002E551A" w:rsidRPr="002E551A" w:rsidRDefault="002E551A" w:rsidP="002E551A">
      <w:pPr>
        <w:pStyle w:val="Code"/>
      </w:pPr>
      <w:r w:rsidRPr="002E551A">
        <w:t xml:space="preserve">            </w:t>
      </w:r>
      <w:proofErr w:type="spellStart"/>
      <w:r w:rsidRPr="002E551A">
        <w:t>System.err.println</w:t>
      </w:r>
      <w:proofErr w:type="spellEnd"/>
      <w:r w:rsidRPr="002E551A">
        <w:t xml:space="preserve">("ERROR: new hour out of range: " + </w:t>
      </w:r>
      <w:proofErr w:type="spellStart"/>
      <w:r w:rsidRPr="002E551A">
        <w:t>nHour</w:t>
      </w:r>
      <w:proofErr w:type="spellEnd"/>
      <w:r w:rsidRPr="002E551A">
        <w:t>);</w:t>
      </w:r>
    </w:p>
    <w:p w14:paraId="2E4B1661" w14:textId="77777777" w:rsidR="002E551A" w:rsidRPr="002E551A" w:rsidRDefault="002E551A" w:rsidP="002E551A">
      <w:pPr>
        <w:pStyle w:val="Code"/>
      </w:pPr>
      <w:r w:rsidRPr="002E551A">
        <w:t xml:space="preserve">        } else {</w:t>
      </w:r>
    </w:p>
    <w:p w14:paraId="11A65996" w14:textId="77777777" w:rsidR="002E551A" w:rsidRPr="002E551A" w:rsidRDefault="002E551A" w:rsidP="002E551A">
      <w:pPr>
        <w:pStyle w:val="Code"/>
      </w:pPr>
      <w:r w:rsidRPr="002E551A">
        <w:t xml:space="preserve">            hour = </w:t>
      </w:r>
      <w:proofErr w:type="spellStart"/>
      <w:r w:rsidRPr="002E551A">
        <w:t>nHour</w:t>
      </w:r>
      <w:proofErr w:type="spellEnd"/>
      <w:r w:rsidRPr="002E551A">
        <w:t>;</w:t>
      </w:r>
    </w:p>
    <w:p w14:paraId="35C79ADF" w14:textId="77777777" w:rsidR="002E551A" w:rsidRPr="002E551A" w:rsidRDefault="002E551A" w:rsidP="002E551A">
      <w:pPr>
        <w:pStyle w:val="Code"/>
      </w:pPr>
      <w:r w:rsidRPr="002E551A">
        <w:t xml:space="preserve">        }</w:t>
      </w:r>
    </w:p>
    <w:p w14:paraId="458D2C83" w14:textId="77777777" w:rsidR="002E551A" w:rsidRPr="002E551A" w:rsidRDefault="002E551A" w:rsidP="002E551A">
      <w:pPr>
        <w:pStyle w:val="Code"/>
      </w:pPr>
      <w:r w:rsidRPr="002E551A">
        <w:t xml:space="preserve">    }</w:t>
      </w:r>
    </w:p>
    <w:p w14:paraId="53F16CB7" w14:textId="77777777" w:rsidR="002E551A" w:rsidRPr="002E551A" w:rsidRDefault="002E551A" w:rsidP="002E551A">
      <w:pPr>
        <w:pStyle w:val="Code"/>
      </w:pPr>
      <w:r w:rsidRPr="002E551A">
        <w:t xml:space="preserve">    public void </w:t>
      </w:r>
      <w:proofErr w:type="spellStart"/>
      <w:r w:rsidRPr="002E551A">
        <w:t>set_</w:t>
      </w:r>
      <w:proofErr w:type="gramStart"/>
      <w:r w:rsidRPr="002E551A">
        <w:t>minute</w:t>
      </w:r>
      <w:proofErr w:type="spellEnd"/>
      <w:r w:rsidRPr="002E551A">
        <w:t>(</w:t>
      </w:r>
      <w:proofErr w:type="spellStart"/>
      <w:proofErr w:type="gramEnd"/>
      <w:r w:rsidRPr="002E551A">
        <w:t>int</w:t>
      </w:r>
      <w:proofErr w:type="spellEnd"/>
      <w:r w:rsidRPr="002E551A">
        <w:t xml:space="preserve"> </w:t>
      </w:r>
      <w:proofErr w:type="spellStart"/>
      <w:r w:rsidRPr="002E551A">
        <w:t>nMinute</w:t>
      </w:r>
      <w:proofErr w:type="spellEnd"/>
      <w:r w:rsidRPr="002E551A">
        <w:t>) {</w:t>
      </w:r>
    </w:p>
    <w:p w14:paraId="6FE47B20" w14:textId="77777777" w:rsidR="002E551A" w:rsidRPr="002E551A" w:rsidRDefault="002E551A" w:rsidP="002E551A">
      <w:pPr>
        <w:pStyle w:val="Code"/>
      </w:pPr>
      <w:r w:rsidRPr="002E551A">
        <w:t xml:space="preserve">        if (</w:t>
      </w:r>
      <w:proofErr w:type="spellStart"/>
      <w:r w:rsidRPr="002E551A">
        <w:t>nMinute</w:t>
      </w:r>
      <w:proofErr w:type="spellEnd"/>
      <w:r w:rsidRPr="002E551A">
        <w:t xml:space="preserve"> &lt; 0 || </w:t>
      </w:r>
      <w:proofErr w:type="spellStart"/>
      <w:r w:rsidRPr="002E551A">
        <w:t>nMinute</w:t>
      </w:r>
      <w:proofErr w:type="spellEnd"/>
      <w:r w:rsidRPr="002E551A">
        <w:t xml:space="preserve"> &gt; 59) {</w:t>
      </w:r>
    </w:p>
    <w:p w14:paraId="2B5461E1" w14:textId="77777777" w:rsidR="002E551A" w:rsidRPr="002E551A" w:rsidRDefault="002E551A" w:rsidP="002E551A">
      <w:pPr>
        <w:pStyle w:val="Code"/>
      </w:pPr>
      <w:r w:rsidRPr="002E551A">
        <w:t xml:space="preserve">            </w:t>
      </w:r>
      <w:proofErr w:type="spellStart"/>
      <w:r w:rsidRPr="002E551A">
        <w:t>System.err.println</w:t>
      </w:r>
      <w:proofErr w:type="spellEnd"/>
      <w:r w:rsidRPr="002E551A">
        <w:t xml:space="preserve">("ERROR: new minute out of range: " + </w:t>
      </w:r>
      <w:proofErr w:type="spellStart"/>
      <w:r w:rsidRPr="002E551A">
        <w:t>nMinute</w:t>
      </w:r>
      <w:proofErr w:type="spellEnd"/>
      <w:r w:rsidRPr="002E551A">
        <w:t>);</w:t>
      </w:r>
    </w:p>
    <w:p w14:paraId="5F3BB3E7" w14:textId="77777777" w:rsidR="002E551A" w:rsidRPr="002E551A" w:rsidRDefault="002E551A" w:rsidP="002E551A">
      <w:pPr>
        <w:pStyle w:val="Code"/>
      </w:pPr>
      <w:r w:rsidRPr="002E551A">
        <w:t xml:space="preserve">        } else {</w:t>
      </w:r>
    </w:p>
    <w:p w14:paraId="1071837B" w14:textId="77777777" w:rsidR="002E551A" w:rsidRPr="002E551A" w:rsidRDefault="002E551A" w:rsidP="002E551A">
      <w:pPr>
        <w:pStyle w:val="Code"/>
      </w:pPr>
      <w:r w:rsidRPr="002E551A">
        <w:t xml:space="preserve">            minute = </w:t>
      </w:r>
      <w:proofErr w:type="spellStart"/>
      <w:r w:rsidRPr="002E551A">
        <w:t>nMinute</w:t>
      </w:r>
      <w:proofErr w:type="spellEnd"/>
      <w:r w:rsidRPr="002E551A">
        <w:t>;</w:t>
      </w:r>
    </w:p>
    <w:p w14:paraId="6DCDC200" w14:textId="77777777" w:rsidR="002E551A" w:rsidRPr="002E551A" w:rsidRDefault="002E551A" w:rsidP="002E551A">
      <w:pPr>
        <w:pStyle w:val="Code"/>
      </w:pPr>
      <w:r w:rsidRPr="002E551A">
        <w:t xml:space="preserve">        }</w:t>
      </w:r>
    </w:p>
    <w:p w14:paraId="09985C4F" w14:textId="77777777" w:rsidR="002E551A" w:rsidRPr="002E551A" w:rsidRDefault="002E551A" w:rsidP="002E551A">
      <w:pPr>
        <w:pStyle w:val="Code"/>
      </w:pPr>
      <w:r w:rsidRPr="002E551A">
        <w:t xml:space="preserve">    }</w:t>
      </w:r>
    </w:p>
    <w:p w14:paraId="351A022A" w14:textId="77777777" w:rsidR="002E551A" w:rsidRPr="002E551A" w:rsidRDefault="002E551A" w:rsidP="002E551A">
      <w:pPr>
        <w:pStyle w:val="Code"/>
      </w:pPr>
      <w:r w:rsidRPr="002E551A">
        <w:t xml:space="preserve">    public void </w:t>
      </w:r>
      <w:proofErr w:type="spellStart"/>
      <w:r w:rsidRPr="002E551A">
        <w:t>set_</w:t>
      </w:r>
      <w:proofErr w:type="gramStart"/>
      <w:r w:rsidRPr="002E551A">
        <w:t>second</w:t>
      </w:r>
      <w:proofErr w:type="spellEnd"/>
      <w:r w:rsidRPr="002E551A">
        <w:t>(</w:t>
      </w:r>
      <w:proofErr w:type="spellStart"/>
      <w:proofErr w:type="gramEnd"/>
      <w:r w:rsidRPr="002E551A">
        <w:t>int</w:t>
      </w:r>
      <w:proofErr w:type="spellEnd"/>
      <w:r w:rsidRPr="002E551A">
        <w:t xml:space="preserve"> </w:t>
      </w:r>
      <w:proofErr w:type="spellStart"/>
      <w:r w:rsidRPr="002E551A">
        <w:t>nSecond</w:t>
      </w:r>
      <w:proofErr w:type="spellEnd"/>
      <w:r w:rsidRPr="002E551A">
        <w:t>) {</w:t>
      </w:r>
    </w:p>
    <w:p w14:paraId="41D1D954" w14:textId="77777777" w:rsidR="002E551A" w:rsidRPr="002E551A" w:rsidRDefault="002E551A" w:rsidP="002E551A">
      <w:pPr>
        <w:pStyle w:val="Code"/>
      </w:pPr>
      <w:r w:rsidRPr="002E551A">
        <w:t xml:space="preserve">        if (</w:t>
      </w:r>
      <w:proofErr w:type="spellStart"/>
      <w:r w:rsidRPr="002E551A">
        <w:t>nSecond</w:t>
      </w:r>
      <w:proofErr w:type="spellEnd"/>
      <w:r w:rsidRPr="002E551A">
        <w:t xml:space="preserve"> &lt; 0 || </w:t>
      </w:r>
      <w:proofErr w:type="spellStart"/>
      <w:r w:rsidRPr="002E551A">
        <w:t>nSecond</w:t>
      </w:r>
      <w:proofErr w:type="spellEnd"/>
      <w:r w:rsidRPr="002E551A">
        <w:t xml:space="preserve"> &gt; 59) {</w:t>
      </w:r>
    </w:p>
    <w:p w14:paraId="2A8B3DB7" w14:textId="77777777" w:rsidR="002E551A" w:rsidRPr="002E551A" w:rsidRDefault="002E551A" w:rsidP="002E551A">
      <w:pPr>
        <w:pStyle w:val="Code"/>
      </w:pPr>
      <w:r w:rsidRPr="002E551A">
        <w:t xml:space="preserve">            </w:t>
      </w:r>
      <w:proofErr w:type="spellStart"/>
      <w:r w:rsidRPr="002E551A">
        <w:t>System.err.println</w:t>
      </w:r>
      <w:proofErr w:type="spellEnd"/>
      <w:r w:rsidRPr="002E551A">
        <w:t xml:space="preserve">("ERROR: new second out of range: " + </w:t>
      </w:r>
      <w:proofErr w:type="spellStart"/>
      <w:r w:rsidRPr="002E551A">
        <w:t>nSecond</w:t>
      </w:r>
      <w:proofErr w:type="spellEnd"/>
      <w:r w:rsidRPr="002E551A">
        <w:t>);</w:t>
      </w:r>
    </w:p>
    <w:p w14:paraId="3ACB52EC" w14:textId="77777777" w:rsidR="002E551A" w:rsidRPr="002E551A" w:rsidRDefault="002E551A" w:rsidP="002E551A">
      <w:pPr>
        <w:pStyle w:val="Code"/>
      </w:pPr>
      <w:r w:rsidRPr="002E551A">
        <w:t xml:space="preserve">        } else {</w:t>
      </w:r>
    </w:p>
    <w:p w14:paraId="2538FF7A" w14:textId="77777777" w:rsidR="002E551A" w:rsidRPr="002E551A" w:rsidRDefault="002E551A" w:rsidP="002E551A">
      <w:pPr>
        <w:pStyle w:val="Code"/>
      </w:pPr>
      <w:r w:rsidRPr="002E551A">
        <w:t xml:space="preserve">            second = </w:t>
      </w:r>
      <w:proofErr w:type="spellStart"/>
      <w:r w:rsidRPr="002E551A">
        <w:t>nSecond</w:t>
      </w:r>
      <w:proofErr w:type="spellEnd"/>
      <w:r w:rsidRPr="002E551A">
        <w:t>;</w:t>
      </w:r>
    </w:p>
    <w:p w14:paraId="16ADB9B3" w14:textId="77777777" w:rsidR="002E551A" w:rsidRPr="002E551A" w:rsidRDefault="002E551A" w:rsidP="002E551A">
      <w:pPr>
        <w:pStyle w:val="Code"/>
      </w:pPr>
      <w:r w:rsidRPr="002E551A">
        <w:t xml:space="preserve">        }</w:t>
      </w:r>
    </w:p>
    <w:p w14:paraId="21B9BB5B" w14:textId="77777777" w:rsidR="002E551A" w:rsidRPr="002E551A" w:rsidRDefault="002E551A" w:rsidP="002E551A">
      <w:pPr>
        <w:pStyle w:val="Code"/>
      </w:pPr>
      <w:r w:rsidRPr="002E551A">
        <w:t xml:space="preserve">    }</w:t>
      </w:r>
    </w:p>
    <w:p w14:paraId="6D5555CB" w14:textId="77777777" w:rsidR="002E551A" w:rsidRPr="002E551A" w:rsidRDefault="002E551A" w:rsidP="002E551A">
      <w:pPr>
        <w:pStyle w:val="Code"/>
      </w:pPr>
      <w:r w:rsidRPr="002E551A">
        <w:t xml:space="preserve">    public void </w:t>
      </w:r>
      <w:proofErr w:type="gramStart"/>
      <w:r w:rsidRPr="002E551A">
        <w:t>increment(</w:t>
      </w:r>
      <w:proofErr w:type="spellStart"/>
      <w:proofErr w:type="gramEnd"/>
      <w:r w:rsidRPr="002E551A">
        <w:t>int</w:t>
      </w:r>
      <w:proofErr w:type="spellEnd"/>
      <w:r w:rsidRPr="002E551A">
        <w:t xml:space="preserve"> </w:t>
      </w:r>
      <w:proofErr w:type="spellStart"/>
      <w:r w:rsidRPr="002E551A">
        <w:t>incr</w:t>
      </w:r>
      <w:proofErr w:type="spellEnd"/>
      <w:r w:rsidRPr="002E551A">
        <w:t>) {</w:t>
      </w:r>
    </w:p>
    <w:p w14:paraId="7DC92E60" w14:textId="77777777" w:rsidR="002E551A" w:rsidRPr="002E551A" w:rsidRDefault="002E551A" w:rsidP="002E551A">
      <w:pPr>
        <w:pStyle w:val="Code"/>
      </w:pPr>
      <w:r w:rsidRPr="002E551A">
        <w:t xml:space="preserve">        </w:t>
      </w:r>
      <w:proofErr w:type="spellStart"/>
      <w:r w:rsidRPr="002E551A">
        <w:t>int</w:t>
      </w:r>
      <w:proofErr w:type="spellEnd"/>
      <w:r w:rsidRPr="002E551A">
        <w:t xml:space="preserve"> </w:t>
      </w:r>
      <w:proofErr w:type="spellStart"/>
      <w:r w:rsidRPr="002E551A">
        <w:t>nTime</w:t>
      </w:r>
      <w:proofErr w:type="spellEnd"/>
      <w:r w:rsidRPr="002E551A">
        <w:t xml:space="preserve"> = </w:t>
      </w:r>
      <w:proofErr w:type="spellStart"/>
      <w:r w:rsidRPr="002E551A">
        <w:t>incr</w:t>
      </w:r>
      <w:proofErr w:type="spellEnd"/>
      <w:r w:rsidRPr="002E551A">
        <w:t xml:space="preserve"> + second; //intermediate time value</w:t>
      </w:r>
    </w:p>
    <w:p w14:paraId="2A050CCA" w14:textId="77777777" w:rsidR="002E551A" w:rsidRPr="002E551A" w:rsidRDefault="002E551A" w:rsidP="002E551A">
      <w:pPr>
        <w:pStyle w:val="Code"/>
      </w:pPr>
      <w:r w:rsidRPr="002E551A">
        <w:t xml:space="preserve">        if (</w:t>
      </w:r>
      <w:proofErr w:type="spellStart"/>
      <w:r w:rsidRPr="002E551A">
        <w:t>nTime</w:t>
      </w:r>
      <w:proofErr w:type="spellEnd"/>
      <w:r w:rsidRPr="002E551A">
        <w:t xml:space="preserve"> &gt; 59) {</w:t>
      </w:r>
    </w:p>
    <w:p w14:paraId="1EC87B39" w14:textId="77777777" w:rsidR="002E551A" w:rsidRPr="002E551A" w:rsidRDefault="002E551A" w:rsidP="002E551A">
      <w:pPr>
        <w:pStyle w:val="Code"/>
      </w:pPr>
      <w:r w:rsidRPr="002E551A">
        <w:t xml:space="preserve">            second = </w:t>
      </w:r>
      <w:proofErr w:type="spellStart"/>
      <w:r w:rsidRPr="002E551A">
        <w:t>nTime</w:t>
      </w:r>
      <w:proofErr w:type="spellEnd"/>
      <w:r w:rsidRPr="002E551A">
        <w:t xml:space="preserve"> % 60; //seconds leftover from division</w:t>
      </w:r>
    </w:p>
    <w:p w14:paraId="0C2C0B62" w14:textId="77777777" w:rsidR="002E551A" w:rsidRPr="002E551A" w:rsidRDefault="002E551A" w:rsidP="002E551A">
      <w:pPr>
        <w:pStyle w:val="Code"/>
      </w:pPr>
      <w:r w:rsidRPr="002E551A">
        <w:t xml:space="preserve">            </w:t>
      </w:r>
      <w:proofErr w:type="spellStart"/>
      <w:r w:rsidRPr="002E551A">
        <w:t>nTime</w:t>
      </w:r>
      <w:proofErr w:type="spellEnd"/>
      <w:r w:rsidRPr="002E551A">
        <w:t xml:space="preserve"> = </w:t>
      </w:r>
      <w:proofErr w:type="spellStart"/>
      <w:r w:rsidRPr="002E551A">
        <w:t>nTime</w:t>
      </w:r>
      <w:proofErr w:type="spellEnd"/>
      <w:r w:rsidRPr="002E551A">
        <w:t xml:space="preserve"> / 60 + minute; //total minutes after seconds got taken away</w:t>
      </w:r>
    </w:p>
    <w:p w14:paraId="10BD61A2" w14:textId="77777777" w:rsidR="002E551A" w:rsidRPr="002E551A" w:rsidRDefault="002E551A" w:rsidP="002E551A">
      <w:pPr>
        <w:pStyle w:val="Code"/>
      </w:pPr>
      <w:r w:rsidRPr="002E551A">
        <w:t xml:space="preserve">            if (</w:t>
      </w:r>
      <w:proofErr w:type="spellStart"/>
      <w:r w:rsidRPr="002E551A">
        <w:t>nTime</w:t>
      </w:r>
      <w:proofErr w:type="spellEnd"/>
      <w:r w:rsidRPr="002E551A">
        <w:t xml:space="preserve"> &gt; 59) {</w:t>
      </w:r>
    </w:p>
    <w:p w14:paraId="4C572BB7" w14:textId="77777777" w:rsidR="002E551A" w:rsidRPr="002E551A" w:rsidRDefault="002E551A" w:rsidP="002E551A">
      <w:pPr>
        <w:pStyle w:val="Code"/>
      </w:pPr>
      <w:r w:rsidRPr="002E551A">
        <w:t xml:space="preserve">                minute = </w:t>
      </w:r>
      <w:proofErr w:type="spellStart"/>
      <w:r w:rsidRPr="002E551A">
        <w:t>nTime</w:t>
      </w:r>
      <w:proofErr w:type="spellEnd"/>
      <w:r w:rsidRPr="002E551A">
        <w:t xml:space="preserve"> % 60; //minutes leftover from division</w:t>
      </w:r>
    </w:p>
    <w:p w14:paraId="4734D73C" w14:textId="77777777" w:rsidR="002E551A" w:rsidRPr="002E551A" w:rsidRDefault="002E551A" w:rsidP="002E551A">
      <w:pPr>
        <w:pStyle w:val="Code"/>
      </w:pPr>
      <w:r w:rsidRPr="002E551A">
        <w:t xml:space="preserve">                </w:t>
      </w:r>
      <w:proofErr w:type="spellStart"/>
      <w:r w:rsidRPr="002E551A">
        <w:t>nTime</w:t>
      </w:r>
      <w:proofErr w:type="spellEnd"/>
      <w:r w:rsidRPr="002E551A">
        <w:t xml:space="preserve"> = </w:t>
      </w:r>
      <w:proofErr w:type="spellStart"/>
      <w:r w:rsidRPr="002E551A">
        <w:t>nTime</w:t>
      </w:r>
      <w:proofErr w:type="spellEnd"/>
      <w:r w:rsidRPr="002E551A">
        <w:t xml:space="preserve"> / 60 + hour; //total hours after minutes got taken away</w:t>
      </w:r>
    </w:p>
    <w:p w14:paraId="5131E4C6" w14:textId="77777777" w:rsidR="002E551A" w:rsidRPr="002E551A" w:rsidRDefault="002E551A" w:rsidP="002E551A">
      <w:pPr>
        <w:pStyle w:val="Code"/>
      </w:pPr>
      <w:r w:rsidRPr="002E551A">
        <w:t xml:space="preserve">                if (</w:t>
      </w:r>
      <w:proofErr w:type="spellStart"/>
      <w:r w:rsidRPr="002E551A">
        <w:t>nTime</w:t>
      </w:r>
      <w:proofErr w:type="spellEnd"/>
      <w:r w:rsidRPr="002E551A">
        <w:t xml:space="preserve"> &gt; 23) {</w:t>
      </w:r>
    </w:p>
    <w:p w14:paraId="022260D1" w14:textId="77777777" w:rsidR="002E551A" w:rsidRPr="002E551A" w:rsidRDefault="002E551A" w:rsidP="002E551A">
      <w:pPr>
        <w:pStyle w:val="Code"/>
      </w:pPr>
      <w:r w:rsidRPr="002E551A">
        <w:t xml:space="preserve">                    hour = </w:t>
      </w:r>
      <w:proofErr w:type="spellStart"/>
      <w:r w:rsidRPr="002E551A">
        <w:t>nTime</w:t>
      </w:r>
      <w:proofErr w:type="spellEnd"/>
      <w:r w:rsidRPr="002E551A">
        <w:t xml:space="preserve"> % 24; //leftover hours</w:t>
      </w:r>
    </w:p>
    <w:p w14:paraId="7BE8E014" w14:textId="77777777" w:rsidR="002E551A" w:rsidRPr="002E551A" w:rsidRDefault="002E551A" w:rsidP="002E551A">
      <w:pPr>
        <w:pStyle w:val="Code"/>
      </w:pPr>
      <w:r w:rsidRPr="002E551A">
        <w:t xml:space="preserve">                    day += </w:t>
      </w:r>
      <w:proofErr w:type="spellStart"/>
      <w:r w:rsidRPr="002E551A">
        <w:t>nTime</w:t>
      </w:r>
      <w:proofErr w:type="spellEnd"/>
      <w:r w:rsidRPr="002E551A">
        <w:t xml:space="preserve"> / 24; //days can't tick over</w:t>
      </w:r>
    </w:p>
    <w:p w14:paraId="2FE95B47" w14:textId="77777777" w:rsidR="002E551A" w:rsidRPr="002E551A" w:rsidRDefault="002E551A" w:rsidP="002E551A">
      <w:pPr>
        <w:pStyle w:val="Code"/>
      </w:pPr>
      <w:r w:rsidRPr="002E551A">
        <w:t xml:space="preserve">                } else {</w:t>
      </w:r>
    </w:p>
    <w:p w14:paraId="265F6E83" w14:textId="77777777" w:rsidR="002E551A" w:rsidRPr="002E551A" w:rsidRDefault="002E551A" w:rsidP="002E551A">
      <w:pPr>
        <w:pStyle w:val="Code"/>
      </w:pPr>
      <w:r w:rsidRPr="002E551A">
        <w:t xml:space="preserve">                    hour = </w:t>
      </w:r>
      <w:proofErr w:type="spellStart"/>
      <w:r w:rsidRPr="002E551A">
        <w:t>nTime</w:t>
      </w:r>
      <w:proofErr w:type="spellEnd"/>
      <w:r w:rsidRPr="002E551A">
        <w:t>; //hours didn't dick over</w:t>
      </w:r>
    </w:p>
    <w:p w14:paraId="361F6883" w14:textId="77777777" w:rsidR="002E551A" w:rsidRPr="002E551A" w:rsidRDefault="002E551A" w:rsidP="002E551A">
      <w:pPr>
        <w:pStyle w:val="Code"/>
      </w:pPr>
      <w:r w:rsidRPr="002E551A">
        <w:t xml:space="preserve">                }</w:t>
      </w:r>
    </w:p>
    <w:p w14:paraId="6DF94A05" w14:textId="77777777" w:rsidR="002E551A" w:rsidRPr="002E551A" w:rsidRDefault="002E551A" w:rsidP="002E551A">
      <w:pPr>
        <w:pStyle w:val="Code"/>
      </w:pPr>
      <w:r w:rsidRPr="002E551A">
        <w:t xml:space="preserve">            } else {</w:t>
      </w:r>
    </w:p>
    <w:p w14:paraId="0F999941" w14:textId="77777777" w:rsidR="002E551A" w:rsidRPr="002E551A" w:rsidRDefault="002E551A" w:rsidP="002E551A">
      <w:pPr>
        <w:pStyle w:val="Code"/>
      </w:pPr>
      <w:r w:rsidRPr="002E551A">
        <w:t xml:space="preserve">                minute = </w:t>
      </w:r>
      <w:proofErr w:type="spellStart"/>
      <w:r w:rsidRPr="002E551A">
        <w:t>nTime</w:t>
      </w:r>
      <w:proofErr w:type="spellEnd"/>
      <w:r w:rsidRPr="002E551A">
        <w:t>; //minutes didn't tick over</w:t>
      </w:r>
    </w:p>
    <w:p w14:paraId="12991AC6" w14:textId="77777777" w:rsidR="002E551A" w:rsidRPr="002E551A" w:rsidRDefault="002E551A" w:rsidP="002E551A">
      <w:pPr>
        <w:pStyle w:val="Code"/>
      </w:pPr>
      <w:r w:rsidRPr="002E551A">
        <w:t xml:space="preserve">            }</w:t>
      </w:r>
    </w:p>
    <w:p w14:paraId="16A4CE56" w14:textId="77777777" w:rsidR="002E551A" w:rsidRPr="002E551A" w:rsidRDefault="002E551A" w:rsidP="002E551A">
      <w:pPr>
        <w:pStyle w:val="Code"/>
      </w:pPr>
      <w:r w:rsidRPr="002E551A">
        <w:t xml:space="preserve">        } else {</w:t>
      </w:r>
    </w:p>
    <w:p w14:paraId="4B8C79C1" w14:textId="77777777" w:rsidR="002E551A" w:rsidRPr="002E551A" w:rsidRDefault="002E551A" w:rsidP="002E551A">
      <w:pPr>
        <w:pStyle w:val="Code"/>
      </w:pPr>
      <w:r w:rsidRPr="002E551A">
        <w:t xml:space="preserve">            second = </w:t>
      </w:r>
      <w:proofErr w:type="spellStart"/>
      <w:r w:rsidRPr="002E551A">
        <w:t>nTime</w:t>
      </w:r>
      <w:proofErr w:type="spellEnd"/>
      <w:r w:rsidRPr="002E551A">
        <w:t>; //seconds didn't tick over</w:t>
      </w:r>
    </w:p>
    <w:p w14:paraId="6727CA03" w14:textId="77777777" w:rsidR="002E551A" w:rsidRPr="002E551A" w:rsidRDefault="002E551A" w:rsidP="002E551A">
      <w:pPr>
        <w:pStyle w:val="Code"/>
      </w:pPr>
      <w:r w:rsidRPr="002E551A">
        <w:t xml:space="preserve">        }</w:t>
      </w:r>
    </w:p>
    <w:p w14:paraId="7C7DBA51" w14:textId="77777777" w:rsidR="002E551A" w:rsidRPr="002E551A" w:rsidRDefault="002E551A" w:rsidP="002E551A">
      <w:pPr>
        <w:pStyle w:val="Code"/>
      </w:pPr>
      <w:r w:rsidRPr="002E551A">
        <w:t xml:space="preserve">    }</w:t>
      </w:r>
    </w:p>
    <w:p w14:paraId="7E619E79" w14:textId="77777777" w:rsidR="002E551A" w:rsidRPr="002E551A" w:rsidRDefault="002E551A" w:rsidP="002E551A">
      <w:pPr>
        <w:pStyle w:val="Code"/>
      </w:pPr>
      <w:r w:rsidRPr="002E551A">
        <w:t xml:space="preserve">    public </w:t>
      </w:r>
      <w:proofErr w:type="spellStart"/>
      <w:r w:rsidRPr="002E551A">
        <w:t>int</w:t>
      </w:r>
      <w:proofErr w:type="spellEnd"/>
      <w:r w:rsidRPr="002E551A">
        <w:t xml:space="preserve"> </w:t>
      </w:r>
      <w:proofErr w:type="spellStart"/>
      <w:r w:rsidRPr="002E551A">
        <w:t>calculate_total_</w:t>
      </w:r>
      <w:proofErr w:type="gramStart"/>
      <w:r w:rsidRPr="002E551A">
        <w:t>seconds</w:t>
      </w:r>
      <w:proofErr w:type="spellEnd"/>
      <w:r w:rsidRPr="002E551A">
        <w:t>(</w:t>
      </w:r>
      <w:proofErr w:type="gramEnd"/>
      <w:r w:rsidRPr="002E551A">
        <w:t>) {</w:t>
      </w:r>
    </w:p>
    <w:p w14:paraId="02097B47" w14:textId="77777777" w:rsidR="002E551A" w:rsidRPr="002E551A" w:rsidRDefault="002E551A" w:rsidP="002E551A">
      <w:pPr>
        <w:pStyle w:val="Code"/>
      </w:pPr>
      <w:r w:rsidRPr="002E551A">
        <w:t xml:space="preserve">        return (86400 * day) + //86400 seconds in a day</w:t>
      </w:r>
    </w:p>
    <w:p w14:paraId="40CAF4E3" w14:textId="77777777" w:rsidR="002E551A" w:rsidRPr="002E551A" w:rsidRDefault="002E551A" w:rsidP="002E551A">
      <w:pPr>
        <w:pStyle w:val="Code"/>
      </w:pPr>
      <w:r w:rsidRPr="002E551A">
        <w:t xml:space="preserve">            (3600 * hour) + //3600 seconds in an hour</w:t>
      </w:r>
    </w:p>
    <w:p w14:paraId="452174BF" w14:textId="77777777" w:rsidR="002E551A" w:rsidRPr="002E551A" w:rsidRDefault="002E551A" w:rsidP="002E551A">
      <w:pPr>
        <w:pStyle w:val="Code"/>
      </w:pPr>
      <w:r w:rsidRPr="002E551A">
        <w:t xml:space="preserve">            (60 * minute) + //60 seconds in a minute</w:t>
      </w:r>
    </w:p>
    <w:p w14:paraId="2F888A6C" w14:textId="77777777" w:rsidR="002E551A" w:rsidRPr="002E551A" w:rsidRDefault="002E551A" w:rsidP="002E551A">
      <w:pPr>
        <w:pStyle w:val="Code"/>
      </w:pPr>
      <w:r w:rsidRPr="002E551A">
        <w:t xml:space="preserve">            second;</w:t>
      </w:r>
    </w:p>
    <w:p w14:paraId="24330C34" w14:textId="77777777" w:rsidR="002E551A" w:rsidRPr="002E551A" w:rsidRDefault="002E551A" w:rsidP="002E551A">
      <w:pPr>
        <w:pStyle w:val="Code"/>
      </w:pPr>
      <w:r w:rsidRPr="002E551A">
        <w:t xml:space="preserve">    }</w:t>
      </w:r>
    </w:p>
    <w:p w14:paraId="5567FEDB" w14:textId="77777777" w:rsidR="002E551A" w:rsidRPr="002E551A" w:rsidRDefault="002E551A" w:rsidP="002E551A">
      <w:pPr>
        <w:pStyle w:val="Code"/>
      </w:pPr>
    </w:p>
    <w:p w14:paraId="11A8FAD7" w14:textId="77777777" w:rsidR="002E551A" w:rsidRPr="002E551A" w:rsidRDefault="002E551A" w:rsidP="002E551A">
      <w:pPr>
        <w:pStyle w:val="Code"/>
      </w:pPr>
      <w:r w:rsidRPr="002E551A">
        <w:t xml:space="preserve">    //program start point</w:t>
      </w:r>
    </w:p>
    <w:p w14:paraId="1AABD76F" w14:textId="77777777" w:rsidR="002E551A" w:rsidRPr="002E551A" w:rsidRDefault="002E551A" w:rsidP="002E551A">
      <w:pPr>
        <w:pStyle w:val="Code"/>
      </w:pPr>
      <w:r w:rsidRPr="002E551A">
        <w:t xml:space="preserve">    public static void main(</w:t>
      </w:r>
      <w:proofErr w:type="gramStart"/>
      <w:r w:rsidRPr="002E551A">
        <w:t>String[</w:t>
      </w:r>
      <w:proofErr w:type="gramEnd"/>
      <w:r w:rsidRPr="002E551A">
        <w:t xml:space="preserve">] </w:t>
      </w:r>
      <w:proofErr w:type="spellStart"/>
      <w:r w:rsidRPr="002E551A">
        <w:t>args</w:t>
      </w:r>
      <w:proofErr w:type="spellEnd"/>
      <w:r w:rsidRPr="002E551A">
        <w:t>) {</w:t>
      </w:r>
    </w:p>
    <w:p w14:paraId="4D74822F" w14:textId="77777777" w:rsidR="002E551A" w:rsidRPr="002E551A" w:rsidRDefault="002E551A" w:rsidP="002E551A">
      <w:pPr>
        <w:pStyle w:val="Code"/>
      </w:pPr>
      <w:r w:rsidRPr="002E551A">
        <w:t xml:space="preserve">        // Create elapsed time with the default values of </w:t>
      </w:r>
      <w:proofErr w:type="spellStart"/>
      <w:r w:rsidRPr="002E551A">
        <w:t>zeros</w:t>
      </w:r>
      <w:proofErr w:type="spellEnd"/>
      <w:r w:rsidRPr="002E551A">
        <w:t xml:space="preserve"> for day, hour,</w:t>
      </w:r>
    </w:p>
    <w:p w14:paraId="09B31C25" w14:textId="77777777" w:rsidR="002E551A" w:rsidRPr="002E551A" w:rsidRDefault="002E551A" w:rsidP="002E551A">
      <w:pPr>
        <w:pStyle w:val="Code"/>
      </w:pPr>
      <w:r w:rsidRPr="002E551A">
        <w:t xml:space="preserve">        // minute and second.</w:t>
      </w:r>
    </w:p>
    <w:p w14:paraId="374B6D77" w14:textId="77777777" w:rsidR="002E551A" w:rsidRPr="002E551A" w:rsidRDefault="002E551A" w:rsidP="002E551A">
      <w:pPr>
        <w:pStyle w:val="Code"/>
      </w:pPr>
      <w:r w:rsidRPr="002E551A">
        <w:t xml:space="preserve">        Clock t1 = new </w:t>
      </w:r>
      <w:proofErr w:type="gramStart"/>
      <w:r w:rsidRPr="002E551A">
        <w:t>Clock(</w:t>
      </w:r>
      <w:proofErr w:type="gramEnd"/>
      <w:r w:rsidRPr="002E551A">
        <w:t>); // Default constructor</w:t>
      </w:r>
    </w:p>
    <w:p w14:paraId="63B346A5" w14:textId="77777777" w:rsidR="002E551A" w:rsidRPr="002E551A" w:rsidRDefault="002E551A" w:rsidP="002E551A">
      <w:pPr>
        <w:pStyle w:val="Code"/>
      </w:pPr>
      <w:r w:rsidRPr="002E551A">
        <w:t xml:space="preserve">        //Elapsed time is 3 days, 1 hour, 4 </w:t>
      </w:r>
      <w:proofErr w:type="spellStart"/>
      <w:r w:rsidRPr="002E551A">
        <w:t>mins</w:t>
      </w:r>
      <w:proofErr w:type="spellEnd"/>
      <w:r w:rsidRPr="002E551A">
        <w:t xml:space="preserve"> and 5 </w:t>
      </w:r>
      <w:proofErr w:type="spellStart"/>
      <w:r w:rsidRPr="002E551A">
        <w:t>secs</w:t>
      </w:r>
      <w:proofErr w:type="spellEnd"/>
    </w:p>
    <w:p w14:paraId="6FAA0EAA" w14:textId="77777777" w:rsidR="002E551A" w:rsidRPr="002E551A" w:rsidRDefault="002E551A" w:rsidP="002E551A">
      <w:pPr>
        <w:pStyle w:val="Code"/>
      </w:pPr>
      <w:r w:rsidRPr="002E551A">
        <w:t xml:space="preserve">        Clock t2 = new </w:t>
      </w:r>
      <w:proofErr w:type="gramStart"/>
      <w:r w:rsidRPr="002E551A">
        <w:t>Clock(</w:t>
      </w:r>
      <w:proofErr w:type="gramEnd"/>
      <w:r w:rsidRPr="002E551A">
        <w:t>3, 1, 4, 5);</w:t>
      </w:r>
    </w:p>
    <w:p w14:paraId="6A019115" w14:textId="77777777" w:rsidR="002E551A" w:rsidRPr="002E551A" w:rsidRDefault="002E551A" w:rsidP="002E551A">
      <w:pPr>
        <w:pStyle w:val="Code"/>
      </w:pPr>
      <w:r w:rsidRPr="002E551A">
        <w:t xml:space="preserve">        t1.set_</w:t>
      </w:r>
      <w:proofErr w:type="gramStart"/>
      <w:r w:rsidRPr="002E551A">
        <w:t>hour(</w:t>
      </w:r>
      <w:proofErr w:type="gramEnd"/>
      <w:r w:rsidRPr="002E551A">
        <w:t>23); // sets hour to 23</w:t>
      </w:r>
    </w:p>
    <w:p w14:paraId="5927C03F" w14:textId="77777777" w:rsidR="002E551A" w:rsidRPr="002E551A" w:rsidRDefault="002E551A" w:rsidP="002E551A">
      <w:pPr>
        <w:pStyle w:val="Code"/>
      </w:pPr>
      <w:r w:rsidRPr="002E551A">
        <w:t xml:space="preserve">        t1.set_</w:t>
      </w:r>
      <w:proofErr w:type="gramStart"/>
      <w:r w:rsidRPr="002E551A">
        <w:t>day(</w:t>
      </w:r>
      <w:proofErr w:type="gramEnd"/>
      <w:r w:rsidRPr="002E551A">
        <w:t>1); // sets day to 1</w:t>
      </w:r>
    </w:p>
    <w:p w14:paraId="6507271F" w14:textId="77777777" w:rsidR="002E551A" w:rsidRPr="002E551A" w:rsidRDefault="002E551A" w:rsidP="002E551A">
      <w:pPr>
        <w:pStyle w:val="Code"/>
      </w:pPr>
      <w:r w:rsidRPr="002E551A">
        <w:t xml:space="preserve">        t1.set_</w:t>
      </w:r>
      <w:proofErr w:type="gramStart"/>
      <w:r w:rsidRPr="002E551A">
        <w:t>minute(</w:t>
      </w:r>
      <w:proofErr w:type="gramEnd"/>
      <w:r w:rsidRPr="002E551A">
        <w:t>59); // sets minute to 59</w:t>
      </w:r>
    </w:p>
    <w:p w14:paraId="5E74C23A" w14:textId="77777777" w:rsidR="002E551A" w:rsidRPr="002E551A" w:rsidRDefault="002E551A" w:rsidP="002E551A">
      <w:pPr>
        <w:pStyle w:val="Code"/>
      </w:pPr>
      <w:r w:rsidRPr="002E551A">
        <w:t xml:space="preserve">        t1.set_</w:t>
      </w:r>
      <w:proofErr w:type="gramStart"/>
      <w:r w:rsidRPr="002E551A">
        <w:t>second(</w:t>
      </w:r>
      <w:proofErr w:type="gramEnd"/>
      <w:r w:rsidRPr="002E551A">
        <w:t>16); // sets day to 16</w:t>
      </w:r>
    </w:p>
    <w:p w14:paraId="404C0F79" w14:textId="77777777" w:rsidR="002E551A" w:rsidRPr="002E551A" w:rsidRDefault="002E551A" w:rsidP="002E551A">
      <w:pPr>
        <w:pStyle w:val="Code"/>
      </w:pPr>
    </w:p>
    <w:p w14:paraId="40FA7E15" w14:textId="77777777" w:rsidR="002E551A" w:rsidRPr="002E551A" w:rsidRDefault="002E551A" w:rsidP="002E551A">
      <w:pPr>
        <w:pStyle w:val="Code"/>
      </w:pPr>
      <w:r w:rsidRPr="002E551A">
        <w:t xml:space="preserve">        // prints: 1:23:59:16</w:t>
      </w:r>
    </w:p>
    <w:p w14:paraId="64C3BF66" w14:textId="77777777" w:rsidR="002E551A" w:rsidRPr="002E551A" w:rsidRDefault="002E551A" w:rsidP="002E551A">
      <w:pPr>
        <w:pStyle w:val="Code"/>
      </w:pPr>
      <w:r w:rsidRPr="002E551A">
        <w:t xml:space="preserve">        </w:t>
      </w:r>
      <w:proofErr w:type="spellStart"/>
      <w:r w:rsidRPr="002E551A">
        <w:t>System.out.println</w:t>
      </w:r>
      <w:proofErr w:type="spellEnd"/>
      <w:r w:rsidRPr="002E551A">
        <w:t>("Expecting 1:23:59:16 - " + t1.get_</w:t>
      </w:r>
      <w:proofErr w:type="gramStart"/>
      <w:r w:rsidRPr="002E551A">
        <w:t>day(</w:t>
      </w:r>
      <w:proofErr w:type="gramEnd"/>
      <w:r w:rsidRPr="002E551A">
        <w:t>) + ":" + t1.get_hour() +":" + t1.get_minute() + ":" + t1.get_second());</w:t>
      </w:r>
    </w:p>
    <w:p w14:paraId="449288BE" w14:textId="77777777" w:rsidR="002E551A" w:rsidRPr="002E551A" w:rsidRDefault="002E551A" w:rsidP="002E551A">
      <w:pPr>
        <w:pStyle w:val="Code"/>
      </w:pPr>
      <w:r w:rsidRPr="002E551A">
        <w:t xml:space="preserve">        // increments time t1 by 44 seconds:</w:t>
      </w:r>
    </w:p>
    <w:p w14:paraId="4494AEF3" w14:textId="77777777" w:rsidR="002E551A" w:rsidRPr="002E551A" w:rsidRDefault="002E551A" w:rsidP="002E551A">
      <w:pPr>
        <w:pStyle w:val="Code"/>
      </w:pPr>
      <w:r w:rsidRPr="002E551A">
        <w:t xml:space="preserve">        t</w:t>
      </w:r>
      <w:proofErr w:type="gramStart"/>
      <w:r w:rsidRPr="002E551A">
        <w:t>1.increment</w:t>
      </w:r>
      <w:proofErr w:type="gramEnd"/>
      <w:r w:rsidRPr="002E551A">
        <w:t>(44);</w:t>
      </w:r>
    </w:p>
    <w:p w14:paraId="17087686" w14:textId="77777777" w:rsidR="002E551A" w:rsidRPr="002E551A" w:rsidRDefault="002E551A" w:rsidP="002E551A">
      <w:pPr>
        <w:pStyle w:val="Code"/>
      </w:pPr>
      <w:r w:rsidRPr="002E551A">
        <w:t xml:space="preserve">        // prints: 2:0:0:0</w:t>
      </w:r>
    </w:p>
    <w:p w14:paraId="3AB7A8C7" w14:textId="77777777" w:rsidR="002E551A" w:rsidRPr="002E551A" w:rsidRDefault="002E551A" w:rsidP="002E551A">
      <w:pPr>
        <w:pStyle w:val="Code"/>
      </w:pPr>
      <w:r w:rsidRPr="002E551A">
        <w:t xml:space="preserve">        </w:t>
      </w:r>
      <w:proofErr w:type="spellStart"/>
      <w:r w:rsidRPr="002E551A">
        <w:t>System.out.println</w:t>
      </w:r>
      <w:proofErr w:type="spellEnd"/>
      <w:r w:rsidRPr="002E551A">
        <w:t>("Expecting 2:0:0:0 - " + t1.get_</w:t>
      </w:r>
      <w:proofErr w:type="gramStart"/>
      <w:r w:rsidRPr="002E551A">
        <w:t>day(</w:t>
      </w:r>
      <w:proofErr w:type="gramEnd"/>
      <w:r w:rsidRPr="002E551A">
        <w:t>) + ":" + t1.get_hour() +":" + t1.get_minute() + ":" + t1.get_second());</w:t>
      </w:r>
    </w:p>
    <w:p w14:paraId="32D2B9AE" w14:textId="77777777" w:rsidR="002E551A" w:rsidRPr="002E551A" w:rsidRDefault="002E551A" w:rsidP="002E551A">
      <w:pPr>
        <w:pStyle w:val="Code"/>
      </w:pPr>
      <w:r w:rsidRPr="002E551A">
        <w:t xml:space="preserve">        // prints the total elapsed time in seconds: 172,800</w:t>
      </w:r>
    </w:p>
    <w:p w14:paraId="592A0474" w14:textId="77777777" w:rsidR="002E551A" w:rsidRPr="002E551A" w:rsidRDefault="002E551A" w:rsidP="002E551A">
      <w:pPr>
        <w:pStyle w:val="Code"/>
      </w:pPr>
      <w:r w:rsidRPr="002E551A">
        <w:t xml:space="preserve">        </w:t>
      </w:r>
      <w:proofErr w:type="spellStart"/>
      <w:r w:rsidRPr="002E551A">
        <w:t>System.out.printf</w:t>
      </w:r>
      <w:proofErr w:type="spellEnd"/>
      <w:r w:rsidRPr="002E551A">
        <w:t>("Expecting 172800 - %d\n", t</w:t>
      </w:r>
      <w:proofErr w:type="gramStart"/>
      <w:r w:rsidRPr="002E551A">
        <w:t>1.calculate</w:t>
      </w:r>
      <w:proofErr w:type="gramEnd"/>
      <w:r w:rsidRPr="002E551A">
        <w:t>_total_seconds());</w:t>
      </w:r>
    </w:p>
    <w:p w14:paraId="3BF9B17B" w14:textId="77777777" w:rsidR="002E551A" w:rsidRPr="002E551A" w:rsidRDefault="002E551A" w:rsidP="002E551A">
      <w:pPr>
        <w:pStyle w:val="Code"/>
      </w:pPr>
    </w:p>
    <w:p w14:paraId="751A7F44" w14:textId="77777777" w:rsidR="002E551A" w:rsidRPr="002E551A" w:rsidRDefault="002E551A" w:rsidP="002E551A">
      <w:pPr>
        <w:pStyle w:val="Code"/>
      </w:pPr>
      <w:r w:rsidRPr="002E551A">
        <w:t xml:space="preserve">        // prints: 3:1:4:5</w:t>
      </w:r>
    </w:p>
    <w:p w14:paraId="14914DC4" w14:textId="77777777" w:rsidR="002E551A" w:rsidRPr="002E551A" w:rsidRDefault="002E551A" w:rsidP="002E551A">
      <w:pPr>
        <w:pStyle w:val="Code"/>
      </w:pPr>
      <w:r w:rsidRPr="002E551A">
        <w:t xml:space="preserve">        </w:t>
      </w:r>
      <w:proofErr w:type="spellStart"/>
      <w:r w:rsidRPr="002E551A">
        <w:t>System.out.println</w:t>
      </w:r>
      <w:proofErr w:type="spellEnd"/>
      <w:r w:rsidRPr="002E551A">
        <w:t>("Expecting 3:1:4:5 - " + t2.get_</w:t>
      </w:r>
      <w:proofErr w:type="gramStart"/>
      <w:r w:rsidRPr="002E551A">
        <w:t>day(</w:t>
      </w:r>
      <w:proofErr w:type="gramEnd"/>
      <w:r w:rsidRPr="002E551A">
        <w:t>) + ":" + t2.get_hour() +":" + t2.get_minute() + ":" + t2.get_second());</w:t>
      </w:r>
    </w:p>
    <w:p w14:paraId="256107A2" w14:textId="77777777" w:rsidR="002E551A" w:rsidRPr="002E551A" w:rsidRDefault="002E551A" w:rsidP="002E551A">
      <w:pPr>
        <w:pStyle w:val="Code"/>
      </w:pPr>
      <w:r w:rsidRPr="002E551A">
        <w:t xml:space="preserve">        // increments time t1 by 69 seconds</w:t>
      </w:r>
    </w:p>
    <w:p w14:paraId="166EAADF" w14:textId="77777777" w:rsidR="002E551A" w:rsidRPr="002E551A" w:rsidRDefault="002E551A" w:rsidP="002E551A">
      <w:pPr>
        <w:pStyle w:val="Code"/>
      </w:pPr>
      <w:r w:rsidRPr="002E551A">
        <w:t xml:space="preserve">        t</w:t>
      </w:r>
      <w:proofErr w:type="gramStart"/>
      <w:r w:rsidRPr="002E551A">
        <w:t>2.increment</w:t>
      </w:r>
      <w:proofErr w:type="gramEnd"/>
      <w:r w:rsidRPr="002E551A">
        <w:t>(69);</w:t>
      </w:r>
    </w:p>
    <w:p w14:paraId="2E9DD866" w14:textId="77777777" w:rsidR="002E551A" w:rsidRPr="002E551A" w:rsidRDefault="002E551A" w:rsidP="002E551A">
      <w:pPr>
        <w:pStyle w:val="Code"/>
      </w:pPr>
      <w:r w:rsidRPr="002E551A">
        <w:t xml:space="preserve">        // prints 3:1:5:14</w:t>
      </w:r>
    </w:p>
    <w:p w14:paraId="78837B0C" w14:textId="77777777" w:rsidR="002E551A" w:rsidRPr="002E551A" w:rsidRDefault="002E551A" w:rsidP="002E551A">
      <w:pPr>
        <w:pStyle w:val="Code"/>
      </w:pPr>
      <w:r w:rsidRPr="002E551A">
        <w:t xml:space="preserve">        </w:t>
      </w:r>
      <w:proofErr w:type="spellStart"/>
      <w:r w:rsidRPr="002E551A">
        <w:t>System.out.println</w:t>
      </w:r>
      <w:proofErr w:type="spellEnd"/>
      <w:r w:rsidRPr="002E551A">
        <w:t>("Expecting 3:1:5:14 - " + t2.get_</w:t>
      </w:r>
      <w:proofErr w:type="gramStart"/>
      <w:r w:rsidRPr="002E551A">
        <w:t>day(</w:t>
      </w:r>
      <w:proofErr w:type="gramEnd"/>
      <w:r w:rsidRPr="002E551A">
        <w:t>) + ":" + t2.get_hour() +":" + t2.get_minute() + ":" + t2.get_second());</w:t>
      </w:r>
    </w:p>
    <w:p w14:paraId="67146BD3" w14:textId="77777777" w:rsidR="002E551A" w:rsidRPr="002E551A" w:rsidRDefault="002E551A" w:rsidP="002E551A">
      <w:pPr>
        <w:pStyle w:val="Code"/>
      </w:pPr>
      <w:r w:rsidRPr="002E551A">
        <w:t xml:space="preserve">        // prints out the total elapsed time in seconds: 263,114</w:t>
      </w:r>
    </w:p>
    <w:p w14:paraId="15797038" w14:textId="77777777" w:rsidR="002E551A" w:rsidRPr="002E551A" w:rsidRDefault="002E551A" w:rsidP="002E551A">
      <w:pPr>
        <w:pStyle w:val="Code"/>
      </w:pPr>
      <w:r w:rsidRPr="002E551A">
        <w:t xml:space="preserve">        </w:t>
      </w:r>
      <w:proofErr w:type="spellStart"/>
      <w:r w:rsidRPr="002E551A">
        <w:t>System.out.printf</w:t>
      </w:r>
      <w:proofErr w:type="spellEnd"/>
      <w:r w:rsidRPr="002E551A">
        <w:t>("Expecting 263114 - %d\n", t</w:t>
      </w:r>
      <w:proofErr w:type="gramStart"/>
      <w:r w:rsidRPr="002E551A">
        <w:t>2.calculate</w:t>
      </w:r>
      <w:proofErr w:type="gramEnd"/>
      <w:r w:rsidRPr="002E551A">
        <w:t>_total_seconds());</w:t>
      </w:r>
    </w:p>
    <w:p w14:paraId="6ED2E3C4" w14:textId="77777777" w:rsidR="002E551A" w:rsidRPr="002E551A" w:rsidRDefault="002E551A" w:rsidP="002E551A">
      <w:pPr>
        <w:pStyle w:val="Code"/>
      </w:pPr>
      <w:r w:rsidRPr="002E551A">
        <w:t xml:space="preserve">        // attempts to set an illegal minute values</w:t>
      </w:r>
    </w:p>
    <w:p w14:paraId="2B78C4B9" w14:textId="77777777" w:rsidR="002E551A" w:rsidRPr="002E551A" w:rsidRDefault="002E551A" w:rsidP="002E551A">
      <w:pPr>
        <w:pStyle w:val="Code"/>
      </w:pPr>
      <w:r w:rsidRPr="002E551A">
        <w:t xml:space="preserve">        t2.set_</w:t>
      </w:r>
      <w:proofErr w:type="gramStart"/>
      <w:r w:rsidRPr="002E551A">
        <w:t>minute(</w:t>
      </w:r>
      <w:proofErr w:type="gramEnd"/>
      <w:r w:rsidRPr="002E551A">
        <w:t>60);</w:t>
      </w:r>
    </w:p>
    <w:p w14:paraId="531FC40C" w14:textId="77777777" w:rsidR="002E551A" w:rsidRPr="002E551A" w:rsidRDefault="002E551A" w:rsidP="002E551A">
      <w:pPr>
        <w:pStyle w:val="Code"/>
      </w:pPr>
      <w:r w:rsidRPr="002E551A">
        <w:t xml:space="preserve">        // prints the previous minute value: 5</w:t>
      </w:r>
    </w:p>
    <w:p w14:paraId="04B0EE35" w14:textId="77777777" w:rsidR="002E551A" w:rsidRPr="002E551A" w:rsidRDefault="002E551A" w:rsidP="002E551A">
      <w:pPr>
        <w:pStyle w:val="Code"/>
      </w:pPr>
      <w:r w:rsidRPr="002E551A">
        <w:t xml:space="preserve">        </w:t>
      </w:r>
      <w:proofErr w:type="spellStart"/>
      <w:r w:rsidRPr="002E551A">
        <w:t>System.out.printf</w:t>
      </w:r>
      <w:proofErr w:type="spellEnd"/>
      <w:r w:rsidRPr="002E551A">
        <w:t>("Expecting 5 - %d\n", t2.get_</w:t>
      </w:r>
      <w:proofErr w:type="gramStart"/>
      <w:r w:rsidRPr="002E551A">
        <w:t>minute(</w:t>
      </w:r>
      <w:proofErr w:type="gramEnd"/>
      <w:r w:rsidRPr="002E551A">
        <w:t>));</w:t>
      </w:r>
    </w:p>
    <w:p w14:paraId="12AF25AC" w14:textId="77777777" w:rsidR="002E551A" w:rsidRPr="002E551A" w:rsidRDefault="002E551A" w:rsidP="002E551A">
      <w:pPr>
        <w:pStyle w:val="Code"/>
      </w:pPr>
      <w:r w:rsidRPr="002E551A">
        <w:t xml:space="preserve">    }</w:t>
      </w:r>
    </w:p>
    <w:p w14:paraId="6444F6B9" w14:textId="77777777" w:rsidR="002E551A" w:rsidRPr="002E551A" w:rsidRDefault="002E551A" w:rsidP="002E551A">
      <w:pPr>
        <w:pStyle w:val="Code"/>
      </w:pPr>
    </w:p>
    <w:p w14:paraId="44B9FCBC" w14:textId="77777777" w:rsidR="002E551A" w:rsidRPr="002E551A" w:rsidRDefault="002E551A" w:rsidP="002E551A">
      <w:pPr>
        <w:pStyle w:val="Code"/>
      </w:pPr>
      <w:r w:rsidRPr="002E551A">
        <w:t>}</w:t>
      </w:r>
    </w:p>
    <w:p w14:paraId="2E2196DC" w14:textId="77777777" w:rsidR="00C62A8B" w:rsidRDefault="00C62A8B" w:rsidP="00C62A8B">
      <w:r>
        <w:t>Terminal Output</w:t>
      </w:r>
    </w:p>
    <w:p w14:paraId="59A5323D" w14:textId="77777777" w:rsidR="002E551A" w:rsidRDefault="002E551A" w:rsidP="002E551A">
      <w:pPr>
        <w:pStyle w:val="Terminal"/>
      </w:pPr>
      <w:r>
        <w:t>Mitchell@ttys000 23:33 {0} [</w:t>
      </w:r>
      <w:proofErr w:type="gramStart"/>
      <w:r>
        <w:t>1]$</w:t>
      </w:r>
      <w:proofErr w:type="gramEnd"/>
      <w:r>
        <w:t xml:space="preserve"> java Clock</w:t>
      </w:r>
    </w:p>
    <w:p w14:paraId="31853078" w14:textId="77777777" w:rsidR="002E551A" w:rsidRDefault="002E551A" w:rsidP="002E551A">
      <w:pPr>
        <w:pStyle w:val="Terminal"/>
      </w:pPr>
      <w:r>
        <w:t>Expecting 1:23:59:16 - 1:23:59:16</w:t>
      </w:r>
    </w:p>
    <w:p w14:paraId="5DA12B0E" w14:textId="77777777" w:rsidR="002E551A" w:rsidRDefault="002E551A" w:rsidP="002E551A">
      <w:pPr>
        <w:pStyle w:val="Terminal"/>
      </w:pPr>
      <w:r>
        <w:t>Expecting 2:0:0:0 - 2:0:0:0</w:t>
      </w:r>
    </w:p>
    <w:p w14:paraId="0AFDB286" w14:textId="77777777" w:rsidR="002E551A" w:rsidRDefault="002E551A" w:rsidP="002E551A">
      <w:pPr>
        <w:pStyle w:val="Terminal"/>
      </w:pPr>
      <w:r>
        <w:t>Expecting 172800 - 172800</w:t>
      </w:r>
    </w:p>
    <w:p w14:paraId="41B66A83" w14:textId="77777777" w:rsidR="002E551A" w:rsidRDefault="002E551A" w:rsidP="002E551A">
      <w:pPr>
        <w:pStyle w:val="Terminal"/>
      </w:pPr>
      <w:r>
        <w:t>Expecting 3:1:4:5 - 3:1:4:5</w:t>
      </w:r>
    </w:p>
    <w:p w14:paraId="0E210766" w14:textId="77777777" w:rsidR="002E551A" w:rsidRDefault="002E551A" w:rsidP="002E551A">
      <w:pPr>
        <w:pStyle w:val="Terminal"/>
      </w:pPr>
      <w:r>
        <w:t>Expecting 3:1:5:14 - 3:1:5:14</w:t>
      </w:r>
    </w:p>
    <w:p w14:paraId="2425856F" w14:textId="77777777" w:rsidR="002E551A" w:rsidRDefault="002E551A" w:rsidP="002E551A">
      <w:pPr>
        <w:pStyle w:val="Terminal"/>
      </w:pPr>
      <w:r>
        <w:t>Expecting 263114 - 263114</w:t>
      </w:r>
    </w:p>
    <w:p w14:paraId="4E7CC1B3" w14:textId="77777777" w:rsidR="002E551A" w:rsidRDefault="002E551A" w:rsidP="002E551A">
      <w:pPr>
        <w:pStyle w:val="Terminal"/>
      </w:pPr>
      <w:r>
        <w:t>ERROR: new minute out of range: 60</w:t>
      </w:r>
    </w:p>
    <w:p w14:paraId="231FC9B8" w14:textId="77777777" w:rsidR="00C62A8B" w:rsidRDefault="002E551A" w:rsidP="002E551A">
      <w:pPr>
        <w:pStyle w:val="Terminal"/>
      </w:pPr>
      <w:r>
        <w:t xml:space="preserve">Expecting 5 </w:t>
      </w:r>
      <w:r>
        <w:t>–</w:t>
      </w:r>
      <w:r>
        <w:t xml:space="preserve"> 5</w:t>
      </w:r>
    </w:p>
    <w:p w14:paraId="158A5B95" w14:textId="7E5F4675" w:rsidR="002E551A" w:rsidRDefault="007729B9" w:rsidP="007729B9">
      <w:pPr>
        <w:pStyle w:val="ExcerciseHeader"/>
      </w:pPr>
      <w:r>
        <w:t>Exercise C</w:t>
      </w:r>
    </w:p>
    <w:p w14:paraId="281F0073" w14:textId="4C1787A5" w:rsidR="007729B9" w:rsidRDefault="007729B9" w:rsidP="007729B9">
      <w:r>
        <w:t>SinValidator.java</w:t>
      </w:r>
    </w:p>
    <w:p w14:paraId="49CB7358" w14:textId="77777777" w:rsidR="00822B71" w:rsidRDefault="00822B71" w:rsidP="00822B71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14DB00" w14:textId="77777777" w:rsidR="00822B71" w:rsidRDefault="00822B71" w:rsidP="00822B71">
      <w:pPr>
        <w:pStyle w:val="Code"/>
      </w:pPr>
    </w:p>
    <w:p w14:paraId="44225548" w14:textId="77777777" w:rsidR="00822B71" w:rsidRDefault="00822B71" w:rsidP="00822B71">
      <w:pPr>
        <w:pStyle w:val="Code"/>
      </w:pPr>
    </w:p>
    <w:p w14:paraId="742E9387" w14:textId="77777777" w:rsidR="00822B71" w:rsidRDefault="00822B71" w:rsidP="00822B71">
      <w:pPr>
        <w:pStyle w:val="Code"/>
      </w:pPr>
      <w:r>
        <w:t xml:space="preserve">public class </w:t>
      </w:r>
      <w:proofErr w:type="spellStart"/>
      <w:r>
        <w:t>SinValidator</w:t>
      </w:r>
      <w:proofErr w:type="spellEnd"/>
      <w:r>
        <w:t xml:space="preserve"> {</w:t>
      </w:r>
    </w:p>
    <w:p w14:paraId="39DEA338" w14:textId="77777777" w:rsidR="00822B71" w:rsidRDefault="00822B71" w:rsidP="00822B71">
      <w:pPr>
        <w:pStyle w:val="Code"/>
      </w:pPr>
    </w:p>
    <w:p w14:paraId="2D287AE1" w14:textId="77777777" w:rsidR="00822B71" w:rsidRDefault="00822B71" w:rsidP="00822B71">
      <w:pPr>
        <w:pStyle w:val="Code"/>
      </w:pPr>
      <w:r>
        <w:t xml:space="preserve">private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SIN;</w:t>
      </w:r>
    </w:p>
    <w:p w14:paraId="04FED3EC" w14:textId="77777777" w:rsidR="00822B71" w:rsidRDefault="00822B71" w:rsidP="00822B71">
      <w:pPr>
        <w:pStyle w:val="Code"/>
      </w:pPr>
    </w:p>
    <w:p w14:paraId="3F14B178" w14:textId="77777777" w:rsidR="00822B71" w:rsidRDefault="00822B71" w:rsidP="00822B71">
      <w:pPr>
        <w:pStyle w:val="Code"/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sumDigit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</w:t>
      </w:r>
    </w:p>
    <w:p w14:paraId="17E90CEE" w14:textId="77777777" w:rsidR="00822B71" w:rsidRDefault="00822B71" w:rsidP="00822B71">
      <w:pPr>
        <w:pStyle w:val="Code"/>
      </w:pPr>
      <w:r>
        <w:t>{</w:t>
      </w:r>
    </w:p>
    <w:p w14:paraId="62A1D31C" w14:textId="77777777" w:rsidR="00822B71" w:rsidRDefault="00822B71" w:rsidP="00822B71">
      <w:pPr>
        <w:pStyle w:val="Code"/>
      </w:pPr>
      <w:r>
        <w:tab/>
      </w:r>
      <w:proofErr w:type="spellStart"/>
      <w:r>
        <w:t>int</w:t>
      </w:r>
      <w:proofErr w:type="spellEnd"/>
      <w:r>
        <w:t xml:space="preserve"> result =0;</w:t>
      </w:r>
    </w:p>
    <w:p w14:paraId="752CD267" w14:textId="77777777" w:rsidR="00822B71" w:rsidRDefault="00822B71" w:rsidP="00822B71">
      <w:pPr>
        <w:pStyle w:val="Code"/>
      </w:pPr>
    </w:p>
    <w:p w14:paraId="5390B593" w14:textId="77777777" w:rsidR="00822B71" w:rsidRDefault="00822B71" w:rsidP="00822B71">
      <w:pPr>
        <w:pStyle w:val="Code"/>
      </w:pPr>
      <w:r>
        <w:tab/>
      </w:r>
      <w:proofErr w:type="gramStart"/>
      <w:r>
        <w:t>while(</w:t>
      </w:r>
      <w:proofErr w:type="gramEnd"/>
      <w:r>
        <w:t>x &gt; 0){</w:t>
      </w:r>
    </w:p>
    <w:p w14:paraId="7192A17D" w14:textId="77777777" w:rsidR="00822B71" w:rsidRDefault="00822B71" w:rsidP="00822B71">
      <w:pPr>
        <w:pStyle w:val="Code"/>
      </w:pPr>
      <w:r>
        <w:tab/>
      </w:r>
      <w:r>
        <w:tab/>
        <w:t>result += x % 10;</w:t>
      </w:r>
    </w:p>
    <w:p w14:paraId="214A377E" w14:textId="77777777" w:rsidR="00822B71" w:rsidRDefault="00822B71" w:rsidP="00822B71">
      <w:pPr>
        <w:pStyle w:val="Code"/>
      </w:pPr>
      <w:r>
        <w:tab/>
      </w:r>
      <w:r>
        <w:tab/>
        <w:t>x = x /10;</w:t>
      </w:r>
    </w:p>
    <w:p w14:paraId="373F92A6" w14:textId="77777777" w:rsidR="00822B71" w:rsidRDefault="00822B71" w:rsidP="00822B71">
      <w:pPr>
        <w:pStyle w:val="Code"/>
      </w:pPr>
      <w:r>
        <w:tab/>
        <w:t>}</w:t>
      </w:r>
    </w:p>
    <w:p w14:paraId="1CE9B4C9" w14:textId="77777777" w:rsidR="00822B71" w:rsidRDefault="00822B71" w:rsidP="00822B71">
      <w:pPr>
        <w:pStyle w:val="Code"/>
      </w:pPr>
    </w:p>
    <w:p w14:paraId="4CC94BA0" w14:textId="77777777" w:rsidR="00822B71" w:rsidRDefault="00822B71" w:rsidP="00822B71">
      <w:pPr>
        <w:pStyle w:val="Code"/>
      </w:pPr>
      <w:r>
        <w:tab/>
        <w:t>return result;</w:t>
      </w:r>
    </w:p>
    <w:p w14:paraId="61671356" w14:textId="77777777" w:rsidR="00822B71" w:rsidRDefault="00822B71" w:rsidP="00822B71">
      <w:pPr>
        <w:pStyle w:val="Code"/>
      </w:pPr>
      <w:r>
        <w:t>}</w:t>
      </w:r>
    </w:p>
    <w:p w14:paraId="4A5DBEC1" w14:textId="77777777" w:rsidR="00822B71" w:rsidRDefault="00822B71" w:rsidP="00822B71">
      <w:pPr>
        <w:pStyle w:val="Code"/>
      </w:pPr>
    </w:p>
    <w:p w14:paraId="096BDD44" w14:textId="77777777" w:rsidR="00822B71" w:rsidRDefault="00822B71" w:rsidP="00822B71">
      <w:pPr>
        <w:pStyle w:val="Code"/>
      </w:pPr>
      <w:r>
        <w:tab/>
        <w:t xml:space="preserve">public </w:t>
      </w:r>
      <w:proofErr w:type="spellStart"/>
      <w:proofErr w:type="gramStart"/>
      <w:r>
        <w:t>SinValidator</w:t>
      </w:r>
      <w:proofErr w:type="spellEnd"/>
      <w:r>
        <w:t>(</w:t>
      </w:r>
      <w:proofErr w:type="gramEnd"/>
      <w:r>
        <w:t>String sin) {</w:t>
      </w:r>
    </w:p>
    <w:p w14:paraId="0A142371" w14:textId="77777777" w:rsidR="00822B71" w:rsidRDefault="00822B71" w:rsidP="00822B71">
      <w:pPr>
        <w:pStyle w:val="Code"/>
      </w:pPr>
    </w:p>
    <w:p w14:paraId="41A06032" w14:textId="77777777" w:rsidR="00822B71" w:rsidRDefault="00822B71" w:rsidP="00822B71">
      <w:pPr>
        <w:pStyle w:val="Code"/>
      </w:pPr>
      <w:r>
        <w:tab/>
      </w:r>
      <w:r>
        <w:tab/>
        <w:t xml:space="preserve">SIN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9];</w:t>
      </w:r>
    </w:p>
    <w:p w14:paraId="40973635" w14:textId="77777777" w:rsidR="00822B71" w:rsidRDefault="00822B71" w:rsidP="00822B71">
      <w:pPr>
        <w:pStyle w:val="Code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</w:t>
      </w:r>
    </w:p>
    <w:p w14:paraId="04075325" w14:textId="77777777" w:rsidR="00822B71" w:rsidRDefault="00822B71" w:rsidP="00822B71">
      <w:pPr>
        <w:pStyle w:val="Code"/>
      </w:pPr>
      <w:r>
        <w:tab/>
      </w:r>
      <w:r>
        <w:tab/>
      </w:r>
      <w:proofErr w:type="spellStart"/>
      <w:r>
        <w:t>int</w:t>
      </w:r>
      <w:proofErr w:type="spellEnd"/>
      <w:r>
        <w:t xml:space="preserve"> counter =0;</w:t>
      </w:r>
    </w:p>
    <w:p w14:paraId="280D5549" w14:textId="77777777" w:rsidR="00822B71" w:rsidRDefault="00822B71" w:rsidP="00822B71">
      <w:pPr>
        <w:pStyle w:val="Code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sin.length</w:t>
      </w:r>
      <w:proofErr w:type="spellEnd"/>
      <w:r>
        <w:t>()){</w:t>
      </w:r>
    </w:p>
    <w:p w14:paraId="228D96C1" w14:textId="77777777" w:rsidR="00822B71" w:rsidRDefault="00822B71" w:rsidP="00822B71">
      <w:pPr>
        <w:pStyle w:val="Code"/>
      </w:pPr>
    </w:p>
    <w:p w14:paraId="2CDD3DA9" w14:textId="77777777" w:rsidR="00822B71" w:rsidRDefault="00822B71" w:rsidP="00822B71">
      <w:pPr>
        <w:pStyle w:val="Code"/>
      </w:pPr>
    </w:p>
    <w:p w14:paraId="3E93442D" w14:textId="77777777" w:rsidR="00822B71" w:rsidRDefault="00822B71" w:rsidP="00822B71">
      <w:pPr>
        <w:pStyle w:val="Code"/>
      </w:pPr>
      <w:r>
        <w:tab/>
      </w:r>
      <w:r>
        <w:tab/>
      </w:r>
      <w:r>
        <w:tab/>
        <w:t>if(</w:t>
      </w:r>
      <w:proofErr w:type="spellStart"/>
      <w:r>
        <w:t>Character.isDigit</w:t>
      </w:r>
      <w:proofErr w:type="spellEnd"/>
      <w:r>
        <w:t>(</w:t>
      </w:r>
      <w:proofErr w:type="spellStart"/>
      <w:proofErr w:type="gramStart"/>
      <w:r>
        <w:t>sin.charAt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))){</w:t>
      </w:r>
    </w:p>
    <w:p w14:paraId="32AB4CA3" w14:textId="77777777" w:rsidR="00822B71" w:rsidRDefault="00822B71" w:rsidP="00822B71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counter &lt; 9)</w:t>
      </w:r>
    </w:p>
    <w:p w14:paraId="70A7DE55" w14:textId="77777777" w:rsidR="00822B71" w:rsidRDefault="00822B71" w:rsidP="00822B71">
      <w:pPr>
        <w:pStyle w:val="Code"/>
      </w:pPr>
      <w:r>
        <w:tab/>
      </w:r>
      <w:r>
        <w:tab/>
      </w:r>
      <w:r>
        <w:tab/>
      </w:r>
      <w:r>
        <w:tab/>
      </w:r>
      <w:r>
        <w:tab/>
        <w:t>SIN[counter] =(</w:t>
      </w:r>
      <w:proofErr w:type="spellStart"/>
      <w:r>
        <w:t>int</w:t>
      </w:r>
      <w:proofErr w:type="spellEnd"/>
      <w:r>
        <w:t xml:space="preserve">) </w:t>
      </w:r>
      <w:proofErr w:type="spellStart"/>
      <w:proofErr w:type="gramStart"/>
      <w:r>
        <w:t>sin.charAt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- 48;</w:t>
      </w:r>
    </w:p>
    <w:p w14:paraId="730949E7" w14:textId="77777777" w:rsidR="00822B71" w:rsidRDefault="00822B71" w:rsidP="00822B71">
      <w:pPr>
        <w:pStyle w:val="Code"/>
      </w:pPr>
      <w:r>
        <w:tab/>
      </w:r>
      <w:r>
        <w:tab/>
      </w:r>
      <w:r>
        <w:tab/>
      </w:r>
      <w:r>
        <w:tab/>
        <w:t>counter++;</w:t>
      </w:r>
    </w:p>
    <w:p w14:paraId="466519D4" w14:textId="77777777" w:rsidR="00822B71" w:rsidRDefault="00822B71" w:rsidP="00822B71">
      <w:pPr>
        <w:pStyle w:val="Code"/>
      </w:pPr>
      <w:r>
        <w:tab/>
      </w:r>
      <w:r>
        <w:tab/>
      </w:r>
      <w:r>
        <w:tab/>
        <w:t>}</w:t>
      </w:r>
    </w:p>
    <w:p w14:paraId="2F9CBE0C" w14:textId="77777777" w:rsidR="00822B71" w:rsidRDefault="00822B71" w:rsidP="00822B71">
      <w:pPr>
        <w:pStyle w:val="Code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2B3398A5" w14:textId="77777777" w:rsidR="00822B71" w:rsidRDefault="00822B71" w:rsidP="00822B71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("Error: Invalid input by the user");</w:t>
      </w:r>
    </w:p>
    <w:p w14:paraId="7573B3F3" w14:textId="77777777" w:rsidR="00822B71" w:rsidRDefault="00822B71" w:rsidP="00822B71">
      <w:pPr>
        <w:pStyle w:val="Code"/>
      </w:pPr>
      <w:r>
        <w:tab/>
      </w:r>
      <w:r>
        <w:tab/>
      </w:r>
      <w:r>
        <w:tab/>
      </w:r>
      <w:r>
        <w:tab/>
        <w:t>return;</w:t>
      </w:r>
    </w:p>
    <w:p w14:paraId="72CB7273" w14:textId="77777777" w:rsidR="00822B71" w:rsidRDefault="00822B71" w:rsidP="00822B71">
      <w:pPr>
        <w:pStyle w:val="Code"/>
      </w:pPr>
      <w:r>
        <w:tab/>
      </w:r>
      <w:r>
        <w:tab/>
      </w:r>
      <w:r>
        <w:tab/>
        <w:t>}</w:t>
      </w:r>
    </w:p>
    <w:p w14:paraId="01F2ABAE" w14:textId="77777777" w:rsidR="00822B71" w:rsidRDefault="00822B71" w:rsidP="00822B71">
      <w:pPr>
        <w:pStyle w:val="Code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5B0D61A" w14:textId="77777777" w:rsidR="00822B71" w:rsidRDefault="00822B71" w:rsidP="00822B71">
      <w:pPr>
        <w:pStyle w:val="Code"/>
      </w:pPr>
      <w:r>
        <w:tab/>
      </w:r>
      <w:r>
        <w:tab/>
        <w:t>}</w:t>
      </w:r>
    </w:p>
    <w:p w14:paraId="7C127D82" w14:textId="77777777" w:rsidR="00822B71" w:rsidRDefault="00822B71" w:rsidP="00822B71">
      <w:pPr>
        <w:pStyle w:val="Code"/>
      </w:pPr>
    </w:p>
    <w:p w14:paraId="6C65E1CE" w14:textId="77777777" w:rsidR="00822B71" w:rsidRDefault="00822B71" w:rsidP="00822B71">
      <w:pPr>
        <w:pStyle w:val="Code"/>
      </w:pPr>
      <w:r>
        <w:tab/>
      </w:r>
      <w:r>
        <w:tab/>
      </w:r>
      <w:proofErr w:type="gramStart"/>
      <w:r>
        <w:t>if(</w:t>
      </w:r>
      <w:proofErr w:type="gramEnd"/>
      <w:r>
        <w:t>counter != 9){</w:t>
      </w:r>
    </w:p>
    <w:p w14:paraId="1B948629" w14:textId="77777777" w:rsidR="00822B71" w:rsidRDefault="00822B71" w:rsidP="00822B71">
      <w:pPr>
        <w:pStyle w:val="Code"/>
      </w:pP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("Error: SIN must be 9 digits...");</w:t>
      </w:r>
    </w:p>
    <w:p w14:paraId="2BEBA325" w14:textId="77777777" w:rsidR="00822B71" w:rsidRDefault="00822B71" w:rsidP="00822B71">
      <w:pPr>
        <w:pStyle w:val="Code"/>
      </w:pPr>
      <w:r>
        <w:tab/>
      </w:r>
      <w:r>
        <w:tab/>
      </w:r>
      <w:r>
        <w:tab/>
        <w:t>return;</w:t>
      </w:r>
    </w:p>
    <w:p w14:paraId="09DE8A87" w14:textId="77777777" w:rsidR="00822B71" w:rsidRDefault="00822B71" w:rsidP="00822B71">
      <w:pPr>
        <w:pStyle w:val="Code"/>
      </w:pPr>
      <w:r>
        <w:tab/>
      </w:r>
      <w:r>
        <w:tab/>
        <w:t>}</w:t>
      </w:r>
    </w:p>
    <w:p w14:paraId="3975067B" w14:textId="77777777" w:rsidR="00822B71" w:rsidRDefault="00822B71" w:rsidP="00822B71">
      <w:pPr>
        <w:pStyle w:val="Code"/>
      </w:pPr>
      <w:r>
        <w:tab/>
        <w:t>}</w:t>
      </w:r>
    </w:p>
    <w:p w14:paraId="59866151" w14:textId="77777777" w:rsidR="00822B71" w:rsidRDefault="00822B71" w:rsidP="00822B71">
      <w:pPr>
        <w:pStyle w:val="Code"/>
      </w:pPr>
    </w:p>
    <w:p w14:paraId="135048F4" w14:textId="77777777" w:rsidR="00822B71" w:rsidRDefault="00822B71" w:rsidP="00822B71">
      <w:pPr>
        <w:pStyle w:val="Code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validateSin</w:t>
      </w:r>
      <w:proofErr w:type="spellEnd"/>
      <w:r>
        <w:t>(</w:t>
      </w:r>
      <w:proofErr w:type="gramEnd"/>
      <w:r>
        <w:t>) {</w:t>
      </w:r>
    </w:p>
    <w:p w14:paraId="0A0B7B08" w14:textId="77777777" w:rsidR="00822B71" w:rsidRDefault="00822B71" w:rsidP="00822B71">
      <w:pPr>
        <w:pStyle w:val="Code"/>
      </w:pPr>
      <w:r>
        <w:t xml:space="preserve">        //note that since we're always adding steps, we can have a running total</w:t>
      </w:r>
    </w:p>
    <w:p w14:paraId="757B92D5" w14:textId="77777777" w:rsidR="00822B71" w:rsidRDefault="00822B71" w:rsidP="00822B71">
      <w:pPr>
        <w:pStyle w:val="Code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runningTotal</w:t>
      </w:r>
      <w:proofErr w:type="spellEnd"/>
      <w:r>
        <w:t xml:space="preserve"> = </w:t>
      </w:r>
      <w:proofErr w:type="gramStart"/>
      <w:r>
        <w:t>SIN[</w:t>
      </w:r>
      <w:proofErr w:type="gramEnd"/>
      <w:r>
        <w:t>0] + SIN[2] + SIN[4] + SIN[6]; // Add first, third, fifth, and seventh digits</w:t>
      </w:r>
    </w:p>
    <w:p w14:paraId="20BCE6AC" w14:textId="77777777" w:rsidR="00822B71" w:rsidRDefault="00822B71" w:rsidP="00822B71">
      <w:pPr>
        <w:pStyle w:val="Code"/>
      </w:pPr>
    </w:p>
    <w:p w14:paraId="09EA208A" w14:textId="77777777" w:rsidR="00822B71" w:rsidRDefault="00822B71" w:rsidP="00822B71">
      <w:pPr>
        <w:pStyle w:val="Code"/>
      </w:pPr>
      <w:r>
        <w:t xml:space="preserve">        //iterate through second, fourth, sixth, and eighth digits</w:t>
      </w:r>
    </w:p>
    <w:p w14:paraId="75EF0F9E" w14:textId="77777777" w:rsidR="00822B71" w:rsidRDefault="00822B71" w:rsidP="00822B71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 xml:space="preserve"> += 2) {</w:t>
      </w:r>
    </w:p>
    <w:p w14:paraId="6F371728" w14:textId="77777777" w:rsidR="00822B71" w:rsidRDefault="00822B71" w:rsidP="00822B71">
      <w:pPr>
        <w:pStyle w:val="Code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intermediateMulti</w:t>
      </w:r>
      <w:proofErr w:type="spellEnd"/>
      <w:r>
        <w:t xml:space="preserve"> = SIN[</w:t>
      </w:r>
      <w:proofErr w:type="spellStart"/>
      <w:r>
        <w:t>i</w:t>
      </w:r>
      <w:proofErr w:type="spellEnd"/>
      <w:r>
        <w:t>] * 2; //multiply digit by two</w:t>
      </w:r>
    </w:p>
    <w:p w14:paraId="2F8055FD" w14:textId="77777777" w:rsidR="00822B71" w:rsidRDefault="00822B71" w:rsidP="00822B71">
      <w:pPr>
        <w:pStyle w:val="Code"/>
      </w:pPr>
      <w:r>
        <w:t xml:space="preserve">            while (</w:t>
      </w:r>
      <w:proofErr w:type="spellStart"/>
      <w:r>
        <w:t>intermediateMulti</w:t>
      </w:r>
      <w:proofErr w:type="spellEnd"/>
      <w:r>
        <w:t xml:space="preserve"> &gt; 0) </w:t>
      </w:r>
      <w:proofErr w:type="gramStart"/>
      <w:r>
        <w:t>{ /</w:t>
      </w:r>
      <w:proofErr w:type="gramEnd"/>
      <w:r>
        <w:t>/while there are still digits left</w:t>
      </w:r>
    </w:p>
    <w:p w14:paraId="696F9982" w14:textId="77777777" w:rsidR="00822B71" w:rsidRDefault="00822B71" w:rsidP="00822B71">
      <w:pPr>
        <w:pStyle w:val="Code"/>
      </w:pPr>
      <w:r>
        <w:t xml:space="preserve">                </w:t>
      </w:r>
      <w:proofErr w:type="spellStart"/>
      <w:r>
        <w:t>runningTotal</w:t>
      </w:r>
      <w:proofErr w:type="spellEnd"/>
      <w:r>
        <w:t xml:space="preserve"> += </w:t>
      </w:r>
      <w:proofErr w:type="spellStart"/>
      <w:r>
        <w:t>intermediateMulti</w:t>
      </w:r>
      <w:proofErr w:type="spellEnd"/>
      <w:r>
        <w:t xml:space="preserve"> % 10; //add least significant digit</w:t>
      </w:r>
    </w:p>
    <w:p w14:paraId="7960FED1" w14:textId="77777777" w:rsidR="00822B71" w:rsidRDefault="00822B71" w:rsidP="00822B71">
      <w:pPr>
        <w:pStyle w:val="Code"/>
      </w:pPr>
      <w:r>
        <w:t xml:space="preserve">                </w:t>
      </w:r>
      <w:proofErr w:type="spellStart"/>
      <w:r>
        <w:t>intermediateMulti</w:t>
      </w:r>
      <w:proofErr w:type="spellEnd"/>
      <w:r>
        <w:t xml:space="preserve"> /= 10; //remove least significant digit</w:t>
      </w:r>
    </w:p>
    <w:p w14:paraId="191C9C07" w14:textId="77777777" w:rsidR="00822B71" w:rsidRDefault="00822B71" w:rsidP="00822B71">
      <w:pPr>
        <w:pStyle w:val="Code"/>
      </w:pPr>
      <w:r>
        <w:t xml:space="preserve">            }</w:t>
      </w:r>
    </w:p>
    <w:p w14:paraId="799A7502" w14:textId="77777777" w:rsidR="00822B71" w:rsidRDefault="00822B71" w:rsidP="00822B71">
      <w:pPr>
        <w:pStyle w:val="Code"/>
      </w:pPr>
      <w:r>
        <w:t xml:space="preserve">        }</w:t>
      </w:r>
    </w:p>
    <w:p w14:paraId="3587BDF8" w14:textId="77777777" w:rsidR="00822B71" w:rsidRDefault="00822B71" w:rsidP="00822B71">
      <w:pPr>
        <w:pStyle w:val="Code"/>
      </w:pPr>
    </w:p>
    <w:p w14:paraId="338FB0D5" w14:textId="77777777" w:rsidR="00822B71" w:rsidRDefault="00822B71" w:rsidP="00822B71">
      <w:pPr>
        <w:pStyle w:val="Code"/>
      </w:pPr>
      <w:r>
        <w:t xml:space="preserve">        if (</w:t>
      </w:r>
      <w:proofErr w:type="gramStart"/>
      <w:r>
        <w:t>SIN[</w:t>
      </w:r>
      <w:proofErr w:type="gramEnd"/>
      <w:r>
        <w:t>8] == 10 - (</w:t>
      </w:r>
      <w:proofErr w:type="spellStart"/>
      <w:r>
        <w:t>runningTotal</w:t>
      </w:r>
      <w:proofErr w:type="spellEnd"/>
      <w:r>
        <w:t xml:space="preserve"> % 10)) //check equality of 9th digit and 10 - least significant digit of the running total</w:t>
      </w:r>
    </w:p>
    <w:p w14:paraId="2A7F97C6" w14:textId="77777777" w:rsidR="00822B71" w:rsidRDefault="00822B71" w:rsidP="00822B71">
      <w:pPr>
        <w:pStyle w:val="Code"/>
      </w:pPr>
      <w:r>
        <w:t xml:space="preserve">            return true;</w:t>
      </w:r>
    </w:p>
    <w:p w14:paraId="7BEE49D6" w14:textId="77777777" w:rsidR="00822B71" w:rsidRDefault="00822B71" w:rsidP="00822B71">
      <w:pPr>
        <w:pStyle w:val="Code"/>
      </w:pPr>
      <w:r>
        <w:t xml:space="preserve">        else</w:t>
      </w:r>
    </w:p>
    <w:p w14:paraId="7F939ECF" w14:textId="77777777" w:rsidR="00822B71" w:rsidRDefault="00822B71" w:rsidP="00822B71">
      <w:pPr>
        <w:pStyle w:val="Code"/>
      </w:pPr>
      <w:r>
        <w:t xml:space="preserve">            return false;</w:t>
      </w:r>
    </w:p>
    <w:p w14:paraId="5D406601" w14:textId="77777777" w:rsidR="00822B71" w:rsidRDefault="00822B71" w:rsidP="00822B71">
      <w:pPr>
        <w:pStyle w:val="Code"/>
      </w:pPr>
      <w:r>
        <w:tab/>
        <w:t>}</w:t>
      </w:r>
    </w:p>
    <w:p w14:paraId="0A96297B" w14:textId="77777777" w:rsidR="00822B71" w:rsidRDefault="00822B71" w:rsidP="00822B71">
      <w:pPr>
        <w:pStyle w:val="Code"/>
      </w:pPr>
    </w:p>
    <w:p w14:paraId="3DC2037D" w14:textId="77777777" w:rsidR="00822B71" w:rsidRDefault="00822B71" w:rsidP="00822B71">
      <w:pPr>
        <w:pStyle w:val="Code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70CA7E7" w14:textId="77777777" w:rsidR="00822B71" w:rsidRDefault="00822B71" w:rsidP="00822B71">
      <w:pPr>
        <w:pStyle w:val="Code"/>
      </w:pPr>
      <w:r>
        <w:tab/>
      </w:r>
      <w:r>
        <w:tab/>
        <w:t>// Rea</w:t>
      </w:r>
      <w:bookmarkStart w:id="0" w:name="_GoBack"/>
      <w:bookmarkEnd w:id="0"/>
      <w:r>
        <w:t>d user input</w:t>
      </w:r>
    </w:p>
    <w:p w14:paraId="1B922C6D" w14:textId="77777777" w:rsidR="00822B71" w:rsidRDefault="00822B71" w:rsidP="00822B71">
      <w:pPr>
        <w:pStyle w:val="Code"/>
      </w:pPr>
    </w:p>
    <w:p w14:paraId="51BF0D77" w14:textId="77777777" w:rsidR="00822B71" w:rsidRDefault="00822B71" w:rsidP="00822B71">
      <w:pPr>
        <w:pStyle w:val="Code"/>
      </w:pPr>
      <w:r>
        <w:tab/>
        <w:t xml:space="preserve">    String sin;</w:t>
      </w:r>
    </w:p>
    <w:p w14:paraId="29746D17" w14:textId="77777777" w:rsidR="00822B71" w:rsidRDefault="00822B71" w:rsidP="00822B71">
      <w:pPr>
        <w:pStyle w:val="Code"/>
      </w:pPr>
      <w:r>
        <w:tab/>
      </w:r>
      <w:r>
        <w:tab/>
        <w:t>Scanner scan = new Scanner(System.in);</w:t>
      </w:r>
    </w:p>
    <w:p w14:paraId="7289E38B" w14:textId="77777777" w:rsidR="00822B71" w:rsidRDefault="00822B71" w:rsidP="00822B71">
      <w:pPr>
        <w:pStyle w:val="Code"/>
      </w:pPr>
      <w:r>
        <w:tab/>
      </w:r>
      <w:r>
        <w:tab/>
        <w:t>while (true)</w:t>
      </w:r>
    </w:p>
    <w:p w14:paraId="2EEB43AF" w14:textId="77777777" w:rsidR="00822B71" w:rsidRDefault="00822B71" w:rsidP="00822B71">
      <w:pPr>
        <w:pStyle w:val="Code"/>
      </w:pPr>
      <w:r>
        <w:tab/>
      </w:r>
      <w:r>
        <w:tab/>
        <w:t>{</w:t>
      </w:r>
    </w:p>
    <w:p w14:paraId="1290518A" w14:textId="77777777" w:rsidR="00822B71" w:rsidRDefault="00822B71" w:rsidP="00822B71">
      <w:pPr>
        <w:pStyle w:val="Code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("Please enter your </w:t>
      </w:r>
      <w:proofErr w:type="gramStart"/>
      <w:r>
        <w:t>9 digit</w:t>
      </w:r>
      <w:proofErr w:type="gramEnd"/>
      <w:r>
        <w:t xml:space="preserve"> social insurance number"</w:t>
      </w:r>
    </w:p>
    <w:p w14:paraId="4594E11E" w14:textId="77777777" w:rsidR="00822B71" w:rsidRDefault="00822B71" w:rsidP="00822B71">
      <w:pPr>
        <w:pStyle w:val="Code"/>
      </w:pPr>
      <w:r>
        <w:tab/>
      </w:r>
      <w:r>
        <w:tab/>
      </w:r>
      <w:r>
        <w:tab/>
      </w:r>
      <w:r>
        <w:tab/>
      </w:r>
      <w:r>
        <w:tab/>
        <w:t>+ " or enter quit to terminate the program: ");</w:t>
      </w:r>
    </w:p>
    <w:p w14:paraId="7B8D0866" w14:textId="77777777" w:rsidR="00822B71" w:rsidRDefault="00822B71" w:rsidP="00822B71">
      <w:pPr>
        <w:pStyle w:val="Code"/>
      </w:pPr>
      <w:r>
        <w:tab/>
      </w:r>
      <w:r>
        <w:tab/>
      </w:r>
      <w:r>
        <w:tab/>
        <w:t xml:space="preserve">sin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6C881C59" w14:textId="77777777" w:rsidR="00822B71" w:rsidRDefault="00822B71" w:rsidP="00822B71">
      <w:pPr>
        <w:pStyle w:val="Code"/>
      </w:pPr>
      <w:r>
        <w:tab/>
      </w:r>
      <w:r>
        <w:tab/>
      </w:r>
      <w:r>
        <w:tab/>
        <w:t>if(</w:t>
      </w:r>
      <w:proofErr w:type="spellStart"/>
      <w:proofErr w:type="gramStart"/>
      <w:r>
        <w:t>sin.toUpperCase</w:t>
      </w:r>
      <w:proofErr w:type="spellEnd"/>
      <w:proofErr w:type="gramEnd"/>
      <w:r>
        <w:t>().equals("QUIT"))</w:t>
      </w:r>
    </w:p>
    <w:p w14:paraId="3CB486BB" w14:textId="77777777" w:rsidR="00822B71" w:rsidRDefault="00822B71" w:rsidP="00822B71">
      <w:pPr>
        <w:pStyle w:val="Code"/>
      </w:pPr>
      <w:r>
        <w:tab/>
      </w:r>
      <w:r>
        <w:tab/>
      </w:r>
      <w:r>
        <w:tab/>
      </w:r>
      <w:r>
        <w:tab/>
        <w:t>break;</w:t>
      </w:r>
    </w:p>
    <w:p w14:paraId="74A18C45" w14:textId="77777777" w:rsidR="00822B71" w:rsidRDefault="00822B71" w:rsidP="00822B71">
      <w:pPr>
        <w:pStyle w:val="Code"/>
      </w:pPr>
      <w:r>
        <w:tab/>
      </w:r>
      <w:r>
        <w:tab/>
      </w:r>
      <w:r>
        <w:tab/>
      </w:r>
      <w:proofErr w:type="spellStart"/>
      <w:r>
        <w:t>SinValidator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= new </w:t>
      </w:r>
      <w:proofErr w:type="spellStart"/>
      <w:r>
        <w:t>SinValidator</w:t>
      </w:r>
      <w:proofErr w:type="spellEnd"/>
      <w:r>
        <w:t>(sin);</w:t>
      </w:r>
    </w:p>
    <w:p w14:paraId="748F392F" w14:textId="77777777" w:rsidR="00822B71" w:rsidRDefault="00822B71" w:rsidP="00822B71">
      <w:pPr>
        <w:pStyle w:val="Code"/>
      </w:pPr>
      <w:r>
        <w:tab/>
      </w:r>
      <w:r>
        <w:tab/>
      </w:r>
      <w:r>
        <w:tab/>
        <w:t>if(</w:t>
      </w:r>
      <w:proofErr w:type="spellStart"/>
      <w:proofErr w:type="gramStart"/>
      <w:r>
        <w:t>sv.validateSin</w:t>
      </w:r>
      <w:proofErr w:type="spellEnd"/>
      <w:proofErr w:type="gramEnd"/>
      <w:r>
        <w:t>())</w:t>
      </w:r>
    </w:p>
    <w:p w14:paraId="3591C5AC" w14:textId="77777777" w:rsidR="00822B71" w:rsidRDefault="00822B71" w:rsidP="00822B71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("Yes this is a valid SIN\n");</w:t>
      </w:r>
    </w:p>
    <w:p w14:paraId="34592C3B" w14:textId="77777777" w:rsidR="00822B71" w:rsidRDefault="00822B71" w:rsidP="00822B71">
      <w:pPr>
        <w:pStyle w:val="Code"/>
      </w:pPr>
      <w:r>
        <w:tab/>
      </w:r>
      <w:r>
        <w:tab/>
      </w:r>
      <w:r>
        <w:tab/>
        <w:t>else</w:t>
      </w:r>
    </w:p>
    <w:p w14:paraId="5C02979E" w14:textId="77777777" w:rsidR="00822B71" w:rsidRDefault="00822B71" w:rsidP="00822B71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this is NOT a valid SIN\n");</w:t>
      </w:r>
    </w:p>
    <w:p w14:paraId="6A7F6D79" w14:textId="77777777" w:rsidR="00822B71" w:rsidRDefault="00822B71" w:rsidP="00822B71">
      <w:pPr>
        <w:pStyle w:val="Code"/>
      </w:pPr>
    </w:p>
    <w:p w14:paraId="3597BC6F" w14:textId="77777777" w:rsidR="00822B71" w:rsidRDefault="00822B71" w:rsidP="00822B71">
      <w:pPr>
        <w:pStyle w:val="Code"/>
      </w:pPr>
      <w:r>
        <w:tab/>
      </w:r>
      <w:r>
        <w:tab/>
        <w:t>}</w:t>
      </w:r>
    </w:p>
    <w:p w14:paraId="1924C35F" w14:textId="77777777" w:rsidR="00822B71" w:rsidRDefault="00822B71" w:rsidP="00822B71">
      <w:pPr>
        <w:pStyle w:val="Code"/>
      </w:pPr>
      <w:r>
        <w:tab/>
        <w:t>}</w:t>
      </w:r>
    </w:p>
    <w:p w14:paraId="3267CD35" w14:textId="77777777" w:rsidR="00822B71" w:rsidRDefault="00822B71" w:rsidP="00822B71">
      <w:pPr>
        <w:pStyle w:val="Code"/>
      </w:pPr>
    </w:p>
    <w:p w14:paraId="4860FEB0" w14:textId="2FCFE772" w:rsidR="007729B9" w:rsidRDefault="00822B71" w:rsidP="007729B9">
      <w:pPr>
        <w:pStyle w:val="Code"/>
      </w:pPr>
      <w:r>
        <w:t>}</w:t>
      </w:r>
    </w:p>
    <w:p w14:paraId="70ACB2D7" w14:textId="719EF312" w:rsidR="007729B9" w:rsidRDefault="007729B9" w:rsidP="007729B9">
      <w:r>
        <w:t>Terminal Output</w:t>
      </w:r>
    </w:p>
    <w:p w14:paraId="392C01E1" w14:textId="77777777" w:rsidR="007729B9" w:rsidRDefault="007729B9" w:rsidP="007729B9">
      <w:pPr>
        <w:pStyle w:val="Terminal"/>
      </w:pPr>
      <w:r>
        <w:t>Mitchell@ttys000 00:23 {0} [</w:t>
      </w:r>
      <w:proofErr w:type="gramStart"/>
      <w:r>
        <w:t>1]$</w:t>
      </w:r>
      <w:proofErr w:type="gramEnd"/>
      <w:r>
        <w:t xml:space="preserve"> java </w:t>
      </w:r>
      <w:proofErr w:type="spellStart"/>
      <w:r>
        <w:t>SinValidator</w:t>
      </w:r>
      <w:proofErr w:type="spellEnd"/>
    </w:p>
    <w:p w14:paraId="6850F76B" w14:textId="77777777" w:rsidR="007729B9" w:rsidRDefault="007729B9" w:rsidP="007729B9">
      <w:pPr>
        <w:pStyle w:val="Terminal"/>
      </w:pPr>
      <w:r>
        <w:t xml:space="preserve">Please enter your </w:t>
      </w:r>
      <w:proofErr w:type="gramStart"/>
      <w:r>
        <w:t>9 digit</w:t>
      </w:r>
      <w:proofErr w:type="gramEnd"/>
      <w:r>
        <w:t xml:space="preserve"> social insurance number or enter quit to terminate the program:</w:t>
      </w:r>
    </w:p>
    <w:p w14:paraId="0530A62E" w14:textId="77777777" w:rsidR="007729B9" w:rsidRDefault="007729B9" w:rsidP="007729B9">
      <w:pPr>
        <w:pStyle w:val="Terminal"/>
      </w:pPr>
      <w:r>
        <w:t>366497626</w:t>
      </w:r>
    </w:p>
    <w:p w14:paraId="3663F22D" w14:textId="77777777" w:rsidR="007729B9" w:rsidRDefault="007729B9" w:rsidP="007729B9">
      <w:pPr>
        <w:pStyle w:val="Terminal"/>
      </w:pPr>
      <w:proofErr w:type="gramStart"/>
      <w:r>
        <w:t>Yes</w:t>
      </w:r>
      <w:proofErr w:type="gramEnd"/>
      <w:r>
        <w:t xml:space="preserve"> this is a valid SIN</w:t>
      </w:r>
    </w:p>
    <w:p w14:paraId="334E7C6B" w14:textId="77777777" w:rsidR="007729B9" w:rsidRDefault="007729B9" w:rsidP="007729B9">
      <w:pPr>
        <w:pStyle w:val="Terminal"/>
      </w:pPr>
    </w:p>
    <w:p w14:paraId="6507E711" w14:textId="77777777" w:rsidR="007729B9" w:rsidRDefault="007729B9" w:rsidP="007729B9">
      <w:pPr>
        <w:pStyle w:val="Terminal"/>
      </w:pPr>
      <w:r>
        <w:t xml:space="preserve">Please enter your </w:t>
      </w:r>
      <w:proofErr w:type="gramStart"/>
      <w:r>
        <w:t>9 digit</w:t>
      </w:r>
      <w:proofErr w:type="gramEnd"/>
      <w:r>
        <w:t xml:space="preserve"> social insurance number or enter quit to terminate the program:</w:t>
      </w:r>
    </w:p>
    <w:p w14:paraId="7B385AFA" w14:textId="77777777" w:rsidR="007729B9" w:rsidRDefault="007729B9" w:rsidP="007729B9">
      <w:pPr>
        <w:pStyle w:val="Terminal"/>
      </w:pPr>
      <w:r>
        <w:t>123456789</w:t>
      </w:r>
    </w:p>
    <w:p w14:paraId="3C0726ED" w14:textId="77777777" w:rsidR="007729B9" w:rsidRDefault="007729B9" w:rsidP="007729B9">
      <w:pPr>
        <w:pStyle w:val="Terminal"/>
      </w:pPr>
      <w:r>
        <w:t>No this is NOT a valid SIN</w:t>
      </w:r>
    </w:p>
    <w:p w14:paraId="796D208B" w14:textId="77777777" w:rsidR="007729B9" w:rsidRDefault="007729B9" w:rsidP="007729B9">
      <w:pPr>
        <w:pStyle w:val="Terminal"/>
      </w:pPr>
    </w:p>
    <w:p w14:paraId="6A867B84" w14:textId="77777777" w:rsidR="007729B9" w:rsidRDefault="007729B9" w:rsidP="007729B9">
      <w:pPr>
        <w:pStyle w:val="Terminal"/>
      </w:pPr>
      <w:r>
        <w:t xml:space="preserve">Please enter your </w:t>
      </w:r>
      <w:proofErr w:type="gramStart"/>
      <w:r>
        <w:t>9 digit</w:t>
      </w:r>
      <w:proofErr w:type="gramEnd"/>
      <w:r>
        <w:t xml:space="preserve"> social insurance number or enter quit to terminate the program:</w:t>
      </w:r>
    </w:p>
    <w:p w14:paraId="2C55C623" w14:textId="443D5D15" w:rsidR="007729B9" w:rsidRPr="00C62A8B" w:rsidRDefault="007729B9" w:rsidP="007729B9">
      <w:pPr>
        <w:pStyle w:val="Terminal"/>
      </w:pPr>
      <w:r>
        <w:t>quit</w:t>
      </w:r>
    </w:p>
    <w:sectPr w:rsidR="007729B9" w:rsidRPr="00C62A8B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1A"/>
    <w:rsid w:val="00093A3C"/>
    <w:rsid w:val="00157EDB"/>
    <w:rsid w:val="002156DA"/>
    <w:rsid w:val="00282B87"/>
    <w:rsid w:val="002E551A"/>
    <w:rsid w:val="003C76E0"/>
    <w:rsid w:val="005C4645"/>
    <w:rsid w:val="007729B9"/>
    <w:rsid w:val="00822B71"/>
    <w:rsid w:val="008472C1"/>
    <w:rsid w:val="009A1179"/>
    <w:rsid w:val="009E3445"/>
    <w:rsid w:val="00B2151C"/>
    <w:rsid w:val="00C62A8B"/>
    <w:rsid w:val="00C724A8"/>
    <w:rsid w:val="00E26557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99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SF%2040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ENSF 409 Postlab.dotx</Template>
  <TotalTime>5</TotalTime>
  <Pages>7</Pages>
  <Words>1111</Words>
  <Characters>6337</Characters>
  <Application>Microsoft Macintosh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Exercise B (10 marks)</vt:lpstr>
      <vt:lpstr>Exercise C</vt:lpstr>
    </vt:vector>
  </TitlesOfParts>
  <LinksUpToDate>false</LinksUpToDate>
  <CharactersWithSpaces>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2</cp:revision>
  <dcterms:created xsi:type="dcterms:W3CDTF">2016-01-17T06:53:00Z</dcterms:created>
  <dcterms:modified xsi:type="dcterms:W3CDTF">2016-01-17T07:25:00Z</dcterms:modified>
</cp:coreProperties>
</file>