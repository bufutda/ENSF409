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4E203" w14:textId="77777777" w:rsidR="00C62A8B" w:rsidRDefault="00C62A8B">
      <w:pPr>
        <w:rPr>
          <w:b/>
          <w:lang w:val="en-CA"/>
        </w:rPr>
      </w:pPr>
    </w:p>
    <w:p w14:paraId="189F48BC" w14:textId="77777777" w:rsidR="00C62A8B" w:rsidRDefault="00C62A8B">
      <w:pPr>
        <w:rPr>
          <w:b/>
          <w:lang w:val="en-CA"/>
        </w:rPr>
      </w:pPr>
    </w:p>
    <w:p w14:paraId="31B61E41" w14:textId="77777777" w:rsidR="00C62A8B" w:rsidRDefault="00C62A8B">
      <w:pPr>
        <w:rPr>
          <w:b/>
          <w:lang w:val="en-CA"/>
        </w:rPr>
      </w:pPr>
    </w:p>
    <w:p w14:paraId="32B361CE" w14:textId="77777777" w:rsidR="00C62A8B" w:rsidRDefault="00C62A8B">
      <w:pPr>
        <w:rPr>
          <w:b/>
          <w:lang w:val="en-CA"/>
        </w:rPr>
      </w:pPr>
    </w:p>
    <w:p w14:paraId="26BBEC89" w14:textId="77777777" w:rsidR="00C62A8B" w:rsidRDefault="00C62A8B">
      <w:pPr>
        <w:rPr>
          <w:b/>
          <w:lang w:val="en-CA"/>
        </w:rPr>
      </w:pPr>
    </w:p>
    <w:p w14:paraId="126E0F4D" w14:textId="77777777" w:rsidR="00C62A8B" w:rsidRDefault="00C62A8B">
      <w:pPr>
        <w:rPr>
          <w:b/>
          <w:lang w:val="en-CA"/>
        </w:rPr>
      </w:pPr>
    </w:p>
    <w:p w14:paraId="234DB40C" w14:textId="77777777" w:rsidR="00C62A8B" w:rsidRDefault="00C62A8B">
      <w:pPr>
        <w:rPr>
          <w:b/>
          <w:lang w:val="en-CA"/>
        </w:rPr>
      </w:pPr>
    </w:p>
    <w:p w14:paraId="7700F73D" w14:textId="77777777" w:rsidR="00C62A8B" w:rsidRDefault="00C62A8B">
      <w:pPr>
        <w:rPr>
          <w:b/>
          <w:lang w:val="en-CA"/>
        </w:rPr>
      </w:pPr>
    </w:p>
    <w:p w14:paraId="7B19D8EA" w14:textId="77777777" w:rsidR="00C62A8B" w:rsidRDefault="00C62A8B">
      <w:pPr>
        <w:rPr>
          <w:b/>
          <w:lang w:val="en-CA"/>
        </w:rPr>
      </w:pPr>
    </w:p>
    <w:p w14:paraId="29A38FA8" w14:textId="77777777" w:rsidR="00C62A8B" w:rsidRDefault="00C62A8B">
      <w:pPr>
        <w:rPr>
          <w:b/>
          <w:lang w:val="en-CA"/>
        </w:rPr>
      </w:pPr>
    </w:p>
    <w:p w14:paraId="02CAE33F" w14:textId="77777777" w:rsidR="00C62A8B" w:rsidRDefault="00C62A8B">
      <w:pPr>
        <w:rPr>
          <w:b/>
          <w:lang w:val="en-CA"/>
        </w:rPr>
      </w:pPr>
    </w:p>
    <w:p w14:paraId="3C7C98BE" w14:textId="77777777" w:rsidR="00C62A8B" w:rsidRDefault="00C62A8B">
      <w:pPr>
        <w:rPr>
          <w:b/>
          <w:lang w:val="en-CA"/>
        </w:rPr>
      </w:pPr>
    </w:p>
    <w:p w14:paraId="12FC74FD" w14:textId="77777777" w:rsidR="00C62A8B" w:rsidRDefault="00C62A8B">
      <w:pPr>
        <w:rPr>
          <w:b/>
          <w:lang w:val="en-CA"/>
        </w:rPr>
      </w:pPr>
    </w:p>
    <w:p w14:paraId="7A20CEB8" w14:textId="77777777" w:rsidR="00C62A8B" w:rsidRDefault="00C62A8B">
      <w:pPr>
        <w:rPr>
          <w:b/>
          <w:lang w:val="en-CA"/>
        </w:rPr>
      </w:pPr>
    </w:p>
    <w:p w14:paraId="57A76D9E" w14:textId="77777777" w:rsidR="003C76E0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Course</w:t>
      </w:r>
      <w:r>
        <w:rPr>
          <w:lang w:val="en-CA"/>
        </w:rPr>
        <w:t>: Principals of Software Development – ENSF 409</w:t>
      </w:r>
    </w:p>
    <w:p w14:paraId="4D251B24" w14:textId="77777777" w:rsidR="00C62A8B" w:rsidRPr="00C62A8B" w:rsidRDefault="00B30175" w:rsidP="00C62A8B">
      <w:pPr>
        <w:ind w:left="1440"/>
        <w:rPr>
          <w:b/>
          <w:lang w:val="en-CA"/>
        </w:rPr>
      </w:pPr>
      <w:r>
        <w:rPr>
          <w:b/>
          <w:lang w:val="en-CA"/>
        </w:rPr>
        <w:t>Lab 8</w:t>
      </w:r>
    </w:p>
    <w:p w14:paraId="238F1EA1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Instructor</w:t>
      </w:r>
      <w:r>
        <w:rPr>
          <w:lang w:val="en-CA"/>
        </w:rPr>
        <w:t>: M. Moshirpour</w:t>
      </w:r>
    </w:p>
    <w:p w14:paraId="4496C534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Student Name</w:t>
      </w:r>
      <w:r>
        <w:rPr>
          <w:lang w:val="en-CA"/>
        </w:rPr>
        <w:t>: Mitchell Sawatzky</w:t>
      </w:r>
    </w:p>
    <w:p w14:paraId="67183700" w14:textId="77777777" w:rsidR="00C62A8B" w:rsidRDefault="00C62A8B" w:rsidP="00C62A8B">
      <w:pPr>
        <w:ind w:left="1440"/>
        <w:rPr>
          <w:lang w:val="en-CA"/>
        </w:rPr>
      </w:pPr>
      <w:r w:rsidRPr="00C62A8B">
        <w:rPr>
          <w:b/>
          <w:lang w:val="en-CA"/>
        </w:rPr>
        <w:t>Date Submitted</w:t>
      </w:r>
      <w:r w:rsidR="00B30175">
        <w:rPr>
          <w:lang w:val="en-CA"/>
        </w:rPr>
        <w:t>: March 18</w:t>
      </w:r>
      <w:r>
        <w:rPr>
          <w:lang w:val="en-CA"/>
        </w:rPr>
        <w:t>, 2016</w:t>
      </w:r>
    </w:p>
    <w:p w14:paraId="2702F669" w14:textId="77777777" w:rsidR="00C62A8B" w:rsidRDefault="00C62A8B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37B3D3D7" w14:textId="77777777" w:rsidR="00B30175" w:rsidRDefault="00B30175" w:rsidP="00B30175">
      <w:pPr>
        <w:pStyle w:val="ExcerciseHeader"/>
        <w:rPr>
          <w:lang w:val="en-CA"/>
        </w:rPr>
      </w:pPr>
      <w:r>
        <w:rPr>
          <w:lang w:val="en-CA"/>
        </w:rPr>
        <w:lastRenderedPageBreak/>
        <w:t>Exercise B</w:t>
      </w:r>
    </w:p>
    <w:p w14:paraId="08D2B3B4" w14:textId="77777777" w:rsidR="00B30175" w:rsidRDefault="00B30175" w:rsidP="00B30175">
      <w:r>
        <w:t>dictionaryList.cpp</w:t>
      </w:r>
    </w:p>
    <w:p w14:paraId="1644B6A4" w14:textId="77777777" w:rsidR="00B30175" w:rsidRDefault="00B30175" w:rsidP="00B30175">
      <w:pPr>
        <w:pStyle w:val="Code"/>
      </w:pPr>
      <w:r>
        <w:t>// lookuptable.cpp</w:t>
      </w:r>
    </w:p>
    <w:p w14:paraId="651F7889" w14:textId="77777777" w:rsidR="00B30175" w:rsidRDefault="00B30175" w:rsidP="00B30175">
      <w:pPr>
        <w:pStyle w:val="Code"/>
      </w:pPr>
    </w:p>
    <w:p w14:paraId="035FFA23" w14:textId="77777777" w:rsidR="00B30175" w:rsidRDefault="00B30175" w:rsidP="00B30175">
      <w:pPr>
        <w:pStyle w:val="Code"/>
      </w:pPr>
      <w:r>
        <w:t>// ENEL 409 - WINTER 2015</w:t>
      </w:r>
    </w:p>
    <w:p w14:paraId="140BC671" w14:textId="77777777" w:rsidR="00B30175" w:rsidRDefault="00B30175" w:rsidP="00B30175">
      <w:pPr>
        <w:pStyle w:val="Code"/>
      </w:pPr>
    </w:p>
    <w:p w14:paraId="22C89998" w14:textId="77777777" w:rsidR="00B30175" w:rsidRDefault="00B30175" w:rsidP="00B30175">
      <w:pPr>
        <w:pStyle w:val="Code"/>
      </w:pPr>
      <w:r>
        <w:t>// Completed by:</w:t>
      </w:r>
    </w:p>
    <w:p w14:paraId="04B92D12" w14:textId="77777777" w:rsidR="00B30175" w:rsidRDefault="00B30175" w:rsidP="00B30175">
      <w:pPr>
        <w:pStyle w:val="Code"/>
      </w:pPr>
    </w:p>
    <w:p w14:paraId="4F02BEA4" w14:textId="77777777" w:rsidR="00B30175" w:rsidRDefault="00B30175" w:rsidP="00B30175">
      <w:pPr>
        <w:pStyle w:val="Code"/>
      </w:pPr>
      <w:r>
        <w:t>#include &lt;assert.h&gt;</w:t>
      </w:r>
    </w:p>
    <w:p w14:paraId="37586EC6" w14:textId="77777777" w:rsidR="00B30175" w:rsidRDefault="00B30175" w:rsidP="00B30175">
      <w:pPr>
        <w:pStyle w:val="Code"/>
      </w:pPr>
      <w:r>
        <w:t>#include &lt;iostream&gt;</w:t>
      </w:r>
    </w:p>
    <w:p w14:paraId="569E698F" w14:textId="77777777" w:rsidR="00B30175" w:rsidRDefault="00B30175" w:rsidP="00B30175">
      <w:pPr>
        <w:pStyle w:val="Code"/>
      </w:pPr>
      <w:r>
        <w:t>#include &lt;stdlib.h&gt;</w:t>
      </w:r>
    </w:p>
    <w:p w14:paraId="164485AB" w14:textId="77777777" w:rsidR="00B30175" w:rsidRDefault="00B30175" w:rsidP="00B30175">
      <w:pPr>
        <w:pStyle w:val="Code"/>
      </w:pPr>
      <w:r>
        <w:t>#include "dictionaryList.h"</w:t>
      </w:r>
    </w:p>
    <w:p w14:paraId="5DC8A81E" w14:textId="77777777" w:rsidR="00B30175" w:rsidRDefault="00B30175" w:rsidP="00B30175">
      <w:pPr>
        <w:pStyle w:val="Code"/>
      </w:pPr>
      <w:r>
        <w:t>#include "mystring.h"</w:t>
      </w:r>
    </w:p>
    <w:p w14:paraId="75E66D2C" w14:textId="77777777" w:rsidR="00B30175" w:rsidRDefault="00B30175" w:rsidP="00B30175">
      <w:pPr>
        <w:pStyle w:val="Code"/>
      </w:pPr>
    </w:p>
    <w:p w14:paraId="23F72EDE" w14:textId="77777777" w:rsidR="00B30175" w:rsidRDefault="00B30175" w:rsidP="00B30175">
      <w:pPr>
        <w:pStyle w:val="Code"/>
      </w:pPr>
      <w:r>
        <w:t>using namespace std;</w:t>
      </w:r>
    </w:p>
    <w:p w14:paraId="5CCDB41E" w14:textId="77777777" w:rsidR="00B30175" w:rsidRDefault="00B30175" w:rsidP="00B30175">
      <w:pPr>
        <w:pStyle w:val="Code"/>
      </w:pPr>
    </w:p>
    <w:p w14:paraId="5A83C8F3" w14:textId="77777777" w:rsidR="00B30175" w:rsidRDefault="00B30175" w:rsidP="00B30175">
      <w:pPr>
        <w:pStyle w:val="Code"/>
      </w:pPr>
      <w:r>
        <w:t>Node::Node(const Key&amp; keyA, const Datum&amp; datumA, Node *nextA)</w:t>
      </w:r>
    </w:p>
    <w:p w14:paraId="0CC0FB41" w14:textId="77777777" w:rsidR="00B30175" w:rsidRDefault="00B30175" w:rsidP="00B30175">
      <w:pPr>
        <w:pStyle w:val="Code"/>
      </w:pPr>
      <w:r>
        <w:t xml:space="preserve">  : keyM(keyA), datumM(datumA), nextM(nextA)</w:t>
      </w:r>
    </w:p>
    <w:p w14:paraId="6273B272" w14:textId="77777777" w:rsidR="00B30175" w:rsidRDefault="00B30175" w:rsidP="00B30175">
      <w:pPr>
        <w:pStyle w:val="Code"/>
      </w:pPr>
      <w:r>
        <w:t>{</w:t>
      </w:r>
    </w:p>
    <w:p w14:paraId="0B91A459" w14:textId="77777777" w:rsidR="00B30175" w:rsidRDefault="00B30175" w:rsidP="00B30175">
      <w:pPr>
        <w:pStyle w:val="Code"/>
      </w:pPr>
      <w:r>
        <w:t>}</w:t>
      </w:r>
    </w:p>
    <w:p w14:paraId="6D5A9124" w14:textId="77777777" w:rsidR="00B30175" w:rsidRDefault="00B30175" w:rsidP="00B30175">
      <w:pPr>
        <w:pStyle w:val="Code"/>
      </w:pPr>
    </w:p>
    <w:p w14:paraId="467F15BA" w14:textId="77777777" w:rsidR="00B30175" w:rsidRDefault="00B30175" w:rsidP="00B30175">
      <w:pPr>
        <w:pStyle w:val="Code"/>
      </w:pPr>
      <w:r>
        <w:t>DictionaryList::DictionaryList()</w:t>
      </w:r>
    </w:p>
    <w:p w14:paraId="14715FF5" w14:textId="77777777" w:rsidR="00B30175" w:rsidRDefault="00B30175" w:rsidP="00B30175">
      <w:pPr>
        <w:pStyle w:val="Code"/>
      </w:pPr>
      <w:r>
        <w:t xml:space="preserve">  : sizeM(0), headM(0), cursorM(0)</w:t>
      </w:r>
    </w:p>
    <w:p w14:paraId="5C7AF63F" w14:textId="77777777" w:rsidR="00B30175" w:rsidRDefault="00B30175" w:rsidP="00B30175">
      <w:pPr>
        <w:pStyle w:val="Code"/>
      </w:pPr>
      <w:r>
        <w:t>{</w:t>
      </w:r>
    </w:p>
    <w:p w14:paraId="7445AA39" w14:textId="77777777" w:rsidR="00B30175" w:rsidRDefault="00B30175" w:rsidP="00B30175">
      <w:pPr>
        <w:pStyle w:val="Code"/>
      </w:pPr>
      <w:r>
        <w:t>}</w:t>
      </w:r>
    </w:p>
    <w:p w14:paraId="2FA036A8" w14:textId="77777777" w:rsidR="00B30175" w:rsidRDefault="00B30175" w:rsidP="00B30175">
      <w:pPr>
        <w:pStyle w:val="Code"/>
      </w:pPr>
    </w:p>
    <w:p w14:paraId="305D9EE1" w14:textId="77777777" w:rsidR="00B30175" w:rsidRDefault="00B30175" w:rsidP="00B30175">
      <w:pPr>
        <w:pStyle w:val="Code"/>
      </w:pPr>
      <w:r>
        <w:t>DictionaryList::DictionaryList(const DictionaryList&amp; source)</w:t>
      </w:r>
    </w:p>
    <w:p w14:paraId="12A4DB08" w14:textId="77777777" w:rsidR="00B30175" w:rsidRDefault="00B30175" w:rsidP="00B30175">
      <w:pPr>
        <w:pStyle w:val="Code"/>
      </w:pPr>
      <w:r>
        <w:t>{</w:t>
      </w:r>
    </w:p>
    <w:p w14:paraId="59738BB6" w14:textId="77777777" w:rsidR="00B30175" w:rsidRDefault="00B30175" w:rsidP="00B30175">
      <w:pPr>
        <w:pStyle w:val="Code"/>
      </w:pPr>
      <w:r>
        <w:t xml:space="preserve">  copy(source);</w:t>
      </w:r>
    </w:p>
    <w:p w14:paraId="40C39BBC" w14:textId="77777777" w:rsidR="00B30175" w:rsidRDefault="00B30175" w:rsidP="00B30175">
      <w:pPr>
        <w:pStyle w:val="Code"/>
      </w:pPr>
      <w:r>
        <w:t>}</w:t>
      </w:r>
    </w:p>
    <w:p w14:paraId="2B3A543D" w14:textId="77777777" w:rsidR="00B30175" w:rsidRDefault="00B30175" w:rsidP="00B30175">
      <w:pPr>
        <w:pStyle w:val="Code"/>
      </w:pPr>
    </w:p>
    <w:p w14:paraId="77BE72EF" w14:textId="77777777" w:rsidR="00B30175" w:rsidRDefault="00B30175" w:rsidP="00B30175">
      <w:pPr>
        <w:pStyle w:val="Code"/>
      </w:pPr>
      <w:r>
        <w:t>DictionaryList&amp; DictionaryList::operator =(const DictionaryList&amp; rhs)</w:t>
      </w:r>
    </w:p>
    <w:p w14:paraId="604C45AA" w14:textId="77777777" w:rsidR="00B30175" w:rsidRDefault="00B30175" w:rsidP="00B30175">
      <w:pPr>
        <w:pStyle w:val="Code"/>
      </w:pPr>
      <w:r>
        <w:t>{</w:t>
      </w:r>
    </w:p>
    <w:p w14:paraId="69197AEC" w14:textId="77777777" w:rsidR="00B30175" w:rsidRDefault="00B30175" w:rsidP="00B30175">
      <w:pPr>
        <w:pStyle w:val="Code"/>
      </w:pPr>
      <w:r>
        <w:t xml:space="preserve">  if (this != &amp;rhs) {</w:t>
      </w:r>
    </w:p>
    <w:p w14:paraId="118DACB8" w14:textId="77777777" w:rsidR="00B30175" w:rsidRDefault="00B30175" w:rsidP="00B30175">
      <w:pPr>
        <w:pStyle w:val="Code"/>
      </w:pPr>
      <w:r>
        <w:t xml:space="preserve">    destroy();</w:t>
      </w:r>
    </w:p>
    <w:p w14:paraId="0327C16D" w14:textId="77777777" w:rsidR="00B30175" w:rsidRDefault="00B30175" w:rsidP="00B30175">
      <w:pPr>
        <w:pStyle w:val="Code"/>
      </w:pPr>
      <w:r>
        <w:t xml:space="preserve">    copy(rhs);</w:t>
      </w:r>
    </w:p>
    <w:p w14:paraId="27341704" w14:textId="77777777" w:rsidR="00B30175" w:rsidRDefault="00B30175" w:rsidP="00B30175">
      <w:pPr>
        <w:pStyle w:val="Code"/>
      </w:pPr>
      <w:r>
        <w:t xml:space="preserve">  }</w:t>
      </w:r>
    </w:p>
    <w:p w14:paraId="1463B293" w14:textId="77777777" w:rsidR="00B30175" w:rsidRDefault="00B30175" w:rsidP="00B30175">
      <w:pPr>
        <w:pStyle w:val="Code"/>
      </w:pPr>
      <w:r>
        <w:t xml:space="preserve">  return *this;</w:t>
      </w:r>
    </w:p>
    <w:p w14:paraId="4FC66BC5" w14:textId="77777777" w:rsidR="00B30175" w:rsidRDefault="00B30175" w:rsidP="00B30175">
      <w:pPr>
        <w:pStyle w:val="Code"/>
      </w:pPr>
      <w:r>
        <w:t>}</w:t>
      </w:r>
    </w:p>
    <w:p w14:paraId="0A215184" w14:textId="77777777" w:rsidR="00B30175" w:rsidRDefault="00B30175" w:rsidP="00B30175">
      <w:pPr>
        <w:pStyle w:val="Code"/>
      </w:pPr>
      <w:r>
        <w:t>std::ostream&amp; operator &lt;&lt;(std::ostream&amp; stream, const DictionaryList&amp; rhs) {</w:t>
      </w:r>
    </w:p>
    <w:p w14:paraId="3B40EC7A" w14:textId="77777777" w:rsidR="00B30175" w:rsidRDefault="00B30175" w:rsidP="00B30175">
      <w:pPr>
        <w:pStyle w:val="Code"/>
      </w:pPr>
      <w:r>
        <w:t xml:space="preserve">    const Node* cursor = rhs.headM;</w:t>
      </w:r>
    </w:p>
    <w:p w14:paraId="44BCCEA6" w14:textId="77777777" w:rsidR="00B30175" w:rsidRDefault="00B30175" w:rsidP="00B30175">
      <w:pPr>
        <w:pStyle w:val="Code"/>
      </w:pPr>
      <w:r>
        <w:t xml:space="preserve">    if (cursor == 0) {</w:t>
      </w:r>
    </w:p>
    <w:p w14:paraId="1A509757" w14:textId="77777777" w:rsidR="00B30175" w:rsidRDefault="00B30175" w:rsidP="00B30175">
      <w:pPr>
        <w:pStyle w:val="Code"/>
      </w:pPr>
      <w:r>
        <w:t xml:space="preserve">        stream &lt;&lt; " List is empty" &lt;&lt; endl;</w:t>
      </w:r>
    </w:p>
    <w:p w14:paraId="20CAA0B3" w14:textId="77777777" w:rsidR="00B30175" w:rsidRDefault="00B30175" w:rsidP="00B30175">
      <w:pPr>
        <w:pStyle w:val="Code"/>
      </w:pPr>
      <w:r>
        <w:t xml:space="preserve">    } else {</w:t>
      </w:r>
    </w:p>
    <w:p w14:paraId="1883C06E" w14:textId="77777777" w:rsidR="00B30175" w:rsidRDefault="00B30175" w:rsidP="00B30175">
      <w:pPr>
        <w:pStyle w:val="Code"/>
      </w:pPr>
      <w:r>
        <w:t xml:space="preserve">        while (cursor != 0) {</w:t>
      </w:r>
    </w:p>
    <w:p w14:paraId="117A07CB" w14:textId="77777777" w:rsidR="00B30175" w:rsidRDefault="00B30175" w:rsidP="00B30175">
      <w:pPr>
        <w:pStyle w:val="Code"/>
      </w:pPr>
      <w:r>
        <w:t xml:space="preserve">            stream &lt;&lt; " " &lt;&lt; cursor-&gt;getKey() &lt;&lt; " " &lt;&lt; cursor-&gt;getDatum() &lt;&lt; endl;</w:t>
      </w:r>
    </w:p>
    <w:p w14:paraId="1189A355" w14:textId="77777777" w:rsidR="00B30175" w:rsidRDefault="00B30175" w:rsidP="00B30175">
      <w:pPr>
        <w:pStyle w:val="Code"/>
      </w:pPr>
      <w:r>
        <w:t xml:space="preserve">            cursor = cursor-&gt;getNext();</w:t>
      </w:r>
    </w:p>
    <w:p w14:paraId="684BAA46" w14:textId="77777777" w:rsidR="00B30175" w:rsidRDefault="00B30175" w:rsidP="00B30175">
      <w:pPr>
        <w:pStyle w:val="Code"/>
      </w:pPr>
      <w:r>
        <w:t xml:space="preserve">        }</w:t>
      </w:r>
    </w:p>
    <w:p w14:paraId="39D03AB0" w14:textId="77777777" w:rsidR="00B30175" w:rsidRDefault="00B30175" w:rsidP="00B30175">
      <w:pPr>
        <w:pStyle w:val="Code"/>
      </w:pPr>
      <w:r>
        <w:t xml:space="preserve">    }</w:t>
      </w:r>
    </w:p>
    <w:p w14:paraId="04684410" w14:textId="77777777" w:rsidR="00B30175" w:rsidRDefault="00B30175" w:rsidP="00B30175">
      <w:pPr>
        <w:pStyle w:val="Code"/>
      </w:pPr>
      <w:r>
        <w:t xml:space="preserve">    return stream;</w:t>
      </w:r>
    </w:p>
    <w:p w14:paraId="2F07D049" w14:textId="77777777" w:rsidR="00B30175" w:rsidRDefault="00B30175" w:rsidP="00B30175">
      <w:pPr>
        <w:pStyle w:val="Code"/>
      </w:pPr>
      <w:r>
        <w:t>}</w:t>
      </w:r>
    </w:p>
    <w:p w14:paraId="59CE5C61" w14:textId="77777777" w:rsidR="00B30175" w:rsidRDefault="00B30175" w:rsidP="00B30175">
      <w:pPr>
        <w:pStyle w:val="Code"/>
      </w:pPr>
      <w:r>
        <w:t>Datum DictionaryList::operator [](const int index) const {</w:t>
      </w:r>
    </w:p>
    <w:p w14:paraId="5CBAE99A" w14:textId="77777777" w:rsidR="00B30175" w:rsidRDefault="00B30175" w:rsidP="00B30175">
      <w:pPr>
        <w:pStyle w:val="Code"/>
      </w:pPr>
      <w:r>
        <w:t xml:space="preserve">    const Node* cursor = headM;</w:t>
      </w:r>
    </w:p>
    <w:p w14:paraId="09A09629" w14:textId="77777777" w:rsidR="00B30175" w:rsidRDefault="00B30175" w:rsidP="00B30175">
      <w:pPr>
        <w:pStyle w:val="Code"/>
      </w:pPr>
      <w:r>
        <w:t xml:space="preserve">    for (int i = 0; i &lt; index; i++) {</w:t>
      </w:r>
    </w:p>
    <w:p w14:paraId="70AD54DE" w14:textId="77777777" w:rsidR="00B30175" w:rsidRDefault="00B30175" w:rsidP="00B30175">
      <w:pPr>
        <w:pStyle w:val="Code"/>
      </w:pPr>
      <w:r>
        <w:t xml:space="preserve">        cursor=cursor-&gt;nextM;</w:t>
      </w:r>
    </w:p>
    <w:p w14:paraId="449DCEC5" w14:textId="77777777" w:rsidR="00B30175" w:rsidRDefault="00B30175" w:rsidP="00B30175">
      <w:pPr>
        <w:pStyle w:val="Code"/>
      </w:pPr>
      <w:r>
        <w:t xml:space="preserve">    }</w:t>
      </w:r>
    </w:p>
    <w:p w14:paraId="75123ACC" w14:textId="77777777" w:rsidR="00B30175" w:rsidRDefault="00B30175" w:rsidP="00B30175">
      <w:pPr>
        <w:pStyle w:val="Code"/>
      </w:pPr>
      <w:r>
        <w:t xml:space="preserve">    return cursor-&gt;datumM;</w:t>
      </w:r>
    </w:p>
    <w:p w14:paraId="57669F24" w14:textId="77777777" w:rsidR="00B30175" w:rsidRDefault="00B30175" w:rsidP="00B30175">
      <w:pPr>
        <w:pStyle w:val="Code"/>
      </w:pPr>
      <w:r>
        <w:t>}</w:t>
      </w:r>
    </w:p>
    <w:p w14:paraId="16F40BCF" w14:textId="77777777" w:rsidR="00B30175" w:rsidRDefault="00B30175" w:rsidP="00B30175">
      <w:pPr>
        <w:pStyle w:val="Code"/>
      </w:pPr>
    </w:p>
    <w:p w14:paraId="2B75D4F9" w14:textId="77777777" w:rsidR="00B30175" w:rsidRDefault="00B30175" w:rsidP="00B30175">
      <w:pPr>
        <w:pStyle w:val="Code"/>
      </w:pPr>
      <w:r>
        <w:t>DictionaryList::~DictionaryList()</w:t>
      </w:r>
    </w:p>
    <w:p w14:paraId="627826F4" w14:textId="77777777" w:rsidR="00B30175" w:rsidRDefault="00B30175" w:rsidP="00B30175">
      <w:pPr>
        <w:pStyle w:val="Code"/>
      </w:pPr>
      <w:r>
        <w:t>{</w:t>
      </w:r>
    </w:p>
    <w:p w14:paraId="367B37F5" w14:textId="77777777" w:rsidR="00B30175" w:rsidRDefault="00B30175" w:rsidP="00B30175">
      <w:pPr>
        <w:pStyle w:val="Code"/>
      </w:pPr>
      <w:r>
        <w:t xml:space="preserve">  destroy();</w:t>
      </w:r>
    </w:p>
    <w:p w14:paraId="301E7943" w14:textId="77777777" w:rsidR="00B30175" w:rsidRDefault="00B30175" w:rsidP="00B30175">
      <w:pPr>
        <w:pStyle w:val="Code"/>
      </w:pPr>
      <w:r>
        <w:t>}</w:t>
      </w:r>
    </w:p>
    <w:p w14:paraId="1C1ECF37" w14:textId="77777777" w:rsidR="00B30175" w:rsidRDefault="00B30175" w:rsidP="00B30175">
      <w:pPr>
        <w:pStyle w:val="Code"/>
      </w:pPr>
    </w:p>
    <w:p w14:paraId="65003C95" w14:textId="77777777" w:rsidR="00B30175" w:rsidRDefault="00B30175" w:rsidP="00B30175">
      <w:pPr>
        <w:pStyle w:val="Code"/>
      </w:pPr>
      <w:r>
        <w:t>int DictionaryList::size() const</w:t>
      </w:r>
    </w:p>
    <w:p w14:paraId="55210488" w14:textId="77777777" w:rsidR="00B30175" w:rsidRDefault="00B30175" w:rsidP="00B30175">
      <w:pPr>
        <w:pStyle w:val="Code"/>
      </w:pPr>
      <w:r>
        <w:t>{</w:t>
      </w:r>
    </w:p>
    <w:p w14:paraId="6EB7BE87" w14:textId="77777777" w:rsidR="00B30175" w:rsidRDefault="00B30175" w:rsidP="00B30175">
      <w:pPr>
        <w:pStyle w:val="Code"/>
      </w:pPr>
      <w:r>
        <w:t xml:space="preserve">  return sizeM;</w:t>
      </w:r>
    </w:p>
    <w:p w14:paraId="1A153B2E" w14:textId="77777777" w:rsidR="00B30175" w:rsidRDefault="00B30175" w:rsidP="00B30175">
      <w:pPr>
        <w:pStyle w:val="Code"/>
      </w:pPr>
      <w:r>
        <w:t>}</w:t>
      </w:r>
    </w:p>
    <w:p w14:paraId="3B8C0A2F" w14:textId="77777777" w:rsidR="00B30175" w:rsidRDefault="00B30175" w:rsidP="00B30175">
      <w:pPr>
        <w:pStyle w:val="Code"/>
      </w:pPr>
    </w:p>
    <w:p w14:paraId="066F88F1" w14:textId="77777777" w:rsidR="00B30175" w:rsidRDefault="00B30175" w:rsidP="00B30175">
      <w:pPr>
        <w:pStyle w:val="Code"/>
      </w:pPr>
      <w:r>
        <w:t>int DictionaryList::cursor_ok() const</w:t>
      </w:r>
    </w:p>
    <w:p w14:paraId="7FE52D2F" w14:textId="77777777" w:rsidR="00B30175" w:rsidRDefault="00B30175" w:rsidP="00B30175">
      <w:pPr>
        <w:pStyle w:val="Code"/>
      </w:pPr>
      <w:r>
        <w:t>{</w:t>
      </w:r>
    </w:p>
    <w:p w14:paraId="160367A7" w14:textId="77777777" w:rsidR="00B30175" w:rsidRDefault="00B30175" w:rsidP="00B30175">
      <w:pPr>
        <w:pStyle w:val="Code"/>
      </w:pPr>
      <w:r>
        <w:t xml:space="preserve">  return cursorM != 0;</w:t>
      </w:r>
    </w:p>
    <w:p w14:paraId="1BAC23A6" w14:textId="77777777" w:rsidR="00B30175" w:rsidRDefault="00B30175" w:rsidP="00B30175">
      <w:pPr>
        <w:pStyle w:val="Code"/>
      </w:pPr>
      <w:r>
        <w:t>}</w:t>
      </w:r>
    </w:p>
    <w:p w14:paraId="35E050B3" w14:textId="77777777" w:rsidR="00B30175" w:rsidRDefault="00B30175" w:rsidP="00B30175">
      <w:pPr>
        <w:pStyle w:val="Code"/>
      </w:pPr>
    </w:p>
    <w:p w14:paraId="7984C21C" w14:textId="77777777" w:rsidR="00B30175" w:rsidRDefault="00B30175" w:rsidP="00B30175">
      <w:pPr>
        <w:pStyle w:val="Code"/>
      </w:pPr>
      <w:r>
        <w:t>const Key&amp; DictionaryList::cursor_key() const</w:t>
      </w:r>
    </w:p>
    <w:p w14:paraId="75179944" w14:textId="77777777" w:rsidR="00B30175" w:rsidRDefault="00B30175" w:rsidP="00B30175">
      <w:pPr>
        <w:pStyle w:val="Code"/>
      </w:pPr>
      <w:r>
        <w:t>{</w:t>
      </w:r>
    </w:p>
    <w:p w14:paraId="255FB187" w14:textId="77777777" w:rsidR="00B30175" w:rsidRDefault="00B30175" w:rsidP="00B30175">
      <w:pPr>
        <w:pStyle w:val="Code"/>
      </w:pPr>
      <w:r>
        <w:t xml:space="preserve">  assert(cursor_ok());</w:t>
      </w:r>
    </w:p>
    <w:p w14:paraId="632A4A34" w14:textId="77777777" w:rsidR="00B30175" w:rsidRDefault="00B30175" w:rsidP="00B30175">
      <w:pPr>
        <w:pStyle w:val="Code"/>
      </w:pPr>
      <w:r>
        <w:t xml:space="preserve">  return cursorM-&gt;keyM;</w:t>
      </w:r>
    </w:p>
    <w:p w14:paraId="686D95A3" w14:textId="77777777" w:rsidR="00B30175" w:rsidRDefault="00B30175" w:rsidP="00B30175">
      <w:pPr>
        <w:pStyle w:val="Code"/>
      </w:pPr>
      <w:r>
        <w:t>}</w:t>
      </w:r>
    </w:p>
    <w:p w14:paraId="4F128BDE" w14:textId="77777777" w:rsidR="00B30175" w:rsidRDefault="00B30175" w:rsidP="00B30175">
      <w:pPr>
        <w:pStyle w:val="Code"/>
      </w:pPr>
    </w:p>
    <w:p w14:paraId="158CB4F1" w14:textId="77777777" w:rsidR="00B30175" w:rsidRDefault="00B30175" w:rsidP="00B30175">
      <w:pPr>
        <w:pStyle w:val="Code"/>
      </w:pPr>
      <w:r>
        <w:t>const Datum&amp; DictionaryList::cursor_datum() const</w:t>
      </w:r>
    </w:p>
    <w:p w14:paraId="52064D9A" w14:textId="77777777" w:rsidR="00B30175" w:rsidRDefault="00B30175" w:rsidP="00B30175">
      <w:pPr>
        <w:pStyle w:val="Code"/>
      </w:pPr>
      <w:r>
        <w:t>{</w:t>
      </w:r>
    </w:p>
    <w:p w14:paraId="56DBF4CB" w14:textId="77777777" w:rsidR="00B30175" w:rsidRDefault="00B30175" w:rsidP="00B30175">
      <w:pPr>
        <w:pStyle w:val="Code"/>
      </w:pPr>
      <w:r>
        <w:t xml:space="preserve">  assert(cursor_ok());</w:t>
      </w:r>
    </w:p>
    <w:p w14:paraId="4F4B0682" w14:textId="77777777" w:rsidR="00B30175" w:rsidRDefault="00B30175" w:rsidP="00B30175">
      <w:pPr>
        <w:pStyle w:val="Code"/>
      </w:pPr>
      <w:r>
        <w:t xml:space="preserve">  return cursorM-&gt;datumM;</w:t>
      </w:r>
    </w:p>
    <w:p w14:paraId="0C457F3F" w14:textId="77777777" w:rsidR="00B30175" w:rsidRDefault="00B30175" w:rsidP="00B30175">
      <w:pPr>
        <w:pStyle w:val="Code"/>
      </w:pPr>
      <w:r>
        <w:t>}</w:t>
      </w:r>
    </w:p>
    <w:p w14:paraId="612F5B71" w14:textId="77777777" w:rsidR="00B30175" w:rsidRDefault="00B30175" w:rsidP="00B30175">
      <w:pPr>
        <w:pStyle w:val="Code"/>
      </w:pPr>
    </w:p>
    <w:p w14:paraId="70D3E9CC" w14:textId="77777777" w:rsidR="00B30175" w:rsidRDefault="00B30175" w:rsidP="00B30175">
      <w:pPr>
        <w:pStyle w:val="Code"/>
      </w:pPr>
      <w:r>
        <w:t>void DictionaryList::insert(const int&amp; keyA, const Mystring&amp; datumA)</w:t>
      </w:r>
    </w:p>
    <w:p w14:paraId="0CBD1898" w14:textId="77777777" w:rsidR="00B30175" w:rsidRDefault="00B30175" w:rsidP="00B30175">
      <w:pPr>
        <w:pStyle w:val="Code"/>
      </w:pPr>
      <w:r>
        <w:t>{</w:t>
      </w:r>
    </w:p>
    <w:p w14:paraId="4D653ED5" w14:textId="77777777" w:rsidR="00B30175" w:rsidRDefault="00B30175" w:rsidP="00B30175">
      <w:pPr>
        <w:pStyle w:val="Code"/>
      </w:pPr>
      <w:r>
        <w:t xml:space="preserve">  // Add new node at head?</w:t>
      </w:r>
    </w:p>
    <w:p w14:paraId="40285363" w14:textId="77777777" w:rsidR="00B30175" w:rsidRDefault="00B30175" w:rsidP="00B30175">
      <w:pPr>
        <w:pStyle w:val="Code"/>
      </w:pPr>
      <w:r>
        <w:t xml:space="preserve">  if (headM == 0 || keyA &lt; headM-&gt;keyM) {</w:t>
      </w:r>
    </w:p>
    <w:p w14:paraId="6613C6EB" w14:textId="77777777" w:rsidR="00B30175" w:rsidRDefault="00B30175" w:rsidP="00B30175">
      <w:pPr>
        <w:pStyle w:val="Code"/>
      </w:pPr>
      <w:r>
        <w:t xml:space="preserve">    headM = new Node(keyA, datumA, headM);</w:t>
      </w:r>
    </w:p>
    <w:p w14:paraId="1FC309ED" w14:textId="77777777" w:rsidR="00B30175" w:rsidRDefault="00B30175" w:rsidP="00B30175">
      <w:pPr>
        <w:pStyle w:val="Code"/>
      </w:pPr>
      <w:r>
        <w:t xml:space="preserve">    sizeM++;</w:t>
      </w:r>
    </w:p>
    <w:p w14:paraId="186099CC" w14:textId="77777777" w:rsidR="00B30175" w:rsidRDefault="00B30175" w:rsidP="00B30175">
      <w:pPr>
        <w:pStyle w:val="Code"/>
      </w:pPr>
      <w:r>
        <w:t xml:space="preserve">  }</w:t>
      </w:r>
    </w:p>
    <w:p w14:paraId="4CF8F2A3" w14:textId="77777777" w:rsidR="00B30175" w:rsidRDefault="00B30175" w:rsidP="00B30175">
      <w:pPr>
        <w:pStyle w:val="Code"/>
      </w:pPr>
    </w:p>
    <w:p w14:paraId="058134A8" w14:textId="77777777" w:rsidR="00B30175" w:rsidRDefault="00B30175" w:rsidP="00B30175">
      <w:pPr>
        <w:pStyle w:val="Code"/>
      </w:pPr>
      <w:r>
        <w:t xml:space="preserve">  // Overwrite datum at head?</w:t>
      </w:r>
    </w:p>
    <w:p w14:paraId="48CDB18D" w14:textId="77777777" w:rsidR="00B30175" w:rsidRDefault="00B30175" w:rsidP="00B30175">
      <w:pPr>
        <w:pStyle w:val="Code"/>
      </w:pPr>
      <w:r>
        <w:t xml:space="preserve">  else if (keyA == headM-&gt;keyM)</w:t>
      </w:r>
    </w:p>
    <w:p w14:paraId="1621419F" w14:textId="77777777" w:rsidR="00B30175" w:rsidRDefault="00B30175" w:rsidP="00B30175">
      <w:pPr>
        <w:pStyle w:val="Code"/>
      </w:pPr>
      <w:r>
        <w:t xml:space="preserve">    headM-&gt;datumM = datumA;</w:t>
      </w:r>
    </w:p>
    <w:p w14:paraId="14DF2A9C" w14:textId="77777777" w:rsidR="00B30175" w:rsidRDefault="00B30175" w:rsidP="00B30175">
      <w:pPr>
        <w:pStyle w:val="Code"/>
      </w:pPr>
    </w:p>
    <w:p w14:paraId="50725ED7" w14:textId="77777777" w:rsidR="00B30175" w:rsidRDefault="00B30175" w:rsidP="00B30175">
      <w:pPr>
        <w:pStyle w:val="Code"/>
      </w:pPr>
      <w:r>
        <w:t xml:space="preserve">  // Have to search ...</w:t>
      </w:r>
    </w:p>
    <w:p w14:paraId="4EAD3279" w14:textId="77777777" w:rsidR="00B30175" w:rsidRDefault="00B30175" w:rsidP="00B30175">
      <w:pPr>
        <w:pStyle w:val="Code"/>
      </w:pPr>
      <w:r>
        <w:t xml:space="preserve">  else {</w:t>
      </w:r>
    </w:p>
    <w:p w14:paraId="65763A06" w14:textId="77777777" w:rsidR="00B30175" w:rsidRDefault="00B30175" w:rsidP="00B30175">
      <w:pPr>
        <w:pStyle w:val="Code"/>
      </w:pPr>
    </w:p>
    <w:p w14:paraId="039CF1DE" w14:textId="77777777" w:rsidR="00B30175" w:rsidRDefault="00B30175" w:rsidP="00B30175">
      <w:pPr>
        <w:pStyle w:val="Code"/>
      </w:pPr>
      <w:r>
        <w:t xml:space="preserve">    //POINT ONE</w:t>
      </w:r>
    </w:p>
    <w:p w14:paraId="36F78487" w14:textId="77777777" w:rsidR="00B30175" w:rsidRDefault="00B30175" w:rsidP="00B30175">
      <w:pPr>
        <w:pStyle w:val="Code"/>
      </w:pPr>
    </w:p>
    <w:p w14:paraId="50A3EF55" w14:textId="77777777" w:rsidR="00B30175" w:rsidRDefault="00B30175" w:rsidP="00B30175">
      <w:pPr>
        <w:pStyle w:val="Code"/>
      </w:pPr>
      <w:r>
        <w:t xml:space="preserve">    // if key is found in list, just overwrite data;</w:t>
      </w:r>
    </w:p>
    <w:p w14:paraId="3C2163E0" w14:textId="77777777" w:rsidR="00B30175" w:rsidRDefault="00B30175" w:rsidP="00B30175">
      <w:pPr>
        <w:pStyle w:val="Code"/>
      </w:pPr>
      <w:r>
        <w:t xml:space="preserve">    for (Node *p = headM; p !=0; p = p-&gt;nextM)</w:t>
      </w:r>
    </w:p>
    <w:p w14:paraId="6801539A" w14:textId="77777777" w:rsidR="00B30175" w:rsidRDefault="00B30175" w:rsidP="00B30175">
      <w:pPr>
        <w:pStyle w:val="Code"/>
      </w:pPr>
      <w:r>
        <w:tab/>
      </w:r>
      <w:r>
        <w:tab/>
        <w:t>{</w:t>
      </w:r>
    </w:p>
    <w:p w14:paraId="15F122E0" w14:textId="77777777" w:rsidR="00B30175" w:rsidRDefault="00B30175" w:rsidP="00B30175">
      <w:pPr>
        <w:pStyle w:val="Code"/>
      </w:pPr>
      <w:r>
        <w:tab/>
      </w:r>
      <w:r>
        <w:tab/>
      </w:r>
      <w:r>
        <w:tab/>
        <w:t>if(keyA == p-&gt;keyM)</w:t>
      </w:r>
    </w:p>
    <w:p w14:paraId="5ED39C60" w14:textId="77777777" w:rsidR="00B30175" w:rsidRDefault="00B30175" w:rsidP="00B30175">
      <w:pPr>
        <w:pStyle w:val="Code"/>
      </w:pPr>
      <w:r>
        <w:tab/>
      </w:r>
      <w:r>
        <w:tab/>
      </w:r>
      <w:r>
        <w:tab/>
        <w:t>{</w:t>
      </w:r>
    </w:p>
    <w:p w14:paraId="77230722" w14:textId="77777777" w:rsidR="00B30175" w:rsidRDefault="00B30175" w:rsidP="00B30175">
      <w:pPr>
        <w:pStyle w:val="Code"/>
      </w:pPr>
      <w:r>
        <w:tab/>
      </w:r>
      <w:r>
        <w:tab/>
      </w:r>
      <w:r>
        <w:tab/>
      </w:r>
      <w:r>
        <w:tab/>
        <w:t>p-&gt;datumM = datumA;</w:t>
      </w:r>
    </w:p>
    <w:p w14:paraId="15D591A6" w14:textId="77777777" w:rsidR="00B30175" w:rsidRDefault="00B30175" w:rsidP="00B30175">
      <w:pPr>
        <w:pStyle w:val="Code"/>
      </w:pPr>
      <w:r>
        <w:tab/>
      </w:r>
      <w:r>
        <w:tab/>
      </w:r>
      <w:r>
        <w:tab/>
      </w:r>
      <w:r>
        <w:tab/>
        <w:t>return;</w:t>
      </w:r>
    </w:p>
    <w:p w14:paraId="3D414F2B" w14:textId="77777777" w:rsidR="00B30175" w:rsidRDefault="00B30175" w:rsidP="00B30175">
      <w:pPr>
        <w:pStyle w:val="Code"/>
      </w:pPr>
      <w:r>
        <w:tab/>
      </w:r>
      <w:r>
        <w:tab/>
      </w:r>
      <w:r>
        <w:tab/>
        <w:t>}</w:t>
      </w:r>
    </w:p>
    <w:p w14:paraId="0D86F180" w14:textId="77777777" w:rsidR="00B30175" w:rsidRDefault="00B30175" w:rsidP="00B30175">
      <w:pPr>
        <w:pStyle w:val="Code"/>
      </w:pPr>
      <w:r>
        <w:tab/>
      </w:r>
      <w:r>
        <w:tab/>
        <w:t>}</w:t>
      </w:r>
    </w:p>
    <w:p w14:paraId="0CEB7CEA" w14:textId="77777777" w:rsidR="00B30175" w:rsidRDefault="00B30175" w:rsidP="00B30175">
      <w:pPr>
        <w:pStyle w:val="Code"/>
      </w:pPr>
    </w:p>
    <w:p w14:paraId="4123E670" w14:textId="77777777" w:rsidR="00B30175" w:rsidRDefault="00B30175" w:rsidP="00B30175">
      <w:pPr>
        <w:pStyle w:val="Code"/>
      </w:pPr>
      <w:r>
        <w:t xml:space="preserve">    //OK, find place to insert new node ...</w:t>
      </w:r>
    </w:p>
    <w:p w14:paraId="194C30D4" w14:textId="77777777" w:rsidR="00B30175" w:rsidRDefault="00B30175" w:rsidP="00B30175">
      <w:pPr>
        <w:pStyle w:val="Code"/>
      </w:pPr>
      <w:r>
        <w:t xml:space="preserve">    Node *p = headM -&gt;nextM;</w:t>
      </w:r>
    </w:p>
    <w:p w14:paraId="1AF9FC33" w14:textId="77777777" w:rsidR="00B30175" w:rsidRDefault="00B30175" w:rsidP="00B30175">
      <w:pPr>
        <w:pStyle w:val="Code"/>
      </w:pPr>
      <w:r>
        <w:t xml:space="preserve">    Node *prev = headM;</w:t>
      </w:r>
    </w:p>
    <w:p w14:paraId="034CF970" w14:textId="77777777" w:rsidR="00B30175" w:rsidRDefault="00B30175" w:rsidP="00B30175">
      <w:pPr>
        <w:pStyle w:val="Code"/>
      </w:pPr>
    </w:p>
    <w:p w14:paraId="3B09E70C" w14:textId="77777777" w:rsidR="00B30175" w:rsidRDefault="00B30175" w:rsidP="00B30175">
      <w:pPr>
        <w:pStyle w:val="Code"/>
      </w:pPr>
      <w:r>
        <w:t xml:space="preserve">    while(p !=0 &amp;&amp; keyA &gt;p-&gt;keyM)</w:t>
      </w:r>
    </w:p>
    <w:p w14:paraId="05F19B65" w14:textId="77777777" w:rsidR="00B30175" w:rsidRDefault="00B30175" w:rsidP="00B30175">
      <w:pPr>
        <w:pStyle w:val="Code"/>
      </w:pPr>
      <w:r>
        <w:tab/>
      </w:r>
      <w:r>
        <w:tab/>
        <w:t>{</w:t>
      </w:r>
    </w:p>
    <w:p w14:paraId="20E3289E" w14:textId="77777777" w:rsidR="00B30175" w:rsidRDefault="00B30175" w:rsidP="00B30175">
      <w:pPr>
        <w:pStyle w:val="Code"/>
      </w:pPr>
      <w:r>
        <w:tab/>
      </w:r>
      <w:r>
        <w:tab/>
      </w:r>
      <w:r>
        <w:tab/>
        <w:t>prev = p;</w:t>
      </w:r>
    </w:p>
    <w:p w14:paraId="4599EE58" w14:textId="77777777" w:rsidR="00B30175" w:rsidRDefault="00B30175" w:rsidP="00B30175">
      <w:pPr>
        <w:pStyle w:val="Code"/>
      </w:pPr>
      <w:r>
        <w:tab/>
      </w:r>
      <w:r>
        <w:tab/>
      </w:r>
      <w:r>
        <w:tab/>
        <w:t>p = p-&gt;nextM;</w:t>
      </w:r>
    </w:p>
    <w:p w14:paraId="3D59819B" w14:textId="77777777" w:rsidR="00B30175" w:rsidRDefault="00B30175" w:rsidP="00B30175">
      <w:pPr>
        <w:pStyle w:val="Code"/>
      </w:pPr>
      <w:r>
        <w:tab/>
      </w:r>
      <w:r>
        <w:tab/>
        <w:t>}</w:t>
      </w:r>
    </w:p>
    <w:p w14:paraId="2DCDF6C5" w14:textId="77777777" w:rsidR="00B30175" w:rsidRDefault="00B30175" w:rsidP="00B30175">
      <w:pPr>
        <w:pStyle w:val="Code"/>
      </w:pPr>
    </w:p>
    <w:p w14:paraId="5180A6C7" w14:textId="77777777" w:rsidR="00B30175" w:rsidRDefault="00B30175" w:rsidP="00B30175">
      <w:pPr>
        <w:pStyle w:val="Code"/>
      </w:pPr>
      <w:r>
        <w:t xml:space="preserve">    prev-&gt;nextM = new Node(keyA, datumA, p);</w:t>
      </w:r>
    </w:p>
    <w:p w14:paraId="4F8AF782" w14:textId="77777777" w:rsidR="00B30175" w:rsidRDefault="00B30175" w:rsidP="00B30175">
      <w:pPr>
        <w:pStyle w:val="Code"/>
      </w:pPr>
      <w:r>
        <w:t xml:space="preserve">    sizeM++;</w:t>
      </w:r>
    </w:p>
    <w:p w14:paraId="2146208D" w14:textId="77777777" w:rsidR="00B30175" w:rsidRDefault="00B30175" w:rsidP="00B30175">
      <w:pPr>
        <w:pStyle w:val="Code"/>
      </w:pPr>
      <w:r>
        <w:t xml:space="preserve">  }</w:t>
      </w:r>
    </w:p>
    <w:p w14:paraId="1A5B9166" w14:textId="77777777" w:rsidR="00B30175" w:rsidRDefault="00B30175" w:rsidP="00B30175">
      <w:pPr>
        <w:pStyle w:val="Code"/>
      </w:pPr>
      <w:r>
        <w:t xml:space="preserve">  cursorM = NULL;</w:t>
      </w:r>
    </w:p>
    <w:p w14:paraId="45E5B72B" w14:textId="77777777" w:rsidR="00B30175" w:rsidRDefault="00B30175" w:rsidP="00B30175">
      <w:pPr>
        <w:pStyle w:val="Code"/>
      </w:pPr>
    </w:p>
    <w:p w14:paraId="18B0C08B" w14:textId="77777777" w:rsidR="00B30175" w:rsidRDefault="00B30175" w:rsidP="00B30175">
      <w:pPr>
        <w:pStyle w:val="Code"/>
      </w:pPr>
      <w:r>
        <w:t>}</w:t>
      </w:r>
    </w:p>
    <w:p w14:paraId="4FD758C1" w14:textId="77777777" w:rsidR="00B30175" w:rsidRDefault="00B30175" w:rsidP="00B30175">
      <w:pPr>
        <w:pStyle w:val="Code"/>
      </w:pPr>
    </w:p>
    <w:p w14:paraId="1374D02A" w14:textId="77777777" w:rsidR="00B30175" w:rsidRDefault="00B30175" w:rsidP="00B30175">
      <w:pPr>
        <w:pStyle w:val="Code"/>
      </w:pPr>
      <w:r>
        <w:t>void DictionaryList::remove(const int&amp; keyA)</w:t>
      </w:r>
    </w:p>
    <w:p w14:paraId="03628BE4" w14:textId="77777777" w:rsidR="00B30175" w:rsidRDefault="00B30175" w:rsidP="00B30175">
      <w:pPr>
        <w:pStyle w:val="Code"/>
      </w:pPr>
      <w:r>
        <w:t>{</w:t>
      </w:r>
    </w:p>
    <w:p w14:paraId="769D58E1" w14:textId="77777777" w:rsidR="00B30175" w:rsidRDefault="00B30175" w:rsidP="00B30175">
      <w:pPr>
        <w:pStyle w:val="Code"/>
      </w:pPr>
      <w:r>
        <w:t xml:space="preserve">    if (headM == 0 || keyA &lt; headM -&gt; keyM)</w:t>
      </w:r>
    </w:p>
    <w:p w14:paraId="0D67B2A4" w14:textId="77777777" w:rsidR="00B30175" w:rsidRDefault="00B30175" w:rsidP="00B30175">
      <w:pPr>
        <w:pStyle w:val="Code"/>
      </w:pPr>
      <w:r>
        <w:t xml:space="preserve">        return;</w:t>
      </w:r>
    </w:p>
    <w:p w14:paraId="5E3CFDA4" w14:textId="77777777" w:rsidR="00B30175" w:rsidRDefault="00B30175" w:rsidP="00B30175">
      <w:pPr>
        <w:pStyle w:val="Code"/>
      </w:pPr>
    </w:p>
    <w:p w14:paraId="64DB6207" w14:textId="77777777" w:rsidR="00B30175" w:rsidRDefault="00B30175" w:rsidP="00B30175">
      <w:pPr>
        <w:pStyle w:val="Code"/>
      </w:pPr>
      <w:r>
        <w:t xml:space="preserve">    Node *doomed_node = 0;</w:t>
      </w:r>
    </w:p>
    <w:p w14:paraId="4F4CA47F" w14:textId="77777777" w:rsidR="00B30175" w:rsidRDefault="00B30175" w:rsidP="00B30175">
      <w:pPr>
        <w:pStyle w:val="Code"/>
      </w:pPr>
    </w:p>
    <w:p w14:paraId="4A4F82F0" w14:textId="77777777" w:rsidR="00B30175" w:rsidRDefault="00B30175" w:rsidP="00B30175">
      <w:pPr>
        <w:pStyle w:val="Code"/>
      </w:pPr>
      <w:r>
        <w:t xml:space="preserve">    if (keyA == headM-&gt; keyM) {</w:t>
      </w:r>
    </w:p>
    <w:p w14:paraId="675F131E" w14:textId="77777777" w:rsidR="00B30175" w:rsidRDefault="00B30175" w:rsidP="00B30175">
      <w:pPr>
        <w:pStyle w:val="Code"/>
      </w:pPr>
      <w:r>
        <w:t xml:space="preserve">        doomed_node = headM;</w:t>
      </w:r>
    </w:p>
    <w:p w14:paraId="456D4F3F" w14:textId="77777777" w:rsidR="00B30175" w:rsidRDefault="00B30175" w:rsidP="00B30175">
      <w:pPr>
        <w:pStyle w:val="Code"/>
      </w:pPr>
      <w:r>
        <w:t xml:space="preserve">        headM = headM-&gt;nextM;</w:t>
      </w:r>
    </w:p>
    <w:p w14:paraId="0D860C91" w14:textId="77777777" w:rsidR="00B30175" w:rsidRDefault="00B30175" w:rsidP="00B30175">
      <w:pPr>
        <w:pStyle w:val="Code"/>
      </w:pPr>
    </w:p>
    <w:p w14:paraId="6A9CC0A2" w14:textId="77777777" w:rsidR="00B30175" w:rsidRDefault="00B30175" w:rsidP="00B30175">
      <w:pPr>
        <w:pStyle w:val="Code"/>
      </w:pPr>
      <w:r>
        <w:t xml:space="preserve">        // POINT TWO</w:t>
      </w:r>
    </w:p>
    <w:p w14:paraId="1A96FC44" w14:textId="77777777" w:rsidR="00B30175" w:rsidRDefault="00B30175" w:rsidP="00B30175">
      <w:pPr>
        <w:pStyle w:val="Code"/>
      </w:pPr>
      <w:r>
        <w:t xml:space="preserve">    }</w:t>
      </w:r>
    </w:p>
    <w:p w14:paraId="2D588862" w14:textId="77777777" w:rsidR="00B30175" w:rsidRDefault="00B30175" w:rsidP="00B30175">
      <w:pPr>
        <w:pStyle w:val="Code"/>
      </w:pPr>
      <w:r>
        <w:t xml:space="preserve">    else {</w:t>
      </w:r>
    </w:p>
    <w:p w14:paraId="3874DC9C" w14:textId="77777777" w:rsidR="00B30175" w:rsidRDefault="00B30175" w:rsidP="00B30175">
      <w:pPr>
        <w:pStyle w:val="Code"/>
      </w:pPr>
      <w:r>
        <w:t xml:space="preserve">        Node *before = headM;</w:t>
      </w:r>
    </w:p>
    <w:p w14:paraId="764031AC" w14:textId="77777777" w:rsidR="00B30175" w:rsidRDefault="00B30175" w:rsidP="00B30175">
      <w:pPr>
        <w:pStyle w:val="Code"/>
      </w:pPr>
      <w:r>
        <w:t xml:space="preserve">        Node *maybe_doomed = headM-&gt;nextM;</w:t>
      </w:r>
    </w:p>
    <w:p w14:paraId="17BE8DFF" w14:textId="77777777" w:rsidR="00B30175" w:rsidRDefault="00B30175" w:rsidP="00B30175">
      <w:pPr>
        <w:pStyle w:val="Code"/>
      </w:pPr>
      <w:r>
        <w:t xml:space="preserve">        while(maybe_doomed != 0 &amp;&amp; keyA &gt; maybe_doomed-&gt; keyM) {</w:t>
      </w:r>
    </w:p>
    <w:p w14:paraId="045A2284" w14:textId="77777777" w:rsidR="00B30175" w:rsidRDefault="00B30175" w:rsidP="00B30175">
      <w:pPr>
        <w:pStyle w:val="Code"/>
      </w:pPr>
      <w:r>
        <w:t xml:space="preserve">            before = maybe_doomed;</w:t>
      </w:r>
    </w:p>
    <w:p w14:paraId="10EAE23F" w14:textId="77777777" w:rsidR="00B30175" w:rsidRDefault="00B30175" w:rsidP="00B30175">
      <w:pPr>
        <w:pStyle w:val="Code"/>
      </w:pPr>
      <w:r>
        <w:t xml:space="preserve">            maybe_doomed = maybe_doomed-&gt;nextM;</w:t>
      </w:r>
    </w:p>
    <w:p w14:paraId="1DF63885" w14:textId="77777777" w:rsidR="00B30175" w:rsidRDefault="00B30175" w:rsidP="00B30175">
      <w:pPr>
        <w:pStyle w:val="Code"/>
      </w:pPr>
      <w:r>
        <w:t xml:space="preserve">        }</w:t>
      </w:r>
    </w:p>
    <w:p w14:paraId="09E3118C" w14:textId="77777777" w:rsidR="00B30175" w:rsidRDefault="00B30175" w:rsidP="00B30175">
      <w:pPr>
        <w:pStyle w:val="Code"/>
      </w:pPr>
    </w:p>
    <w:p w14:paraId="6724E96B" w14:textId="77777777" w:rsidR="00B30175" w:rsidRDefault="00B30175" w:rsidP="00B30175">
      <w:pPr>
        <w:pStyle w:val="Code"/>
      </w:pPr>
      <w:r>
        <w:t xml:space="preserve">        if (maybe_doomed != 0 &amp;&amp; maybe_doomed-&gt;keyM == keyA) {</w:t>
      </w:r>
    </w:p>
    <w:p w14:paraId="0E1BAB9B" w14:textId="77777777" w:rsidR="00B30175" w:rsidRDefault="00B30175" w:rsidP="00B30175">
      <w:pPr>
        <w:pStyle w:val="Code"/>
      </w:pPr>
      <w:r>
        <w:t xml:space="preserve">            doomed_node = maybe_doomed;</w:t>
      </w:r>
    </w:p>
    <w:p w14:paraId="569304D7" w14:textId="77777777" w:rsidR="00B30175" w:rsidRDefault="00B30175" w:rsidP="00B30175">
      <w:pPr>
        <w:pStyle w:val="Code"/>
      </w:pPr>
      <w:r>
        <w:t xml:space="preserve">            before-&gt;nextM = maybe_doomed-&gt;nextM;</w:t>
      </w:r>
    </w:p>
    <w:p w14:paraId="612D9A66" w14:textId="77777777" w:rsidR="00B30175" w:rsidRDefault="00B30175" w:rsidP="00B30175">
      <w:pPr>
        <w:pStyle w:val="Code"/>
      </w:pPr>
      <w:r>
        <w:t xml:space="preserve">        }</w:t>
      </w:r>
    </w:p>
    <w:p w14:paraId="2D892348" w14:textId="77777777" w:rsidR="00B30175" w:rsidRDefault="00B30175" w:rsidP="00B30175">
      <w:pPr>
        <w:pStyle w:val="Code"/>
      </w:pPr>
    </w:p>
    <w:p w14:paraId="011B4E09" w14:textId="77777777" w:rsidR="00B30175" w:rsidRDefault="00B30175" w:rsidP="00B30175">
      <w:pPr>
        <w:pStyle w:val="Code"/>
      </w:pPr>
    </w:p>
    <w:p w14:paraId="0F8D70AF" w14:textId="77777777" w:rsidR="00B30175" w:rsidRDefault="00B30175" w:rsidP="00B30175">
      <w:pPr>
        <w:pStyle w:val="Code"/>
      </w:pPr>
      <w:r>
        <w:t xml:space="preserve">    }</w:t>
      </w:r>
    </w:p>
    <w:p w14:paraId="4028B301" w14:textId="77777777" w:rsidR="00B30175" w:rsidRDefault="00B30175" w:rsidP="00B30175">
      <w:pPr>
        <w:pStyle w:val="Code"/>
      </w:pPr>
      <w:r>
        <w:t xml:space="preserve">    if(doomed_node == cursorM)</w:t>
      </w:r>
    </w:p>
    <w:p w14:paraId="74681300" w14:textId="77777777" w:rsidR="00B30175" w:rsidRDefault="00B30175" w:rsidP="00B30175">
      <w:pPr>
        <w:pStyle w:val="Code"/>
      </w:pPr>
      <w:r>
        <w:t xml:space="preserve">        cursorM = 0;</w:t>
      </w:r>
    </w:p>
    <w:p w14:paraId="57ADE33B" w14:textId="77777777" w:rsidR="00B30175" w:rsidRDefault="00B30175" w:rsidP="00B30175">
      <w:pPr>
        <w:pStyle w:val="Code"/>
      </w:pPr>
    </w:p>
    <w:p w14:paraId="44F32E91" w14:textId="77777777" w:rsidR="00B30175" w:rsidRDefault="00B30175" w:rsidP="00B30175">
      <w:pPr>
        <w:pStyle w:val="Code"/>
      </w:pPr>
      <w:r>
        <w:t xml:space="preserve">    delete doomed_node;           // Does nothing if doomed_node == 0.</w:t>
      </w:r>
    </w:p>
    <w:p w14:paraId="404E4C3D" w14:textId="77777777" w:rsidR="00B30175" w:rsidRDefault="00B30175" w:rsidP="00B30175">
      <w:pPr>
        <w:pStyle w:val="Code"/>
      </w:pPr>
      <w:r>
        <w:t xml:space="preserve">    sizeM--;</w:t>
      </w:r>
    </w:p>
    <w:p w14:paraId="16CF98A7" w14:textId="77777777" w:rsidR="00B30175" w:rsidRDefault="00B30175" w:rsidP="00B30175">
      <w:pPr>
        <w:pStyle w:val="Code"/>
      </w:pPr>
      <w:r>
        <w:t>}</w:t>
      </w:r>
    </w:p>
    <w:p w14:paraId="35200600" w14:textId="77777777" w:rsidR="00B30175" w:rsidRDefault="00B30175" w:rsidP="00B30175">
      <w:pPr>
        <w:pStyle w:val="Code"/>
      </w:pPr>
    </w:p>
    <w:p w14:paraId="289304D8" w14:textId="77777777" w:rsidR="00B30175" w:rsidRDefault="00B30175" w:rsidP="00B30175">
      <w:pPr>
        <w:pStyle w:val="Code"/>
      </w:pPr>
      <w:r>
        <w:t>void DictionaryList::go_to_first()</w:t>
      </w:r>
    </w:p>
    <w:p w14:paraId="2B2D99F4" w14:textId="77777777" w:rsidR="00B30175" w:rsidRDefault="00B30175" w:rsidP="00B30175">
      <w:pPr>
        <w:pStyle w:val="Code"/>
      </w:pPr>
      <w:r>
        <w:t>{</w:t>
      </w:r>
    </w:p>
    <w:p w14:paraId="0F77E40F" w14:textId="77777777" w:rsidR="00B30175" w:rsidRDefault="00B30175" w:rsidP="00B30175">
      <w:pPr>
        <w:pStyle w:val="Code"/>
      </w:pPr>
      <w:r>
        <w:t xml:space="preserve">    cursorM = headM;</w:t>
      </w:r>
    </w:p>
    <w:p w14:paraId="0574D2B1" w14:textId="77777777" w:rsidR="00B30175" w:rsidRDefault="00B30175" w:rsidP="00B30175">
      <w:pPr>
        <w:pStyle w:val="Code"/>
      </w:pPr>
      <w:r>
        <w:t>}</w:t>
      </w:r>
    </w:p>
    <w:p w14:paraId="6DC38F76" w14:textId="77777777" w:rsidR="00B30175" w:rsidRDefault="00B30175" w:rsidP="00B30175">
      <w:pPr>
        <w:pStyle w:val="Code"/>
      </w:pPr>
    </w:p>
    <w:p w14:paraId="0263A6CB" w14:textId="77777777" w:rsidR="00B30175" w:rsidRDefault="00B30175" w:rsidP="00B30175">
      <w:pPr>
        <w:pStyle w:val="Code"/>
      </w:pPr>
      <w:r>
        <w:t>void DictionaryList::step_fwd()</w:t>
      </w:r>
    </w:p>
    <w:p w14:paraId="44027637" w14:textId="77777777" w:rsidR="00B30175" w:rsidRDefault="00B30175" w:rsidP="00B30175">
      <w:pPr>
        <w:pStyle w:val="Code"/>
      </w:pPr>
      <w:r>
        <w:t>{</w:t>
      </w:r>
    </w:p>
    <w:p w14:paraId="2D7DE5DD" w14:textId="77777777" w:rsidR="00B30175" w:rsidRDefault="00B30175" w:rsidP="00B30175">
      <w:pPr>
        <w:pStyle w:val="Code"/>
      </w:pPr>
      <w:r>
        <w:t xml:space="preserve">    assert(cursor_ok());</w:t>
      </w:r>
    </w:p>
    <w:p w14:paraId="51E81D82" w14:textId="77777777" w:rsidR="00B30175" w:rsidRDefault="00B30175" w:rsidP="00B30175">
      <w:pPr>
        <w:pStyle w:val="Code"/>
      </w:pPr>
      <w:r>
        <w:t xml:space="preserve">    cursorM = cursorM-&gt;nextM;</w:t>
      </w:r>
    </w:p>
    <w:p w14:paraId="50C0F657" w14:textId="77777777" w:rsidR="00B30175" w:rsidRDefault="00B30175" w:rsidP="00B30175">
      <w:pPr>
        <w:pStyle w:val="Code"/>
      </w:pPr>
      <w:r>
        <w:t>}</w:t>
      </w:r>
    </w:p>
    <w:p w14:paraId="15B759F3" w14:textId="77777777" w:rsidR="00B30175" w:rsidRDefault="00B30175" w:rsidP="00B30175">
      <w:pPr>
        <w:pStyle w:val="Code"/>
      </w:pPr>
    </w:p>
    <w:p w14:paraId="360279CC" w14:textId="77777777" w:rsidR="00B30175" w:rsidRDefault="00B30175" w:rsidP="00B30175">
      <w:pPr>
        <w:pStyle w:val="Code"/>
      </w:pPr>
      <w:r>
        <w:t>void DictionaryList::make_empty()</w:t>
      </w:r>
    </w:p>
    <w:p w14:paraId="18075BA2" w14:textId="77777777" w:rsidR="00B30175" w:rsidRDefault="00B30175" w:rsidP="00B30175">
      <w:pPr>
        <w:pStyle w:val="Code"/>
      </w:pPr>
      <w:r>
        <w:t>{</w:t>
      </w:r>
    </w:p>
    <w:p w14:paraId="6D530521" w14:textId="77777777" w:rsidR="00B30175" w:rsidRDefault="00B30175" w:rsidP="00B30175">
      <w:pPr>
        <w:pStyle w:val="Code"/>
      </w:pPr>
      <w:r>
        <w:t xml:space="preserve">    destroy();</w:t>
      </w:r>
    </w:p>
    <w:p w14:paraId="24F8B46F" w14:textId="77777777" w:rsidR="00B30175" w:rsidRDefault="00B30175" w:rsidP="00B30175">
      <w:pPr>
        <w:pStyle w:val="Code"/>
      </w:pPr>
      <w:r>
        <w:t xml:space="preserve">    sizeM = 0;</w:t>
      </w:r>
    </w:p>
    <w:p w14:paraId="742EBA19" w14:textId="77777777" w:rsidR="00B30175" w:rsidRDefault="00B30175" w:rsidP="00B30175">
      <w:pPr>
        <w:pStyle w:val="Code"/>
      </w:pPr>
      <w:r>
        <w:t xml:space="preserve">    cursorM = 0;</w:t>
      </w:r>
    </w:p>
    <w:p w14:paraId="3FA63EA1" w14:textId="77777777" w:rsidR="00B30175" w:rsidRDefault="00B30175" w:rsidP="00B30175">
      <w:pPr>
        <w:pStyle w:val="Code"/>
      </w:pPr>
      <w:r>
        <w:t>}</w:t>
      </w:r>
    </w:p>
    <w:p w14:paraId="67BD6F8B" w14:textId="77777777" w:rsidR="00B30175" w:rsidRDefault="00B30175" w:rsidP="00B30175">
      <w:pPr>
        <w:pStyle w:val="Code"/>
      </w:pPr>
    </w:p>
    <w:p w14:paraId="696D0527" w14:textId="77777777" w:rsidR="00B30175" w:rsidRDefault="00B30175" w:rsidP="00B30175">
      <w:pPr>
        <w:pStyle w:val="Code"/>
      </w:pPr>
    </w:p>
    <w:p w14:paraId="166BAB52" w14:textId="77777777" w:rsidR="00B30175" w:rsidRDefault="00B30175" w:rsidP="00B30175">
      <w:pPr>
        <w:pStyle w:val="Code"/>
      </w:pPr>
      <w:r>
        <w:t>// The following function are supposed to be completed by the stuents, as part</w:t>
      </w:r>
    </w:p>
    <w:p w14:paraId="3B982FD2" w14:textId="77777777" w:rsidR="00B30175" w:rsidRDefault="00B30175" w:rsidP="00B30175">
      <w:pPr>
        <w:pStyle w:val="Code"/>
      </w:pPr>
      <w:r>
        <w:t>// of the exercise B part II. the given fucntion are in fact place-holders for</w:t>
      </w:r>
    </w:p>
    <w:p w14:paraId="586F6C9F" w14:textId="77777777" w:rsidR="00B30175" w:rsidRDefault="00B30175" w:rsidP="00B30175">
      <w:pPr>
        <w:pStyle w:val="Code"/>
      </w:pPr>
      <w:r>
        <w:t>// find, destroy and copy, in order to allow successful linking when you're</w:t>
      </w:r>
    </w:p>
    <w:p w14:paraId="45A6E7BA" w14:textId="77777777" w:rsidR="00B30175" w:rsidRDefault="00B30175" w:rsidP="00B30175">
      <w:pPr>
        <w:pStyle w:val="Code"/>
      </w:pPr>
      <w:r>
        <w:t>// testing insert and remove. Replace them with the definitions that work.</w:t>
      </w:r>
    </w:p>
    <w:p w14:paraId="2F14ADDA" w14:textId="77777777" w:rsidR="00B30175" w:rsidRDefault="00B30175" w:rsidP="00B30175">
      <w:pPr>
        <w:pStyle w:val="Code"/>
      </w:pPr>
    </w:p>
    <w:p w14:paraId="475E5185" w14:textId="77777777" w:rsidR="00B30175" w:rsidRDefault="00B30175" w:rsidP="00B30175">
      <w:pPr>
        <w:pStyle w:val="Code"/>
      </w:pPr>
      <w:r>
        <w:t>void DictionaryList::find(const Key&amp; keyA) {</w:t>
      </w:r>
    </w:p>
    <w:p w14:paraId="086A468B" w14:textId="77777777" w:rsidR="00B30175" w:rsidRDefault="00B30175" w:rsidP="00B30175">
      <w:pPr>
        <w:pStyle w:val="Code"/>
      </w:pPr>
      <w:r>
        <w:t xml:space="preserve">    go_to_first();</w:t>
      </w:r>
    </w:p>
    <w:p w14:paraId="7020F332" w14:textId="77777777" w:rsidR="00B30175" w:rsidRDefault="00B30175" w:rsidP="00B30175">
      <w:pPr>
        <w:pStyle w:val="Code"/>
      </w:pPr>
      <w:r>
        <w:t xml:space="preserve">    while (cursor_ok() &amp;&amp; cursor_key() != keyA) {</w:t>
      </w:r>
    </w:p>
    <w:p w14:paraId="3B1EC7EA" w14:textId="77777777" w:rsidR="00B30175" w:rsidRDefault="00B30175" w:rsidP="00B30175">
      <w:pPr>
        <w:pStyle w:val="Code"/>
      </w:pPr>
      <w:r>
        <w:t xml:space="preserve">        step_fwd();</w:t>
      </w:r>
    </w:p>
    <w:p w14:paraId="26E83480" w14:textId="77777777" w:rsidR="00B30175" w:rsidRDefault="00B30175" w:rsidP="00B30175">
      <w:pPr>
        <w:pStyle w:val="Code"/>
      </w:pPr>
      <w:r>
        <w:t xml:space="preserve">    }</w:t>
      </w:r>
    </w:p>
    <w:p w14:paraId="3532D9D5" w14:textId="77777777" w:rsidR="00B30175" w:rsidRDefault="00B30175" w:rsidP="00B30175">
      <w:pPr>
        <w:pStyle w:val="Code"/>
      </w:pPr>
      <w:r>
        <w:t>}</w:t>
      </w:r>
    </w:p>
    <w:p w14:paraId="7ADB9738" w14:textId="77777777" w:rsidR="00B30175" w:rsidRDefault="00B30175" w:rsidP="00B30175">
      <w:pPr>
        <w:pStyle w:val="Code"/>
      </w:pPr>
    </w:p>
    <w:p w14:paraId="55452D30" w14:textId="77777777" w:rsidR="00B30175" w:rsidRDefault="00B30175" w:rsidP="00B30175">
      <w:pPr>
        <w:pStyle w:val="Code"/>
      </w:pPr>
    </w:p>
    <w:p w14:paraId="59E36F5D" w14:textId="77777777" w:rsidR="00B30175" w:rsidRDefault="00B30175" w:rsidP="00B30175">
      <w:pPr>
        <w:pStyle w:val="Code"/>
      </w:pPr>
      <w:r>
        <w:t>void DictionaryList::destroy() {</w:t>
      </w:r>
    </w:p>
    <w:p w14:paraId="05343654" w14:textId="77777777" w:rsidR="00B30175" w:rsidRDefault="00B30175" w:rsidP="00B30175">
      <w:pPr>
        <w:pStyle w:val="Code"/>
      </w:pPr>
      <w:r>
        <w:t xml:space="preserve">    go_to_first();</w:t>
      </w:r>
    </w:p>
    <w:p w14:paraId="3F14EB70" w14:textId="77777777" w:rsidR="00B30175" w:rsidRDefault="00B30175" w:rsidP="00B30175">
      <w:pPr>
        <w:pStyle w:val="Code"/>
      </w:pPr>
      <w:r>
        <w:t xml:space="preserve">    Node* cursor = headM;</w:t>
      </w:r>
    </w:p>
    <w:p w14:paraId="20990700" w14:textId="77777777" w:rsidR="00B30175" w:rsidRDefault="00B30175" w:rsidP="00B30175">
      <w:pPr>
        <w:pStyle w:val="Code"/>
      </w:pPr>
      <w:r>
        <w:t xml:space="preserve">    while (cursor != 0) {</w:t>
      </w:r>
    </w:p>
    <w:p w14:paraId="29AE4047" w14:textId="77777777" w:rsidR="00B30175" w:rsidRDefault="00B30175" w:rsidP="00B30175">
      <w:pPr>
        <w:pStyle w:val="Code"/>
      </w:pPr>
      <w:r>
        <w:t xml:space="preserve">        Node* del = cursor;</w:t>
      </w:r>
    </w:p>
    <w:p w14:paraId="1CE49CE4" w14:textId="77777777" w:rsidR="00B30175" w:rsidRDefault="00B30175" w:rsidP="00B30175">
      <w:pPr>
        <w:pStyle w:val="Code"/>
      </w:pPr>
      <w:r>
        <w:t xml:space="preserve">        cursor = cursor-&gt;nextM;</w:t>
      </w:r>
    </w:p>
    <w:p w14:paraId="09639A0B" w14:textId="77777777" w:rsidR="00B30175" w:rsidRDefault="00B30175" w:rsidP="00B30175">
      <w:pPr>
        <w:pStyle w:val="Code"/>
      </w:pPr>
      <w:r>
        <w:t xml:space="preserve">        delete del;</w:t>
      </w:r>
    </w:p>
    <w:p w14:paraId="4D1948D9" w14:textId="77777777" w:rsidR="00B30175" w:rsidRDefault="00B30175" w:rsidP="00B30175">
      <w:pPr>
        <w:pStyle w:val="Code"/>
      </w:pPr>
      <w:r>
        <w:t xml:space="preserve">    }</w:t>
      </w:r>
    </w:p>
    <w:p w14:paraId="5E0C9727" w14:textId="77777777" w:rsidR="00B30175" w:rsidRDefault="00B30175" w:rsidP="00B30175">
      <w:pPr>
        <w:pStyle w:val="Code"/>
      </w:pPr>
      <w:r>
        <w:t>}</w:t>
      </w:r>
    </w:p>
    <w:p w14:paraId="240FA9B5" w14:textId="77777777" w:rsidR="00B30175" w:rsidRDefault="00B30175" w:rsidP="00B30175">
      <w:pPr>
        <w:pStyle w:val="Code"/>
      </w:pPr>
    </w:p>
    <w:p w14:paraId="07EE45DF" w14:textId="77777777" w:rsidR="00B30175" w:rsidRDefault="00B30175" w:rsidP="00B30175">
      <w:pPr>
        <w:pStyle w:val="Code"/>
      </w:pPr>
    </w:p>
    <w:p w14:paraId="5AFB2991" w14:textId="77777777" w:rsidR="00B30175" w:rsidRDefault="00B30175" w:rsidP="00B30175">
      <w:pPr>
        <w:pStyle w:val="Code"/>
      </w:pPr>
      <w:r>
        <w:t>void DictionaryList::copy(const DictionaryList&amp; source) {</w:t>
      </w:r>
    </w:p>
    <w:p w14:paraId="70768A4C" w14:textId="77777777" w:rsidR="00B30175" w:rsidRDefault="00B30175" w:rsidP="00B30175">
      <w:pPr>
        <w:pStyle w:val="Code"/>
      </w:pPr>
      <w:r>
        <w:t xml:space="preserve">    sizeM = 0;</w:t>
      </w:r>
    </w:p>
    <w:p w14:paraId="0EA471A9" w14:textId="77777777" w:rsidR="00B30175" w:rsidRDefault="00B30175" w:rsidP="00B30175">
      <w:pPr>
        <w:pStyle w:val="Code"/>
      </w:pPr>
      <w:r>
        <w:t xml:space="preserve">    cursorM = 0;</w:t>
      </w:r>
    </w:p>
    <w:p w14:paraId="55A9112C" w14:textId="77777777" w:rsidR="00B30175" w:rsidRDefault="00B30175" w:rsidP="00B30175">
      <w:pPr>
        <w:pStyle w:val="Code"/>
      </w:pPr>
      <w:r>
        <w:t xml:space="preserve">    headM = 0;</w:t>
      </w:r>
    </w:p>
    <w:p w14:paraId="5204A857" w14:textId="77777777" w:rsidR="00B30175" w:rsidRDefault="00B30175" w:rsidP="00B30175">
      <w:pPr>
        <w:pStyle w:val="Code"/>
      </w:pPr>
      <w:r>
        <w:t xml:space="preserve">    Node* copyCursor = source.headM;</w:t>
      </w:r>
    </w:p>
    <w:p w14:paraId="17BAE5E7" w14:textId="77777777" w:rsidR="00B30175" w:rsidRDefault="00B30175" w:rsidP="00B30175">
      <w:pPr>
        <w:pStyle w:val="Code"/>
      </w:pPr>
      <w:r>
        <w:t xml:space="preserve">    while (copyCursor != 0) {</w:t>
      </w:r>
    </w:p>
    <w:p w14:paraId="78128FA7" w14:textId="77777777" w:rsidR="00B30175" w:rsidRDefault="00B30175" w:rsidP="00B30175">
      <w:pPr>
        <w:pStyle w:val="Code"/>
      </w:pPr>
      <w:r>
        <w:t xml:space="preserve">        insert(copyCursor-&gt;keyM, copyCursor-&gt;datumM);</w:t>
      </w:r>
    </w:p>
    <w:p w14:paraId="7B1DF778" w14:textId="77777777" w:rsidR="00B30175" w:rsidRDefault="00B30175" w:rsidP="00B30175">
      <w:pPr>
        <w:pStyle w:val="Code"/>
      </w:pPr>
      <w:r>
        <w:t xml:space="preserve">        copyCursor = copyCursor-&gt;nextM;</w:t>
      </w:r>
    </w:p>
    <w:p w14:paraId="47ABB5E6" w14:textId="77777777" w:rsidR="00B30175" w:rsidRDefault="00B30175" w:rsidP="00B30175">
      <w:pPr>
        <w:pStyle w:val="Code"/>
      </w:pPr>
      <w:r>
        <w:t xml:space="preserve">    }</w:t>
      </w:r>
    </w:p>
    <w:p w14:paraId="216E0369" w14:textId="77777777" w:rsidR="00B30175" w:rsidRDefault="00B30175" w:rsidP="00B30175">
      <w:pPr>
        <w:pStyle w:val="Code"/>
      </w:pPr>
      <w:r>
        <w:t xml:space="preserve">    if (source.cursor_ok()) {</w:t>
      </w:r>
    </w:p>
    <w:p w14:paraId="1485983B" w14:textId="77777777" w:rsidR="00B30175" w:rsidRDefault="00B30175" w:rsidP="00B30175">
      <w:pPr>
        <w:pStyle w:val="Code"/>
      </w:pPr>
      <w:r>
        <w:t xml:space="preserve">        find(source.cursor_key());</w:t>
      </w:r>
    </w:p>
    <w:p w14:paraId="642DD50A" w14:textId="77777777" w:rsidR="00B30175" w:rsidRDefault="00B30175" w:rsidP="00B30175">
      <w:pPr>
        <w:pStyle w:val="Code"/>
      </w:pPr>
      <w:r>
        <w:t xml:space="preserve">    } else {</w:t>
      </w:r>
    </w:p>
    <w:p w14:paraId="4D52D705" w14:textId="77777777" w:rsidR="00B30175" w:rsidRDefault="00B30175" w:rsidP="00B30175">
      <w:pPr>
        <w:pStyle w:val="Code"/>
      </w:pPr>
      <w:r>
        <w:t xml:space="preserve">        cursorM = 0;</w:t>
      </w:r>
    </w:p>
    <w:p w14:paraId="7E0FB45A" w14:textId="77777777" w:rsidR="00B30175" w:rsidRDefault="00B30175" w:rsidP="00B30175">
      <w:pPr>
        <w:pStyle w:val="Code"/>
      </w:pPr>
      <w:r>
        <w:t xml:space="preserve">    }</w:t>
      </w:r>
    </w:p>
    <w:p w14:paraId="3B86E339" w14:textId="77777777" w:rsidR="00B30175" w:rsidRDefault="00B30175" w:rsidP="00B30175">
      <w:pPr>
        <w:pStyle w:val="Code"/>
      </w:pPr>
      <w:r>
        <w:t>}</w:t>
      </w:r>
    </w:p>
    <w:p w14:paraId="40C7C55E" w14:textId="77777777" w:rsidR="00B30175" w:rsidRDefault="00B30175" w:rsidP="00B30175">
      <w:r>
        <w:t>dictionaryList.h</w:t>
      </w:r>
    </w:p>
    <w:p w14:paraId="4AEB81D0" w14:textId="77777777" w:rsidR="00B30175" w:rsidRDefault="00B30175" w:rsidP="00B30175">
      <w:pPr>
        <w:pStyle w:val="Code"/>
      </w:pPr>
      <w:r>
        <w:t>// dictionaryList.h</w:t>
      </w:r>
    </w:p>
    <w:p w14:paraId="47DFDA29" w14:textId="77777777" w:rsidR="00B30175" w:rsidRDefault="00B30175" w:rsidP="00B30175">
      <w:pPr>
        <w:pStyle w:val="Code"/>
      </w:pPr>
    </w:p>
    <w:p w14:paraId="71C12950" w14:textId="77777777" w:rsidR="00B30175" w:rsidRDefault="00B30175" w:rsidP="00B30175">
      <w:pPr>
        <w:pStyle w:val="Code"/>
      </w:pPr>
    </w:p>
    <w:p w14:paraId="1A5ADAC6" w14:textId="77777777" w:rsidR="00B30175" w:rsidRDefault="00B30175" w:rsidP="00B30175">
      <w:pPr>
        <w:pStyle w:val="Code"/>
      </w:pPr>
      <w:r>
        <w:t>#ifndef DICTIONARY_H</w:t>
      </w:r>
    </w:p>
    <w:p w14:paraId="2A87A962" w14:textId="77777777" w:rsidR="00B30175" w:rsidRDefault="00B30175" w:rsidP="00B30175">
      <w:pPr>
        <w:pStyle w:val="Code"/>
      </w:pPr>
      <w:r>
        <w:t>#define DICTIONARY_H</w:t>
      </w:r>
    </w:p>
    <w:p w14:paraId="3179EB12" w14:textId="77777777" w:rsidR="00B30175" w:rsidRDefault="00B30175" w:rsidP="00B30175">
      <w:pPr>
        <w:pStyle w:val="Code"/>
      </w:pPr>
      <w:r>
        <w:t>#include &lt;iostream&gt;</w:t>
      </w:r>
    </w:p>
    <w:p w14:paraId="2D3BDC8B" w14:textId="77777777" w:rsidR="00B30175" w:rsidRDefault="00B30175" w:rsidP="00B30175">
      <w:pPr>
        <w:pStyle w:val="Code"/>
      </w:pPr>
      <w:r>
        <w:t>using namespace std;</w:t>
      </w:r>
    </w:p>
    <w:p w14:paraId="6C889384" w14:textId="77777777" w:rsidR="00B30175" w:rsidRDefault="00B30175" w:rsidP="00B30175">
      <w:pPr>
        <w:pStyle w:val="Code"/>
      </w:pPr>
    </w:p>
    <w:p w14:paraId="4E9012AF" w14:textId="77777777" w:rsidR="00B30175" w:rsidRDefault="00B30175" w:rsidP="00B30175">
      <w:pPr>
        <w:pStyle w:val="Code"/>
      </w:pPr>
      <w:r>
        <w:t>// class DictionaryList: GENERAL CONCEPTS</w:t>
      </w:r>
    </w:p>
    <w:p w14:paraId="0829946D" w14:textId="77777777" w:rsidR="00B30175" w:rsidRDefault="00B30175" w:rsidP="00B30175">
      <w:pPr>
        <w:pStyle w:val="Code"/>
      </w:pPr>
      <w:r>
        <w:t>//</w:t>
      </w:r>
    </w:p>
    <w:p w14:paraId="3E2FCCB3" w14:textId="77777777" w:rsidR="00B30175" w:rsidRDefault="00B30175" w:rsidP="00B30175">
      <w:pPr>
        <w:pStyle w:val="Code"/>
      </w:pPr>
      <w:r>
        <w:t>//    key/datum pairs are ordered.  The first pair is the pair with</w:t>
      </w:r>
    </w:p>
    <w:p w14:paraId="4ACCC438" w14:textId="77777777" w:rsidR="00B30175" w:rsidRDefault="00B30175" w:rsidP="00B30175">
      <w:pPr>
        <w:pStyle w:val="Code"/>
      </w:pPr>
      <w:r>
        <w:t>//    the lowest key, the second pair is the pair with the second</w:t>
      </w:r>
    </w:p>
    <w:p w14:paraId="2C908657" w14:textId="77777777" w:rsidR="00B30175" w:rsidRDefault="00B30175" w:rsidP="00B30175">
      <w:pPr>
        <w:pStyle w:val="Code"/>
      </w:pPr>
      <w:r>
        <w:t>//    lowest key, and so on.  This implies that you must be able to</w:t>
      </w:r>
    </w:p>
    <w:p w14:paraId="3F7E83F5" w14:textId="77777777" w:rsidR="00B30175" w:rsidRDefault="00B30175" w:rsidP="00B30175">
      <w:pPr>
        <w:pStyle w:val="Code"/>
      </w:pPr>
      <w:r>
        <w:t>//    compare two keys with the &lt; operator.</w:t>
      </w:r>
    </w:p>
    <w:p w14:paraId="73992B5D" w14:textId="77777777" w:rsidR="00B30175" w:rsidRDefault="00B30175" w:rsidP="00B30175">
      <w:pPr>
        <w:pStyle w:val="Code"/>
      </w:pPr>
      <w:r>
        <w:t>//</w:t>
      </w:r>
    </w:p>
    <w:p w14:paraId="56217510" w14:textId="77777777" w:rsidR="00B30175" w:rsidRDefault="00B30175" w:rsidP="00B30175">
      <w:pPr>
        <w:pStyle w:val="Code"/>
      </w:pPr>
      <w:r>
        <w:t>//    Each DictionaryList object has a "cursor" that is either attached</w:t>
      </w:r>
    </w:p>
    <w:p w14:paraId="5C94BE67" w14:textId="77777777" w:rsidR="00B30175" w:rsidRDefault="00B30175" w:rsidP="00B30175">
      <w:pPr>
        <w:pStyle w:val="Code"/>
      </w:pPr>
      <w:r>
        <w:t>//    to a particular key/datum pair or is in an "off-list" state, not</w:t>
      </w:r>
    </w:p>
    <w:p w14:paraId="51595C38" w14:textId="77777777" w:rsidR="00B30175" w:rsidRDefault="00B30175" w:rsidP="00B30175">
      <w:pPr>
        <w:pStyle w:val="Code"/>
      </w:pPr>
      <w:r>
        <w:t>//    attached to any key/datum pair.  If a DictionaryList is empty, the</w:t>
      </w:r>
    </w:p>
    <w:p w14:paraId="6C33B246" w14:textId="77777777" w:rsidR="00B30175" w:rsidRDefault="00B30175" w:rsidP="00B30175">
      <w:pPr>
        <w:pStyle w:val="Code"/>
      </w:pPr>
      <w:r>
        <w:t>//    cursor is automatically in the "off-list" state.</w:t>
      </w:r>
    </w:p>
    <w:p w14:paraId="164B10C8" w14:textId="77777777" w:rsidR="00B30175" w:rsidRDefault="00B30175" w:rsidP="00B30175">
      <w:pPr>
        <w:pStyle w:val="Code"/>
      </w:pPr>
    </w:p>
    <w:p w14:paraId="58CF8B1E" w14:textId="77777777" w:rsidR="00B30175" w:rsidRDefault="00B30175" w:rsidP="00B30175">
      <w:pPr>
        <w:pStyle w:val="Code"/>
      </w:pPr>
      <w:r>
        <w:t>#include "mystring.h"</w:t>
      </w:r>
    </w:p>
    <w:p w14:paraId="2D18DC29" w14:textId="77777777" w:rsidR="00B30175" w:rsidRDefault="00B30175" w:rsidP="00B30175">
      <w:pPr>
        <w:pStyle w:val="Code"/>
      </w:pPr>
    </w:p>
    <w:p w14:paraId="2DC2D7B4" w14:textId="77777777" w:rsidR="00B30175" w:rsidRDefault="00B30175" w:rsidP="00B30175">
      <w:pPr>
        <w:pStyle w:val="Code"/>
      </w:pPr>
      <w:r>
        <w:t>// Edit these typedefs to change the key or datum types, if necessary.</w:t>
      </w:r>
    </w:p>
    <w:p w14:paraId="26D9E0D2" w14:textId="77777777" w:rsidR="00B30175" w:rsidRDefault="00B30175" w:rsidP="00B30175">
      <w:pPr>
        <w:pStyle w:val="Code"/>
      </w:pPr>
      <w:r>
        <w:t>typedef int Key;</w:t>
      </w:r>
    </w:p>
    <w:p w14:paraId="0F929642" w14:textId="77777777" w:rsidR="00B30175" w:rsidRDefault="00B30175" w:rsidP="00B30175">
      <w:pPr>
        <w:pStyle w:val="Code"/>
      </w:pPr>
      <w:r>
        <w:t>typedef Mystring Datum;</w:t>
      </w:r>
    </w:p>
    <w:p w14:paraId="059B1DC6" w14:textId="77777777" w:rsidR="00B30175" w:rsidRDefault="00B30175" w:rsidP="00B30175">
      <w:pPr>
        <w:pStyle w:val="Code"/>
      </w:pPr>
    </w:p>
    <w:p w14:paraId="2AD1E675" w14:textId="77777777" w:rsidR="00B30175" w:rsidRDefault="00B30175" w:rsidP="00B30175">
      <w:pPr>
        <w:pStyle w:val="Code"/>
      </w:pPr>
      <w:r>
        <w:t>// THE NODE TYPE</w:t>
      </w:r>
    </w:p>
    <w:p w14:paraId="5182F2D1" w14:textId="77777777" w:rsidR="00B30175" w:rsidRDefault="00B30175" w:rsidP="00B30175">
      <w:pPr>
        <w:pStyle w:val="Code"/>
      </w:pPr>
      <w:r>
        <w:t>//    In this exercise the node type is a class, that has a ctor.</w:t>
      </w:r>
    </w:p>
    <w:p w14:paraId="27AA0D60" w14:textId="77777777" w:rsidR="00B30175" w:rsidRDefault="00B30175" w:rsidP="00B30175">
      <w:pPr>
        <w:pStyle w:val="Code"/>
      </w:pPr>
      <w:r>
        <w:t>//    Data members of Node are private, and class DictionaryList</w:t>
      </w:r>
    </w:p>
    <w:p w14:paraId="41CFE05C" w14:textId="77777777" w:rsidR="00B30175" w:rsidRDefault="00B30175" w:rsidP="00B30175">
      <w:pPr>
        <w:pStyle w:val="Code"/>
      </w:pPr>
      <w:r>
        <w:t>//    is declared as a friend. For details on the friend keyword refer to your</w:t>
      </w:r>
    </w:p>
    <w:p w14:paraId="5EDF0402" w14:textId="77777777" w:rsidR="00B30175" w:rsidRDefault="00B30175" w:rsidP="00B30175">
      <w:pPr>
        <w:pStyle w:val="Code"/>
      </w:pPr>
      <w:r>
        <w:t>//    lecture notes.</w:t>
      </w:r>
    </w:p>
    <w:p w14:paraId="2CA9B1B8" w14:textId="77777777" w:rsidR="00B30175" w:rsidRDefault="00B30175" w:rsidP="00B30175">
      <w:pPr>
        <w:pStyle w:val="Code"/>
      </w:pPr>
    </w:p>
    <w:p w14:paraId="0513B664" w14:textId="77777777" w:rsidR="00B30175" w:rsidRDefault="00B30175" w:rsidP="00B30175">
      <w:pPr>
        <w:pStyle w:val="Code"/>
      </w:pPr>
      <w:r>
        <w:t>class Node {</w:t>
      </w:r>
    </w:p>
    <w:p w14:paraId="6048C5EF" w14:textId="77777777" w:rsidR="00B30175" w:rsidRDefault="00B30175" w:rsidP="00B30175">
      <w:pPr>
        <w:pStyle w:val="Code"/>
      </w:pPr>
      <w:r>
        <w:t xml:space="preserve">  friend class DictionaryList;</w:t>
      </w:r>
    </w:p>
    <w:p w14:paraId="62DE5716" w14:textId="77777777" w:rsidR="00B30175" w:rsidRDefault="00B30175" w:rsidP="00B30175">
      <w:pPr>
        <w:pStyle w:val="Code"/>
      </w:pPr>
      <w:r>
        <w:t>public:</w:t>
      </w:r>
    </w:p>
    <w:p w14:paraId="06BFCB1A" w14:textId="77777777" w:rsidR="00B30175" w:rsidRDefault="00B30175" w:rsidP="00B30175">
      <w:pPr>
        <w:pStyle w:val="Code"/>
      </w:pPr>
      <w:r>
        <w:t xml:space="preserve">  const Key getKey() const { return keyM; }</w:t>
      </w:r>
    </w:p>
    <w:p w14:paraId="06DF4B56" w14:textId="77777777" w:rsidR="00B30175" w:rsidRDefault="00B30175" w:rsidP="00B30175">
      <w:pPr>
        <w:pStyle w:val="Code"/>
      </w:pPr>
      <w:r>
        <w:t xml:space="preserve">  const Datum getDatum() const { return datumM; }</w:t>
      </w:r>
    </w:p>
    <w:p w14:paraId="3F59E022" w14:textId="77777777" w:rsidR="00B30175" w:rsidRDefault="00B30175" w:rsidP="00B30175">
      <w:pPr>
        <w:pStyle w:val="Code"/>
      </w:pPr>
      <w:r>
        <w:t xml:space="preserve">  const Node* getNext() const { return nextM; }</w:t>
      </w:r>
    </w:p>
    <w:p w14:paraId="75F85389" w14:textId="77777777" w:rsidR="00B30175" w:rsidRDefault="00B30175" w:rsidP="00B30175">
      <w:pPr>
        <w:pStyle w:val="Code"/>
      </w:pPr>
      <w:r>
        <w:t>private:</w:t>
      </w:r>
    </w:p>
    <w:p w14:paraId="52A9B125" w14:textId="77777777" w:rsidR="00B30175" w:rsidRDefault="00B30175" w:rsidP="00B30175">
      <w:pPr>
        <w:pStyle w:val="Code"/>
      </w:pPr>
      <w:r>
        <w:t xml:space="preserve">  Key keyM;</w:t>
      </w:r>
    </w:p>
    <w:p w14:paraId="52FDB461" w14:textId="77777777" w:rsidR="00B30175" w:rsidRDefault="00B30175" w:rsidP="00B30175">
      <w:pPr>
        <w:pStyle w:val="Code"/>
      </w:pPr>
      <w:r>
        <w:t xml:space="preserve">  Datum datumM;</w:t>
      </w:r>
    </w:p>
    <w:p w14:paraId="69FDC234" w14:textId="77777777" w:rsidR="00B30175" w:rsidRDefault="00B30175" w:rsidP="00B30175">
      <w:pPr>
        <w:pStyle w:val="Code"/>
      </w:pPr>
      <w:r>
        <w:t xml:space="preserve">  Node *nextM;</w:t>
      </w:r>
    </w:p>
    <w:p w14:paraId="47104458" w14:textId="77777777" w:rsidR="00B30175" w:rsidRDefault="00B30175" w:rsidP="00B30175">
      <w:pPr>
        <w:pStyle w:val="Code"/>
      </w:pPr>
    </w:p>
    <w:p w14:paraId="561ABCAF" w14:textId="77777777" w:rsidR="00B30175" w:rsidRDefault="00B30175" w:rsidP="00B30175">
      <w:pPr>
        <w:pStyle w:val="Code"/>
      </w:pPr>
      <w:r>
        <w:t xml:space="preserve">  // This ctor should be convenient in insert and copy operations.</w:t>
      </w:r>
    </w:p>
    <w:p w14:paraId="5AC561CF" w14:textId="77777777" w:rsidR="00B30175" w:rsidRDefault="00B30175" w:rsidP="00B30175">
      <w:pPr>
        <w:pStyle w:val="Code"/>
      </w:pPr>
      <w:r>
        <w:t xml:space="preserve">  Node(const Key&amp; keyA, const Datum&amp; datumA, Node *nextA);</w:t>
      </w:r>
    </w:p>
    <w:p w14:paraId="6146330A" w14:textId="77777777" w:rsidR="00B30175" w:rsidRDefault="00B30175" w:rsidP="00B30175">
      <w:pPr>
        <w:pStyle w:val="Code"/>
      </w:pPr>
      <w:r>
        <w:t>};</w:t>
      </w:r>
    </w:p>
    <w:p w14:paraId="5D20F59A" w14:textId="77777777" w:rsidR="00B30175" w:rsidRDefault="00B30175" w:rsidP="00B30175">
      <w:pPr>
        <w:pStyle w:val="Code"/>
      </w:pPr>
    </w:p>
    <w:p w14:paraId="547AEF28" w14:textId="77777777" w:rsidR="00B30175" w:rsidRDefault="00B30175" w:rsidP="00B30175">
      <w:pPr>
        <w:pStyle w:val="Code"/>
      </w:pPr>
      <w:r>
        <w:t>class DictionaryList {</w:t>
      </w:r>
    </w:p>
    <w:p w14:paraId="0B35C60C" w14:textId="77777777" w:rsidR="00B30175" w:rsidRDefault="00B30175" w:rsidP="00B30175">
      <w:pPr>
        <w:pStyle w:val="Code"/>
      </w:pPr>
      <w:r>
        <w:t>public:</w:t>
      </w:r>
    </w:p>
    <w:p w14:paraId="28FB7F25" w14:textId="77777777" w:rsidR="00B30175" w:rsidRDefault="00B30175" w:rsidP="00B30175">
      <w:pPr>
        <w:pStyle w:val="Code"/>
      </w:pPr>
      <w:r>
        <w:t xml:space="preserve">  DictionaryList();</w:t>
      </w:r>
    </w:p>
    <w:p w14:paraId="53497E8A" w14:textId="77777777" w:rsidR="00B30175" w:rsidRDefault="00B30175" w:rsidP="00B30175">
      <w:pPr>
        <w:pStyle w:val="Code"/>
      </w:pPr>
      <w:r>
        <w:t xml:space="preserve">  DictionaryList(const DictionaryList&amp; source);</w:t>
      </w:r>
    </w:p>
    <w:p w14:paraId="458854A4" w14:textId="77777777" w:rsidR="00B30175" w:rsidRDefault="00B30175" w:rsidP="00B30175">
      <w:pPr>
        <w:pStyle w:val="Code"/>
      </w:pPr>
      <w:r>
        <w:t xml:space="preserve">  DictionaryList&amp; operator =(const DictionaryList&amp; rhs);</w:t>
      </w:r>
    </w:p>
    <w:p w14:paraId="1A23EF9F" w14:textId="77777777" w:rsidR="00B30175" w:rsidRDefault="00B30175" w:rsidP="00B30175">
      <w:pPr>
        <w:pStyle w:val="Code"/>
      </w:pPr>
      <w:r>
        <w:t xml:space="preserve">  Datum operator [](const int index) const;</w:t>
      </w:r>
    </w:p>
    <w:p w14:paraId="6FAC6AA5" w14:textId="77777777" w:rsidR="00B30175" w:rsidRDefault="00B30175" w:rsidP="00B30175">
      <w:pPr>
        <w:pStyle w:val="Code"/>
      </w:pPr>
      <w:r>
        <w:t xml:space="preserve">  friend std::ostream&amp; operator &lt;&lt;(std::ostream&amp; stream, const DictionaryList&amp; rhs);</w:t>
      </w:r>
    </w:p>
    <w:p w14:paraId="44842B82" w14:textId="77777777" w:rsidR="00B30175" w:rsidRDefault="00B30175" w:rsidP="00B30175">
      <w:pPr>
        <w:pStyle w:val="Code"/>
      </w:pPr>
      <w:r>
        <w:t xml:space="preserve">  ~DictionaryList();</w:t>
      </w:r>
    </w:p>
    <w:p w14:paraId="1D8605E7" w14:textId="77777777" w:rsidR="00B30175" w:rsidRDefault="00B30175" w:rsidP="00B30175">
      <w:pPr>
        <w:pStyle w:val="Code"/>
      </w:pPr>
    </w:p>
    <w:p w14:paraId="399D2312" w14:textId="77777777" w:rsidR="00B30175" w:rsidRDefault="00B30175" w:rsidP="00B30175">
      <w:pPr>
        <w:pStyle w:val="Code"/>
      </w:pPr>
      <w:r>
        <w:t xml:space="preserve">  int size() const;</w:t>
      </w:r>
    </w:p>
    <w:p w14:paraId="5C572D33" w14:textId="77777777" w:rsidR="00B30175" w:rsidRDefault="00B30175" w:rsidP="00B30175">
      <w:pPr>
        <w:pStyle w:val="Code"/>
      </w:pPr>
      <w:r>
        <w:t xml:space="preserve">  // PROMISES: Returns number of keys in the table.</w:t>
      </w:r>
    </w:p>
    <w:p w14:paraId="176DD832" w14:textId="77777777" w:rsidR="00B30175" w:rsidRDefault="00B30175" w:rsidP="00B30175">
      <w:pPr>
        <w:pStyle w:val="Code"/>
      </w:pPr>
    </w:p>
    <w:p w14:paraId="6C0BA165" w14:textId="77777777" w:rsidR="00B30175" w:rsidRDefault="00B30175" w:rsidP="00B30175">
      <w:pPr>
        <w:pStyle w:val="Code"/>
      </w:pPr>
      <w:r>
        <w:t xml:space="preserve">  int cursor_ok() const;</w:t>
      </w:r>
    </w:p>
    <w:p w14:paraId="153B987B" w14:textId="77777777" w:rsidR="00B30175" w:rsidRDefault="00B30175" w:rsidP="00B30175">
      <w:pPr>
        <w:pStyle w:val="Code"/>
      </w:pPr>
      <w:r>
        <w:t xml:space="preserve">  // PROMISES:</w:t>
      </w:r>
    </w:p>
    <w:p w14:paraId="2A5552AB" w14:textId="77777777" w:rsidR="00B30175" w:rsidRDefault="00B30175" w:rsidP="00B30175">
      <w:pPr>
        <w:pStyle w:val="Code"/>
      </w:pPr>
      <w:r>
        <w:t xml:space="preserve">  //   Returns 1 if the cursor is attached to a key/datum pair,</w:t>
      </w:r>
    </w:p>
    <w:p w14:paraId="26513580" w14:textId="77777777" w:rsidR="00B30175" w:rsidRDefault="00B30175" w:rsidP="00B30175">
      <w:pPr>
        <w:pStyle w:val="Code"/>
      </w:pPr>
      <w:r>
        <w:t xml:space="preserve">  //   and 0 if the cursor is in the off-list state.</w:t>
      </w:r>
    </w:p>
    <w:p w14:paraId="147E3F00" w14:textId="77777777" w:rsidR="00B30175" w:rsidRDefault="00B30175" w:rsidP="00B30175">
      <w:pPr>
        <w:pStyle w:val="Code"/>
      </w:pPr>
    </w:p>
    <w:p w14:paraId="4A43B220" w14:textId="77777777" w:rsidR="00B30175" w:rsidRDefault="00B30175" w:rsidP="00B30175">
      <w:pPr>
        <w:pStyle w:val="Code"/>
      </w:pPr>
      <w:r>
        <w:t xml:space="preserve">  const Key&amp; cursor_key() const;</w:t>
      </w:r>
    </w:p>
    <w:p w14:paraId="22154846" w14:textId="77777777" w:rsidR="00B30175" w:rsidRDefault="00B30175" w:rsidP="00B30175">
      <w:pPr>
        <w:pStyle w:val="Code"/>
      </w:pPr>
      <w:r>
        <w:t xml:space="preserve">  // REQUIRES: cursor_ok()</w:t>
      </w:r>
    </w:p>
    <w:p w14:paraId="25826652" w14:textId="77777777" w:rsidR="00B30175" w:rsidRDefault="00B30175" w:rsidP="00B30175">
      <w:pPr>
        <w:pStyle w:val="Code"/>
      </w:pPr>
      <w:r>
        <w:t xml:space="preserve">  // PROMISES: Returns key of key/datum pair to which cursor is attached.</w:t>
      </w:r>
    </w:p>
    <w:p w14:paraId="169C16CE" w14:textId="77777777" w:rsidR="00B30175" w:rsidRDefault="00B30175" w:rsidP="00B30175">
      <w:pPr>
        <w:pStyle w:val="Code"/>
      </w:pPr>
    </w:p>
    <w:p w14:paraId="7D23AD75" w14:textId="77777777" w:rsidR="00B30175" w:rsidRDefault="00B30175" w:rsidP="00B30175">
      <w:pPr>
        <w:pStyle w:val="Code"/>
      </w:pPr>
      <w:r>
        <w:t xml:space="preserve">  const Datum&amp; cursor_datum() const;</w:t>
      </w:r>
    </w:p>
    <w:p w14:paraId="5CC24C6D" w14:textId="77777777" w:rsidR="00B30175" w:rsidRDefault="00B30175" w:rsidP="00B30175">
      <w:pPr>
        <w:pStyle w:val="Code"/>
      </w:pPr>
      <w:r>
        <w:t xml:space="preserve">  // REQUIRES: cursor_ok()</w:t>
      </w:r>
    </w:p>
    <w:p w14:paraId="24FAD33B" w14:textId="77777777" w:rsidR="00B30175" w:rsidRDefault="00B30175" w:rsidP="00B30175">
      <w:pPr>
        <w:pStyle w:val="Code"/>
      </w:pPr>
      <w:r>
        <w:t xml:space="preserve">  // PROMISES: Returns datum of key/datum pair to which cursor is attached.</w:t>
      </w:r>
    </w:p>
    <w:p w14:paraId="45864BE9" w14:textId="77777777" w:rsidR="00B30175" w:rsidRDefault="00B30175" w:rsidP="00B30175">
      <w:pPr>
        <w:pStyle w:val="Code"/>
      </w:pPr>
    </w:p>
    <w:p w14:paraId="4C1AFC71" w14:textId="77777777" w:rsidR="00B30175" w:rsidRDefault="00B30175" w:rsidP="00B30175">
      <w:pPr>
        <w:pStyle w:val="Code"/>
      </w:pPr>
      <w:r>
        <w:t xml:space="preserve">  void insert(const Key&amp; keyA, const Datum&amp; datumA);</w:t>
      </w:r>
    </w:p>
    <w:p w14:paraId="425349E0" w14:textId="77777777" w:rsidR="00B30175" w:rsidRDefault="00B30175" w:rsidP="00B30175">
      <w:pPr>
        <w:pStyle w:val="Code"/>
      </w:pPr>
      <w:r>
        <w:t xml:space="preserve">  // PROMISES:</w:t>
      </w:r>
    </w:p>
    <w:p w14:paraId="1045F384" w14:textId="77777777" w:rsidR="00B30175" w:rsidRDefault="00B30175" w:rsidP="00B30175">
      <w:pPr>
        <w:pStyle w:val="Code"/>
      </w:pPr>
      <w:r>
        <w:t xml:space="preserve">  //   If keyA matches a key in the table, the datum for that</w:t>
      </w:r>
    </w:p>
    <w:p w14:paraId="669BB9F6" w14:textId="77777777" w:rsidR="00B30175" w:rsidRDefault="00B30175" w:rsidP="00B30175">
      <w:pPr>
        <w:pStyle w:val="Code"/>
      </w:pPr>
      <w:r>
        <w:t xml:space="preserve">  //   key is set equal to datumA.</w:t>
      </w:r>
    </w:p>
    <w:p w14:paraId="7F39F63E" w14:textId="77777777" w:rsidR="00B30175" w:rsidRDefault="00B30175" w:rsidP="00B30175">
      <w:pPr>
        <w:pStyle w:val="Code"/>
      </w:pPr>
      <w:r>
        <w:t xml:space="preserve">  //   If keyA does not match an existing key, keyA and datumM are</w:t>
      </w:r>
    </w:p>
    <w:p w14:paraId="6DA8AD98" w14:textId="77777777" w:rsidR="00B30175" w:rsidRDefault="00B30175" w:rsidP="00B30175">
      <w:pPr>
        <w:pStyle w:val="Code"/>
      </w:pPr>
      <w:r>
        <w:t xml:space="preserve">  //   used to create a new key/datum pair in the table.</w:t>
      </w:r>
    </w:p>
    <w:p w14:paraId="7B1890D5" w14:textId="77777777" w:rsidR="00B30175" w:rsidRDefault="00B30175" w:rsidP="00B30175">
      <w:pPr>
        <w:pStyle w:val="Code"/>
      </w:pPr>
      <w:r>
        <w:t xml:space="preserve">  //   In either case, the cursor goes to the off-list state.</w:t>
      </w:r>
    </w:p>
    <w:p w14:paraId="78793BE1" w14:textId="77777777" w:rsidR="00B30175" w:rsidRDefault="00B30175" w:rsidP="00B30175">
      <w:pPr>
        <w:pStyle w:val="Code"/>
      </w:pPr>
    </w:p>
    <w:p w14:paraId="5DFB145B" w14:textId="77777777" w:rsidR="00B30175" w:rsidRDefault="00B30175" w:rsidP="00B30175">
      <w:pPr>
        <w:pStyle w:val="Code"/>
      </w:pPr>
      <w:r>
        <w:t xml:space="preserve">  void remove(const Key&amp; keyA);</w:t>
      </w:r>
    </w:p>
    <w:p w14:paraId="0448DD60" w14:textId="77777777" w:rsidR="00B30175" w:rsidRDefault="00B30175" w:rsidP="00B30175">
      <w:pPr>
        <w:pStyle w:val="Code"/>
      </w:pPr>
      <w:r>
        <w:t xml:space="preserve">  // PROMISES:</w:t>
      </w:r>
    </w:p>
    <w:p w14:paraId="7A615814" w14:textId="77777777" w:rsidR="00B30175" w:rsidRDefault="00B30175" w:rsidP="00B30175">
      <w:pPr>
        <w:pStyle w:val="Code"/>
      </w:pPr>
      <w:r>
        <w:t xml:space="preserve">  //   If keyA matches a key in the table, the corresponding</w:t>
      </w:r>
    </w:p>
    <w:p w14:paraId="037CFDEA" w14:textId="77777777" w:rsidR="00B30175" w:rsidRDefault="00B30175" w:rsidP="00B30175">
      <w:pPr>
        <w:pStyle w:val="Code"/>
      </w:pPr>
      <w:r>
        <w:t xml:space="preserve">  //   key/datum pair is removed from the table.</w:t>
      </w:r>
    </w:p>
    <w:p w14:paraId="6D25BD37" w14:textId="77777777" w:rsidR="00B30175" w:rsidRDefault="00B30175" w:rsidP="00B30175">
      <w:pPr>
        <w:pStyle w:val="Code"/>
      </w:pPr>
      <w:r>
        <w:t xml:space="preserve">  //   If keyA does not match an existing key, the table is unchanged.</w:t>
      </w:r>
    </w:p>
    <w:p w14:paraId="5BD8E48F" w14:textId="77777777" w:rsidR="00B30175" w:rsidRDefault="00B30175" w:rsidP="00B30175">
      <w:pPr>
        <w:pStyle w:val="Code"/>
      </w:pPr>
      <w:r>
        <w:t xml:space="preserve">  //   In either case, the cursor goes to the off-list state.</w:t>
      </w:r>
    </w:p>
    <w:p w14:paraId="2AC52C46" w14:textId="77777777" w:rsidR="00B30175" w:rsidRDefault="00B30175" w:rsidP="00B30175">
      <w:pPr>
        <w:pStyle w:val="Code"/>
      </w:pPr>
    </w:p>
    <w:p w14:paraId="6940499A" w14:textId="77777777" w:rsidR="00B30175" w:rsidRDefault="00B30175" w:rsidP="00B30175">
      <w:pPr>
        <w:pStyle w:val="Code"/>
      </w:pPr>
      <w:r>
        <w:t xml:space="preserve">  void find(const Key&amp; keyA);</w:t>
      </w:r>
    </w:p>
    <w:p w14:paraId="6254806B" w14:textId="77777777" w:rsidR="00B30175" w:rsidRDefault="00B30175" w:rsidP="00B30175">
      <w:pPr>
        <w:pStyle w:val="Code"/>
      </w:pPr>
      <w:r>
        <w:t xml:space="preserve">  // PROMISES:</w:t>
      </w:r>
    </w:p>
    <w:p w14:paraId="5ECF8327" w14:textId="77777777" w:rsidR="00B30175" w:rsidRDefault="00B30175" w:rsidP="00B30175">
      <w:pPr>
        <w:pStyle w:val="Code"/>
      </w:pPr>
      <w:r>
        <w:t xml:space="preserve">  //   If keyA matches a key in the table, the cursor is attached</w:t>
      </w:r>
    </w:p>
    <w:p w14:paraId="59E759CA" w14:textId="77777777" w:rsidR="00B30175" w:rsidRDefault="00B30175" w:rsidP="00B30175">
      <w:pPr>
        <w:pStyle w:val="Code"/>
      </w:pPr>
      <w:r>
        <w:t xml:space="preserve">  //   to the corresponding key/datum pair.</w:t>
      </w:r>
    </w:p>
    <w:p w14:paraId="1B6C866F" w14:textId="77777777" w:rsidR="00B30175" w:rsidRDefault="00B30175" w:rsidP="00B30175">
      <w:pPr>
        <w:pStyle w:val="Code"/>
      </w:pPr>
      <w:r>
        <w:t xml:space="preserve">  //   If keyA does not match an existing key, the cursor is put in</w:t>
      </w:r>
    </w:p>
    <w:p w14:paraId="2D6E00F4" w14:textId="77777777" w:rsidR="00B30175" w:rsidRDefault="00B30175" w:rsidP="00B30175">
      <w:pPr>
        <w:pStyle w:val="Code"/>
      </w:pPr>
      <w:r>
        <w:t xml:space="preserve">  //   the off-list state.</w:t>
      </w:r>
    </w:p>
    <w:p w14:paraId="7027660E" w14:textId="77777777" w:rsidR="00B30175" w:rsidRDefault="00B30175" w:rsidP="00B30175">
      <w:pPr>
        <w:pStyle w:val="Code"/>
      </w:pPr>
    </w:p>
    <w:p w14:paraId="328329FD" w14:textId="77777777" w:rsidR="00B30175" w:rsidRDefault="00B30175" w:rsidP="00B30175">
      <w:pPr>
        <w:pStyle w:val="Code"/>
      </w:pPr>
      <w:r>
        <w:t xml:space="preserve">  void go_to_first();</w:t>
      </w:r>
    </w:p>
    <w:p w14:paraId="6CEE8EF9" w14:textId="77777777" w:rsidR="00B30175" w:rsidRDefault="00B30175" w:rsidP="00B30175">
      <w:pPr>
        <w:pStyle w:val="Code"/>
      </w:pPr>
      <w:r>
        <w:t xml:space="preserve">  // PROMISES: If size() &gt; 0, cursor is moved to the first key/datum pair</w:t>
      </w:r>
    </w:p>
    <w:p w14:paraId="16EFCBEA" w14:textId="77777777" w:rsidR="00B30175" w:rsidRDefault="00B30175" w:rsidP="00B30175">
      <w:pPr>
        <w:pStyle w:val="Code"/>
      </w:pPr>
      <w:r>
        <w:t xml:space="preserve">  //   in the table.</w:t>
      </w:r>
    </w:p>
    <w:p w14:paraId="086E8164" w14:textId="77777777" w:rsidR="00B30175" w:rsidRDefault="00B30175" w:rsidP="00B30175">
      <w:pPr>
        <w:pStyle w:val="Code"/>
      </w:pPr>
    </w:p>
    <w:p w14:paraId="12668158" w14:textId="77777777" w:rsidR="00B30175" w:rsidRDefault="00B30175" w:rsidP="00B30175">
      <w:pPr>
        <w:pStyle w:val="Code"/>
      </w:pPr>
      <w:r>
        <w:t xml:space="preserve">  void step_fwd();</w:t>
      </w:r>
    </w:p>
    <w:p w14:paraId="017CC04C" w14:textId="77777777" w:rsidR="00B30175" w:rsidRDefault="00B30175" w:rsidP="00B30175">
      <w:pPr>
        <w:pStyle w:val="Code"/>
      </w:pPr>
      <w:r>
        <w:t xml:space="preserve">  // REQUIRES: cursor_ok()</w:t>
      </w:r>
    </w:p>
    <w:p w14:paraId="29E9E759" w14:textId="77777777" w:rsidR="00B30175" w:rsidRDefault="00B30175" w:rsidP="00B30175">
      <w:pPr>
        <w:pStyle w:val="Code"/>
      </w:pPr>
      <w:r>
        <w:t xml:space="preserve">  // PROMISES:</w:t>
      </w:r>
    </w:p>
    <w:p w14:paraId="0D5CFC9B" w14:textId="77777777" w:rsidR="00B30175" w:rsidRDefault="00B30175" w:rsidP="00B30175">
      <w:pPr>
        <w:pStyle w:val="Code"/>
      </w:pPr>
      <w:r>
        <w:t xml:space="preserve">  //   If cursor is at the last key/datum pair in the list, cursor</w:t>
      </w:r>
    </w:p>
    <w:p w14:paraId="435378EC" w14:textId="77777777" w:rsidR="00B30175" w:rsidRDefault="00B30175" w:rsidP="00B30175">
      <w:pPr>
        <w:pStyle w:val="Code"/>
      </w:pPr>
      <w:r>
        <w:t xml:space="preserve">  //   goes to the off-list state.</w:t>
      </w:r>
    </w:p>
    <w:p w14:paraId="7452D72D" w14:textId="77777777" w:rsidR="00B30175" w:rsidRDefault="00B30175" w:rsidP="00B30175">
      <w:pPr>
        <w:pStyle w:val="Code"/>
      </w:pPr>
      <w:r>
        <w:t xml:space="preserve">  //   Otherwise the cursor moves forward from one pair to the next.</w:t>
      </w:r>
    </w:p>
    <w:p w14:paraId="2915CEFD" w14:textId="77777777" w:rsidR="00B30175" w:rsidRDefault="00B30175" w:rsidP="00B30175">
      <w:pPr>
        <w:pStyle w:val="Code"/>
      </w:pPr>
    </w:p>
    <w:p w14:paraId="44B27A48" w14:textId="77777777" w:rsidR="00B30175" w:rsidRDefault="00B30175" w:rsidP="00B30175">
      <w:pPr>
        <w:pStyle w:val="Code"/>
      </w:pPr>
      <w:r>
        <w:t xml:space="preserve">  void make_empty();</w:t>
      </w:r>
    </w:p>
    <w:p w14:paraId="0E09E2BE" w14:textId="77777777" w:rsidR="00B30175" w:rsidRDefault="00B30175" w:rsidP="00B30175">
      <w:pPr>
        <w:pStyle w:val="Code"/>
      </w:pPr>
      <w:r>
        <w:t xml:space="preserve">  // PROMISES: size() == 0.</w:t>
      </w:r>
    </w:p>
    <w:p w14:paraId="2C4C4A8C" w14:textId="77777777" w:rsidR="00B30175" w:rsidRDefault="00B30175" w:rsidP="00B30175">
      <w:pPr>
        <w:pStyle w:val="Code"/>
      </w:pPr>
    </w:p>
    <w:p w14:paraId="05D4A731" w14:textId="77777777" w:rsidR="00B30175" w:rsidRDefault="00B30175" w:rsidP="00B30175">
      <w:pPr>
        <w:pStyle w:val="Code"/>
      </w:pPr>
      <w:r>
        <w:t>private:</w:t>
      </w:r>
    </w:p>
    <w:p w14:paraId="4A1EBD78" w14:textId="77777777" w:rsidR="00B30175" w:rsidRDefault="00B30175" w:rsidP="00B30175">
      <w:pPr>
        <w:pStyle w:val="Code"/>
      </w:pPr>
      <w:r>
        <w:t xml:space="preserve">  int sizeM;</w:t>
      </w:r>
    </w:p>
    <w:p w14:paraId="1857870D" w14:textId="77777777" w:rsidR="00B30175" w:rsidRDefault="00B30175" w:rsidP="00B30175">
      <w:pPr>
        <w:pStyle w:val="Code"/>
      </w:pPr>
      <w:r>
        <w:t xml:space="preserve">  Node *headM;</w:t>
      </w:r>
    </w:p>
    <w:p w14:paraId="70E4CB1F" w14:textId="77777777" w:rsidR="00B30175" w:rsidRDefault="00B30175" w:rsidP="00B30175">
      <w:pPr>
        <w:pStyle w:val="Code"/>
      </w:pPr>
      <w:r>
        <w:t xml:space="preserve">  Node *cursorM;</w:t>
      </w:r>
    </w:p>
    <w:p w14:paraId="14515675" w14:textId="77777777" w:rsidR="00B30175" w:rsidRDefault="00B30175" w:rsidP="00B30175">
      <w:pPr>
        <w:pStyle w:val="Code"/>
      </w:pPr>
      <w:r>
        <w:t xml:space="preserve">  void destroy();</w:t>
      </w:r>
    </w:p>
    <w:p w14:paraId="0F6E7317" w14:textId="77777777" w:rsidR="00B30175" w:rsidRDefault="00B30175" w:rsidP="00B30175">
      <w:pPr>
        <w:pStyle w:val="Code"/>
      </w:pPr>
      <w:r>
        <w:t xml:space="preserve">  // Deallocate all nodes, set headM to zero.</w:t>
      </w:r>
    </w:p>
    <w:p w14:paraId="1B41EFC2" w14:textId="77777777" w:rsidR="00B30175" w:rsidRDefault="00B30175" w:rsidP="00B30175">
      <w:pPr>
        <w:pStyle w:val="Code"/>
      </w:pPr>
      <w:r>
        <w:t xml:space="preserve">  void copy(const DictionaryList&amp; source);</w:t>
      </w:r>
    </w:p>
    <w:p w14:paraId="4B979402" w14:textId="77777777" w:rsidR="00B30175" w:rsidRDefault="00B30175" w:rsidP="00B30175">
      <w:pPr>
        <w:pStyle w:val="Code"/>
      </w:pPr>
      <w:r>
        <w:t xml:space="preserve">  // Establishes *this as a copy of source.  Cursor of *this will</w:t>
      </w:r>
    </w:p>
    <w:p w14:paraId="1115E2DA" w14:textId="77777777" w:rsidR="00B30175" w:rsidRDefault="00B30175" w:rsidP="00B30175">
      <w:pPr>
        <w:pStyle w:val="Code"/>
      </w:pPr>
      <w:r>
        <w:t xml:space="preserve">  // point to the twin of whatever the source's cursor points to.</w:t>
      </w:r>
    </w:p>
    <w:p w14:paraId="0FAC7BAC" w14:textId="77777777" w:rsidR="00B30175" w:rsidRDefault="00B30175" w:rsidP="00B30175">
      <w:pPr>
        <w:pStyle w:val="Code"/>
      </w:pPr>
    </w:p>
    <w:p w14:paraId="67112AFB" w14:textId="77777777" w:rsidR="00B30175" w:rsidRDefault="00B30175" w:rsidP="00B30175">
      <w:pPr>
        <w:pStyle w:val="Code"/>
      </w:pPr>
      <w:r>
        <w:t>};</w:t>
      </w:r>
    </w:p>
    <w:p w14:paraId="18AAD38D" w14:textId="77777777" w:rsidR="00B30175" w:rsidRDefault="00B30175" w:rsidP="00B30175">
      <w:pPr>
        <w:pStyle w:val="Code"/>
      </w:pPr>
    </w:p>
    <w:p w14:paraId="6C827F11" w14:textId="77777777" w:rsidR="00B30175" w:rsidRDefault="00B30175" w:rsidP="00B30175">
      <w:pPr>
        <w:pStyle w:val="Code"/>
      </w:pPr>
      <w:r>
        <w:t>#endif</w:t>
      </w:r>
    </w:p>
    <w:p w14:paraId="6551ADE1" w14:textId="77777777" w:rsidR="00B30175" w:rsidRDefault="00B30175" w:rsidP="00B30175">
      <w:r>
        <w:t>exBmain.cpp</w:t>
      </w:r>
    </w:p>
    <w:p w14:paraId="09887093" w14:textId="77777777" w:rsidR="00B30175" w:rsidRDefault="00B30175" w:rsidP="00B30175">
      <w:pPr>
        <w:pStyle w:val="Code"/>
      </w:pPr>
      <w:r>
        <w:t>// exBmain.cpp</w:t>
      </w:r>
    </w:p>
    <w:p w14:paraId="52537717" w14:textId="77777777" w:rsidR="00B30175" w:rsidRDefault="00B30175" w:rsidP="00B30175">
      <w:pPr>
        <w:pStyle w:val="Code"/>
      </w:pPr>
    </w:p>
    <w:p w14:paraId="670C9654" w14:textId="77777777" w:rsidR="00B30175" w:rsidRDefault="00B30175" w:rsidP="00B30175">
      <w:pPr>
        <w:pStyle w:val="Code"/>
      </w:pPr>
      <w:r>
        <w:t>#include &lt;assert.h&gt;</w:t>
      </w:r>
    </w:p>
    <w:p w14:paraId="68F000B6" w14:textId="77777777" w:rsidR="00B30175" w:rsidRDefault="00B30175" w:rsidP="00B30175">
      <w:pPr>
        <w:pStyle w:val="Code"/>
      </w:pPr>
      <w:r>
        <w:t>#include &lt;iostream&gt;</w:t>
      </w:r>
    </w:p>
    <w:p w14:paraId="5A582B0B" w14:textId="77777777" w:rsidR="00B30175" w:rsidRDefault="00B30175" w:rsidP="00B30175">
      <w:pPr>
        <w:pStyle w:val="Code"/>
      </w:pPr>
      <w:r>
        <w:t>#include "dictionaryList.h"</w:t>
      </w:r>
    </w:p>
    <w:p w14:paraId="0378388A" w14:textId="77777777" w:rsidR="00B30175" w:rsidRDefault="00B30175" w:rsidP="00B30175">
      <w:pPr>
        <w:pStyle w:val="Code"/>
      </w:pPr>
    </w:p>
    <w:p w14:paraId="361DBD0E" w14:textId="77777777" w:rsidR="00B30175" w:rsidRDefault="00B30175" w:rsidP="00B30175">
      <w:pPr>
        <w:pStyle w:val="Code"/>
      </w:pPr>
      <w:r>
        <w:t>using namespace std;</w:t>
      </w:r>
    </w:p>
    <w:p w14:paraId="2DEAA165" w14:textId="77777777" w:rsidR="00B30175" w:rsidRDefault="00B30175" w:rsidP="00B30175">
      <w:pPr>
        <w:pStyle w:val="Code"/>
      </w:pPr>
    </w:p>
    <w:p w14:paraId="1D3E7B55" w14:textId="77777777" w:rsidR="00B30175" w:rsidRDefault="00B30175" w:rsidP="00B30175">
      <w:pPr>
        <w:pStyle w:val="Code"/>
      </w:pPr>
      <w:r>
        <w:t>DictionaryList dictionary_tests();</w:t>
      </w:r>
    </w:p>
    <w:p w14:paraId="010E24FA" w14:textId="77777777" w:rsidR="00B30175" w:rsidRDefault="00B30175" w:rsidP="00B30175">
      <w:pPr>
        <w:pStyle w:val="Code"/>
      </w:pPr>
      <w:r>
        <w:t>// Check insert, remove, and copy operations.</w:t>
      </w:r>
    </w:p>
    <w:p w14:paraId="16AD4E09" w14:textId="77777777" w:rsidR="00B30175" w:rsidRDefault="00B30175" w:rsidP="00B30175">
      <w:pPr>
        <w:pStyle w:val="Code"/>
      </w:pPr>
    </w:p>
    <w:p w14:paraId="11976021" w14:textId="77777777" w:rsidR="00B30175" w:rsidRDefault="00B30175" w:rsidP="00B30175">
      <w:pPr>
        <w:pStyle w:val="Code"/>
      </w:pPr>
      <w:r>
        <w:t>void test_copying();</w:t>
      </w:r>
    </w:p>
    <w:p w14:paraId="774F7B15" w14:textId="77777777" w:rsidR="00B30175" w:rsidRDefault="00B30175" w:rsidP="00B30175">
      <w:pPr>
        <w:pStyle w:val="Code"/>
      </w:pPr>
      <w:r>
        <w:t>// Make sure copy ctor and operator= work.</w:t>
      </w:r>
    </w:p>
    <w:p w14:paraId="3F31D9D0" w14:textId="77777777" w:rsidR="00B30175" w:rsidRDefault="00B30175" w:rsidP="00B30175">
      <w:pPr>
        <w:pStyle w:val="Code"/>
      </w:pPr>
    </w:p>
    <w:p w14:paraId="767DE87C" w14:textId="77777777" w:rsidR="00B30175" w:rsidRDefault="00B30175" w:rsidP="00B30175">
      <w:pPr>
        <w:pStyle w:val="Code"/>
      </w:pPr>
      <w:r>
        <w:t>void print(DictionaryList&amp; dl);</w:t>
      </w:r>
    </w:p>
    <w:p w14:paraId="574CDAC7" w14:textId="77777777" w:rsidR="00B30175" w:rsidRDefault="00B30175" w:rsidP="00B30175">
      <w:pPr>
        <w:pStyle w:val="Code"/>
      </w:pPr>
    </w:p>
    <w:p w14:paraId="3A71D657" w14:textId="77777777" w:rsidR="00B30175" w:rsidRDefault="00B30175" w:rsidP="00B30175">
      <w:pPr>
        <w:pStyle w:val="Code"/>
      </w:pPr>
      <w:r>
        <w:t>void test_finding(DictionaryList&amp; dl);</w:t>
      </w:r>
    </w:p>
    <w:p w14:paraId="3C389D79" w14:textId="77777777" w:rsidR="00B30175" w:rsidRDefault="00B30175" w:rsidP="00B30175">
      <w:pPr>
        <w:pStyle w:val="Code"/>
      </w:pPr>
    </w:p>
    <w:p w14:paraId="62FE0AF0" w14:textId="77777777" w:rsidR="00B30175" w:rsidRDefault="00B30175" w:rsidP="00B30175">
      <w:pPr>
        <w:pStyle w:val="Code"/>
      </w:pPr>
      <w:r>
        <w:t>void test_operator_overloading(DictionaryList&amp; dl);</w:t>
      </w:r>
    </w:p>
    <w:p w14:paraId="46F68D2D" w14:textId="77777777" w:rsidR="00B30175" w:rsidRDefault="00B30175" w:rsidP="00B30175">
      <w:pPr>
        <w:pStyle w:val="Code"/>
      </w:pPr>
    </w:p>
    <w:p w14:paraId="7B92D814" w14:textId="77777777" w:rsidR="00B30175" w:rsidRDefault="00B30175" w:rsidP="00B30175">
      <w:pPr>
        <w:pStyle w:val="Code"/>
      </w:pPr>
      <w:r>
        <w:t>int main()</w:t>
      </w:r>
    </w:p>
    <w:p w14:paraId="4B786436" w14:textId="77777777" w:rsidR="00B30175" w:rsidRDefault="00B30175" w:rsidP="00B30175">
      <w:pPr>
        <w:pStyle w:val="Code"/>
      </w:pPr>
      <w:r>
        <w:t>{</w:t>
      </w:r>
    </w:p>
    <w:p w14:paraId="64A949A6" w14:textId="77777777" w:rsidR="00B30175" w:rsidRDefault="00B30175" w:rsidP="00B30175">
      <w:pPr>
        <w:pStyle w:val="Code"/>
      </w:pPr>
      <w:r>
        <w:t xml:space="preserve">  DictionaryList dl = dictionary_tests();</w:t>
      </w:r>
    </w:p>
    <w:p w14:paraId="4D7B63EF" w14:textId="77777777" w:rsidR="00B30175" w:rsidRDefault="00B30175" w:rsidP="00B30175">
      <w:pPr>
        <w:pStyle w:val="Code"/>
      </w:pPr>
    </w:p>
    <w:p w14:paraId="11B5A09E" w14:textId="77777777" w:rsidR="00B30175" w:rsidRDefault="00B30175" w:rsidP="00B30175">
      <w:pPr>
        <w:pStyle w:val="Code"/>
      </w:pPr>
      <w:r>
        <w:t xml:space="preserve">  test_copying();</w:t>
      </w:r>
    </w:p>
    <w:p w14:paraId="7FDF8A3D" w14:textId="77777777" w:rsidR="00B30175" w:rsidRDefault="00B30175" w:rsidP="00B30175">
      <w:pPr>
        <w:pStyle w:val="Code"/>
      </w:pPr>
    </w:p>
    <w:p w14:paraId="3DC732E2" w14:textId="77777777" w:rsidR="00B30175" w:rsidRDefault="00B30175" w:rsidP="00B30175">
      <w:pPr>
        <w:pStyle w:val="Code"/>
      </w:pPr>
      <w:r>
        <w:t xml:space="preserve"> // Uncomment the call to test_copying when DictionaryList::copy is properly defined</w:t>
      </w:r>
    </w:p>
    <w:p w14:paraId="1DF7D129" w14:textId="77777777" w:rsidR="00B30175" w:rsidRDefault="00B30175" w:rsidP="00B30175">
      <w:pPr>
        <w:pStyle w:val="Code"/>
      </w:pPr>
      <w:r>
        <w:t xml:space="preserve"> test_finding(dl);</w:t>
      </w:r>
    </w:p>
    <w:p w14:paraId="471FC931" w14:textId="77777777" w:rsidR="00B30175" w:rsidRDefault="00B30175" w:rsidP="00B30175">
      <w:pPr>
        <w:pStyle w:val="Code"/>
      </w:pPr>
      <w:r>
        <w:t xml:space="preserve"> test_operator_overloading(dl);</w:t>
      </w:r>
    </w:p>
    <w:p w14:paraId="29763897" w14:textId="77777777" w:rsidR="00B30175" w:rsidRDefault="00B30175" w:rsidP="00B30175">
      <w:pPr>
        <w:pStyle w:val="Code"/>
      </w:pPr>
    </w:p>
    <w:p w14:paraId="3765BFE3" w14:textId="77777777" w:rsidR="00B30175" w:rsidRDefault="00B30175" w:rsidP="00B30175">
      <w:pPr>
        <w:pStyle w:val="Code"/>
      </w:pPr>
      <w:r>
        <w:t xml:space="preserve">  return 0;</w:t>
      </w:r>
    </w:p>
    <w:p w14:paraId="557F48CC" w14:textId="77777777" w:rsidR="00B30175" w:rsidRDefault="00B30175" w:rsidP="00B30175">
      <w:pPr>
        <w:pStyle w:val="Code"/>
      </w:pPr>
      <w:r>
        <w:t>}</w:t>
      </w:r>
    </w:p>
    <w:p w14:paraId="0F189214" w14:textId="77777777" w:rsidR="00B30175" w:rsidRDefault="00B30175" w:rsidP="00B30175">
      <w:pPr>
        <w:pStyle w:val="Code"/>
      </w:pPr>
    </w:p>
    <w:p w14:paraId="3CA8C62F" w14:textId="77777777" w:rsidR="00B30175" w:rsidRDefault="00B30175" w:rsidP="00B30175">
      <w:pPr>
        <w:pStyle w:val="Code"/>
      </w:pPr>
      <w:r>
        <w:t>DictionaryList dictionary_tests()</w:t>
      </w:r>
    </w:p>
    <w:p w14:paraId="31C7C667" w14:textId="77777777" w:rsidR="00B30175" w:rsidRDefault="00B30175" w:rsidP="00B30175">
      <w:pPr>
        <w:pStyle w:val="Code"/>
      </w:pPr>
      <w:r>
        <w:t>{</w:t>
      </w:r>
    </w:p>
    <w:p w14:paraId="58132247" w14:textId="77777777" w:rsidR="00B30175" w:rsidRDefault="00B30175" w:rsidP="00B30175">
      <w:pPr>
        <w:pStyle w:val="Code"/>
      </w:pPr>
      <w:r>
        <w:t xml:space="preserve">  DictionaryList dl;</w:t>
      </w:r>
    </w:p>
    <w:p w14:paraId="7116D4DB" w14:textId="77777777" w:rsidR="00B30175" w:rsidRDefault="00B30175" w:rsidP="00B30175">
      <w:pPr>
        <w:pStyle w:val="Code"/>
      </w:pPr>
      <w:r>
        <w:t xml:space="preserve">  assert(dl.size() == 0);</w:t>
      </w:r>
    </w:p>
    <w:p w14:paraId="13F0D850" w14:textId="77777777" w:rsidR="00B30175" w:rsidRDefault="00B30175" w:rsidP="00B30175">
      <w:pPr>
        <w:pStyle w:val="Code"/>
      </w:pPr>
      <w:r>
        <w:t xml:space="preserve">  cout &lt;&lt; "\nPrinting list just after its creation ...\n";</w:t>
      </w:r>
    </w:p>
    <w:p w14:paraId="19A72731" w14:textId="77777777" w:rsidR="00B30175" w:rsidRDefault="00B30175" w:rsidP="00B30175">
      <w:pPr>
        <w:pStyle w:val="Code"/>
      </w:pPr>
      <w:r>
        <w:t xml:space="preserve">  print(dl);</w:t>
      </w:r>
    </w:p>
    <w:p w14:paraId="3C974A22" w14:textId="77777777" w:rsidR="00B30175" w:rsidRDefault="00B30175" w:rsidP="00B30175">
      <w:pPr>
        <w:pStyle w:val="Code"/>
      </w:pPr>
    </w:p>
    <w:p w14:paraId="1303D132" w14:textId="77777777" w:rsidR="00B30175" w:rsidRDefault="00B30175" w:rsidP="00B30175">
      <w:pPr>
        <w:pStyle w:val="Code"/>
      </w:pPr>
      <w:r>
        <w:t xml:space="preserve">  // Insert using new keys.</w:t>
      </w:r>
    </w:p>
    <w:p w14:paraId="147D32A6" w14:textId="77777777" w:rsidR="00B30175" w:rsidRDefault="00B30175" w:rsidP="00B30175">
      <w:pPr>
        <w:pStyle w:val="Code"/>
      </w:pPr>
      <w:r>
        <w:t xml:space="preserve">  dl.insert(8001,"Dilbert");</w:t>
      </w:r>
    </w:p>
    <w:p w14:paraId="220CC8B9" w14:textId="77777777" w:rsidR="00B30175" w:rsidRDefault="00B30175" w:rsidP="00B30175">
      <w:pPr>
        <w:pStyle w:val="Code"/>
      </w:pPr>
      <w:r>
        <w:t xml:space="preserve">  dl.insert(8002,"Alice");</w:t>
      </w:r>
    </w:p>
    <w:p w14:paraId="5F7D2072" w14:textId="77777777" w:rsidR="00B30175" w:rsidRDefault="00B30175" w:rsidP="00B30175">
      <w:pPr>
        <w:pStyle w:val="Code"/>
      </w:pPr>
      <w:r>
        <w:t xml:space="preserve">  dl.insert(8003,"Wally");</w:t>
      </w:r>
    </w:p>
    <w:p w14:paraId="5E529AF1" w14:textId="77777777" w:rsidR="00B30175" w:rsidRDefault="00B30175" w:rsidP="00B30175">
      <w:pPr>
        <w:pStyle w:val="Code"/>
      </w:pPr>
      <w:r>
        <w:t xml:space="preserve">  assert(dl.size() == 3);</w:t>
      </w:r>
    </w:p>
    <w:p w14:paraId="220EEE1D" w14:textId="77777777" w:rsidR="00B30175" w:rsidRDefault="00B30175" w:rsidP="00B30175">
      <w:pPr>
        <w:pStyle w:val="Code"/>
      </w:pPr>
      <w:r>
        <w:t xml:space="preserve">  cout &lt;&lt; "\nPrinting list after inserting 3 new keys ...\n";</w:t>
      </w:r>
    </w:p>
    <w:p w14:paraId="31D18ADB" w14:textId="77777777" w:rsidR="00B30175" w:rsidRDefault="00B30175" w:rsidP="00B30175">
      <w:pPr>
        <w:pStyle w:val="Code"/>
      </w:pPr>
      <w:r>
        <w:t xml:space="preserve">  print(dl);</w:t>
      </w:r>
    </w:p>
    <w:p w14:paraId="4EC8AF80" w14:textId="77777777" w:rsidR="00B30175" w:rsidRDefault="00B30175" w:rsidP="00B30175">
      <w:pPr>
        <w:pStyle w:val="Code"/>
      </w:pPr>
      <w:r>
        <w:t xml:space="preserve">  dl.remove(8002);</w:t>
      </w:r>
    </w:p>
    <w:p w14:paraId="0401A755" w14:textId="77777777" w:rsidR="00B30175" w:rsidRDefault="00B30175" w:rsidP="00B30175">
      <w:pPr>
        <w:pStyle w:val="Code"/>
      </w:pPr>
      <w:r>
        <w:t xml:space="preserve">  dl.remove(8001);</w:t>
      </w:r>
    </w:p>
    <w:p w14:paraId="4E7D1596" w14:textId="77777777" w:rsidR="00B30175" w:rsidRDefault="00B30175" w:rsidP="00B30175">
      <w:pPr>
        <w:pStyle w:val="Code"/>
      </w:pPr>
      <w:r>
        <w:t xml:space="preserve">  dl.insert(8004,"PointyHair");</w:t>
      </w:r>
    </w:p>
    <w:p w14:paraId="2FB1EDB1" w14:textId="77777777" w:rsidR="00B30175" w:rsidRDefault="00B30175" w:rsidP="00B30175">
      <w:pPr>
        <w:pStyle w:val="Code"/>
      </w:pPr>
      <w:r>
        <w:t xml:space="preserve">  assert(dl.size() == 2);</w:t>
      </w:r>
    </w:p>
    <w:p w14:paraId="57F85CBE" w14:textId="77777777" w:rsidR="00B30175" w:rsidRDefault="00B30175" w:rsidP="00B30175">
      <w:pPr>
        <w:pStyle w:val="Code"/>
      </w:pPr>
      <w:r>
        <w:t xml:space="preserve">  cout &lt;&lt; "\nPrinting list after removing two keys and inserting PointyHair ...\n";</w:t>
      </w:r>
    </w:p>
    <w:p w14:paraId="6E0ABCC3" w14:textId="77777777" w:rsidR="00B30175" w:rsidRDefault="00B30175" w:rsidP="00B30175">
      <w:pPr>
        <w:pStyle w:val="Code"/>
      </w:pPr>
      <w:r>
        <w:t xml:space="preserve">  print(dl);</w:t>
      </w:r>
    </w:p>
    <w:p w14:paraId="2CF87994" w14:textId="77777777" w:rsidR="00B30175" w:rsidRDefault="00B30175" w:rsidP="00B30175">
      <w:pPr>
        <w:pStyle w:val="Code"/>
      </w:pPr>
    </w:p>
    <w:p w14:paraId="535CFC9B" w14:textId="77777777" w:rsidR="00B30175" w:rsidRDefault="00B30175" w:rsidP="00B30175">
      <w:pPr>
        <w:pStyle w:val="Code"/>
      </w:pPr>
      <w:r>
        <w:t xml:space="preserve">  // Insert using existing key.</w:t>
      </w:r>
    </w:p>
    <w:p w14:paraId="315397FB" w14:textId="77777777" w:rsidR="00B30175" w:rsidRDefault="00B30175" w:rsidP="00B30175">
      <w:pPr>
        <w:pStyle w:val="Code"/>
      </w:pPr>
      <w:r>
        <w:t xml:space="preserve">  dl.insert(8003,"Sam");</w:t>
      </w:r>
    </w:p>
    <w:p w14:paraId="6EFA5192" w14:textId="77777777" w:rsidR="00B30175" w:rsidRDefault="00B30175" w:rsidP="00B30175">
      <w:pPr>
        <w:pStyle w:val="Code"/>
      </w:pPr>
      <w:r>
        <w:t xml:space="preserve">  assert(dl.size() == 2);</w:t>
      </w:r>
    </w:p>
    <w:p w14:paraId="141842A1" w14:textId="77777777" w:rsidR="00B30175" w:rsidRDefault="00B30175" w:rsidP="00B30175">
      <w:pPr>
        <w:pStyle w:val="Code"/>
      </w:pPr>
      <w:r>
        <w:t xml:space="preserve">  cout &lt;&lt; "\nPrinting list after changing data for one of the keys ...\n";</w:t>
      </w:r>
    </w:p>
    <w:p w14:paraId="01C0E63F" w14:textId="77777777" w:rsidR="00B30175" w:rsidRDefault="00B30175" w:rsidP="00B30175">
      <w:pPr>
        <w:pStyle w:val="Code"/>
      </w:pPr>
      <w:r>
        <w:t xml:space="preserve">  print(dl);</w:t>
      </w:r>
    </w:p>
    <w:p w14:paraId="604DA480" w14:textId="77777777" w:rsidR="00B30175" w:rsidRDefault="00B30175" w:rsidP="00B30175">
      <w:pPr>
        <w:pStyle w:val="Code"/>
      </w:pPr>
    </w:p>
    <w:p w14:paraId="1DACA363" w14:textId="77777777" w:rsidR="00B30175" w:rsidRDefault="00B30175" w:rsidP="00B30175">
      <w:pPr>
        <w:pStyle w:val="Code"/>
      </w:pPr>
      <w:r>
        <w:t xml:space="preserve">  dl.insert(8001,"Allen");</w:t>
      </w:r>
    </w:p>
    <w:p w14:paraId="0304D221" w14:textId="77777777" w:rsidR="00B30175" w:rsidRDefault="00B30175" w:rsidP="00B30175">
      <w:pPr>
        <w:pStyle w:val="Code"/>
      </w:pPr>
      <w:r>
        <w:t xml:space="preserve">  dl.insert(8002,"Peter");</w:t>
      </w:r>
    </w:p>
    <w:p w14:paraId="6AFDE233" w14:textId="77777777" w:rsidR="00B30175" w:rsidRDefault="00B30175" w:rsidP="00B30175">
      <w:pPr>
        <w:pStyle w:val="Code"/>
      </w:pPr>
      <w:r>
        <w:t xml:space="preserve">  assert(dl.size() == 4);</w:t>
      </w:r>
    </w:p>
    <w:p w14:paraId="28DBB0CC" w14:textId="77777777" w:rsidR="00B30175" w:rsidRDefault="00B30175" w:rsidP="00B30175">
      <w:pPr>
        <w:pStyle w:val="Code"/>
      </w:pPr>
      <w:r>
        <w:t xml:space="preserve">  cout &lt;&lt; "\nPrinting list after inserting 2 more keys ...\n";</w:t>
      </w:r>
    </w:p>
    <w:p w14:paraId="0F1A4CAB" w14:textId="77777777" w:rsidR="00B30175" w:rsidRDefault="00B30175" w:rsidP="00B30175">
      <w:pPr>
        <w:pStyle w:val="Code"/>
      </w:pPr>
      <w:r>
        <w:t xml:space="preserve">  print(dl);</w:t>
      </w:r>
    </w:p>
    <w:p w14:paraId="7EFBE554" w14:textId="77777777" w:rsidR="00B30175" w:rsidRDefault="00B30175" w:rsidP="00B30175">
      <w:pPr>
        <w:pStyle w:val="Code"/>
      </w:pPr>
    </w:p>
    <w:p w14:paraId="2099C3F9" w14:textId="77777777" w:rsidR="00B30175" w:rsidRDefault="00B30175" w:rsidP="00B30175">
      <w:pPr>
        <w:pStyle w:val="Code"/>
      </w:pPr>
      <w:r>
        <w:t xml:space="preserve">  cout &lt;&lt; "***----Finished dictionary tests---------------------------***\n\n";</w:t>
      </w:r>
    </w:p>
    <w:p w14:paraId="45FFF60F" w14:textId="77777777" w:rsidR="00B30175" w:rsidRDefault="00B30175" w:rsidP="00B30175">
      <w:pPr>
        <w:pStyle w:val="Code"/>
      </w:pPr>
      <w:r>
        <w:t xml:space="preserve">  return dl;</w:t>
      </w:r>
    </w:p>
    <w:p w14:paraId="078F65AF" w14:textId="77777777" w:rsidR="00B30175" w:rsidRDefault="00B30175" w:rsidP="00B30175">
      <w:pPr>
        <w:pStyle w:val="Code"/>
      </w:pPr>
      <w:r>
        <w:t>}</w:t>
      </w:r>
    </w:p>
    <w:p w14:paraId="233CA1F3" w14:textId="77777777" w:rsidR="00B30175" w:rsidRDefault="00B30175" w:rsidP="00B30175">
      <w:pPr>
        <w:pStyle w:val="Code"/>
      </w:pPr>
    </w:p>
    <w:p w14:paraId="681DA3AB" w14:textId="77777777" w:rsidR="00B30175" w:rsidRDefault="00B30175" w:rsidP="00B30175">
      <w:pPr>
        <w:pStyle w:val="Code"/>
      </w:pPr>
      <w:r>
        <w:t>void test_copying()</w:t>
      </w:r>
    </w:p>
    <w:p w14:paraId="541CC065" w14:textId="77777777" w:rsidR="00B30175" w:rsidRDefault="00B30175" w:rsidP="00B30175">
      <w:pPr>
        <w:pStyle w:val="Code"/>
      </w:pPr>
      <w:r>
        <w:t>{</w:t>
      </w:r>
    </w:p>
    <w:p w14:paraId="6E0DC465" w14:textId="77777777" w:rsidR="00B30175" w:rsidRDefault="00B30175" w:rsidP="00B30175">
      <w:pPr>
        <w:pStyle w:val="Code"/>
      </w:pPr>
      <w:r>
        <w:t xml:space="preserve">   DictionaryList one;</w:t>
      </w:r>
    </w:p>
    <w:p w14:paraId="21345180" w14:textId="77777777" w:rsidR="00B30175" w:rsidRDefault="00B30175" w:rsidP="00B30175">
      <w:pPr>
        <w:pStyle w:val="Code"/>
      </w:pPr>
    </w:p>
    <w:p w14:paraId="6F276A3F" w14:textId="77777777" w:rsidR="00B30175" w:rsidRDefault="00B30175" w:rsidP="00B30175">
      <w:pPr>
        <w:pStyle w:val="Code"/>
      </w:pPr>
      <w:r>
        <w:t xml:space="preserve">  // Copy an empty list.</w:t>
      </w:r>
    </w:p>
    <w:p w14:paraId="5623EF6B" w14:textId="77777777" w:rsidR="00B30175" w:rsidRDefault="00B30175" w:rsidP="00B30175">
      <w:pPr>
        <w:pStyle w:val="Code"/>
      </w:pPr>
      <w:r>
        <w:t xml:space="preserve">  DictionaryList two;</w:t>
      </w:r>
    </w:p>
    <w:p w14:paraId="3BA4B184" w14:textId="77777777" w:rsidR="00B30175" w:rsidRDefault="00B30175" w:rsidP="00B30175">
      <w:pPr>
        <w:pStyle w:val="Code"/>
      </w:pPr>
      <w:r>
        <w:t xml:space="preserve">  assert(two.size() == 0);</w:t>
      </w:r>
    </w:p>
    <w:p w14:paraId="383AE008" w14:textId="77777777" w:rsidR="00B30175" w:rsidRDefault="00B30175" w:rsidP="00B30175">
      <w:pPr>
        <w:pStyle w:val="Code"/>
      </w:pPr>
    </w:p>
    <w:p w14:paraId="45B16CE5" w14:textId="77777777" w:rsidR="00B30175" w:rsidRDefault="00B30175" w:rsidP="00B30175">
      <w:pPr>
        <w:pStyle w:val="Code"/>
      </w:pPr>
      <w:r>
        <w:t xml:space="preserve">  // Copy a list with three entries and a valid cursor.</w:t>
      </w:r>
    </w:p>
    <w:p w14:paraId="42AB6CCD" w14:textId="77777777" w:rsidR="00B30175" w:rsidRDefault="00B30175" w:rsidP="00B30175">
      <w:pPr>
        <w:pStyle w:val="Code"/>
      </w:pPr>
      <w:r>
        <w:t xml:space="preserve">  one.insert(319,"Randomness");</w:t>
      </w:r>
    </w:p>
    <w:p w14:paraId="4579C59F" w14:textId="77777777" w:rsidR="00B30175" w:rsidRDefault="00B30175" w:rsidP="00B30175">
      <w:pPr>
        <w:pStyle w:val="Code"/>
      </w:pPr>
      <w:r>
        <w:t xml:space="preserve">  one.insert(315,"Shocks");</w:t>
      </w:r>
    </w:p>
    <w:p w14:paraId="6B9F33BC" w14:textId="77777777" w:rsidR="00B30175" w:rsidRDefault="00B30175" w:rsidP="00B30175">
      <w:pPr>
        <w:pStyle w:val="Code"/>
      </w:pPr>
      <w:r>
        <w:t xml:space="preserve">  one.insert(335,"ParseErrors");</w:t>
      </w:r>
    </w:p>
    <w:p w14:paraId="55909E5E" w14:textId="77777777" w:rsidR="00B30175" w:rsidRDefault="00B30175" w:rsidP="00B30175">
      <w:pPr>
        <w:pStyle w:val="Code"/>
      </w:pPr>
      <w:r>
        <w:t xml:space="preserve">  one.go_to_first();</w:t>
      </w:r>
    </w:p>
    <w:p w14:paraId="28186BB8" w14:textId="77777777" w:rsidR="00B30175" w:rsidRDefault="00B30175" w:rsidP="00B30175">
      <w:pPr>
        <w:pStyle w:val="Code"/>
      </w:pPr>
      <w:r>
        <w:t xml:space="preserve">  one.step_fwd();</w:t>
      </w:r>
    </w:p>
    <w:p w14:paraId="4BE93714" w14:textId="77777777" w:rsidR="00B30175" w:rsidRDefault="00B30175" w:rsidP="00B30175">
      <w:pPr>
        <w:pStyle w:val="Code"/>
      </w:pPr>
    </w:p>
    <w:p w14:paraId="4CF2CDCF" w14:textId="77777777" w:rsidR="00B30175" w:rsidRDefault="00B30175" w:rsidP="00B30175">
      <w:pPr>
        <w:pStyle w:val="Code"/>
      </w:pPr>
      <w:r>
        <w:t xml:space="preserve">  DictionaryList three(one);</w:t>
      </w:r>
    </w:p>
    <w:p w14:paraId="19CE6C59" w14:textId="77777777" w:rsidR="00B30175" w:rsidRDefault="00B30175" w:rsidP="00B30175">
      <w:pPr>
        <w:pStyle w:val="Code"/>
      </w:pPr>
    </w:p>
    <w:p w14:paraId="1F1F4642" w14:textId="77777777" w:rsidR="00B30175" w:rsidRDefault="00B30175" w:rsidP="00B30175">
      <w:pPr>
        <w:pStyle w:val="Code"/>
      </w:pPr>
      <w:r>
        <w:t xml:space="preserve">  assert(three.cursor_datum().isEqual("Randomness"));</w:t>
      </w:r>
    </w:p>
    <w:p w14:paraId="0DD72719" w14:textId="77777777" w:rsidR="00B30175" w:rsidRDefault="00B30175" w:rsidP="00B30175">
      <w:pPr>
        <w:pStyle w:val="Code"/>
      </w:pPr>
      <w:r>
        <w:t xml:space="preserve">  one.remove(335);</w:t>
      </w:r>
    </w:p>
    <w:p w14:paraId="1203AAC0" w14:textId="77777777" w:rsidR="00B30175" w:rsidRDefault="00B30175" w:rsidP="00B30175">
      <w:pPr>
        <w:pStyle w:val="Code"/>
      </w:pPr>
    </w:p>
    <w:p w14:paraId="31BA31DC" w14:textId="77777777" w:rsidR="00B30175" w:rsidRDefault="00B30175" w:rsidP="00B30175">
      <w:pPr>
        <w:pStyle w:val="Code"/>
      </w:pPr>
      <w:r>
        <w:t xml:space="preserve">  cout &lt;&lt; "Printing list--keys should be 315, 319\n";</w:t>
      </w:r>
    </w:p>
    <w:p w14:paraId="4F17A1E8" w14:textId="77777777" w:rsidR="00B30175" w:rsidRDefault="00B30175" w:rsidP="00B30175">
      <w:pPr>
        <w:pStyle w:val="Code"/>
      </w:pPr>
      <w:r>
        <w:t xml:space="preserve">  print(one);</w:t>
      </w:r>
    </w:p>
    <w:p w14:paraId="58AB2B14" w14:textId="77777777" w:rsidR="00B30175" w:rsidRDefault="00B30175" w:rsidP="00B30175">
      <w:pPr>
        <w:pStyle w:val="Code"/>
      </w:pPr>
    </w:p>
    <w:p w14:paraId="39A08A63" w14:textId="77777777" w:rsidR="00B30175" w:rsidRDefault="00B30175" w:rsidP="00B30175">
      <w:pPr>
        <w:pStyle w:val="Code"/>
      </w:pPr>
      <w:r>
        <w:t xml:space="preserve">  cout &lt;&lt; "Printing list--keys should be 315, 319, 335\n";</w:t>
      </w:r>
    </w:p>
    <w:p w14:paraId="5EE9D5EC" w14:textId="77777777" w:rsidR="00B30175" w:rsidRDefault="00B30175" w:rsidP="00B30175">
      <w:pPr>
        <w:pStyle w:val="Code"/>
      </w:pPr>
      <w:r>
        <w:t xml:space="preserve">  print(three);</w:t>
      </w:r>
    </w:p>
    <w:p w14:paraId="4BC0B665" w14:textId="77777777" w:rsidR="00B30175" w:rsidRDefault="00B30175" w:rsidP="00B30175">
      <w:pPr>
        <w:pStyle w:val="Code"/>
      </w:pPr>
    </w:p>
    <w:p w14:paraId="3B221D9A" w14:textId="77777777" w:rsidR="00B30175" w:rsidRDefault="00B30175" w:rsidP="00B30175">
      <w:pPr>
        <w:pStyle w:val="Code"/>
      </w:pPr>
      <w:r>
        <w:t xml:space="preserve">  // Assignment operator check.</w:t>
      </w:r>
    </w:p>
    <w:p w14:paraId="26D67FC7" w14:textId="77777777" w:rsidR="00B30175" w:rsidRDefault="00B30175" w:rsidP="00B30175">
      <w:pPr>
        <w:pStyle w:val="Code"/>
      </w:pPr>
      <w:r>
        <w:t xml:space="preserve">  one = two = three = three;</w:t>
      </w:r>
    </w:p>
    <w:p w14:paraId="0DF0BF2D" w14:textId="77777777" w:rsidR="00B30175" w:rsidRDefault="00B30175" w:rsidP="00B30175">
      <w:pPr>
        <w:pStyle w:val="Code"/>
      </w:pPr>
      <w:r>
        <w:t xml:space="preserve">  cout &lt;&lt; "done check" &lt;&lt; endl;</w:t>
      </w:r>
    </w:p>
    <w:p w14:paraId="67E2D891" w14:textId="77777777" w:rsidR="00B30175" w:rsidRDefault="00B30175" w:rsidP="00B30175">
      <w:pPr>
        <w:pStyle w:val="Code"/>
      </w:pPr>
      <w:r>
        <w:t xml:space="preserve">  one.remove(319);</w:t>
      </w:r>
    </w:p>
    <w:p w14:paraId="049B2DDD" w14:textId="77777777" w:rsidR="00B30175" w:rsidRDefault="00B30175" w:rsidP="00B30175">
      <w:pPr>
        <w:pStyle w:val="Code"/>
      </w:pPr>
      <w:r>
        <w:t xml:space="preserve">  two.remove(315);</w:t>
      </w:r>
    </w:p>
    <w:p w14:paraId="503B1C13" w14:textId="77777777" w:rsidR="00B30175" w:rsidRDefault="00B30175" w:rsidP="00B30175">
      <w:pPr>
        <w:pStyle w:val="Code"/>
      </w:pPr>
    </w:p>
    <w:p w14:paraId="06B0E5DD" w14:textId="77777777" w:rsidR="00B30175" w:rsidRDefault="00B30175" w:rsidP="00B30175">
      <w:pPr>
        <w:pStyle w:val="Code"/>
      </w:pPr>
      <w:r>
        <w:t xml:space="preserve">  cout &lt;&lt; "Printing list--keys should be 315, 335\n";</w:t>
      </w:r>
    </w:p>
    <w:p w14:paraId="4B6F0469" w14:textId="77777777" w:rsidR="00B30175" w:rsidRDefault="00B30175" w:rsidP="00B30175">
      <w:pPr>
        <w:pStyle w:val="Code"/>
      </w:pPr>
      <w:r>
        <w:t xml:space="preserve">  print(one);</w:t>
      </w:r>
    </w:p>
    <w:p w14:paraId="7D0901AA" w14:textId="77777777" w:rsidR="00B30175" w:rsidRDefault="00B30175" w:rsidP="00B30175">
      <w:pPr>
        <w:pStyle w:val="Code"/>
      </w:pPr>
    </w:p>
    <w:p w14:paraId="5D91C893" w14:textId="77777777" w:rsidR="00B30175" w:rsidRDefault="00B30175" w:rsidP="00B30175">
      <w:pPr>
        <w:pStyle w:val="Code"/>
      </w:pPr>
      <w:r>
        <w:t xml:space="preserve">  cout &lt;&lt; "Printing list--keys should be 319, 335\n";</w:t>
      </w:r>
    </w:p>
    <w:p w14:paraId="3CC885F2" w14:textId="77777777" w:rsidR="00B30175" w:rsidRDefault="00B30175" w:rsidP="00B30175">
      <w:pPr>
        <w:pStyle w:val="Code"/>
      </w:pPr>
      <w:r>
        <w:t xml:space="preserve">  print(two);</w:t>
      </w:r>
    </w:p>
    <w:p w14:paraId="73C766E2" w14:textId="77777777" w:rsidR="00B30175" w:rsidRDefault="00B30175" w:rsidP="00B30175">
      <w:pPr>
        <w:pStyle w:val="Code"/>
      </w:pPr>
    </w:p>
    <w:p w14:paraId="43C2E15D" w14:textId="77777777" w:rsidR="00B30175" w:rsidRDefault="00B30175" w:rsidP="00B30175">
      <w:pPr>
        <w:pStyle w:val="Code"/>
      </w:pPr>
      <w:r>
        <w:t xml:space="preserve">  cout &lt;&lt; "Printing list--keys should be 315, 319, 335\n";</w:t>
      </w:r>
    </w:p>
    <w:p w14:paraId="264C90F7" w14:textId="77777777" w:rsidR="00B30175" w:rsidRDefault="00B30175" w:rsidP="00B30175">
      <w:pPr>
        <w:pStyle w:val="Code"/>
      </w:pPr>
      <w:r>
        <w:t xml:space="preserve">  print(three);</w:t>
      </w:r>
    </w:p>
    <w:p w14:paraId="626227F3" w14:textId="77777777" w:rsidR="00B30175" w:rsidRDefault="00B30175" w:rsidP="00B30175">
      <w:pPr>
        <w:pStyle w:val="Code"/>
      </w:pPr>
    </w:p>
    <w:p w14:paraId="6AA37568" w14:textId="77777777" w:rsidR="00B30175" w:rsidRDefault="00B30175" w:rsidP="00B30175">
      <w:pPr>
        <w:pStyle w:val="Code"/>
      </w:pPr>
      <w:r>
        <w:t xml:space="preserve">  cout &lt;&lt; "***----Finished tests of copying----------------------***\n\n";</w:t>
      </w:r>
    </w:p>
    <w:p w14:paraId="1BDC18B6" w14:textId="77777777" w:rsidR="00B30175" w:rsidRDefault="00B30175" w:rsidP="00B30175">
      <w:pPr>
        <w:pStyle w:val="Code"/>
      </w:pPr>
      <w:r>
        <w:t>}</w:t>
      </w:r>
    </w:p>
    <w:p w14:paraId="65ACB03E" w14:textId="77777777" w:rsidR="00B30175" w:rsidRDefault="00B30175" w:rsidP="00B30175">
      <w:pPr>
        <w:pStyle w:val="Code"/>
      </w:pPr>
    </w:p>
    <w:p w14:paraId="2CF22838" w14:textId="77777777" w:rsidR="00B30175" w:rsidRDefault="00B30175" w:rsidP="00B30175">
      <w:pPr>
        <w:pStyle w:val="Code"/>
      </w:pPr>
      <w:r>
        <w:t>void print(DictionaryList&amp; dl)</w:t>
      </w:r>
    </w:p>
    <w:p w14:paraId="60FDC32F" w14:textId="77777777" w:rsidR="00B30175" w:rsidRDefault="00B30175" w:rsidP="00B30175">
      <w:pPr>
        <w:pStyle w:val="Code"/>
      </w:pPr>
      <w:r>
        <w:t>{</w:t>
      </w:r>
    </w:p>
    <w:p w14:paraId="0235CFEC" w14:textId="77777777" w:rsidR="00B30175" w:rsidRDefault="00B30175" w:rsidP="00B30175">
      <w:pPr>
        <w:pStyle w:val="Code"/>
      </w:pPr>
      <w:r>
        <w:t xml:space="preserve">  if (dl.size() == 0)</w:t>
      </w:r>
    </w:p>
    <w:p w14:paraId="65764F26" w14:textId="77777777" w:rsidR="00B30175" w:rsidRDefault="00B30175" w:rsidP="00B30175">
      <w:pPr>
        <w:pStyle w:val="Code"/>
      </w:pPr>
      <w:r>
        <w:t xml:space="preserve">    cout &lt;&lt; "  List is EMPTY.\n";</w:t>
      </w:r>
    </w:p>
    <w:p w14:paraId="06C74A6A" w14:textId="77777777" w:rsidR="00B30175" w:rsidRDefault="00B30175" w:rsidP="00B30175">
      <w:pPr>
        <w:pStyle w:val="Code"/>
      </w:pPr>
      <w:r>
        <w:t xml:space="preserve">  for (dl.go_to_first(); dl.cursor_ok(); dl.step_fwd()) {</w:t>
      </w:r>
    </w:p>
    <w:p w14:paraId="267E7450" w14:textId="77777777" w:rsidR="00B30175" w:rsidRDefault="00B30175" w:rsidP="00B30175">
      <w:pPr>
        <w:pStyle w:val="Code"/>
      </w:pPr>
      <w:r>
        <w:t xml:space="preserve">    cout &lt;&lt; "  " &lt;&lt; dl.cursor_key();</w:t>
      </w:r>
    </w:p>
    <w:p w14:paraId="5C40F68E" w14:textId="77777777" w:rsidR="00B30175" w:rsidRDefault="00B30175" w:rsidP="00B30175">
      <w:pPr>
        <w:pStyle w:val="Code"/>
      </w:pPr>
      <w:r>
        <w:t xml:space="preserve">    cout &lt;&lt; "  " &lt;&lt; dl.cursor_datum().c_str() &lt;&lt; '\n';</w:t>
      </w:r>
    </w:p>
    <w:p w14:paraId="433F8917" w14:textId="77777777" w:rsidR="00B30175" w:rsidRDefault="00B30175" w:rsidP="00B30175">
      <w:pPr>
        <w:pStyle w:val="Code"/>
      </w:pPr>
      <w:r>
        <w:t xml:space="preserve">  }</w:t>
      </w:r>
    </w:p>
    <w:p w14:paraId="777B1995" w14:textId="77777777" w:rsidR="00B30175" w:rsidRDefault="00B30175" w:rsidP="00B30175">
      <w:pPr>
        <w:pStyle w:val="Code"/>
      </w:pPr>
      <w:r>
        <w:t>}</w:t>
      </w:r>
    </w:p>
    <w:p w14:paraId="48916E5A" w14:textId="77777777" w:rsidR="00B30175" w:rsidRDefault="00B30175" w:rsidP="00B30175">
      <w:pPr>
        <w:pStyle w:val="Code"/>
      </w:pPr>
    </w:p>
    <w:p w14:paraId="0E434B0A" w14:textId="77777777" w:rsidR="00B30175" w:rsidRDefault="00B30175" w:rsidP="00B30175">
      <w:pPr>
        <w:pStyle w:val="Code"/>
      </w:pPr>
      <w:r>
        <w:t>void test_finding(DictionaryList&amp; dl)</w:t>
      </w:r>
    </w:p>
    <w:p w14:paraId="46A27807" w14:textId="77777777" w:rsidR="00B30175" w:rsidRDefault="00B30175" w:rsidP="00B30175">
      <w:pPr>
        <w:pStyle w:val="Code"/>
      </w:pPr>
      <w:r>
        <w:t>{</w:t>
      </w:r>
    </w:p>
    <w:p w14:paraId="61E383A0" w14:textId="77777777" w:rsidR="00B30175" w:rsidRDefault="00B30175" w:rsidP="00B30175">
      <w:pPr>
        <w:pStyle w:val="Code"/>
      </w:pPr>
    </w:p>
    <w:p w14:paraId="703D7E38" w14:textId="77777777" w:rsidR="00B30175" w:rsidRDefault="00B30175" w:rsidP="00B30175">
      <w:pPr>
        <w:pStyle w:val="Code"/>
      </w:pPr>
      <w:r>
        <w:t xml:space="preserve">     // Pretend that a user is trying to look up names.</w:t>
      </w:r>
    </w:p>
    <w:p w14:paraId="0220162B" w14:textId="77777777" w:rsidR="00B30175" w:rsidRDefault="00B30175" w:rsidP="00B30175">
      <w:pPr>
        <w:pStyle w:val="Code"/>
      </w:pPr>
      <w:r>
        <w:t xml:space="preserve">     cout &lt;&lt; "\nLet's look up some names ...\n";</w:t>
      </w:r>
    </w:p>
    <w:p w14:paraId="23FF31C9" w14:textId="77777777" w:rsidR="00B30175" w:rsidRDefault="00B30175" w:rsidP="00B30175">
      <w:pPr>
        <w:pStyle w:val="Code"/>
      </w:pPr>
    </w:p>
    <w:p w14:paraId="1025AE69" w14:textId="77777777" w:rsidR="00B30175" w:rsidRDefault="00B30175" w:rsidP="00B30175">
      <w:pPr>
        <w:pStyle w:val="Code"/>
      </w:pPr>
      <w:r>
        <w:t xml:space="preserve">     dl.find(8001);</w:t>
      </w:r>
    </w:p>
    <w:p w14:paraId="10A0BA14" w14:textId="77777777" w:rsidR="00B30175" w:rsidRDefault="00B30175" w:rsidP="00B30175">
      <w:pPr>
        <w:pStyle w:val="Code"/>
      </w:pPr>
      <w:r>
        <w:t xml:space="preserve">     if (dl.cursor_ok())</w:t>
      </w:r>
    </w:p>
    <w:p w14:paraId="010F5322" w14:textId="77777777" w:rsidR="00B30175" w:rsidRDefault="00B30175" w:rsidP="00B30175">
      <w:pPr>
        <w:pStyle w:val="Code"/>
      </w:pPr>
      <w:r>
        <w:t xml:space="preserve">        cout &lt;&lt; "  name for 8001 is: " &lt;&lt; dl.cursor_datum().c_str() &lt;&lt; ".\n";</w:t>
      </w:r>
    </w:p>
    <w:p w14:paraId="43F4E5DD" w14:textId="77777777" w:rsidR="00B30175" w:rsidRDefault="00B30175" w:rsidP="00B30175">
      <w:pPr>
        <w:pStyle w:val="Code"/>
      </w:pPr>
      <w:r>
        <w:t xml:space="preserve">     else</w:t>
      </w:r>
    </w:p>
    <w:p w14:paraId="25233710" w14:textId="77777777" w:rsidR="00B30175" w:rsidRDefault="00B30175" w:rsidP="00B30175">
      <w:pPr>
        <w:pStyle w:val="Code"/>
      </w:pPr>
      <w:r>
        <w:t xml:space="preserve">        cout &lt;&lt; "  Sorry, I couldn't find 8001 in the list. \n" ;</w:t>
      </w:r>
    </w:p>
    <w:p w14:paraId="530435B5" w14:textId="77777777" w:rsidR="00B30175" w:rsidRDefault="00B30175" w:rsidP="00B30175">
      <w:pPr>
        <w:pStyle w:val="Code"/>
      </w:pPr>
    </w:p>
    <w:p w14:paraId="638D32E0" w14:textId="77777777" w:rsidR="00B30175" w:rsidRDefault="00B30175" w:rsidP="00B30175">
      <w:pPr>
        <w:pStyle w:val="Code"/>
      </w:pPr>
      <w:r>
        <w:t xml:space="preserve">     dl.find(8000);</w:t>
      </w:r>
    </w:p>
    <w:p w14:paraId="3AE59836" w14:textId="77777777" w:rsidR="00B30175" w:rsidRDefault="00B30175" w:rsidP="00B30175">
      <w:pPr>
        <w:pStyle w:val="Code"/>
      </w:pPr>
      <w:r>
        <w:t xml:space="preserve">     if (dl.cursor_ok())</w:t>
      </w:r>
    </w:p>
    <w:p w14:paraId="150D2B7B" w14:textId="77777777" w:rsidR="00B30175" w:rsidRDefault="00B30175" w:rsidP="00B30175">
      <w:pPr>
        <w:pStyle w:val="Code"/>
      </w:pPr>
      <w:r>
        <w:t xml:space="preserve">        cout &lt;&lt; "  name for 8000 is: " &lt;&lt; dl.cursor_datum().c_str() &lt;&lt; ".\n";</w:t>
      </w:r>
    </w:p>
    <w:p w14:paraId="3549DBAF" w14:textId="77777777" w:rsidR="00B30175" w:rsidRDefault="00B30175" w:rsidP="00B30175">
      <w:pPr>
        <w:pStyle w:val="Code"/>
      </w:pPr>
      <w:r>
        <w:t xml:space="preserve">     else</w:t>
      </w:r>
    </w:p>
    <w:p w14:paraId="6D7DA5C8" w14:textId="77777777" w:rsidR="00B30175" w:rsidRDefault="00B30175" w:rsidP="00B30175">
      <w:pPr>
        <w:pStyle w:val="Code"/>
      </w:pPr>
      <w:r>
        <w:t xml:space="preserve">        cout &lt;&lt; "  Sorry, I couldn't find 8000 in the list. \n" ;</w:t>
      </w:r>
    </w:p>
    <w:p w14:paraId="084DE85D" w14:textId="77777777" w:rsidR="00B30175" w:rsidRDefault="00B30175" w:rsidP="00B30175">
      <w:pPr>
        <w:pStyle w:val="Code"/>
      </w:pPr>
    </w:p>
    <w:p w14:paraId="2FD7F142" w14:textId="77777777" w:rsidR="00B30175" w:rsidRDefault="00B30175" w:rsidP="00B30175">
      <w:pPr>
        <w:pStyle w:val="Code"/>
      </w:pPr>
      <w:r>
        <w:t xml:space="preserve">     dl.find(8002);</w:t>
      </w:r>
    </w:p>
    <w:p w14:paraId="0A4F30AB" w14:textId="77777777" w:rsidR="00B30175" w:rsidRDefault="00B30175" w:rsidP="00B30175">
      <w:pPr>
        <w:pStyle w:val="Code"/>
      </w:pPr>
      <w:r>
        <w:t xml:space="preserve">     if (dl.cursor_ok())</w:t>
      </w:r>
    </w:p>
    <w:p w14:paraId="1B0AD2BC" w14:textId="77777777" w:rsidR="00B30175" w:rsidRDefault="00B30175" w:rsidP="00B30175">
      <w:pPr>
        <w:pStyle w:val="Code"/>
      </w:pPr>
      <w:r>
        <w:t xml:space="preserve">        cout &lt;&lt; "  name for 8002 is: " &lt;&lt; dl.cursor_datum().c_str() &lt;&lt; ".\n";</w:t>
      </w:r>
    </w:p>
    <w:p w14:paraId="09433C22" w14:textId="77777777" w:rsidR="00B30175" w:rsidRDefault="00B30175" w:rsidP="00B30175">
      <w:pPr>
        <w:pStyle w:val="Code"/>
      </w:pPr>
      <w:r>
        <w:t xml:space="preserve">     else</w:t>
      </w:r>
    </w:p>
    <w:p w14:paraId="7366A2EA" w14:textId="77777777" w:rsidR="00B30175" w:rsidRDefault="00B30175" w:rsidP="00B30175">
      <w:pPr>
        <w:pStyle w:val="Code"/>
      </w:pPr>
      <w:r>
        <w:t xml:space="preserve">        cout &lt;&lt; "  Sorry, I couldn't find 8001 in the list. \n" ;</w:t>
      </w:r>
    </w:p>
    <w:p w14:paraId="4384DE8C" w14:textId="77777777" w:rsidR="00B30175" w:rsidRDefault="00B30175" w:rsidP="00B30175">
      <w:pPr>
        <w:pStyle w:val="Code"/>
      </w:pPr>
    </w:p>
    <w:p w14:paraId="5B5A7E4B" w14:textId="77777777" w:rsidR="00B30175" w:rsidRDefault="00B30175" w:rsidP="00B30175">
      <w:pPr>
        <w:pStyle w:val="Code"/>
      </w:pPr>
      <w:r>
        <w:t xml:space="preserve">     dl.find(8004);</w:t>
      </w:r>
    </w:p>
    <w:p w14:paraId="39ABF07E" w14:textId="77777777" w:rsidR="00B30175" w:rsidRDefault="00B30175" w:rsidP="00B30175">
      <w:pPr>
        <w:pStyle w:val="Code"/>
      </w:pPr>
      <w:r>
        <w:t xml:space="preserve">     if (dl.cursor_ok())</w:t>
      </w:r>
    </w:p>
    <w:p w14:paraId="1435E52C" w14:textId="77777777" w:rsidR="00B30175" w:rsidRDefault="00B30175" w:rsidP="00B30175">
      <w:pPr>
        <w:pStyle w:val="Code"/>
      </w:pPr>
      <w:r>
        <w:t xml:space="preserve">        cout &lt;&lt; "  name for 8004 is: " &lt;&lt; dl.cursor_datum().c_str() &lt;&lt; ".\n";</w:t>
      </w:r>
    </w:p>
    <w:p w14:paraId="72A582D4" w14:textId="77777777" w:rsidR="00B30175" w:rsidRDefault="00B30175" w:rsidP="00B30175">
      <w:pPr>
        <w:pStyle w:val="Code"/>
      </w:pPr>
      <w:r>
        <w:t xml:space="preserve">     else</w:t>
      </w:r>
    </w:p>
    <w:p w14:paraId="5298E18C" w14:textId="77777777" w:rsidR="00B30175" w:rsidRDefault="00B30175" w:rsidP="00B30175">
      <w:pPr>
        <w:pStyle w:val="Code"/>
      </w:pPr>
      <w:r>
        <w:t xml:space="preserve">        cout &lt;&lt; "  Sorry, I couldn't find 8001 in the list. \n" ;</w:t>
      </w:r>
    </w:p>
    <w:p w14:paraId="4E118C4E" w14:textId="77777777" w:rsidR="00B30175" w:rsidRDefault="00B30175" w:rsidP="00B30175">
      <w:pPr>
        <w:pStyle w:val="Code"/>
      </w:pPr>
    </w:p>
    <w:p w14:paraId="12405B04" w14:textId="77777777" w:rsidR="00B30175" w:rsidRDefault="00B30175" w:rsidP="00B30175">
      <w:pPr>
        <w:pStyle w:val="Code"/>
      </w:pPr>
      <w:r>
        <w:t xml:space="preserve">    cout &lt;&lt; "***----Finished tests of finding -------------------------***\n\n";</w:t>
      </w:r>
    </w:p>
    <w:p w14:paraId="49F0514A" w14:textId="77777777" w:rsidR="00B30175" w:rsidRDefault="00B30175" w:rsidP="00B30175">
      <w:pPr>
        <w:pStyle w:val="Code"/>
      </w:pPr>
      <w:r>
        <w:t>}</w:t>
      </w:r>
    </w:p>
    <w:p w14:paraId="236B5D80" w14:textId="77777777" w:rsidR="00B30175" w:rsidRDefault="00B30175" w:rsidP="00B30175">
      <w:pPr>
        <w:pStyle w:val="Code"/>
      </w:pPr>
      <w:r>
        <w:t>void test_operator_overloading(DictionaryList&amp; dl)</w:t>
      </w:r>
    </w:p>
    <w:p w14:paraId="68EEB444" w14:textId="77777777" w:rsidR="00B30175" w:rsidRDefault="00B30175" w:rsidP="00B30175">
      <w:pPr>
        <w:pStyle w:val="Code"/>
      </w:pPr>
      <w:r>
        <w:t>{</w:t>
      </w:r>
    </w:p>
    <w:p w14:paraId="28867A75" w14:textId="77777777" w:rsidR="00B30175" w:rsidRDefault="00B30175" w:rsidP="00B30175">
      <w:pPr>
        <w:pStyle w:val="Code"/>
      </w:pPr>
    </w:p>
    <w:p w14:paraId="4A14A79B" w14:textId="77777777" w:rsidR="00B30175" w:rsidRDefault="00B30175" w:rsidP="00B30175">
      <w:pPr>
        <w:pStyle w:val="Code"/>
      </w:pPr>
      <w:r>
        <w:t xml:space="preserve">    DictionaryList dl2 = dl;</w:t>
      </w:r>
    </w:p>
    <w:p w14:paraId="156EBBA1" w14:textId="77777777" w:rsidR="00B30175" w:rsidRDefault="00B30175" w:rsidP="00B30175">
      <w:pPr>
        <w:pStyle w:val="Code"/>
      </w:pPr>
      <w:r>
        <w:t xml:space="preserve">    dl.go_to_first();</w:t>
      </w:r>
    </w:p>
    <w:p w14:paraId="5420CC8E" w14:textId="77777777" w:rsidR="00B30175" w:rsidRDefault="00B30175" w:rsidP="00B30175">
      <w:pPr>
        <w:pStyle w:val="Code"/>
      </w:pPr>
      <w:r>
        <w:t xml:space="preserve">    dl.step_fwd();</w:t>
      </w:r>
    </w:p>
    <w:p w14:paraId="09543EDA" w14:textId="77777777" w:rsidR="00B30175" w:rsidRDefault="00B30175" w:rsidP="00B30175">
      <w:pPr>
        <w:pStyle w:val="Code"/>
      </w:pPr>
      <w:r>
        <w:t xml:space="preserve">    dl2.go_to_first();</w:t>
      </w:r>
    </w:p>
    <w:p w14:paraId="7FFBEDCF" w14:textId="77777777" w:rsidR="00B30175" w:rsidRDefault="00B30175" w:rsidP="00B30175">
      <w:pPr>
        <w:pStyle w:val="Code"/>
      </w:pPr>
    </w:p>
    <w:p w14:paraId="7EDF1C60" w14:textId="77777777" w:rsidR="00B30175" w:rsidRDefault="00B30175" w:rsidP="00B30175">
      <w:pPr>
        <w:pStyle w:val="Code"/>
      </w:pPr>
      <w:r>
        <w:t xml:space="preserve">    cout &lt;&lt; "\nTestig a few comparison and insertion operators." &lt;&lt; endl;</w:t>
      </w:r>
    </w:p>
    <w:p w14:paraId="50508A95" w14:textId="77777777" w:rsidR="00B30175" w:rsidRDefault="00B30175" w:rsidP="00B30175">
      <w:pPr>
        <w:pStyle w:val="Code"/>
      </w:pPr>
    </w:p>
    <w:p w14:paraId="3CE14BC6" w14:textId="77777777" w:rsidR="00B30175" w:rsidRDefault="00B30175" w:rsidP="00B30175">
      <w:pPr>
        <w:pStyle w:val="Code"/>
      </w:pPr>
      <w:r>
        <w:t xml:space="preserve">    // Needs to overload &gt;= and &lt;&lt; (insertion operator) in class Mystring</w:t>
      </w:r>
    </w:p>
    <w:p w14:paraId="2A24B602" w14:textId="77777777" w:rsidR="00B30175" w:rsidRDefault="00B30175" w:rsidP="00B30175">
      <w:pPr>
        <w:pStyle w:val="Code"/>
      </w:pPr>
      <w:r>
        <w:t xml:space="preserve">    if(dl.cursor_datum() &gt;= (dl2.cursor_datum()))</w:t>
      </w:r>
    </w:p>
    <w:p w14:paraId="5D6744B7" w14:textId="77777777" w:rsidR="00B30175" w:rsidRDefault="00B30175" w:rsidP="00B30175">
      <w:pPr>
        <w:pStyle w:val="Code"/>
      </w:pPr>
      <w:r>
        <w:t xml:space="preserve">       cout &lt;&lt; endl &lt;&lt; &amp;dl.cursor_datum() &lt;&lt; " is greater than or equal " &lt;&lt; dl2.cursor_datum();</w:t>
      </w:r>
    </w:p>
    <w:p w14:paraId="5DC40016" w14:textId="77777777" w:rsidR="00B30175" w:rsidRDefault="00B30175" w:rsidP="00B30175">
      <w:pPr>
        <w:pStyle w:val="Code"/>
      </w:pPr>
      <w:r>
        <w:t xml:space="preserve">    else</w:t>
      </w:r>
    </w:p>
    <w:p w14:paraId="43444381" w14:textId="77777777" w:rsidR="00B30175" w:rsidRDefault="00B30175" w:rsidP="00B30175">
      <w:pPr>
        <w:pStyle w:val="Code"/>
      </w:pPr>
      <w:r>
        <w:t xml:space="preserve">       cout &lt;&lt; endl &lt;&lt; dl2.cursor_datum() &lt;&lt; " is greater than " &lt;&lt; dl.cursor_datum();</w:t>
      </w:r>
    </w:p>
    <w:p w14:paraId="2CDE7AD7" w14:textId="77777777" w:rsidR="00B30175" w:rsidRDefault="00B30175" w:rsidP="00B30175">
      <w:pPr>
        <w:pStyle w:val="Code"/>
      </w:pPr>
    </w:p>
    <w:p w14:paraId="6E1B4ED0" w14:textId="77777777" w:rsidR="00B30175" w:rsidRDefault="00B30175" w:rsidP="00B30175">
      <w:pPr>
        <w:pStyle w:val="Code"/>
      </w:pPr>
      <w:r>
        <w:t xml:space="preserve">    // Needs to overload &lt;= for Mystring</w:t>
      </w:r>
    </w:p>
    <w:p w14:paraId="28AB710F" w14:textId="77777777" w:rsidR="00B30175" w:rsidRDefault="00B30175" w:rsidP="00B30175">
      <w:pPr>
        <w:pStyle w:val="Code"/>
      </w:pPr>
      <w:r>
        <w:t xml:space="preserve">    if(dl.cursor_datum() &lt;= (dl2.cursor_datum()))</w:t>
      </w:r>
    </w:p>
    <w:p w14:paraId="541D0AB7" w14:textId="77777777" w:rsidR="00B30175" w:rsidRDefault="00B30175" w:rsidP="00B30175">
      <w:pPr>
        <w:pStyle w:val="Code"/>
      </w:pPr>
      <w:r>
        <w:t xml:space="preserve">        cout &lt;&lt; dl.cursor_datum() &lt;&lt; " is less than or equal" &lt;&lt; dl2.cursor_datum();</w:t>
      </w:r>
    </w:p>
    <w:p w14:paraId="7930E625" w14:textId="77777777" w:rsidR="00B30175" w:rsidRDefault="00B30175" w:rsidP="00B30175">
      <w:pPr>
        <w:pStyle w:val="Code"/>
      </w:pPr>
      <w:r>
        <w:t xml:space="preserve">    else</w:t>
      </w:r>
    </w:p>
    <w:p w14:paraId="63FA0736" w14:textId="77777777" w:rsidR="00B30175" w:rsidRDefault="00B30175" w:rsidP="00B30175">
      <w:pPr>
        <w:pStyle w:val="Code"/>
      </w:pPr>
      <w:r>
        <w:t xml:space="preserve">        cout &lt;&lt; endl &lt;&lt; dl2.cursor_datum() &lt;&lt; " is less than " &lt;&lt; dl.cursor_datum();</w:t>
      </w:r>
    </w:p>
    <w:p w14:paraId="09F38082" w14:textId="77777777" w:rsidR="00B30175" w:rsidRDefault="00B30175" w:rsidP="00B30175">
      <w:pPr>
        <w:pStyle w:val="Code"/>
      </w:pPr>
    </w:p>
    <w:p w14:paraId="5D959F31" w14:textId="77777777" w:rsidR="00B30175" w:rsidRDefault="00B30175" w:rsidP="00B30175">
      <w:pPr>
        <w:pStyle w:val="Code"/>
      </w:pPr>
      <w:r>
        <w:t xml:space="preserve">    if(dl.cursor_datum() != (dl2.cursor_datum()))</w:t>
      </w:r>
    </w:p>
    <w:p w14:paraId="5008FBD5" w14:textId="77777777" w:rsidR="00B30175" w:rsidRDefault="00B30175" w:rsidP="00B30175">
      <w:pPr>
        <w:pStyle w:val="Code"/>
      </w:pPr>
      <w:r>
        <w:t xml:space="preserve">        cout &lt;&lt; endl &lt;&lt; dl.cursor_datum() &lt;&lt; " is not equal to " &lt;&lt; dl2.cursor_datum();</w:t>
      </w:r>
    </w:p>
    <w:p w14:paraId="03B1FCD7" w14:textId="77777777" w:rsidR="00B30175" w:rsidRDefault="00B30175" w:rsidP="00B30175">
      <w:pPr>
        <w:pStyle w:val="Code"/>
      </w:pPr>
      <w:r>
        <w:t xml:space="preserve">    else</w:t>
      </w:r>
    </w:p>
    <w:p w14:paraId="5E3D6B24" w14:textId="77777777" w:rsidR="00B30175" w:rsidRDefault="00B30175" w:rsidP="00B30175">
      <w:pPr>
        <w:pStyle w:val="Code"/>
      </w:pPr>
      <w:r>
        <w:t xml:space="preserve">        cout &lt;&lt; endl &lt;&lt; dl2.cursor_datum() &lt;&lt; " is equal to " &lt;&lt; dl.cursor_datum();</w:t>
      </w:r>
    </w:p>
    <w:p w14:paraId="75443644" w14:textId="77777777" w:rsidR="00B30175" w:rsidRDefault="00B30175" w:rsidP="00B30175">
      <w:pPr>
        <w:pStyle w:val="Code"/>
      </w:pPr>
    </w:p>
    <w:p w14:paraId="54E2C803" w14:textId="77777777" w:rsidR="00B30175" w:rsidRDefault="00B30175" w:rsidP="00B30175">
      <w:pPr>
        <w:pStyle w:val="Code"/>
      </w:pPr>
    </w:p>
    <w:p w14:paraId="1B1FF7EE" w14:textId="77777777" w:rsidR="00B30175" w:rsidRDefault="00B30175" w:rsidP="00B30175">
      <w:pPr>
        <w:pStyle w:val="Code"/>
      </w:pPr>
      <w:r>
        <w:t xml:space="preserve">    if(dl.cursor_datum() &gt; (dl2.cursor_datum()))</w:t>
      </w:r>
    </w:p>
    <w:p w14:paraId="34771AF6" w14:textId="77777777" w:rsidR="00B30175" w:rsidRDefault="00B30175" w:rsidP="00B30175">
      <w:pPr>
        <w:pStyle w:val="Code"/>
      </w:pPr>
      <w:r>
        <w:t xml:space="preserve">        cout &lt;&lt; endl &lt;&lt; dl.cursor_datum() &lt;&lt; " is greater than " &lt;&lt; dl2.cursor_datum();</w:t>
      </w:r>
    </w:p>
    <w:p w14:paraId="58521D5E" w14:textId="77777777" w:rsidR="00B30175" w:rsidRDefault="00B30175" w:rsidP="00B30175">
      <w:pPr>
        <w:pStyle w:val="Code"/>
      </w:pPr>
      <w:r>
        <w:t xml:space="preserve">    else</w:t>
      </w:r>
    </w:p>
    <w:p w14:paraId="613D7C5C" w14:textId="77777777" w:rsidR="00B30175" w:rsidRDefault="00B30175" w:rsidP="00B30175">
      <w:pPr>
        <w:pStyle w:val="Code"/>
      </w:pPr>
      <w:r>
        <w:t xml:space="preserve">        cout &lt;&lt; endl &lt;&lt; dl.cursor_datum() &lt;&lt; " is not greater than " &lt;&lt; dl2.cursor_datum();</w:t>
      </w:r>
    </w:p>
    <w:p w14:paraId="0ED8ADC4" w14:textId="77777777" w:rsidR="00B30175" w:rsidRDefault="00B30175" w:rsidP="00B30175">
      <w:pPr>
        <w:pStyle w:val="Code"/>
      </w:pPr>
    </w:p>
    <w:p w14:paraId="298EF19A" w14:textId="77777777" w:rsidR="00B30175" w:rsidRDefault="00B30175" w:rsidP="00B30175">
      <w:pPr>
        <w:pStyle w:val="Code"/>
      </w:pPr>
      <w:r>
        <w:t xml:space="preserve">    if(dl.cursor_datum() &lt; (dl2.cursor_datum()))</w:t>
      </w:r>
    </w:p>
    <w:p w14:paraId="6BD759AA" w14:textId="77777777" w:rsidR="00B30175" w:rsidRDefault="00B30175" w:rsidP="00B30175">
      <w:pPr>
        <w:pStyle w:val="Code"/>
      </w:pPr>
      <w:r>
        <w:t xml:space="preserve">        cout &lt;&lt; endl &lt;&lt; dl.cursor_datum() &lt;&lt; " is less than " &lt;&lt; dl2.cursor_datum();</w:t>
      </w:r>
    </w:p>
    <w:p w14:paraId="3F97BBDB" w14:textId="77777777" w:rsidR="00B30175" w:rsidRDefault="00B30175" w:rsidP="00B30175">
      <w:pPr>
        <w:pStyle w:val="Code"/>
      </w:pPr>
      <w:r>
        <w:t xml:space="preserve">    else</w:t>
      </w:r>
    </w:p>
    <w:p w14:paraId="3B0E8605" w14:textId="77777777" w:rsidR="00B30175" w:rsidRDefault="00B30175" w:rsidP="00B30175">
      <w:pPr>
        <w:pStyle w:val="Code"/>
      </w:pPr>
      <w:r>
        <w:t xml:space="preserve">        cout &lt;&lt; endl &lt;&lt; dl.cursor_datum() &lt;&lt; " is not less than " &lt;&lt; dl2.cursor_datum();</w:t>
      </w:r>
    </w:p>
    <w:p w14:paraId="37382FE7" w14:textId="77777777" w:rsidR="00B30175" w:rsidRDefault="00B30175" w:rsidP="00B30175">
      <w:pPr>
        <w:pStyle w:val="Code"/>
      </w:pPr>
      <w:r>
        <w:t xml:space="preserve">    if(dl.cursor_datum() == (dl2.cursor_datum()))</w:t>
      </w:r>
    </w:p>
    <w:p w14:paraId="019292B4" w14:textId="77777777" w:rsidR="00B30175" w:rsidRDefault="00B30175" w:rsidP="00B30175">
      <w:pPr>
        <w:pStyle w:val="Code"/>
      </w:pPr>
      <w:r>
        <w:t xml:space="preserve">        cout &lt;&lt; endl &lt;&lt; dl.cursor_datum() &lt;&lt; " is equal to " &lt;&lt; dl2.cursor_datum();</w:t>
      </w:r>
    </w:p>
    <w:p w14:paraId="6F12B870" w14:textId="77777777" w:rsidR="00B30175" w:rsidRDefault="00B30175" w:rsidP="00B30175">
      <w:pPr>
        <w:pStyle w:val="Code"/>
      </w:pPr>
      <w:r>
        <w:t xml:space="preserve">    else</w:t>
      </w:r>
    </w:p>
    <w:p w14:paraId="3C3A919B" w14:textId="77777777" w:rsidR="00B30175" w:rsidRDefault="00B30175" w:rsidP="00B30175">
      <w:pPr>
        <w:pStyle w:val="Code"/>
      </w:pPr>
      <w:r>
        <w:t xml:space="preserve">        cout &lt;&lt; endl &lt;&lt; dl.cursor_datum() &lt;&lt; " is not equal to " &lt;&lt; dl2.cursor_datum();</w:t>
      </w:r>
    </w:p>
    <w:p w14:paraId="2DF0C27F" w14:textId="77777777" w:rsidR="00B30175" w:rsidRDefault="00B30175" w:rsidP="00B30175">
      <w:pPr>
        <w:pStyle w:val="Code"/>
      </w:pPr>
      <w:r>
        <w:t xml:space="preserve">   cout &lt;&lt; endl &lt;&lt; "\nUsing square bracket [] to access elements of Mystring objects. ";</w:t>
      </w:r>
    </w:p>
    <w:p w14:paraId="08625E27" w14:textId="77777777" w:rsidR="00B30175" w:rsidRDefault="00B30175" w:rsidP="00B30175">
      <w:pPr>
        <w:pStyle w:val="Code"/>
      </w:pPr>
    </w:p>
    <w:p w14:paraId="40C2B3BE" w14:textId="77777777" w:rsidR="00B30175" w:rsidRDefault="00B30175" w:rsidP="00B30175">
      <w:pPr>
        <w:pStyle w:val="Code"/>
      </w:pPr>
      <w:r>
        <w:t xml:space="preserve">    char c = dl.cursor_datum()[1];</w:t>
      </w:r>
    </w:p>
    <w:p w14:paraId="087654FF" w14:textId="77777777" w:rsidR="00B30175" w:rsidRDefault="00B30175" w:rsidP="00B30175">
      <w:pPr>
        <w:pStyle w:val="Code"/>
      </w:pPr>
      <w:r>
        <w:t xml:space="preserve">    cout &lt;&lt; endl &lt;&lt; "The socond element of "  &lt;&lt; dl.cursor_datum() &lt;&lt; " is: " &lt;&lt; c;</w:t>
      </w:r>
    </w:p>
    <w:p w14:paraId="3EA76D5D" w14:textId="77777777" w:rsidR="00B30175" w:rsidRDefault="00B30175" w:rsidP="00B30175">
      <w:pPr>
        <w:pStyle w:val="Code"/>
      </w:pPr>
    </w:p>
    <w:p w14:paraId="381B6180" w14:textId="77777777" w:rsidR="00B30175" w:rsidRDefault="00B30175" w:rsidP="00B30175">
      <w:pPr>
        <w:pStyle w:val="Code"/>
      </w:pPr>
      <w:r>
        <w:t xml:space="preserve">    dl.cursor_datum()[1] = 'o';</w:t>
      </w:r>
    </w:p>
    <w:p w14:paraId="0D7847BD" w14:textId="77777777" w:rsidR="00B30175" w:rsidRDefault="00B30175" w:rsidP="00B30175">
      <w:pPr>
        <w:pStyle w:val="Code"/>
      </w:pPr>
      <w:r>
        <w:t xml:space="preserve">    c = dl.cursor_datum()[1];</w:t>
      </w:r>
    </w:p>
    <w:p w14:paraId="5A64E823" w14:textId="77777777" w:rsidR="00B30175" w:rsidRDefault="00B30175" w:rsidP="00B30175">
      <w:pPr>
        <w:pStyle w:val="Code"/>
      </w:pPr>
      <w:r>
        <w:t xml:space="preserve">    cout &lt;&lt; endl &lt;&lt; "The socond element of "  &lt;&lt; dl.cursor_datum() &lt;&lt; " is: " &lt;&lt; c;</w:t>
      </w:r>
    </w:p>
    <w:p w14:paraId="6C2A75AE" w14:textId="77777777" w:rsidR="00B30175" w:rsidRDefault="00B30175" w:rsidP="00B30175">
      <w:pPr>
        <w:pStyle w:val="Code"/>
      </w:pPr>
    </w:p>
    <w:p w14:paraId="33F194CA" w14:textId="77777777" w:rsidR="00B30175" w:rsidRDefault="00B30175" w:rsidP="00B30175">
      <w:pPr>
        <w:pStyle w:val="Code"/>
      </w:pPr>
      <w:r>
        <w:t xml:space="preserve">    cout &lt;&lt; endl &lt;&lt; "\nUsing &lt;&lt; to display key/datum pairs in a Dictionary list: \n";</w:t>
      </w:r>
    </w:p>
    <w:p w14:paraId="55E5D788" w14:textId="77777777" w:rsidR="00B30175" w:rsidRDefault="00B30175" w:rsidP="00B30175">
      <w:pPr>
        <w:pStyle w:val="Code"/>
      </w:pPr>
      <w:r>
        <w:t xml:space="preserve">    /* The following line is expected to display the content of the linked list</w:t>
      </w:r>
    </w:p>
    <w:p w14:paraId="6D8A678D" w14:textId="77777777" w:rsidR="00B30175" w:rsidRDefault="00B30175" w:rsidP="00B30175">
      <w:pPr>
        <w:pStyle w:val="Code"/>
      </w:pPr>
      <w:r>
        <w:t xml:space="preserve">     * dl2 -- key/datum pairs. It should display:</w:t>
      </w:r>
    </w:p>
    <w:p w14:paraId="71B382AE" w14:textId="77777777" w:rsidR="00B30175" w:rsidRDefault="00B30175" w:rsidP="00B30175">
      <w:pPr>
        <w:pStyle w:val="Code"/>
      </w:pPr>
      <w:r>
        <w:t xml:space="preserve">     *   8001  Allen</w:t>
      </w:r>
    </w:p>
    <w:p w14:paraId="0EA95429" w14:textId="77777777" w:rsidR="00B30175" w:rsidRDefault="00B30175" w:rsidP="00B30175">
      <w:pPr>
        <w:pStyle w:val="Code"/>
      </w:pPr>
      <w:r>
        <w:t xml:space="preserve">     *   8002  Peter</w:t>
      </w:r>
    </w:p>
    <w:p w14:paraId="110E619E" w14:textId="77777777" w:rsidR="00B30175" w:rsidRDefault="00B30175" w:rsidP="00B30175">
      <w:pPr>
        <w:pStyle w:val="Code"/>
      </w:pPr>
      <w:r>
        <w:t xml:space="preserve">     *   8003  Sam</w:t>
      </w:r>
    </w:p>
    <w:p w14:paraId="6FC3B121" w14:textId="77777777" w:rsidR="00B30175" w:rsidRDefault="00B30175" w:rsidP="00B30175">
      <w:pPr>
        <w:pStyle w:val="Code"/>
      </w:pPr>
      <w:r>
        <w:t xml:space="preserve">     *   8004  PointyHair</w:t>
      </w:r>
    </w:p>
    <w:p w14:paraId="416F2ACF" w14:textId="77777777" w:rsidR="00B30175" w:rsidRDefault="00B30175" w:rsidP="00B30175">
      <w:pPr>
        <w:pStyle w:val="Code"/>
      </w:pPr>
      <w:r>
        <w:t xml:space="preserve">     */</w:t>
      </w:r>
    </w:p>
    <w:p w14:paraId="60CA2FB9" w14:textId="77777777" w:rsidR="00B30175" w:rsidRDefault="00B30175" w:rsidP="00B30175">
      <w:pPr>
        <w:pStyle w:val="Code"/>
      </w:pPr>
      <w:r>
        <w:t xml:space="preserve">    cout &lt;&lt; dl2;</w:t>
      </w:r>
    </w:p>
    <w:p w14:paraId="4795B4F5" w14:textId="77777777" w:rsidR="00B30175" w:rsidRDefault="00B30175" w:rsidP="00B30175">
      <w:pPr>
        <w:pStyle w:val="Code"/>
      </w:pPr>
    </w:p>
    <w:p w14:paraId="554BF24B" w14:textId="77777777" w:rsidR="00B30175" w:rsidRDefault="00B30175" w:rsidP="00B30175">
      <w:pPr>
        <w:pStyle w:val="Code"/>
      </w:pPr>
      <w:r>
        <w:t xml:space="preserve">    cout &lt;&lt; endl &lt;&lt; "\nUsing [] to display the datum only: \n";</w:t>
      </w:r>
    </w:p>
    <w:p w14:paraId="5D9B1889" w14:textId="77777777" w:rsidR="00B30175" w:rsidRDefault="00B30175" w:rsidP="00B30175">
      <w:pPr>
        <w:pStyle w:val="Code"/>
      </w:pPr>
      <w:r>
        <w:t xml:space="preserve">    /* The following line is expected to display the content of the linked list</w:t>
      </w:r>
    </w:p>
    <w:p w14:paraId="22093230" w14:textId="77777777" w:rsidR="00B30175" w:rsidRDefault="00B30175" w:rsidP="00B30175">
      <w:pPr>
        <w:pStyle w:val="Code"/>
      </w:pPr>
      <w:r>
        <w:t xml:space="preserve">     * dl2 -- datum. It should display:</w:t>
      </w:r>
    </w:p>
    <w:p w14:paraId="55D71CEC" w14:textId="77777777" w:rsidR="00B30175" w:rsidRDefault="00B30175" w:rsidP="00B30175">
      <w:pPr>
        <w:pStyle w:val="Code"/>
      </w:pPr>
      <w:r>
        <w:t xml:space="preserve">     *   Allen</w:t>
      </w:r>
    </w:p>
    <w:p w14:paraId="387D807F" w14:textId="77777777" w:rsidR="00B30175" w:rsidRDefault="00B30175" w:rsidP="00B30175">
      <w:pPr>
        <w:pStyle w:val="Code"/>
      </w:pPr>
      <w:r>
        <w:t xml:space="preserve">     *   Peter</w:t>
      </w:r>
    </w:p>
    <w:p w14:paraId="41B75E28" w14:textId="77777777" w:rsidR="00B30175" w:rsidRDefault="00B30175" w:rsidP="00B30175">
      <w:pPr>
        <w:pStyle w:val="Code"/>
      </w:pPr>
      <w:r>
        <w:t xml:space="preserve">     *   Sam</w:t>
      </w:r>
    </w:p>
    <w:p w14:paraId="32A3EC17" w14:textId="77777777" w:rsidR="00B30175" w:rsidRDefault="00B30175" w:rsidP="00B30175">
      <w:pPr>
        <w:pStyle w:val="Code"/>
      </w:pPr>
      <w:r>
        <w:t xml:space="preserve">     *   PointyHair</w:t>
      </w:r>
    </w:p>
    <w:p w14:paraId="55A4F3BD" w14:textId="77777777" w:rsidR="00B30175" w:rsidRDefault="00B30175" w:rsidP="00B30175">
      <w:pPr>
        <w:pStyle w:val="Code"/>
      </w:pPr>
      <w:r>
        <w:t xml:space="preserve">     */</w:t>
      </w:r>
    </w:p>
    <w:p w14:paraId="34277B25" w14:textId="77777777" w:rsidR="00B30175" w:rsidRDefault="00B30175" w:rsidP="00B30175">
      <w:pPr>
        <w:pStyle w:val="Code"/>
      </w:pPr>
    </w:p>
    <w:p w14:paraId="69ABF9FA" w14:textId="77777777" w:rsidR="00B30175" w:rsidRDefault="00B30175" w:rsidP="00B30175">
      <w:pPr>
        <w:pStyle w:val="Code"/>
      </w:pPr>
      <w:r>
        <w:t xml:space="preserve">    for(int i =0; i &lt; dl2.size(); i++)</w:t>
      </w:r>
    </w:p>
    <w:p w14:paraId="05A1ED3A" w14:textId="77777777" w:rsidR="00B30175" w:rsidRDefault="00B30175" w:rsidP="00B30175">
      <w:pPr>
        <w:pStyle w:val="Code"/>
      </w:pPr>
      <w:r>
        <w:t xml:space="preserve">        cout &lt;&lt; dl2[i] &lt;&lt; endl;</w:t>
      </w:r>
    </w:p>
    <w:p w14:paraId="301671C9" w14:textId="77777777" w:rsidR="00B30175" w:rsidRDefault="00B30175" w:rsidP="00B30175">
      <w:pPr>
        <w:pStyle w:val="Code"/>
      </w:pPr>
    </w:p>
    <w:p w14:paraId="6817E9D5" w14:textId="77777777" w:rsidR="00B30175" w:rsidRDefault="00B30175" w:rsidP="00B30175">
      <w:pPr>
        <w:pStyle w:val="Code"/>
      </w:pPr>
      <w:r>
        <w:t xml:space="preserve">    cout &lt;&lt; endl &lt;&lt; "\nUsing [] to display sequence of charaters in a datum: \n";</w:t>
      </w:r>
    </w:p>
    <w:p w14:paraId="78728AF5" w14:textId="77777777" w:rsidR="00B30175" w:rsidRDefault="00B30175" w:rsidP="00B30175">
      <w:pPr>
        <w:pStyle w:val="Code"/>
      </w:pPr>
      <w:r>
        <w:t xml:space="preserve">    /* The following line is expected to display the characters in the first node</w:t>
      </w:r>
    </w:p>
    <w:p w14:paraId="5D49DF80" w14:textId="77777777" w:rsidR="00B30175" w:rsidRDefault="00B30175" w:rsidP="00B30175">
      <w:pPr>
        <w:pStyle w:val="Code"/>
      </w:pPr>
      <w:r>
        <w:t xml:space="preserve">     * of the dictionary. It should display:</w:t>
      </w:r>
    </w:p>
    <w:p w14:paraId="76100D22" w14:textId="77777777" w:rsidR="00B30175" w:rsidRDefault="00B30175" w:rsidP="00B30175">
      <w:pPr>
        <w:pStyle w:val="Code"/>
      </w:pPr>
      <w:r>
        <w:t xml:space="preserve">     *   A</w:t>
      </w:r>
    </w:p>
    <w:p w14:paraId="60D4D72C" w14:textId="77777777" w:rsidR="00B30175" w:rsidRDefault="00B30175" w:rsidP="00B30175">
      <w:pPr>
        <w:pStyle w:val="Code"/>
      </w:pPr>
      <w:r>
        <w:t xml:space="preserve">     *   l</w:t>
      </w:r>
    </w:p>
    <w:p w14:paraId="604F9CB5" w14:textId="77777777" w:rsidR="00B30175" w:rsidRDefault="00B30175" w:rsidP="00B30175">
      <w:pPr>
        <w:pStyle w:val="Code"/>
      </w:pPr>
      <w:r>
        <w:t xml:space="preserve">     *   l</w:t>
      </w:r>
    </w:p>
    <w:p w14:paraId="693BB0E8" w14:textId="77777777" w:rsidR="00B30175" w:rsidRDefault="00B30175" w:rsidP="00B30175">
      <w:pPr>
        <w:pStyle w:val="Code"/>
      </w:pPr>
      <w:r>
        <w:t xml:space="preserve">     *   e</w:t>
      </w:r>
    </w:p>
    <w:p w14:paraId="31FE965D" w14:textId="77777777" w:rsidR="00B30175" w:rsidRDefault="00B30175" w:rsidP="00B30175">
      <w:pPr>
        <w:pStyle w:val="Code"/>
      </w:pPr>
      <w:r>
        <w:t xml:space="preserve">     *   n</w:t>
      </w:r>
    </w:p>
    <w:p w14:paraId="0EDB3EB6" w14:textId="77777777" w:rsidR="00B30175" w:rsidRDefault="00B30175" w:rsidP="00B30175">
      <w:pPr>
        <w:pStyle w:val="Code"/>
      </w:pPr>
      <w:r>
        <w:t xml:space="preserve">     */</w:t>
      </w:r>
    </w:p>
    <w:p w14:paraId="0C018631" w14:textId="77777777" w:rsidR="00B30175" w:rsidRDefault="00B30175" w:rsidP="00B30175">
      <w:pPr>
        <w:pStyle w:val="Code"/>
      </w:pPr>
      <w:r>
        <w:t xml:space="preserve">    cout &lt;&lt; dl2[0][0] &lt;&lt; endl;</w:t>
      </w:r>
    </w:p>
    <w:p w14:paraId="3185B083" w14:textId="77777777" w:rsidR="00B30175" w:rsidRDefault="00B30175" w:rsidP="00B30175">
      <w:pPr>
        <w:pStyle w:val="Code"/>
      </w:pPr>
      <w:r>
        <w:t xml:space="preserve">    cout &lt;&lt; dl2[0][1] &lt;&lt; endl;</w:t>
      </w:r>
    </w:p>
    <w:p w14:paraId="70D15998" w14:textId="77777777" w:rsidR="00B30175" w:rsidRDefault="00B30175" w:rsidP="00B30175">
      <w:pPr>
        <w:pStyle w:val="Code"/>
      </w:pPr>
      <w:r>
        <w:t xml:space="preserve">    cout &lt;&lt; dl2[0][2] &lt;&lt; endl;</w:t>
      </w:r>
    </w:p>
    <w:p w14:paraId="2A670B6A" w14:textId="77777777" w:rsidR="00B30175" w:rsidRDefault="00B30175" w:rsidP="00B30175">
      <w:pPr>
        <w:pStyle w:val="Code"/>
      </w:pPr>
      <w:r>
        <w:t xml:space="preserve">    cout &lt;&lt; dl2[0][3] &lt;&lt; endl;</w:t>
      </w:r>
    </w:p>
    <w:p w14:paraId="4E2DAA43" w14:textId="77777777" w:rsidR="00B30175" w:rsidRDefault="00B30175" w:rsidP="00B30175">
      <w:pPr>
        <w:pStyle w:val="Code"/>
      </w:pPr>
      <w:r>
        <w:t xml:space="preserve">    cout &lt;&lt; dl2[0][4] &lt;&lt; endl;</w:t>
      </w:r>
    </w:p>
    <w:p w14:paraId="48E9B47D" w14:textId="77777777" w:rsidR="00B30175" w:rsidRDefault="00B30175" w:rsidP="00B30175">
      <w:pPr>
        <w:pStyle w:val="Code"/>
      </w:pPr>
    </w:p>
    <w:p w14:paraId="48BE0BAE" w14:textId="77777777" w:rsidR="00B30175" w:rsidRDefault="00B30175" w:rsidP="00B30175">
      <w:pPr>
        <w:pStyle w:val="Code"/>
      </w:pPr>
      <w:r>
        <w:t xml:space="preserve">    cout &lt;&lt; "\n\n***----Finished tests for overloading operators ----------***\n\n";</w:t>
      </w:r>
    </w:p>
    <w:p w14:paraId="3DD2FE1C" w14:textId="77777777" w:rsidR="00B30175" w:rsidRDefault="00B30175" w:rsidP="00B30175">
      <w:pPr>
        <w:pStyle w:val="Code"/>
      </w:pPr>
    </w:p>
    <w:p w14:paraId="626B413A" w14:textId="77777777" w:rsidR="00B30175" w:rsidRDefault="00B30175" w:rsidP="00B30175">
      <w:pPr>
        <w:pStyle w:val="Code"/>
      </w:pPr>
      <w:r>
        <w:t>}</w:t>
      </w:r>
    </w:p>
    <w:p w14:paraId="47B22BBB" w14:textId="77777777" w:rsidR="00B30175" w:rsidRDefault="00B30175" w:rsidP="00B30175">
      <w:r>
        <w:t>mystring.cpp</w:t>
      </w:r>
    </w:p>
    <w:p w14:paraId="194480B9" w14:textId="77777777" w:rsidR="00B30175" w:rsidRDefault="00B30175" w:rsidP="00B30175">
      <w:pPr>
        <w:pStyle w:val="Code"/>
      </w:pPr>
      <w:r>
        <w:t>//  mystring.cpp</w:t>
      </w:r>
    </w:p>
    <w:p w14:paraId="740B003C" w14:textId="77777777" w:rsidR="00B30175" w:rsidRDefault="00B30175" w:rsidP="00B30175">
      <w:pPr>
        <w:pStyle w:val="Code"/>
      </w:pPr>
      <w:r>
        <w:t>// Lab 8 - winter 20015</w:t>
      </w:r>
    </w:p>
    <w:p w14:paraId="6515057D" w14:textId="77777777" w:rsidR="00B30175" w:rsidRDefault="00B30175" w:rsidP="00B30175">
      <w:pPr>
        <w:pStyle w:val="Code"/>
      </w:pPr>
      <w:r>
        <w:t>// Author - M. Moussavi</w:t>
      </w:r>
    </w:p>
    <w:p w14:paraId="72808AD0" w14:textId="77777777" w:rsidR="00B30175" w:rsidRDefault="00B30175" w:rsidP="00B30175">
      <w:pPr>
        <w:pStyle w:val="Code"/>
      </w:pPr>
    </w:p>
    <w:p w14:paraId="485A37D0" w14:textId="77777777" w:rsidR="00B30175" w:rsidRDefault="00B30175" w:rsidP="00B30175">
      <w:pPr>
        <w:pStyle w:val="Code"/>
      </w:pPr>
      <w:r>
        <w:t>#include "mystring.h"</w:t>
      </w:r>
    </w:p>
    <w:p w14:paraId="481BEFEB" w14:textId="77777777" w:rsidR="00B30175" w:rsidRDefault="00B30175" w:rsidP="00B30175">
      <w:pPr>
        <w:pStyle w:val="Code"/>
      </w:pPr>
      <w:r>
        <w:t>#include &lt;string.h&gt;</w:t>
      </w:r>
    </w:p>
    <w:p w14:paraId="72CFDD8A" w14:textId="77777777" w:rsidR="00B30175" w:rsidRDefault="00B30175" w:rsidP="00B30175">
      <w:pPr>
        <w:pStyle w:val="Code"/>
      </w:pPr>
      <w:r>
        <w:t>#include &lt;iostream&gt;</w:t>
      </w:r>
    </w:p>
    <w:p w14:paraId="2B72E8CD" w14:textId="77777777" w:rsidR="00B30175" w:rsidRDefault="00B30175" w:rsidP="00B30175">
      <w:pPr>
        <w:pStyle w:val="Code"/>
      </w:pPr>
      <w:r>
        <w:t>using namespace std;</w:t>
      </w:r>
    </w:p>
    <w:p w14:paraId="7259C913" w14:textId="77777777" w:rsidR="00B30175" w:rsidRDefault="00B30175" w:rsidP="00B30175">
      <w:pPr>
        <w:pStyle w:val="Code"/>
      </w:pPr>
    </w:p>
    <w:p w14:paraId="7983DE7A" w14:textId="77777777" w:rsidR="00B30175" w:rsidRDefault="00B30175" w:rsidP="00B30175">
      <w:pPr>
        <w:pStyle w:val="Code"/>
      </w:pPr>
      <w:r>
        <w:t>Mystring::Mystring()</w:t>
      </w:r>
    </w:p>
    <w:p w14:paraId="52FAE2D5" w14:textId="77777777" w:rsidR="00B30175" w:rsidRDefault="00B30175" w:rsidP="00B30175">
      <w:pPr>
        <w:pStyle w:val="Code"/>
      </w:pPr>
      <w:r>
        <w:t>{</w:t>
      </w:r>
    </w:p>
    <w:p w14:paraId="7DDCF099" w14:textId="77777777" w:rsidR="00B30175" w:rsidRDefault="00B30175" w:rsidP="00B30175">
      <w:pPr>
        <w:pStyle w:val="Code"/>
      </w:pPr>
      <w:r>
        <w:t xml:space="preserve">  charsM = new char[1];</w:t>
      </w:r>
    </w:p>
    <w:p w14:paraId="20071B04" w14:textId="77777777" w:rsidR="00B30175" w:rsidRDefault="00B30175" w:rsidP="00B30175">
      <w:pPr>
        <w:pStyle w:val="Code"/>
      </w:pPr>
      <w:r>
        <w:t xml:space="preserve">  charsM[0] = '\0';</w:t>
      </w:r>
    </w:p>
    <w:p w14:paraId="4BA41EA0" w14:textId="77777777" w:rsidR="00B30175" w:rsidRDefault="00B30175" w:rsidP="00B30175">
      <w:pPr>
        <w:pStyle w:val="Code"/>
      </w:pPr>
      <w:r>
        <w:t xml:space="preserve">  lengthM = 0;</w:t>
      </w:r>
    </w:p>
    <w:p w14:paraId="7237C679" w14:textId="77777777" w:rsidR="00B30175" w:rsidRDefault="00B30175" w:rsidP="00B30175">
      <w:pPr>
        <w:pStyle w:val="Code"/>
      </w:pPr>
      <w:r>
        <w:t xml:space="preserve">  // cout &lt;&lt; "\ndefault constructor is called. ";</w:t>
      </w:r>
    </w:p>
    <w:p w14:paraId="60C614CE" w14:textId="77777777" w:rsidR="00B30175" w:rsidRDefault="00B30175" w:rsidP="00B30175">
      <w:pPr>
        <w:pStyle w:val="Code"/>
      </w:pPr>
      <w:r>
        <w:t>}</w:t>
      </w:r>
    </w:p>
    <w:p w14:paraId="2A18FEA0" w14:textId="77777777" w:rsidR="00B30175" w:rsidRDefault="00B30175" w:rsidP="00B30175">
      <w:pPr>
        <w:pStyle w:val="Code"/>
      </w:pPr>
    </w:p>
    <w:p w14:paraId="1BED0729" w14:textId="77777777" w:rsidR="00B30175" w:rsidRDefault="00B30175" w:rsidP="00B30175">
      <w:pPr>
        <w:pStyle w:val="Code"/>
      </w:pPr>
      <w:r>
        <w:t>Mystring::Mystring(const char *s)</w:t>
      </w:r>
    </w:p>
    <w:p w14:paraId="6F386ADC" w14:textId="77777777" w:rsidR="00B30175" w:rsidRDefault="00B30175" w:rsidP="00B30175">
      <w:pPr>
        <w:pStyle w:val="Code"/>
      </w:pPr>
      <w:r>
        <w:t xml:space="preserve">  : lengthM((int)strlen(s))</w:t>
      </w:r>
    </w:p>
    <w:p w14:paraId="62687840" w14:textId="77777777" w:rsidR="00B30175" w:rsidRDefault="00B30175" w:rsidP="00B30175">
      <w:pPr>
        <w:pStyle w:val="Code"/>
      </w:pPr>
      <w:r>
        <w:t>{</w:t>
      </w:r>
    </w:p>
    <w:p w14:paraId="5CDA12AE" w14:textId="77777777" w:rsidR="00B30175" w:rsidRDefault="00B30175" w:rsidP="00B30175">
      <w:pPr>
        <w:pStyle w:val="Code"/>
      </w:pPr>
      <w:r>
        <w:t xml:space="preserve">  charsM = new char[lengthM + 1];</w:t>
      </w:r>
    </w:p>
    <w:p w14:paraId="350B7879" w14:textId="77777777" w:rsidR="00B30175" w:rsidRDefault="00B30175" w:rsidP="00B30175">
      <w:pPr>
        <w:pStyle w:val="Code"/>
      </w:pPr>
      <w:r>
        <w:t xml:space="preserve">  strcpy(charsM, s);</w:t>
      </w:r>
    </w:p>
    <w:p w14:paraId="14199CF1" w14:textId="77777777" w:rsidR="00B30175" w:rsidRDefault="00B30175" w:rsidP="00B30175">
      <w:pPr>
        <w:pStyle w:val="Code"/>
      </w:pPr>
      <w:r>
        <w:t xml:space="preserve">  // cout &lt;&lt; "\nconstructor with char* argument is called. ";</w:t>
      </w:r>
    </w:p>
    <w:p w14:paraId="35A67B01" w14:textId="77777777" w:rsidR="00B30175" w:rsidRDefault="00B30175" w:rsidP="00B30175">
      <w:pPr>
        <w:pStyle w:val="Code"/>
      </w:pPr>
      <w:r>
        <w:t>}</w:t>
      </w:r>
    </w:p>
    <w:p w14:paraId="4EC9AAB5" w14:textId="77777777" w:rsidR="00B30175" w:rsidRDefault="00B30175" w:rsidP="00B30175">
      <w:pPr>
        <w:pStyle w:val="Code"/>
      </w:pPr>
    </w:p>
    <w:p w14:paraId="29A6B753" w14:textId="77777777" w:rsidR="00B30175" w:rsidRDefault="00B30175" w:rsidP="00B30175">
      <w:pPr>
        <w:pStyle w:val="Code"/>
      </w:pPr>
      <w:r>
        <w:t>Mystring::Mystring(int n): lengthM(0), charsM(new char[n])</w:t>
      </w:r>
    </w:p>
    <w:p w14:paraId="7BD3AF42" w14:textId="77777777" w:rsidR="00B30175" w:rsidRDefault="00B30175" w:rsidP="00B30175">
      <w:pPr>
        <w:pStyle w:val="Code"/>
      </w:pPr>
      <w:r>
        <w:t>{</w:t>
      </w:r>
    </w:p>
    <w:p w14:paraId="02F77B74" w14:textId="77777777" w:rsidR="00B30175" w:rsidRDefault="00B30175" w:rsidP="00B30175">
      <w:pPr>
        <w:pStyle w:val="Code"/>
      </w:pPr>
      <w:r>
        <w:t xml:space="preserve">    charsM[0] = '\0';</w:t>
      </w:r>
    </w:p>
    <w:p w14:paraId="6B47CA02" w14:textId="77777777" w:rsidR="00B30175" w:rsidRDefault="00B30175" w:rsidP="00B30175">
      <w:pPr>
        <w:pStyle w:val="Code"/>
      </w:pPr>
      <w:r>
        <w:tab/>
        <w:t>// cout &lt;&lt; "\nconstructor with int argument is called. ";</w:t>
      </w:r>
    </w:p>
    <w:p w14:paraId="3C1DA9C3" w14:textId="77777777" w:rsidR="00B30175" w:rsidRDefault="00B30175" w:rsidP="00B30175">
      <w:pPr>
        <w:pStyle w:val="Code"/>
      </w:pPr>
      <w:r>
        <w:t xml:space="preserve">    // cout &lt;&lt; "POINT 1: " &lt;&lt; n;</w:t>
      </w:r>
    </w:p>
    <w:p w14:paraId="59067222" w14:textId="77777777" w:rsidR="00B30175" w:rsidRDefault="00B30175" w:rsidP="00B30175">
      <w:pPr>
        <w:pStyle w:val="Code"/>
      </w:pPr>
      <w:r>
        <w:t xml:space="preserve">    // POINT ONE</w:t>
      </w:r>
    </w:p>
    <w:p w14:paraId="67556973" w14:textId="77777777" w:rsidR="00B30175" w:rsidRDefault="00B30175" w:rsidP="00B30175">
      <w:pPr>
        <w:pStyle w:val="Code"/>
      </w:pPr>
      <w:r>
        <w:t>}</w:t>
      </w:r>
    </w:p>
    <w:p w14:paraId="52BB5E95" w14:textId="77777777" w:rsidR="00B30175" w:rsidRDefault="00B30175" w:rsidP="00B30175">
      <w:pPr>
        <w:pStyle w:val="Code"/>
      </w:pPr>
    </w:p>
    <w:p w14:paraId="792852FE" w14:textId="77777777" w:rsidR="00B30175" w:rsidRDefault="00B30175" w:rsidP="00B30175">
      <w:pPr>
        <w:pStyle w:val="Code"/>
      </w:pPr>
      <w:r>
        <w:t>Mystring::Mystring(const Mystring&amp; source):</w:t>
      </w:r>
    </w:p>
    <w:p w14:paraId="1B04C473" w14:textId="77777777" w:rsidR="00B30175" w:rsidRDefault="00B30175" w:rsidP="00B30175">
      <w:pPr>
        <w:pStyle w:val="Code"/>
      </w:pPr>
      <w:r>
        <w:t xml:space="preserve">  lengthM(source.lengthM), charsM(new char[source.lengthM+1])</w:t>
      </w:r>
    </w:p>
    <w:p w14:paraId="20F13217" w14:textId="77777777" w:rsidR="00B30175" w:rsidRDefault="00B30175" w:rsidP="00B30175">
      <w:pPr>
        <w:pStyle w:val="Code"/>
      </w:pPr>
      <w:r>
        <w:t>{</w:t>
      </w:r>
    </w:p>
    <w:p w14:paraId="601B6CAD" w14:textId="77777777" w:rsidR="00B30175" w:rsidRDefault="00B30175" w:rsidP="00B30175">
      <w:pPr>
        <w:pStyle w:val="Code"/>
      </w:pPr>
      <w:r>
        <w:t xml:space="preserve">    strcpy (charsM, source.charsM);</w:t>
      </w:r>
    </w:p>
    <w:p w14:paraId="17251E43" w14:textId="77777777" w:rsidR="00B30175" w:rsidRDefault="00B30175" w:rsidP="00B30175">
      <w:pPr>
        <w:pStyle w:val="Code"/>
      </w:pPr>
      <w:r>
        <w:tab/>
        <w:t>// cout &lt;&lt; "\ncopy constructor is called. ";</w:t>
      </w:r>
    </w:p>
    <w:p w14:paraId="0606BC05" w14:textId="77777777" w:rsidR="00B30175" w:rsidRDefault="00B30175" w:rsidP="00B30175">
      <w:pPr>
        <w:pStyle w:val="Code"/>
      </w:pPr>
      <w:r>
        <w:t>}</w:t>
      </w:r>
    </w:p>
    <w:p w14:paraId="4B67D0D3" w14:textId="77777777" w:rsidR="00B30175" w:rsidRDefault="00B30175" w:rsidP="00B30175">
      <w:pPr>
        <w:pStyle w:val="Code"/>
      </w:pPr>
    </w:p>
    <w:p w14:paraId="68C313A7" w14:textId="77777777" w:rsidR="00B30175" w:rsidRDefault="00B30175" w:rsidP="00B30175">
      <w:pPr>
        <w:pStyle w:val="Code"/>
      </w:pPr>
      <w:r>
        <w:t>Mystring::~Mystring()</w:t>
      </w:r>
    </w:p>
    <w:p w14:paraId="1ED5E82E" w14:textId="77777777" w:rsidR="00B30175" w:rsidRDefault="00B30175" w:rsidP="00B30175">
      <w:pPr>
        <w:pStyle w:val="Code"/>
      </w:pPr>
      <w:r>
        <w:t>{</w:t>
      </w:r>
    </w:p>
    <w:p w14:paraId="0F38DF84" w14:textId="77777777" w:rsidR="00B30175" w:rsidRDefault="00B30175" w:rsidP="00B30175">
      <w:pPr>
        <w:pStyle w:val="Code"/>
      </w:pPr>
      <w:r>
        <w:t xml:space="preserve">    delete [] charsM;</w:t>
      </w:r>
    </w:p>
    <w:p w14:paraId="13E38447" w14:textId="77777777" w:rsidR="00B30175" w:rsidRDefault="00B30175" w:rsidP="00B30175">
      <w:pPr>
        <w:pStyle w:val="Code"/>
      </w:pPr>
      <w:r>
        <w:tab/>
        <w:t>// cout &lt;&lt; "\ndestructor is called. ";</w:t>
      </w:r>
    </w:p>
    <w:p w14:paraId="1A56498C" w14:textId="77777777" w:rsidR="00B30175" w:rsidRDefault="00B30175" w:rsidP="00B30175">
      <w:pPr>
        <w:pStyle w:val="Code"/>
      </w:pPr>
      <w:r>
        <w:t>}</w:t>
      </w:r>
    </w:p>
    <w:p w14:paraId="7B504AB6" w14:textId="77777777" w:rsidR="00B30175" w:rsidRDefault="00B30175" w:rsidP="00B30175">
      <w:pPr>
        <w:pStyle w:val="Code"/>
      </w:pPr>
    </w:p>
    <w:p w14:paraId="524F1390" w14:textId="77777777" w:rsidR="00B30175" w:rsidRDefault="00B30175" w:rsidP="00B30175">
      <w:pPr>
        <w:pStyle w:val="Code"/>
      </w:pPr>
      <w:r>
        <w:t>int Mystring::length() const</w:t>
      </w:r>
    </w:p>
    <w:p w14:paraId="3EAE676F" w14:textId="77777777" w:rsidR="00B30175" w:rsidRDefault="00B30175" w:rsidP="00B30175">
      <w:pPr>
        <w:pStyle w:val="Code"/>
      </w:pPr>
      <w:r>
        <w:t>{</w:t>
      </w:r>
    </w:p>
    <w:p w14:paraId="43C2EB49" w14:textId="77777777" w:rsidR="00B30175" w:rsidRDefault="00B30175" w:rsidP="00B30175">
      <w:pPr>
        <w:pStyle w:val="Code"/>
      </w:pPr>
      <w:r>
        <w:t xml:space="preserve">  return lengthM;</w:t>
      </w:r>
    </w:p>
    <w:p w14:paraId="27C920D2" w14:textId="77777777" w:rsidR="00B30175" w:rsidRDefault="00B30175" w:rsidP="00B30175">
      <w:pPr>
        <w:pStyle w:val="Code"/>
      </w:pPr>
      <w:r>
        <w:t>}</w:t>
      </w:r>
    </w:p>
    <w:p w14:paraId="69FCCED6" w14:textId="77777777" w:rsidR="00B30175" w:rsidRDefault="00B30175" w:rsidP="00B30175">
      <w:pPr>
        <w:pStyle w:val="Code"/>
      </w:pPr>
    </w:p>
    <w:p w14:paraId="2297CA93" w14:textId="77777777" w:rsidR="00B30175" w:rsidRDefault="00B30175" w:rsidP="00B30175">
      <w:pPr>
        <w:pStyle w:val="Code"/>
      </w:pPr>
      <w:r>
        <w:t>char Mystring::get_char(int pos) const</w:t>
      </w:r>
    </w:p>
    <w:p w14:paraId="34433348" w14:textId="77777777" w:rsidR="00B30175" w:rsidRDefault="00B30175" w:rsidP="00B30175">
      <w:pPr>
        <w:pStyle w:val="Code"/>
      </w:pPr>
      <w:r>
        <w:t>{</w:t>
      </w:r>
    </w:p>
    <w:p w14:paraId="11132EBF" w14:textId="77777777" w:rsidR="00B30175" w:rsidRDefault="00B30175" w:rsidP="00B30175">
      <w:pPr>
        <w:pStyle w:val="Code"/>
      </w:pPr>
      <w:r>
        <w:t xml:space="preserve">  if(pos &lt; 0 &amp;&amp; pos &gt;= length()){</w:t>
      </w:r>
    </w:p>
    <w:p w14:paraId="27F503D8" w14:textId="77777777" w:rsidR="00B30175" w:rsidRDefault="00B30175" w:rsidP="00B30175">
      <w:pPr>
        <w:pStyle w:val="Code"/>
      </w:pPr>
      <w:r>
        <w:t xml:space="preserve">    cerr &lt;&lt; "\nERROR: get_char: the position is out of boundary.";</w:t>
      </w:r>
    </w:p>
    <w:p w14:paraId="7DA1409E" w14:textId="77777777" w:rsidR="00B30175" w:rsidRDefault="00B30175" w:rsidP="00B30175">
      <w:pPr>
        <w:pStyle w:val="Code"/>
      </w:pPr>
      <w:r>
        <w:t xml:space="preserve">  }</w:t>
      </w:r>
    </w:p>
    <w:p w14:paraId="2E38F4B8" w14:textId="77777777" w:rsidR="00B30175" w:rsidRDefault="00B30175" w:rsidP="00B30175">
      <w:pPr>
        <w:pStyle w:val="Code"/>
      </w:pPr>
    </w:p>
    <w:p w14:paraId="5A11127B" w14:textId="77777777" w:rsidR="00B30175" w:rsidRDefault="00B30175" w:rsidP="00B30175">
      <w:pPr>
        <w:pStyle w:val="Code"/>
      </w:pPr>
      <w:r>
        <w:t xml:space="preserve">  return charsM[pos];</w:t>
      </w:r>
    </w:p>
    <w:p w14:paraId="5BFED824" w14:textId="77777777" w:rsidR="00B30175" w:rsidRDefault="00B30175" w:rsidP="00B30175">
      <w:pPr>
        <w:pStyle w:val="Code"/>
      </w:pPr>
      <w:r>
        <w:t>}</w:t>
      </w:r>
    </w:p>
    <w:p w14:paraId="5AB6C6A7" w14:textId="77777777" w:rsidR="00B30175" w:rsidRDefault="00B30175" w:rsidP="00B30175">
      <w:pPr>
        <w:pStyle w:val="Code"/>
      </w:pPr>
    </w:p>
    <w:p w14:paraId="30EFCBE3" w14:textId="77777777" w:rsidR="00B30175" w:rsidRDefault="00B30175" w:rsidP="00B30175">
      <w:pPr>
        <w:pStyle w:val="Code"/>
      </w:pPr>
      <w:r>
        <w:t>const char * Mystring::c_str() const</w:t>
      </w:r>
    </w:p>
    <w:p w14:paraId="7A6D876C" w14:textId="77777777" w:rsidR="00B30175" w:rsidRDefault="00B30175" w:rsidP="00B30175">
      <w:pPr>
        <w:pStyle w:val="Code"/>
      </w:pPr>
      <w:r>
        <w:t>{</w:t>
      </w:r>
    </w:p>
    <w:p w14:paraId="56F130C5" w14:textId="77777777" w:rsidR="00B30175" w:rsidRDefault="00B30175" w:rsidP="00B30175">
      <w:pPr>
        <w:pStyle w:val="Code"/>
      </w:pPr>
      <w:r>
        <w:t xml:space="preserve">  return charsM;</w:t>
      </w:r>
    </w:p>
    <w:p w14:paraId="7DE8DD30" w14:textId="77777777" w:rsidR="00B30175" w:rsidRDefault="00B30175" w:rsidP="00B30175">
      <w:pPr>
        <w:pStyle w:val="Code"/>
      </w:pPr>
      <w:r>
        <w:t>}</w:t>
      </w:r>
    </w:p>
    <w:p w14:paraId="697A82A8" w14:textId="77777777" w:rsidR="00B30175" w:rsidRDefault="00B30175" w:rsidP="00B30175">
      <w:pPr>
        <w:pStyle w:val="Code"/>
      </w:pPr>
    </w:p>
    <w:p w14:paraId="1BF34991" w14:textId="77777777" w:rsidR="00B30175" w:rsidRDefault="00B30175" w:rsidP="00B30175">
      <w:pPr>
        <w:pStyle w:val="Code"/>
      </w:pPr>
      <w:r>
        <w:t>void Mystring::set_char(int pos, char c)</w:t>
      </w:r>
    </w:p>
    <w:p w14:paraId="5F59EDAE" w14:textId="77777777" w:rsidR="00B30175" w:rsidRDefault="00B30175" w:rsidP="00B30175">
      <w:pPr>
        <w:pStyle w:val="Code"/>
      </w:pPr>
      <w:r>
        <w:t>{</w:t>
      </w:r>
    </w:p>
    <w:p w14:paraId="18001A49" w14:textId="77777777" w:rsidR="00B30175" w:rsidRDefault="00B30175" w:rsidP="00B30175">
      <w:pPr>
        <w:pStyle w:val="Code"/>
      </w:pPr>
      <w:r>
        <w:t xml:space="preserve">  if(pos &lt; 0 &amp;&amp; pos &gt;= length()){</w:t>
      </w:r>
    </w:p>
    <w:p w14:paraId="56FD0F7A" w14:textId="77777777" w:rsidR="00B30175" w:rsidRDefault="00B30175" w:rsidP="00B30175">
      <w:pPr>
        <w:pStyle w:val="Code"/>
      </w:pPr>
      <w:r>
        <w:t xml:space="preserve">    cerr &lt;&lt; "\nset_char: the position is out of boundary."</w:t>
      </w:r>
    </w:p>
    <w:p w14:paraId="4547948F" w14:textId="77777777" w:rsidR="00B30175" w:rsidRDefault="00B30175" w:rsidP="00B30175">
      <w:pPr>
        <w:pStyle w:val="Code"/>
      </w:pPr>
      <w:r>
        <w:tab/>
        <w:t xml:space="preserve"> &lt;&lt; " Nothing was changed.";</w:t>
      </w:r>
    </w:p>
    <w:p w14:paraId="661B1899" w14:textId="77777777" w:rsidR="00B30175" w:rsidRDefault="00B30175" w:rsidP="00B30175">
      <w:pPr>
        <w:pStyle w:val="Code"/>
      </w:pPr>
      <w:r>
        <w:t xml:space="preserve">    return;</w:t>
      </w:r>
    </w:p>
    <w:p w14:paraId="388B9FF1" w14:textId="77777777" w:rsidR="00B30175" w:rsidRDefault="00B30175" w:rsidP="00B30175">
      <w:pPr>
        <w:pStyle w:val="Code"/>
      </w:pPr>
      <w:r>
        <w:t xml:space="preserve">  }</w:t>
      </w:r>
    </w:p>
    <w:p w14:paraId="5F83ABC7" w14:textId="77777777" w:rsidR="00B30175" w:rsidRDefault="00B30175" w:rsidP="00B30175">
      <w:pPr>
        <w:pStyle w:val="Code"/>
      </w:pPr>
    </w:p>
    <w:p w14:paraId="5961D938" w14:textId="77777777" w:rsidR="00B30175" w:rsidRDefault="00B30175" w:rsidP="00B30175">
      <w:pPr>
        <w:pStyle w:val="Code"/>
      </w:pPr>
      <w:r>
        <w:t xml:space="preserve">  if (c != '\0'){</w:t>
      </w:r>
    </w:p>
    <w:p w14:paraId="19D710B6" w14:textId="77777777" w:rsidR="00B30175" w:rsidRDefault="00B30175" w:rsidP="00B30175">
      <w:pPr>
        <w:pStyle w:val="Code"/>
      </w:pPr>
      <w:r>
        <w:t xml:space="preserve">    cerr &lt;&lt; "\nset_char: char c is empty."</w:t>
      </w:r>
    </w:p>
    <w:p w14:paraId="6AA8E803" w14:textId="77777777" w:rsidR="00B30175" w:rsidRDefault="00B30175" w:rsidP="00B30175">
      <w:pPr>
        <w:pStyle w:val="Code"/>
      </w:pPr>
      <w:r>
        <w:tab/>
        <w:t xml:space="preserve"> &lt;&lt; " Nothing was changed.";</w:t>
      </w:r>
    </w:p>
    <w:p w14:paraId="6CD9A962" w14:textId="77777777" w:rsidR="00B30175" w:rsidRDefault="00B30175" w:rsidP="00B30175">
      <w:pPr>
        <w:pStyle w:val="Code"/>
      </w:pPr>
      <w:r>
        <w:t xml:space="preserve">    return;</w:t>
      </w:r>
    </w:p>
    <w:p w14:paraId="7543FCD3" w14:textId="77777777" w:rsidR="00B30175" w:rsidRDefault="00B30175" w:rsidP="00B30175">
      <w:pPr>
        <w:pStyle w:val="Code"/>
      </w:pPr>
      <w:r>
        <w:t xml:space="preserve">  }</w:t>
      </w:r>
    </w:p>
    <w:p w14:paraId="4C471DF7" w14:textId="77777777" w:rsidR="00B30175" w:rsidRDefault="00B30175" w:rsidP="00B30175">
      <w:pPr>
        <w:pStyle w:val="Code"/>
      </w:pPr>
    </w:p>
    <w:p w14:paraId="5F557B8C" w14:textId="77777777" w:rsidR="00B30175" w:rsidRDefault="00B30175" w:rsidP="00B30175">
      <w:pPr>
        <w:pStyle w:val="Code"/>
      </w:pPr>
      <w:r>
        <w:t xml:space="preserve">  charsM[pos] = c;</w:t>
      </w:r>
    </w:p>
    <w:p w14:paraId="6D719C7F" w14:textId="77777777" w:rsidR="00B30175" w:rsidRDefault="00B30175" w:rsidP="00B30175">
      <w:pPr>
        <w:pStyle w:val="Code"/>
      </w:pPr>
      <w:r>
        <w:t>}</w:t>
      </w:r>
    </w:p>
    <w:p w14:paraId="3A8DB0E5" w14:textId="77777777" w:rsidR="00B30175" w:rsidRDefault="00B30175" w:rsidP="00B30175">
      <w:pPr>
        <w:pStyle w:val="Code"/>
      </w:pPr>
    </w:p>
    <w:p w14:paraId="68C8054D" w14:textId="77777777" w:rsidR="00B30175" w:rsidRDefault="00B30175" w:rsidP="00B30175">
      <w:pPr>
        <w:pStyle w:val="Code"/>
      </w:pPr>
      <w:r>
        <w:t>Mystring&amp; Mystring::operator =(const Mystring&amp; S)</w:t>
      </w:r>
    </w:p>
    <w:p w14:paraId="5C803915" w14:textId="77777777" w:rsidR="00B30175" w:rsidRDefault="00B30175" w:rsidP="00B30175">
      <w:pPr>
        <w:pStyle w:val="Code"/>
      </w:pPr>
      <w:r>
        <w:t>{</w:t>
      </w:r>
    </w:p>
    <w:p w14:paraId="3E1AB9DD" w14:textId="77777777" w:rsidR="00B30175" w:rsidRDefault="00B30175" w:rsidP="00B30175">
      <w:pPr>
        <w:pStyle w:val="Code"/>
      </w:pPr>
      <w:r>
        <w:t xml:space="preserve">  if(this == &amp;S)</w:t>
      </w:r>
    </w:p>
    <w:p w14:paraId="225927F5" w14:textId="77777777" w:rsidR="00B30175" w:rsidRDefault="00B30175" w:rsidP="00B30175">
      <w:pPr>
        <w:pStyle w:val="Code"/>
      </w:pPr>
      <w:r>
        <w:t xml:space="preserve">    return *this;</w:t>
      </w:r>
    </w:p>
    <w:p w14:paraId="515E9F38" w14:textId="77777777" w:rsidR="00B30175" w:rsidRDefault="00B30175" w:rsidP="00B30175">
      <w:pPr>
        <w:pStyle w:val="Code"/>
      </w:pPr>
      <w:r>
        <w:t xml:space="preserve">  delete [] charsM;</w:t>
      </w:r>
    </w:p>
    <w:p w14:paraId="360F108B" w14:textId="77777777" w:rsidR="00B30175" w:rsidRDefault="00B30175" w:rsidP="00B30175">
      <w:pPr>
        <w:pStyle w:val="Code"/>
      </w:pPr>
      <w:r>
        <w:t xml:space="preserve">  lengthM = (int)strlen(S.charsM);</w:t>
      </w:r>
    </w:p>
    <w:p w14:paraId="7AFA7F3B" w14:textId="77777777" w:rsidR="00B30175" w:rsidRDefault="00B30175" w:rsidP="00B30175">
      <w:pPr>
        <w:pStyle w:val="Code"/>
      </w:pPr>
      <w:r>
        <w:t xml:space="preserve">  charsM = new char [lengthM+1];</w:t>
      </w:r>
    </w:p>
    <w:p w14:paraId="76EFF95C" w14:textId="77777777" w:rsidR="00B30175" w:rsidRDefault="00B30175" w:rsidP="00B30175">
      <w:pPr>
        <w:pStyle w:val="Code"/>
      </w:pPr>
      <w:r>
        <w:t xml:space="preserve">  strcpy(charsM,S.charsM);</w:t>
      </w:r>
    </w:p>
    <w:p w14:paraId="6F3E333C" w14:textId="77777777" w:rsidR="00B30175" w:rsidRDefault="00B30175" w:rsidP="00B30175">
      <w:pPr>
        <w:pStyle w:val="Code"/>
      </w:pPr>
    </w:p>
    <w:p w14:paraId="40406588" w14:textId="77777777" w:rsidR="00B30175" w:rsidRDefault="00B30175" w:rsidP="00B30175">
      <w:pPr>
        <w:pStyle w:val="Code"/>
      </w:pPr>
      <w:r>
        <w:t xml:space="preserve">  // cout &lt;&lt; "\nassignment operator called. ";</w:t>
      </w:r>
    </w:p>
    <w:p w14:paraId="0183D911" w14:textId="77777777" w:rsidR="00B30175" w:rsidRDefault="00B30175" w:rsidP="00B30175">
      <w:pPr>
        <w:pStyle w:val="Code"/>
      </w:pPr>
      <w:r>
        <w:t xml:space="preserve">  return *this;</w:t>
      </w:r>
    </w:p>
    <w:p w14:paraId="3A2B1FAB" w14:textId="77777777" w:rsidR="00B30175" w:rsidRDefault="00B30175" w:rsidP="00B30175">
      <w:pPr>
        <w:pStyle w:val="Code"/>
      </w:pPr>
      <w:r>
        <w:t>}</w:t>
      </w:r>
    </w:p>
    <w:p w14:paraId="236AA955" w14:textId="77777777" w:rsidR="00B30175" w:rsidRDefault="00B30175" w:rsidP="00B30175">
      <w:pPr>
        <w:pStyle w:val="Code"/>
      </w:pPr>
      <w:r>
        <w:t>bool Mystring::operator &gt;=(const Mystring&amp; rhs) const {</w:t>
      </w:r>
    </w:p>
    <w:p w14:paraId="4DEEE863" w14:textId="77777777" w:rsidR="00B30175" w:rsidRDefault="00B30175" w:rsidP="00B30175">
      <w:pPr>
        <w:pStyle w:val="Code"/>
      </w:pPr>
      <w:r>
        <w:t xml:space="preserve">    return strcmp(charsM, rhs.charsM) &gt;= 0;</w:t>
      </w:r>
    </w:p>
    <w:p w14:paraId="6155F4E1" w14:textId="77777777" w:rsidR="00B30175" w:rsidRDefault="00B30175" w:rsidP="00B30175">
      <w:pPr>
        <w:pStyle w:val="Code"/>
      </w:pPr>
      <w:r>
        <w:t>}</w:t>
      </w:r>
    </w:p>
    <w:p w14:paraId="39A0508D" w14:textId="77777777" w:rsidR="00B30175" w:rsidRDefault="00B30175" w:rsidP="00B30175">
      <w:pPr>
        <w:pStyle w:val="Code"/>
      </w:pPr>
      <w:r>
        <w:t>bool Mystring::operator &lt;=(const Mystring&amp; rhs) const {</w:t>
      </w:r>
    </w:p>
    <w:p w14:paraId="563F11E1" w14:textId="77777777" w:rsidR="00B30175" w:rsidRDefault="00B30175" w:rsidP="00B30175">
      <w:pPr>
        <w:pStyle w:val="Code"/>
      </w:pPr>
      <w:r>
        <w:t xml:space="preserve">    return strcmp(charsM, rhs.charsM) &lt;= 0;</w:t>
      </w:r>
    </w:p>
    <w:p w14:paraId="4C9DCAB7" w14:textId="77777777" w:rsidR="00B30175" w:rsidRDefault="00B30175" w:rsidP="00B30175">
      <w:pPr>
        <w:pStyle w:val="Code"/>
      </w:pPr>
      <w:r>
        <w:t>}</w:t>
      </w:r>
    </w:p>
    <w:p w14:paraId="5C76B07C" w14:textId="77777777" w:rsidR="00B30175" w:rsidRDefault="00B30175" w:rsidP="00B30175">
      <w:pPr>
        <w:pStyle w:val="Code"/>
      </w:pPr>
      <w:r>
        <w:t>bool Mystring::operator &lt;(const Mystring&amp; rhs) const {</w:t>
      </w:r>
    </w:p>
    <w:p w14:paraId="505D755D" w14:textId="77777777" w:rsidR="00B30175" w:rsidRDefault="00B30175" w:rsidP="00B30175">
      <w:pPr>
        <w:pStyle w:val="Code"/>
      </w:pPr>
      <w:r>
        <w:t xml:space="preserve">    return isLessThan(rhs);</w:t>
      </w:r>
    </w:p>
    <w:p w14:paraId="2C6C5557" w14:textId="77777777" w:rsidR="00B30175" w:rsidRDefault="00B30175" w:rsidP="00B30175">
      <w:pPr>
        <w:pStyle w:val="Code"/>
      </w:pPr>
      <w:r>
        <w:t>}</w:t>
      </w:r>
    </w:p>
    <w:p w14:paraId="5312BB4D" w14:textId="77777777" w:rsidR="00B30175" w:rsidRDefault="00B30175" w:rsidP="00B30175">
      <w:pPr>
        <w:pStyle w:val="Code"/>
      </w:pPr>
      <w:r>
        <w:t>bool Mystring::operator &gt;(const Mystring&amp; rhs) const {</w:t>
      </w:r>
    </w:p>
    <w:p w14:paraId="10A86ADE" w14:textId="77777777" w:rsidR="00B30175" w:rsidRDefault="00B30175" w:rsidP="00B30175">
      <w:pPr>
        <w:pStyle w:val="Code"/>
      </w:pPr>
      <w:r>
        <w:t xml:space="preserve">    return isGreater(rhs);</w:t>
      </w:r>
    </w:p>
    <w:p w14:paraId="28187DB9" w14:textId="77777777" w:rsidR="00B30175" w:rsidRDefault="00B30175" w:rsidP="00B30175">
      <w:pPr>
        <w:pStyle w:val="Code"/>
      </w:pPr>
      <w:r>
        <w:t>}</w:t>
      </w:r>
    </w:p>
    <w:p w14:paraId="4E9BE917" w14:textId="77777777" w:rsidR="00B30175" w:rsidRDefault="00B30175" w:rsidP="00B30175">
      <w:pPr>
        <w:pStyle w:val="Code"/>
      </w:pPr>
      <w:r>
        <w:t>bool Mystring::operator ==(const Mystring&amp; rhs) const {</w:t>
      </w:r>
    </w:p>
    <w:p w14:paraId="4E49EAC0" w14:textId="77777777" w:rsidR="00B30175" w:rsidRDefault="00B30175" w:rsidP="00B30175">
      <w:pPr>
        <w:pStyle w:val="Code"/>
      </w:pPr>
      <w:r>
        <w:t xml:space="preserve">    return isEqual(rhs);</w:t>
      </w:r>
    </w:p>
    <w:p w14:paraId="04BFA7F6" w14:textId="77777777" w:rsidR="00B30175" w:rsidRDefault="00B30175" w:rsidP="00B30175">
      <w:pPr>
        <w:pStyle w:val="Code"/>
      </w:pPr>
      <w:r>
        <w:t>}</w:t>
      </w:r>
    </w:p>
    <w:p w14:paraId="479B4489" w14:textId="77777777" w:rsidR="00B30175" w:rsidRDefault="00B30175" w:rsidP="00B30175">
      <w:pPr>
        <w:pStyle w:val="Code"/>
      </w:pPr>
      <w:r>
        <w:t>bool Mystring::operator !=(const Mystring&amp; rhs) const {</w:t>
      </w:r>
    </w:p>
    <w:p w14:paraId="2AA11024" w14:textId="77777777" w:rsidR="00B30175" w:rsidRDefault="00B30175" w:rsidP="00B30175">
      <w:pPr>
        <w:pStyle w:val="Code"/>
      </w:pPr>
      <w:r>
        <w:t xml:space="preserve">    return isNotEqual(rhs);</w:t>
      </w:r>
    </w:p>
    <w:p w14:paraId="7FF4FCC8" w14:textId="77777777" w:rsidR="00B30175" w:rsidRDefault="00B30175" w:rsidP="00B30175">
      <w:pPr>
        <w:pStyle w:val="Code"/>
      </w:pPr>
      <w:r>
        <w:t>}</w:t>
      </w:r>
    </w:p>
    <w:p w14:paraId="74927E56" w14:textId="77777777" w:rsidR="00B30175" w:rsidRDefault="00B30175" w:rsidP="00B30175">
      <w:pPr>
        <w:pStyle w:val="Code"/>
      </w:pPr>
      <w:r>
        <w:t>char&amp; Mystring::operator [](const int index) const {</w:t>
      </w:r>
    </w:p>
    <w:p w14:paraId="3305A8D9" w14:textId="77777777" w:rsidR="00B30175" w:rsidRDefault="00B30175" w:rsidP="00B30175">
      <w:pPr>
        <w:pStyle w:val="Code"/>
      </w:pPr>
      <w:r>
        <w:t xml:space="preserve">    if(index &lt; 0 &amp;&amp; index &gt;= length()) {</w:t>
      </w:r>
    </w:p>
    <w:p w14:paraId="7B2B4D31" w14:textId="77777777" w:rsidR="00B30175" w:rsidRDefault="00B30175" w:rsidP="00B30175">
      <w:pPr>
        <w:pStyle w:val="Code"/>
      </w:pPr>
      <w:r>
        <w:t xml:space="preserve">      cerr &lt;&lt; "\nERROR: get_char: the position is out of boundary.";</w:t>
      </w:r>
    </w:p>
    <w:p w14:paraId="473D5220" w14:textId="77777777" w:rsidR="00B30175" w:rsidRDefault="00B30175" w:rsidP="00B30175">
      <w:pPr>
        <w:pStyle w:val="Code"/>
      </w:pPr>
      <w:r>
        <w:t xml:space="preserve">    }</w:t>
      </w:r>
    </w:p>
    <w:p w14:paraId="1684833F" w14:textId="77777777" w:rsidR="00B30175" w:rsidRDefault="00B30175" w:rsidP="00B30175">
      <w:pPr>
        <w:pStyle w:val="Code"/>
      </w:pPr>
    </w:p>
    <w:p w14:paraId="74ABD7C2" w14:textId="77777777" w:rsidR="00B30175" w:rsidRDefault="00B30175" w:rsidP="00B30175">
      <w:pPr>
        <w:pStyle w:val="Code"/>
      </w:pPr>
      <w:r>
        <w:t xml:space="preserve">    return charsM[index];</w:t>
      </w:r>
    </w:p>
    <w:p w14:paraId="7F811F70" w14:textId="77777777" w:rsidR="00B30175" w:rsidRDefault="00B30175" w:rsidP="00B30175">
      <w:pPr>
        <w:pStyle w:val="Code"/>
      </w:pPr>
      <w:r>
        <w:t>}</w:t>
      </w:r>
    </w:p>
    <w:p w14:paraId="17A01688" w14:textId="77777777" w:rsidR="00B30175" w:rsidRDefault="00B30175" w:rsidP="00B30175">
      <w:pPr>
        <w:pStyle w:val="Code"/>
      </w:pPr>
      <w:r>
        <w:t>std::ostream&amp; operator &lt;&lt;(std::ostream&amp; stream, const Mystring&amp; rhs) {</w:t>
      </w:r>
    </w:p>
    <w:p w14:paraId="738D2935" w14:textId="77777777" w:rsidR="00B30175" w:rsidRDefault="00B30175" w:rsidP="00B30175">
      <w:pPr>
        <w:pStyle w:val="Code"/>
      </w:pPr>
      <w:r>
        <w:t xml:space="preserve">    stream &lt;&lt; rhs.c_str();</w:t>
      </w:r>
    </w:p>
    <w:p w14:paraId="0972D33D" w14:textId="77777777" w:rsidR="00B30175" w:rsidRDefault="00B30175" w:rsidP="00B30175">
      <w:pPr>
        <w:pStyle w:val="Code"/>
      </w:pPr>
      <w:r>
        <w:t xml:space="preserve">    return stream;</w:t>
      </w:r>
    </w:p>
    <w:p w14:paraId="151E7DBD" w14:textId="77777777" w:rsidR="00B30175" w:rsidRDefault="00B30175" w:rsidP="00B30175">
      <w:pPr>
        <w:pStyle w:val="Code"/>
      </w:pPr>
      <w:r>
        <w:t>}</w:t>
      </w:r>
    </w:p>
    <w:p w14:paraId="4DCA8670" w14:textId="77777777" w:rsidR="00B30175" w:rsidRDefault="00B30175" w:rsidP="00B30175">
      <w:pPr>
        <w:pStyle w:val="Code"/>
      </w:pPr>
    </w:p>
    <w:p w14:paraId="6D945B2A" w14:textId="77777777" w:rsidR="00B30175" w:rsidRDefault="00B30175" w:rsidP="00B30175">
      <w:pPr>
        <w:pStyle w:val="Code"/>
      </w:pPr>
      <w:r>
        <w:t>Mystring&amp; Mystring::append(const Mystring other)</w:t>
      </w:r>
    </w:p>
    <w:p w14:paraId="6F7A4A59" w14:textId="77777777" w:rsidR="00B30175" w:rsidRDefault="00B30175" w:rsidP="00B30175">
      <w:pPr>
        <w:pStyle w:val="Code"/>
      </w:pPr>
      <w:r>
        <w:t>{</w:t>
      </w:r>
    </w:p>
    <w:p w14:paraId="41832E58" w14:textId="77777777" w:rsidR="00B30175" w:rsidRDefault="00B30175" w:rsidP="00B30175">
      <w:pPr>
        <w:pStyle w:val="Code"/>
      </w:pPr>
      <w:r>
        <w:t xml:space="preserve">  char *tmp = new char [lengthM + other.lengthM + 1];</w:t>
      </w:r>
    </w:p>
    <w:p w14:paraId="6095C31A" w14:textId="77777777" w:rsidR="00B30175" w:rsidRDefault="00B30175" w:rsidP="00B30175">
      <w:pPr>
        <w:pStyle w:val="Code"/>
      </w:pPr>
      <w:r>
        <w:t xml:space="preserve">  lengthM += other.lengthM;</w:t>
      </w:r>
    </w:p>
    <w:p w14:paraId="6C6AB42E" w14:textId="77777777" w:rsidR="00B30175" w:rsidRDefault="00B30175" w:rsidP="00B30175">
      <w:pPr>
        <w:pStyle w:val="Code"/>
      </w:pPr>
      <w:r>
        <w:t xml:space="preserve">  strcpy(tmp, charsM);</w:t>
      </w:r>
    </w:p>
    <w:p w14:paraId="548F2C97" w14:textId="77777777" w:rsidR="00B30175" w:rsidRDefault="00B30175" w:rsidP="00B30175">
      <w:pPr>
        <w:pStyle w:val="Code"/>
      </w:pPr>
      <w:r>
        <w:t xml:space="preserve">  strcat(tmp, other.charsM);</w:t>
      </w:r>
    </w:p>
    <w:p w14:paraId="13AE7BA5" w14:textId="77777777" w:rsidR="00B30175" w:rsidRDefault="00B30175" w:rsidP="00B30175">
      <w:pPr>
        <w:pStyle w:val="Code"/>
      </w:pPr>
      <w:r>
        <w:t xml:space="preserve">  delete []charsM;</w:t>
      </w:r>
    </w:p>
    <w:p w14:paraId="27CA13CD" w14:textId="77777777" w:rsidR="00B30175" w:rsidRDefault="00B30175" w:rsidP="00B30175">
      <w:pPr>
        <w:pStyle w:val="Code"/>
      </w:pPr>
      <w:r>
        <w:t xml:space="preserve">  charsM = tmp;</w:t>
      </w:r>
    </w:p>
    <w:p w14:paraId="0E66756B" w14:textId="77777777" w:rsidR="00B30175" w:rsidRDefault="00B30175" w:rsidP="00B30175">
      <w:pPr>
        <w:pStyle w:val="Code"/>
      </w:pPr>
    </w:p>
    <w:p w14:paraId="0BB34A76" w14:textId="77777777" w:rsidR="00B30175" w:rsidRDefault="00B30175" w:rsidP="00B30175">
      <w:pPr>
        <w:pStyle w:val="Code"/>
      </w:pPr>
      <w:r>
        <w:t xml:space="preserve">  // POINT TWO</w:t>
      </w:r>
    </w:p>
    <w:p w14:paraId="783C5A5E" w14:textId="77777777" w:rsidR="00B30175" w:rsidRDefault="00B30175" w:rsidP="00B30175">
      <w:pPr>
        <w:pStyle w:val="Code"/>
      </w:pPr>
      <w:r>
        <w:t xml:space="preserve">  cout &lt;&lt; "POINT 2" &lt;&lt; endl;</w:t>
      </w:r>
    </w:p>
    <w:p w14:paraId="3E63CF9F" w14:textId="77777777" w:rsidR="00B30175" w:rsidRDefault="00B30175" w:rsidP="00B30175">
      <w:pPr>
        <w:pStyle w:val="Code"/>
      </w:pPr>
      <w:r>
        <w:t xml:space="preserve">  return *this;</w:t>
      </w:r>
    </w:p>
    <w:p w14:paraId="1620C9D3" w14:textId="77777777" w:rsidR="00B30175" w:rsidRDefault="00B30175" w:rsidP="00B30175">
      <w:pPr>
        <w:pStyle w:val="Code"/>
      </w:pPr>
      <w:r>
        <w:t>}</w:t>
      </w:r>
    </w:p>
    <w:p w14:paraId="02EB6CF0" w14:textId="77777777" w:rsidR="00B30175" w:rsidRDefault="00B30175" w:rsidP="00B30175">
      <w:pPr>
        <w:pStyle w:val="Code"/>
      </w:pPr>
    </w:p>
    <w:p w14:paraId="1CBED907" w14:textId="77777777" w:rsidR="00B30175" w:rsidRDefault="00B30175" w:rsidP="00B30175">
      <w:pPr>
        <w:pStyle w:val="Code"/>
      </w:pPr>
      <w:r>
        <w:t xml:space="preserve"> void Mystring::set_str(const char* s)</w:t>
      </w:r>
    </w:p>
    <w:p w14:paraId="6098B0F8" w14:textId="77777777" w:rsidR="00B30175" w:rsidRDefault="00B30175" w:rsidP="00B30175">
      <w:pPr>
        <w:pStyle w:val="Code"/>
      </w:pPr>
      <w:r>
        <w:t>{</w:t>
      </w:r>
    </w:p>
    <w:p w14:paraId="5CC9F940" w14:textId="77777777" w:rsidR="00B30175" w:rsidRDefault="00B30175" w:rsidP="00B30175">
      <w:pPr>
        <w:pStyle w:val="Code"/>
      </w:pPr>
      <w:r>
        <w:t xml:space="preserve">    delete []charsM;</w:t>
      </w:r>
    </w:p>
    <w:p w14:paraId="4B6C0050" w14:textId="77777777" w:rsidR="00B30175" w:rsidRDefault="00B30175" w:rsidP="00B30175">
      <w:pPr>
        <w:pStyle w:val="Code"/>
      </w:pPr>
      <w:r>
        <w:t xml:space="preserve">    lengthM = (int)strlen(s);</w:t>
      </w:r>
    </w:p>
    <w:p w14:paraId="0954E4C4" w14:textId="77777777" w:rsidR="00B30175" w:rsidRDefault="00B30175" w:rsidP="00B30175">
      <w:pPr>
        <w:pStyle w:val="Code"/>
      </w:pPr>
      <w:r>
        <w:t xml:space="preserve">    charsM=new char[lengthM+1];</w:t>
      </w:r>
    </w:p>
    <w:p w14:paraId="18D8F5AB" w14:textId="77777777" w:rsidR="00B30175" w:rsidRDefault="00B30175" w:rsidP="00B30175">
      <w:pPr>
        <w:pStyle w:val="Code"/>
      </w:pPr>
      <w:r>
        <w:t xml:space="preserve">    strcpy(charsM, s);</w:t>
      </w:r>
    </w:p>
    <w:p w14:paraId="56555904" w14:textId="77777777" w:rsidR="00B30175" w:rsidRDefault="00B30175" w:rsidP="00B30175">
      <w:pPr>
        <w:pStyle w:val="Code"/>
      </w:pPr>
      <w:r>
        <w:t>}</w:t>
      </w:r>
    </w:p>
    <w:p w14:paraId="2344DBA0" w14:textId="77777777" w:rsidR="00B30175" w:rsidRDefault="00B30175" w:rsidP="00B30175">
      <w:pPr>
        <w:pStyle w:val="Code"/>
      </w:pPr>
    </w:p>
    <w:p w14:paraId="23AA558E" w14:textId="77777777" w:rsidR="00B30175" w:rsidRDefault="00B30175" w:rsidP="00B30175">
      <w:pPr>
        <w:pStyle w:val="Code"/>
      </w:pPr>
      <w:r>
        <w:t>int Mystring::isNotEqual (const Mystring&amp; s)const</w:t>
      </w:r>
    </w:p>
    <w:p w14:paraId="58A0E68D" w14:textId="77777777" w:rsidR="00B30175" w:rsidRDefault="00B30175" w:rsidP="00B30175">
      <w:pPr>
        <w:pStyle w:val="Code"/>
      </w:pPr>
      <w:r>
        <w:t>{</w:t>
      </w:r>
    </w:p>
    <w:p w14:paraId="2FB99161" w14:textId="77777777" w:rsidR="00B30175" w:rsidRDefault="00B30175" w:rsidP="00B30175">
      <w:pPr>
        <w:pStyle w:val="Code"/>
      </w:pPr>
    </w:p>
    <w:p w14:paraId="7D0B0E20" w14:textId="77777777" w:rsidR="00B30175" w:rsidRDefault="00B30175" w:rsidP="00B30175">
      <w:pPr>
        <w:pStyle w:val="Code"/>
      </w:pPr>
      <w:r>
        <w:t xml:space="preserve">  return (strcmp(charsM, s.charsM)!= 0);</w:t>
      </w:r>
    </w:p>
    <w:p w14:paraId="2C29E44D" w14:textId="77777777" w:rsidR="00B30175" w:rsidRDefault="00B30175" w:rsidP="00B30175">
      <w:pPr>
        <w:pStyle w:val="Code"/>
      </w:pPr>
      <w:r>
        <w:t>}</w:t>
      </w:r>
    </w:p>
    <w:p w14:paraId="5E282F6B" w14:textId="77777777" w:rsidR="00B30175" w:rsidRDefault="00B30175" w:rsidP="00B30175">
      <w:pPr>
        <w:pStyle w:val="Code"/>
      </w:pPr>
    </w:p>
    <w:p w14:paraId="46B006B8" w14:textId="77777777" w:rsidR="00B30175" w:rsidRDefault="00B30175" w:rsidP="00B30175">
      <w:pPr>
        <w:pStyle w:val="Code"/>
      </w:pPr>
      <w:r>
        <w:t>int Mystring::isEqual (const Mystring&amp; s)const</w:t>
      </w:r>
    </w:p>
    <w:p w14:paraId="69FE9B6E" w14:textId="77777777" w:rsidR="00B30175" w:rsidRDefault="00B30175" w:rsidP="00B30175">
      <w:pPr>
        <w:pStyle w:val="Code"/>
      </w:pPr>
      <w:r>
        <w:t>{</w:t>
      </w:r>
    </w:p>
    <w:p w14:paraId="679DBBF3" w14:textId="77777777" w:rsidR="00B30175" w:rsidRDefault="00B30175" w:rsidP="00B30175">
      <w:pPr>
        <w:pStyle w:val="Code"/>
      </w:pPr>
    </w:p>
    <w:p w14:paraId="2940562F" w14:textId="77777777" w:rsidR="00B30175" w:rsidRDefault="00B30175" w:rsidP="00B30175">
      <w:pPr>
        <w:pStyle w:val="Code"/>
      </w:pPr>
      <w:r>
        <w:t xml:space="preserve">  return (strcmp(charsM, s.charsM)== 0);</w:t>
      </w:r>
    </w:p>
    <w:p w14:paraId="24371B0C" w14:textId="77777777" w:rsidR="00B30175" w:rsidRDefault="00B30175" w:rsidP="00B30175">
      <w:pPr>
        <w:pStyle w:val="Code"/>
      </w:pPr>
      <w:r>
        <w:t>}</w:t>
      </w:r>
    </w:p>
    <w:p w14:paraId="71156A42" w14:textId="77777777" w:rsidR="00B30175" w:rsidRDefault="00B30175" w:rsidP="00B30175">
      <w:pPr>
        <w:pStyle w:val="Code"/>
      </w:pPr>
    </w:p>
    <w:p w14:paraId="5D9A4A14" w14:textId="77777777" w:rsidR="00B30175" w:rsidRDefault="00B30175" w:rsidP="00B30175">
      <w:pPr>
        <w:pStyle w:val="Code"/>
      </w:pPr>
      <w:r>
        <w:t>int Mystring::isGreater (const Mystring&amp; s)const</w:t>
      </w:r>
    </w:p>
    <w:p w14:paraId="0318D4E2" w14:textId="77777777" w:rsidR="00B30175" w:rsidRDefault="00B30175" w:rsidP="00B30175">
      <w:pPr>
        <w:pStyle w:val="Code"/>
      </w:pPr>
      <w:r>
        <w:t>{</w:t>
      </w:r>
    </w:p>
    <w:p w14:paraId="6AAB9FFD" w14:textId="77777777" w:rsidR="00B30175" w:rsidRDefault="00B30175" w:rsidP="00B30175">
      <w:pPr>
        <w:pStyle w:val="Code"/>
      </w:pPr>
      <w:r>
        <w:t xml:space="preserve">  return (strcmp(charsM, s.charsM)&gt; 0);</w:t>
      </w:r>
    </w:p>
    <w:p w14:paraId="5525AE76" w14:textId="77777777" w:rsidR="00B30175" w:rsidRDefault="00B30175" w:rsidP="00B30175">
      <w:pPr>
        <w:pStyle w:val="Code"/>
      </w:pPr>
      <w:r>
        <w:t>}</w:t>
      </w:r>
    </w:p>
    <w:p w14:paraId="21A2D7E2" w14:textId="77777777" w:rsidR="00B30175" w:rsidRDefault="00B30175" w:rsidP="00B30175">
      <w:pPr>
        <w:pStyle w:val="Code"/>
      </w:pPr>
    </w:p>
    <w:p w14:paraId="7F40CBF8" w14:textId="77777777" w:rsidR="00B30175" w:rsidRDefault="00B30175" w:rsidP="00B30175">
      <w:pPr>
        <w:pStyle w:val="Code"/>
      </w:pPr>
      <w:r>
        <w:t>int Mystring::isLessThan (const Mystring&amp; s)const</w:t>
      </w:r>
    </w:p>
    <w:p w14:paraId="73DDE53F" w14:textId="77777777" w:rsidR="00B30175" w:rsidRDefault="00B30175" w:rsidP="00B30175">
      <w:pPr>
        <w:pStyle w:val="Code"/>
      </w:pPr>
      <w:r>
        <w:t>{</w:t>
      </w:r>
    </w:p>
    <w:p w14:paraId="22B0A158" w14:textId="77777777" w:rsidR="00B30175" w:rsidRDefault="00B30175" w:rsidP="00B30175">
      <w:pPr>
        <w:pStyle w:val="Code"/>
      </w:pPr>
      <w:r>
        <w:t xml:space="preserve">  return (strcmp(charsM, s.charsM)&lt; 0);</w:t>
      </w:r>
    </w:p>
    <w:p w14:paraId="6D2A5F65" w14:textId="77777777" w:rsidR="00B30175" w:rsidRDefault="00B30175" w:rsidP="00B30175">
      <w:pPr>
        <w:pStyle w:val="Code"/>
      </w:pPr>
      <w:r>
        <w:t>}</w:t>
      </w:r>
    </w:p>
    <w:p w14:paraId="0D9A88E6" w14:textId="77777777" w:rsidR="00B30175" w:rsidRPr="00C62A8B" w:rsidRDefault="00B30175" w:rsidP="00B30175">
      <w:r>
        <w:t>mystring.h</w:t>
      </w:r>
    </w:p>
    <w:p w14:paraId="7C82A5E9" w14:textId="77777777" w:rsidR="00B30175" w:rsidRDefault="00B30175" w:rsidP="00B30175">
      <w:pPr>
        <w:pStyle w:val="Code"/>
      </w:pPr>
      <w:r>
        <w:t>// mystring.h</w:t>
      </w:r>
    </w:p>
    <w:p w14:paraId="3B23CAFD" w14:textId="77777777" w:rsidR="00B30175" w:rsidRDefault="00B30175" w:rsidP="00B30175">
      <w:pPr>
        <w:pStyle w:val="Code"/>
      </w:pPr>
      <w:r>
        <w:t>#include &lt;iostream&gt;</w:t>
      </w:r>
    </w:p>
    <w:p w14:paraId="672F22C0" w14:textId="77777777" w:rsidR="00B30175" w:rsidRDefault="00B30175" w:rsidP="00B30175">
      <w:pPr>
        <w:pStyle w:val="Code"/>
      </w:pPr>
      <w:r>
        <w:t>using namespace std;</w:t>
      </w:r>
    </w:p>
    <w:p w14:paraId="16550D99" w14:textId="77777777" w:rsidR="00B30175" w:rsidRDefault="00B30175" w:rsidP="00B30175">
      <w:pPr>
        <w:pStyle w:val="Code"/>
      </w:pPr>
    </w:p>
    <w:p w14:paraId="57F764FF" w14:textId="77777777" w:rsidR="00B30175" w:rsidRDefault="00B30175" w:rsidP="00B30175">
      <w:pPr>
        <w:pStyle w:val="Code"/>
      </w:pPr>
      <w:r>
        <w:t>#ifndef MYSTRING_H</w:t>
      </w:r>
    </w:p>
    <w:p w14:paraId="48EA703D" w14:textId="77777777" w:rsidR="00B30175" w:rsidRDefault="00B30175" w:rsidP="00B30175">
      <w:pPr>
        <w:pStyle w:val="Code"/>
      </w:pPr>
      <w:r>
        <w:t>#define MYSTRING_H</w:t>
      </w:r>
    </w:p>
    <w:p w14:paraId="64E0B9B0" w14:textId="77777777" w:rsidR="00B30175" w:rsidRDefault="00B30175" w:rsidP="00B30175">
      <w:pPr>
        <w:pStyle w:val="Code"/>
      </w:pPr>
    </w:p>
    <w:p w14:paraId="1C407380" w14:textId="77777777" w:rsidR="00B30175" w:rsidRDefault="00B30175" w:rsidP="00B30175">
      <w:pPr>
        <w:pStyle w:val="Code"/>
      </w:pPr>
      <w:r>
        <w:t>class Mystring {</w:t>
      </w:r>
    </w:p>
    <w:p w14:paraId="6F9BB1D1" w14:textId="77777777" w:rsidR="00B30175" w:rsidRDefault="00B30175" w:rsidP="00B30175">
      <w:pPr>
        <w:pStyle w:val="Code"/>
      </w:pPr>
      <w:r>
        <w:t xml:space="preserve"> public:</w:t>
      </w:r>
    </w:p>
    <w:p w14:paraId="4301813B" w14:textId="77777777" w:rsidR="00B30175" w:rsidRDefault="00B30175" w:rsidP="00B30175">
      <w:pPr>
        <w:pStyle w:val="Code"/>
      </w:pPr>
      <w:r>
        <w:t xml:space="preserve">  Mystring();</w:t>
      </w:r>
    </w:p>
    <w:p w14:paraId="2BC79A43" w14:textId="77777777" w:rsidR="00B30175" w:rsidRDefault="00B30175" w:rsidP="00B30175">
      <w:pPr>
        <w:pStyle w:val="Code"/>
      </w:pPr>
      <w:r>
        <w:t xml:space="preserve">  // PROMISES: Empty string object is created.</w:t>
      </w:r>
    </w:p>
    <w:p w14:paraId="2375D069" w14:textId="77777777" w:rsidR="00B30175" w:rsidRDefault="00B30175" w:rsidP="00B30175">
      <w:pPr>
        <w:pStyle w:val="Code"/>
      </w:pPr>
    </w:p>
    <w:p w14:paraId="79C91E56" w14:textId="77777777" w:rsidR="00B30175" w:rsidRDefault="00B30175" w:rsidP="00B30175">
      <w:pPr>
        <w:pStyle w:val="Code"/>
      </w:pPr>
      <w:r>
        <w:t xml:space="preserve">  Mystring(int n);</w:t>
      </w:r>
    </w:p>
    <w:p w14:paraId="339DD369" w14:textId="77777777" w:rsidR="00B30175" w:rsidRDefault="00B30175" w:rsidP="00B30175">
      <w:pPr>
        <w:pStyle w:val="Code"/>
      </w:pPr>
      <w:r>
        <w:t xml:space="preserve">  // PROMISES: Creates an empty string with a total capacity of n.</w:t>
      </w:r>
    </w:p>
    <w:p w14:paraId="48C43AE3" w14:textId="77777777" w:rsidR="00B30175" w:rsidRDefault="00B30175" w:rsidP="00B30175">
      <w:pPr>
        <w:pStyle w:val="Code"/>
      </w:pPr>
      <w:r>
        <w:t xml:space="preserve">  //           In other words, dynamically allocates n elements for</w:t>
      </w:r>
    </w:p>
    <w:p w14:paraId="2B13E4D7" w14:textId="77777777" w:rsidR="00B30175" w:rsidRDefault="00B30175" w:rsidP="00B30175">
      <w:pPr>
        <w:pStyle w:val="Code"/>
      </w:pPr>
      <w:r>
        <w:t xml:space="preserve">  //           charsM,sets the lengthM to zero, and fills the first</w:t>
      </w:r>
    </w:p>
    <w:p w14:paraId="353EE5CC" w14:textId="77777777" w:rsidR="00B30175" w:rsidRDefault="00B30175" w:rsidP="00B30175">
      <w:pPr>
        <w:pStyle w:val="Code"/>
      </w:pPr>
      <w:r>
        <w:t xml:space="preserve">  //           element of charsM with '\0'.</w:t>
      </w:r>
    </w:p>
    <w:p w14:paraId="490286D8" w14:textId="77777777" w:rsidR="00B30175" w:rsidRDefault="00B30175" w:rsidP="00B30175">
      <w:pPr>
        <w:pStyle w:val="Code"/>
      </w:pPr>
    </w:p>
    <w:p w14:paraId="00FBEE1B" w14:textId="77777777" w:rsidR="00B30175" w:rsidRDefault="00B30175" w:rsidP="00B30175">
      <w:pPr>
        <w:pStyle w:val="Code"/>
      </w:pPr>
      <w:r>
        <w:t xml:space="preserve">  Mystring(const char *s);</w:t>
      </w:r>
    </w:p>
    <w:p w14:paraId="5BEA28EB" w14:textId="77777777" w:rsidR="00B30175" w:rsidRDefault="00B30175" w:rsidP="00B30175">
      <w:pPr>
        <w:pStyle w:val="Code"/>
      </w:pPr>
      <w:r>
        <w:t xml:space="preserve">  // REQUIRES: s points to first char of a built-in string.</w:t>
      </w:r>
    </w:p>
    <w:p w14:paraId="4130B888" w14:textId="77777777" w:rsidR="00B30175" w:rsidRDefault="00B30175" w:rsidP="00B30175">
      <w:pPr>
        <w:pStyle w:val="Code"/>
      </w:pPr>
      <w:r>
        <w:t xml:space="preserve">  // REQUIRES: Mystring object is created by copying chars from s.</w:t>
      </w:r>
    </w:p>
    <w:p w14:paraId="052413B3" w14:textId="77777777" w:rsidR="00B30175" w:rsidRDefault="00B30175" w:rsidP="00B30175">
      <w:pPr>
        <w:pStyle w:val="Code"/>
      </w:pPr>
    </w:p>
    <w:p w14:paraId="541468C8" w14:textId="77777777" w:rsidR="00B30175" w:rsidRDefault="00B30175" w:rsidP="00B30175">
      <w:pPr>
        <w:pStyle w:val="Code"/>
      </w:pPr>
      <w:r>
        <w:t xml:space="preserve">  ~Mystring(); // destructor</w:t>
      </w:r>
    </w:p>
    <w:p w14:paraId="2E04A7AF" w14:textId="77777777" w:rsidR="00B30175" w:rsidRDefault="00B30175" w:rsidP="00B30175">
      <w:pPr>
        <w:pStyle w:val="Code"/>
      </w:pPr>
    </w:p>
    <w:p w14:paraId="03A1B50D" w14:textId="77777777" w:rsidR="00B30175" w:rsidRDefault="00B30175" w:rsidP="00B30175">
      <w:pPr>
        <w:pStyle w:val="Code"/>
      </w:pPr>
      <w:r>
        <w:t xml:space="preserve">  Mystring(const Mystring&amp; source); // copy constructor</w:t>
      </w:r>
    </w:p>
    <w:p w14:paraId="6DAB6A58" w14:textId="77777777" w:rsidR="00B30175" w:rsidRDefault="00B30175" w:rsidP="00B30175">
      <w:pPr>
        <w:pStyle w:val="Code"/>
      </w:pPr>
    </w:p>
    <w:p w14:paraId="641B9BC4" w14:textId="77777777" w:rsidR="00B30175" w:rsidRDefault="00B30175" w:rsidP="00B30175">
      <w:pPr>
        <w:pStyle w:val="Code"/>
      </w:pPr>
      <w:r>
        <w:t xml:space="preserve">  Mystring&amp; operator =(const Mystring&amp; rhs); // assignment operator</w:t>
      </w:r>
    </w:p>
    <w:p w14:paraId="12339A54" w14:textId="77777777" w:rsidR="00B30175" w:rsidRDefault="00B30175" w:rsidP="00B30175">
      <w:pPr>
        <w:pStyle w:val="Code"/>
      </w:pPr>
      <w:r>
        <w:t xml:space="preserve">  // REQUIRES: rhs is reference to a Mystring as a source</w:t>
      </w:r>
    </w:p>
    <w:p w14:paraId="60B4401C" w14:textId="77777777" w:rsidR="00B30175" w:rsidRDefault="00B30175" w:rsidP="00B30175">
      <w:pPr>
        <w:pStyle w:val="Code"/>
      </w:pPr>
      <w:r>
        <w:t xml:space="preserve">  // PROMISES: to make this-object (object that this is pointing to,</w:t>
      </w:r>
    </w:p>
    <w:p w14:paraId="7E0C69D4" w14:textId="77777777" w:rsidR="00B30175" w:rsidRDefault="00B30175" w:rsidP="00B30175">
      <w:pPr>
        <w:pStyle w:val="Code"/>
      </w:pPr>
      <w:r>
        <w:t xml:space="preserve">  // as a copy of rhs.</w:t>
      </w:r>
    </w:p>
    <w:p w14:paraId="3D44ED4A" w14:textId="77777777" w:rsidR="00B30175" w:rsidRDefault="00B30175" w:rsidP="00B30175">
      <w:pPr>
        <w:pStyle w:val="Code"/>
      </w:pPr>
      <w:r>
        <w:t xml:space="preserve">  bool operator &gt;=(const Mystring&amp; rhs) const;</w:t>
      </w:r>
    </w:p>
    <w:p w14:paraId="185012B7" w14:textId="77777777" w:rsidR="00B30175" w:rsidRDefault="00B30175" w:rsidP="00B30175">
      <w:pPr>
        <w:pStyle w:val="Code"/>
      </w:pPr>
      <w:r>
        <w:t xml:space="preserve">  bool operator &lt;=(const Mystring&amp; rhs) const;</w:t>
      </w:r>
    </w:p>
    <w:p w14:paraId="52EAC05C" w14:textId="77777777" w:rsidR="00B30175" w:rsidRDefault="00B30175" w:rsidP="00B30175">
      <w:pPr>
        <w:pStyle w:val="Code"/>
      </w:pPr>
      <w:r>
        <w:t xml:space="preserve">  bool operator &lt;(const Mystring&amp; rhs) const;</w:t>
      </w:r>
    </w:p>
    <w:p w14:paraId="12E26703" w14:textId="77777777" w:rsidR="00B30175" w:rsidRDefault="00B30175" w:rsidP="00B30175">
      <w:pPr>
        <w:pStyle w:val="Code"/>
      </w:pPr>
      <w:r>
        <w:t xml:space="preserve">  bool operator &gt;(const Mystring&amp; rhs) const;</w:t>
      </w:r>
    </w:p>
    <w:p w14:paraId="12968C8C" w14:textId="77777777" w:rsidR="00B30175" w:rsidRDefault="00B30175" w:rsidP="00B30175">
      <w:pPr>
        <w:pStyle w:val="Code"/>
      </w:pPr>
      <w:r>
        <w:t xml:space="preserve">  bool operator ==(const Mystring&amp; rhs) const;</w:t>
      </w:r>
    </w:p>
    <w:p w14:paraId="349AA203" w14:textId="77777777" w:rsidR="00B30175" w:rsidRDefault="00B30175" w:rsidP="00B30175">
      <w:pPr>
        <w:pStyle w:val="Code"/>
      </w:pPr>
      <w:r>
        <w:t xml:space="preserve">  bool operator !=(const Mystring&amp; rhs) const;</w:t>
      </w:r>
    </w:p>
    <w:p w14:paraId="2B462E0C" w14:textId="77777777" w:rsidR="00B30175" w:rsidRDefault="00B30175" w:rsidP="00B30175">
      <w:pPr>
        <w:pStyle w:val="Code"/>
      </w:pPr>
      <w:r>
        <w:t xml:space="preserve">  char&amp; operator [](const int index) const;</w:t>
      </w:r>
    </w:p>
    <w:p w14:paraId="3E615DD9" w14:textId="77777777" w:rsidR="00B30175" w:rsidRDefault="00B30175" w:rsidP="00B30175">
      <w:pPr>
        <w:pStyle w:val="Code"/>
      </w:pPr>
      <w:r>
        <w:t xml:space="preserve">  friend std::ostream&amp; operator &lt;&lt;(std::ostream&amp; stream, const Mystring&amp; rhs);</w:t>
      </w:r>
    </w:p>
    <w:p w14:paraId="385A1F5B" w14:textId="77777777" w:rsidR="00B30175" w:rsidRDefault="00B30175" w:rsidP="00B30175">
      <w:pPr>
        <w:pStyle w:val="Code"/>
      </w:pPr>
    </w:p>
    <w:p w14:paraId="7471B182" w14:textId="77777777" w:rsidR="00B30175" w:rsidRDefault="00B30175" w:rsidP="00B30175">
      <w:pPr>
        <w:pStyle w:val="Code"/>
      </w:pPr>
      <w:r>
        <w:t xml:space="preserve">  int length() const;</w:t>
      </w:r>
    </w:p>
    <w:p w14:paraId="48B3C50F" w14:textId="77777777" w:rsidR="00B30175" w:rsidRDefault="00B30175" w:rsidP="00B30175">
      <w:pPr>
        <w:pStyle w:val="Code"/>
      </w:pPr>
      <w:r>
        <w:t xml:space="preserve">  // PROMISES: Return value is number of chars in charsM.</w:t>
      </w:r>
    </w:p>
    <w:p w14:paraId="339B9B9A" w14:textId="77777777" w:rsidR="00B30175" w:rsidRDefault="00B30175" w:rsidP="00B30175">
      <w:pPr>
        <w:pStyle w:val="Code"/>
      </w:pPr>
    </w:p>
    <w:p w14:paraId="73AD43E6" w14:textId="77777777" w:rsidR="00B30175" w:rsidRDefault="00B30175" w:rsidP="00B30175">
      <w:pPr>
        <w:pStyle w:val="Code"/>
      </w:pPr>
      <w:r>
        <w:t xml:space="preserve">  char get_char(int pos) const;</w:t>
      </w:r>
    </w:p>
    <w:p w14:paraId="5912D067" w14:textId="77777777" w:rsidR="00B30175" w:rsidRDefault="00B30175" w:rsidP="00B30175">
      <w:pPr>
        <w:pStyle w:val="Code"/>
      </w:pPr>
      <w:r>
        <w:t xml:space="preserve">  // REQUIRES: pos &gt;= 0 &amp;&amp; pos &lt; length()</w:t>
      </w:r>
    </w:p>
    <w:p w14:paraId="41D1F761" w14:textId="77777777" w:rsidR="00B30175" w:rsidRDefault="00B30175" w:rsidP="00B30175">
      <w:pPr>
        <w:pStyle w:val="Code"/>
      </w:pPr>
      <w:r>
        <w:t xml:space="preserve">  // PROMISES:</w:t>
      </w:r>
    </w:p>
    <w:p w14:paraId="2F0C16A9" w14:textId="77777777" w:rsidR="00B30175" w:rsidRDefault="00B30175" w:rsidP="00B30175">
      <w:pPr>
        <w:pStyle w:val="Code"/>
      </w:pPr>
      <w:r>
        <w:t xml:space="preserve">  // Return value is char at position pos.</w:t>
      </w:r>
    </w:p>
    <w:p w14:paraId="7DCE23BD" w14:textId="77777777" w:rsidR="00B30175" w:rsidRDefault="00B30175" w:rsidP="00B30175">
      <w:pPr>
        <w:pStyle w:val="Code"/>
      </w:pPr>
      <w:r>
        <w:t xml:space="preserve">  // (The first char in the charsM is at position 0.)</w:t>
      </w:r>
    </w:p>
    <w:p w14:paraId="683DFB66" w14:textId="77777777" w:rsidR="00B30175" w:rsidRDefault="00B30175" w:rsidP="00B30175">
      <w:pPr>
        <w:pStyle w:val="Code"/>
      </w:pPr>
    </w:p>
    <w:p w14:paraId="2CE26E11" w14:textId="77777777" w:rsidR="00B30175" w:rsidRDefault="00B30175" w:rsidP="00B30175">
      <w:pPr>
        <w:pStyle w:val="Code"/>
      </w:pPr>
      <w:r>
        <w:t xml:space="preserve">  const char * c_str() const;</w:t>
      </w:r>
    </w:p>
    <w:p w14:paraId="05A55F3E" w14:textId="77777777" w:rsidR="00B30175" w:rsidRDefault="00B30175" w:rsidP="00B30175">
      <w:pPr>
        <w:pStyle w:val="Code"/>
      </w:pPr>
      <w:r>
        <w:t xml:space="preserve">  // PROMISES:</w:t>
      </w:r>
    </w:p>
    <w:p w14:paraId="34437191" w14:textId="77777777" w:rsidR="00B30175" w:rsidRDefault="00B30175" w:rsidP="00B30175">
      <w:pPr>
        <w:pStyle w:val="Code"/>
      </w:pPr>
      <w:r>
        <w:t xml:space="preserve">  //   Return value points to first char in built-in string</w:t>
      </w:r>
    </w:p>
    <w:p w14:paraId="1A688951" w14:textId="77777777" w:rsidR="00B30175" w:rsidRDefault="00B30175" w:rsidP="00B30175">
      <w:pPr>
        <w:pStyle w:val="Code"/>
      </w:pPr>
      <w:r>
        <w:t xml:space="preserve">  //   containing the chars of the string object.</w:t>
      </w:r>
    </w:p>
    <w:p w14:paraId="3768A066" w14:textId="77777777" w:rsidR="00B30175" w:rsidRDefault="00B30175" w:rsidP="00B30175">
      <w:pPr>
        <w:pStyle w:val="Code"/>
      </w:pPr>
    </w:p>
    <w:p w14:paraId="43DE36D5" w14:textId="77777777" w:rsidR="00B30175" w:rsidRDefault="00B30175" w:rsidP="00B30175">
      <w:pPr>
        <w:pStyle w:val="Code"/>
      </w:pPr>
      <w:r>
        <w:t xml:space="preserve">  void set_char(int pos, char c);</w:t>
      </w:r>
    </w:p>
    <w:p w14:paraId="3EEA51AF" w14:textId="77777777" w:rsidR="00B30175" w:rsidRDefault="00B30175" w:rsidP="00B30175">
      <w:pPr>
        <w:pStyle w:val="Code"/>
      </w:pPr>
      <w:r>
        <w:t xml:space="preserve">  // REQUIRES: pos &gt;= 0 &amp;&amp; pos &lt; length(), c != '\0'</w:t>
      </w:r>
    </w:p>
    <w:p w14:paraId="3E4C8B47" w14:textId="77777777" w:rsidR="00B30175" w:rsidRDefault="00B30175" w:rsidP="00B30175">
      <w:pPr>
        <w:pStyle w:val="Code"/>
      </w:pPr>
      <w:r>
        <w:t xml:space="preserve">  // PROMISES: Character at position pos is set equal to c.</w:t>
      </w:r>
    </w:p>
    <w:p w14:paraId="1988016E" w14:textId="77777777" w:rsidR="00B30175" w:rsidRDefault="00B30175" w:rsidP="00B30175">
      <w:pPr>
        <w:pStyle w:val="Code"/>
      </w:pPr>
    </w:p>
    <w:p w14:paraId="11AB9C40" w14:textId="77777777" w:rsidR="00B30175" w:rsidRDefault="00B30175" w:rsidP="00B30175">
      <w:pPr>
        <w:pStyle w:val="Code"/>
      </w:pPr>
      <w:r>
        <w:t xml:space="preserve">  Mystring&amp; append(const Mystring other);</w:t>
      </w:r>
    </w:p>
    <w:p w14:paraId="7F95FB11" w14:textId="77777777" w:rsidR="00B30175" w:rsidRDefault="00B30175" w:rsidP="00B30175">
      <w:pPr>
        <w:pStyle w:val="Code"/>
      </w:pPr>
    </w:p>
    <w:p w14:paraId="37CDC7BE" w14:textId="77777777" w:rsidR="00B30175" w:rsidRDefault="00B30175" w:rsidP="00B30175">
      <w:pPr>
        <w:pStyle w:val="Code"/>
      </w:pPr>
      <w:r>
        <w:t xml:space="preserve">  // PROMISES: extends the size of charsM to allow concatenate other.charsM to</w:t>
      </w:r>
    </w:p>
    <w:p w14:paraId="6C749492" w14:textId="77777777" w:rsidR="00B30175" w:rsidRDefault="00B30175" w:rsidP="00B30175">
      <w:pPr>
        <w:pStyle w:val="Code"/>
      </w:pPr>
      <w:r>
        <w:t xml:space="preserve">  //           to the end of charsM. For example if charsM points to "ABC", and</w:t>
      </w:r>
    </w:p>
    <w:p w14:paraId="4F7488FE" w14:textId="77777777" w:rsidR="00B30175" w:rsidRDefault="00B30175" w:rsidP="00B30175">
      <w:pPr>
        <w:pStyle w:val="Code"/>
      </w:pPr>
      <w:r>
        <w:t xml:space="preserve">  //          other.charsM points to XYZ, extends charsM to "ABCXYZ".</w:t>
      </w:r>
    </w:p>
    <w:p w14:paraId="44B85E1A" w14:textId="77777777" w:rsidR="00B30175" w:rsidRDefault="00B30175" w:rsidP="00B30175">
      <w:pPr>
        <w:pStyle w:val="Code"/>
      </w:pPr>
      <w:r>
        <w:t xml:space="preserve">  //</w:t>
      </w:r>
    </w:p>
    <w:p w14:paraId="6FFEDF83" w14:textId="77777777" w:rsidR="00B30175" w:rsidRDefault="00B30175" w:rsidP="00B30175">
      <w:pPr>
        <w:pStyle w:val="Code"/>
      </w:pPr>
    </w:p>
    <w:p w14:paraId="1FD19D27" w14:textId="77777777" w:rsidR="00B30175" w:rsidRDefault="00B30175" w:rsidP="00B30175">
      <w:pPr>
        <w:pStyle w:val="Code"/>
      </w:pPr>
      <w:r>
        <w:t xml:space="preserve">  void set_str(const char* s);</w:t>
      </w:r>
    </w:p>
    <w:p w14:paraId="47869EAF" w14:textId="77777777" w:rsidR="00B30175" w:rsidRDefault="00B30175" w:rsidP="00B30175">
      <w:pPr>
        <w:pStyle w:val="Code"/>
      </w:pPr>
      <w:r>
        <w:t xml:space="preserve">  // REQUIRES: s is a valid C++ string of characters (a built-in string)</w:t>
      </w:r>
    </w:p>
    <w:p w14:paraId="12827E49" w14:textId="77777777" w:rsidR="00B30175" w:rsidRDefault="00B30175" w:rsidP="00B30175">
      <w:pPr>
        <w:pStyle w:val="Code"/>
      </w:pPr>
      <w:r>
        <w:t xml:space="preserve">  // PROMISES:copys s into charsM, if the length of s is less than or</w:t>
      </w:r>
    </w:p>
    <w:p w14:paraId="333380C6" w14:textId="77777777" w:rsidR="00B30175" w:rsidRDefault="00B30175" w:rsidP="00B30175">
      <w:pPr>
        <w:pStyle w:val="Code"/>
      </w:pPr>
      <w:r>
        <w:t xml:space="preserve">  // equal lengthM. Othrewise, extends the size of the charsM to</w:t>
      </w:r>
    </w:p>
    <w:p w14:paraId="59E005FE" w14:textId="77777777" w:rsidR="00B30175" w:rsidRDefault="00B30175" w:rsidP="00B30175">
      <w:pPr>
        <w:pStyle w:val="Code"/>
      </w:pPr>
      <w:r>
        <w:t xml:space="preserve">  // s.lengthM+1, and copies s into the charsM.</w:t>
      </w:r>
    </w:p>
    <w:p w14:paraId="0252C7DB" w14:textId="77777777" w:rsidR="00B30175" w:rsidRDefault="00B30175" w:rsidP="00B30175">
      <w:pPr>
        <w:pStyle w:val="Code"/>
      </w:pPr>
    </w:p>
    <w:p w14:paraId="3CC9C339" w14:textId="77777777" w:rsidR="00B30175" w:rsidRDefault="00B30175" w:rsidP="00B30175">
      <w:pPr>
        <w:pStyle w:val="Code"/>
      </w:pPr>
      <w:r>
        <w:t xml:space="preserve">  int isGreater( const Mystring&amp; s)const;</w:t>
      </w:r>
    </w:p>
    <w:p w14:paraId="2353310F" w14:textId="77777777" w:rsidR="00B30175" w:rsidRDefault="00B30175" w:rsidP="00B30175">
      <w:pPr>
        <w:pStyle w:val="Code"/>
      </w:pPr>
      <w:r>
        <w:t xml:space="preserve">  // REQUIRES: s refers to an object of class Mystring</w:t>
      </w:r>
    </w:p>
    <w:p w14:paraId="498DE4A4" w14:textId="77777777" w:rsidR="00B30175" w:rsidRDefault="00B30175" w:rsidP="00B30175">
      <w:pPr>
        <w:pStyle w:val="Code"/>
      </w:pPr>
      <w:r>
        <w:t xml:space="preserve">  // PROMISES: retruns true if charsM is greater than s.charsM.</w:t>
      </w:r>
    </w:p>
    <w:p w14:paraId="63893966" w14:textId="77777777" w:rsidR="00B30175" w:rsidRDefault="00B30175" w:rsidP="00B30175">
      <w:pPr>
        <w:pStyle w:val="Code"/>
      </w:pPr>
    </w:p>
    <w:p w14:paraId="226BE562" w14:textId="77777777" w:rsidR="00B30175" w:rsidRDefault="00B30175" w:rsidP="00B30175">
      <w:pPr>
        <w:pStyle w:val="Code"/>
      </w:pPr>
      <w:r>
        <w:t xml:space="preserve">  int isLessThan (const Mystring&amp; s)const;</w:t>
      </w:r>
    </w:p>
    <w:p w14:paraId="204BA696" w14:textId="77777777" w:rsidR="00B30175" w:rsidRDefault="00B30175" w:rsidP="00B30175">
      <w:pPr>
        <w:pStyle w:val="Code"/>
      </w:pPr>
      <w:r>
        <w:t xml:space="preserve">  // REQUIRES: s refers to an object of class Mystring</w:t>
      </w:r>
    </w:p>
    <w:p w14:paraId="114294FF" w14:textId="77777777" w:rsidR="00B30175" w:rsidRDefault="00B30175" w:rsidP="00B30175">
      <w:pPr>
        <w:pStyle w:val="Code"/>
      </w:pPr>
      <w:r>
        <w:t xml:space="preserve">  // PROMISES: retruns true if charsM is less than s.charsM.</w:t>
      </w:r>
    </w:p>
    <w:p w14:paraId="425ABF92" w14:textId="77777777" w:rsidR="00B30175" w:rsidRDefault="00B30175" w:rsidP="00B30175">
      <w:pPr>
        <w:pStyle w:val="Code"/>
      </w:pPr>
    </w:p>
    <w:p w14:paraId="2E742213" w14:textId="77777777" w:rsidR="00B30175" w:rsidRDefault="00B30175" w:rsidP="00B30175">
      <w:pPr>
        <w:pStyle w:val="Code"/>
      </w:pPr>
      <w:r>
        <w:t xml:space="preserve">  int isEqual (const Mystring&amp; s)const;</w:t>
      </w:r>
    </w:p>
    <w:p w14:paraId="384C0B2B" w14:textId="77777777" w:rsidR="00B30175" w:rsidRDefault="00B30175" w:rsidP="00B30175">
      <w:pPr>
        <w:pStyle w:val="Code"/>
      </w:pPr>
      <w:r>
        <w:t xml:space="preserve">  // REQUIRES: s refers to an object of class Mystring</w:t>
      </w:r>
    </w:p>
    <w:p w14:paraId="58554969" w14:textId="77777777" w:rsidR="00B30175" w:rsidRDefault="00B30175" w:rsidP="00B30175">
      <w:pPr>
        <w:pStyle w:val="Code"/>
      </w:pPr>
      <w:r>
        <w:t xml:space="preserve">  // PROMISES: retruns true if charsM equal s.charsM.</w:t>
      </w:r>
    </w:p>
    <w:p w14:paraId="5AEE2459" w14:textId="77777777" w:rsidR="00B30175" w:rsidRDefault="00B30175" w:rsidP="00B30175">
      <w:pPr>
        <w:pStyle w:val="Code"/>
      </w:pPr>
    </w:p>
    <w:p w14:paraId="7CF5570D" w14:textId="77777777" w:rsidR="00B30175" w:rsidRDefault="00B30175" w:rsidP="00B30175">
      <w:pPr>
        <w:pStyle w:val="Code"/>
      </w:pPr>
      <w:r>
        <w:t xml:space="preserve">  int isNotEqual(const Mystring&amp; s)const;</w:t>
      </w:r>
    </w:p>
    <w:p w14:paraId="6B197D10" w14:textId="77777777" w:rsidR="00B30175" w:rsidRDefault="00B30175" w:rsidP="00B30175">
      <w:pPr>
        <w:pStyle w:val="Code"/>
      </w:pPr>
      <w:r>
        <w:t xml:space="preserve">  // REQUIRES: s refers to an object of class Mystring</w:t>
      </w:r>
    </w:p>
    <w:p w14:paraId="4BDFCC04" w14:textId="77777777" w:rsidR="00B30175" w:rsidRDefault="00B30175" w:rsidP="00B30175">
      <w:pPr>
        <w:pStyle w:val="Code"/>
      </w:pPr>
      <w:r>
        <w:t xml:space="preserve">  // PROMISES: retruns true if charsM is not equal s.charsM.</w:t>
      </w:r>
    </w:p>
    <w:p w14:paraId="63A2A35F" w14:textId="77777777" w:rsidR="00B30175" w:rsidRDefault="00B30175" w:rsidP="00B30175">
      <w:pPr>
        <w:pStyle w:val="Code"/>
      </w:pPr>
    </w:p>
    <w:p w14:paraId="71625F42" w14:textId="77777777" w:rsidR="00B30175" w:rsidRDefault="00B30175" w:rsidP="00B30175">
      <w:pPr>
        <w:pStyle w:val="Code"/>
      </w:pPr>
      <w:r>
        <w:t xml:space="preserve"> private:</w:t>
      </w:r>
    </w:p>
    <w:p w14:paraId="65ED4875" w14:textId="77777777" w:rsidR="00B30175" w:rsidRDefault="00B30175" w:rsidP="00B30175">
      <w:pPr>
        <w:pStyle w:val="Code"/>
      </w:pPr>
      <w:r>
        <w:t xml:space="preserve">  int lengthM; // the string length - number of characters excluding \0</w:t>
      </w:r>
    </w:p>
    <w:p w14:paraId="5B01967B" w14:textId="77777777" w:rsidR="00B30175" w:rsidRDefault="00B30175" w:rsidP="00B30175">
      <w:pPr>
        <w:pStyle w:val="Code"/>
      </w:pPr>
      <w:r>
        <w:t xml:space="preserve">  char* charsM; // a pointer to the beginning of an array of characters, allocated dynamically.</w:t>
      </w:r>
    </w:p>
    <w:p w14:paraId="66F6CEB0" w14:textId="77777777" w:rsidR="00B30175" w:rsidRDefault="00B30175" w:rsidP="00B30175">
      <w:pPr>
        <w:pStyle w:val="Code"/>
      </w:pPr>
    </w:p>
    <w:p w14:paraId="25642642" w14:textId="77777777" w:rsidR="00B30175" w:rsidRDefault="00B30175" w:rsidP="00B30175">
      <w:pPr>
        <w:pStyle w:val="Code"/>
      </w:pPr>
      <w:r>
        <w:t>};</w:t>
      </w:r>
    </w:p>
    <w:p w14:paraId="0E1C702C" w14:textId="77777777" w:rsidR="00C62A8B" w:rsidRDefault="00B30175" w:rsidP="00B30175">
      <w:pPr>
        <w:pStyle w:val="Code"/>
      </w:pPr>
      <w:r>
        <w:t>#endif</w:t>
      </w:r>
    </w:p>
    <w:p w14:paraId="7407F251" w14:textId="77777777" w:rsidR="00B30175" w:rsidRDefault="00B30175" w:rsidP="00B30175">
      <w:r>
        <w:t>Terminal output:</w:t>
      </w:r>
    </w:p>
    <w:p w14:paraId="6FE7FF50" w14:textId="77777777" w:rsidR="00B30175" w:rsidRDefault="00B30175" w:rsidP="00B30175">
      <w:pPr>
        <w:pStyle w:val="Terminal"/>
      </w:pPr>
      <w:r>
        <w:t>Mitchell@ttys000 03:13 {0} [8]$ ./a.out</w:t>
      </w:r>
    </w:p>
    <w:p w14:paraId="323AA3DD" w14:textId="77777777" w:rsidR="00B30175" w:rsidRDefault="00B30175" w:rsidP="00B30175">
      <w:pPr>
        <w:pStyle w:val="Terminal"/>
      </w:pPr>
    </w:p>
    <w:p w14:paraId="0EAD1C3F" w14:textId="77777777" w:rsidR="00B30175" w:rsidRDefault="00B30175" w:rsidP="00B30175">
      <w:pPr>
        <w:pStyle w:val="Terminal"/>
      </w:pPr>
      <w:r>
        <w:t>Printing list just after its creation ...</w:t>
      </w:r>
    </w:p>
    <w:p w14:paraId="222150E4" w14:textId="77777777" w:rsidR="00B30175" w:rsidRDefault="00B30175" w:rsidP="00B30175">
      <w:pPr>
        <w:pStyle w:val="Terminal"/>
      </w:pPr>
      <w:r>
        <w:t xml:space="preserve">  List is EMPTY.</w:t>
      </w:r>
    </w:p>
    <w:p w14:paraId="7328F08D" w14:textId="77777777" w:rsidR="00B30175" w:rsidRDefault="00B30175" w:rsidP="00B30175">
      <w:pPr>
        <w:pStyle w:val="Terminal"/>
      </w:pPr>
    </w:p>
    <w:p w14:paraId="04A13422" w14:textId="77777777" w:rsidR="00B30175" w:rsidRDefault="00B30175" w:rsidP="00B30175">
      <w:pPr>
        <w:pStyle w:val="Terminal"/>
      </w:pPr>
      <w:r>
        <w:t>Printing list after inserting 3 new keys ...</w:t>
      </w:r>
    </w:p>
    <w:p w14:paraId="3759A6D6" w14:textId="77777777" w:rsidR="00B30175" w:rsidRDefault="00B30175" w:rsidP="00B30175">
      <w:pPr>
        <w:pStyle w:val="Terminal"/>
      </w:pPr>
      <w:r>
        <w:t xml:space="preserve">  8001  Dilbert</w:t>
      </w:r>
    </w:p>
    <w:p w14:paraId="05623936" w14:textId="77777777" w:rsidR="00B30175" w:rsidRDefault="00B30175" w:rsidP="00B30175">
      <w:pPr>
        <w:pStyle w:val="Terminal"/>
      </w:pPr>
      <w:r>
        <w:t xml:space="preserve">  8002  Alice</w:t>
      </w:r>
    </w:p>
    <w:p w14:paraId="24397B73" w14:textId="77777777" w:rsidR="00B30175" w:rsidRDefault="00B30175" w:rsidP="00B30175">
      <w:pPr>
        <w:pStyle w:val="Terminal"/>
      </w:pPr>
      <w:r>
        <w:t xml:space="preserve">  8003  Wally</w:t>
      </w:r>
    </w:p>
    <w:p w14:paraId="4C41B269" w14:textId="77777777" w:rsidR="00B30175" w:rsidRDefault="00B30175" w:rsidP="00B30175">
      <w:pPr>
        <w:pStyle w:val="Terminal"/>
      </w:pPr>
    </w:p>
    <w:p w14:paraId="0F663280" w14:textId="77777777" w:rsidR="00B30175" w:rsidRDefault="00B30175" w:rsidP="00B30175">
      <w:pPr>
        <w:pStyle w:val="Terminal"/>
      </w:pPr>
      <w:r>
        <w:t>Printing list after removing two keys and inserting PointyHair ...</w:t>
      </w:r>
    </w:p>
    <w:p w14:paraId="5EAC0F7F" w14:textId="77777777" w:rsidR="00B30175" w:rsidRDefault="00B30175" w:rsidP="00B30175">
      <w:pPr>
        <w:pStyle w:val="Terminal"/>
      </w:pPr>
      <w:r>
        <w:t xml:space="preserve">  8003  Wally</w:t>
      </w:r>
    </w:p>
    <w:p w14:paraId="09DB616B" w14:textId="77777777" w:rsidR="00B30175" w:rsidRDefault="00B30175" w:rsidP="00B30175">
      <w:pPr>
        <w:pStyle w:val="Terminal"/>
      </w:pPr>
      <w:r>
        <w:t xml:space="preserve">  8004  PointyHair</w:t>
      </w:r>
    </w:p>
    <w:p w14:paraId="4034F706" w14:textId="77777777" w:rsidR="00B30175" w:rsidRDefault="00B30175" w:rsidP="00B30175">
      <w:pPr>
        <w:pStyle w:val="Terminal"/>
      </w:pPr>
    </w:p>
    <w:p w14:paraId="4AF58103" w14:textId="77777777" w:rsidR="00B30175" w:rsidRDefault="00B30175" w:rsidP="00B30175">
      <w:pPr>
        <w:pStyle w:val="Terminal"/>
      </w:pPr>
      <w:r>
        <w:t>Printing list after changing data for one of the keys ...</w:t>
      </w:r>
    </w:p>
    <w:p w14:paraId="47633624" w14:textId="77777777" w:rsidR="00B30175" w:rsidRDefault="00B30175" w:rsidP="00B30175">
      <w:pPr>
        <w:pStyle w:val="Terminal"/>
      </w:pPr>
      <w:r>
        <w:t xml:space="preserve">  8003  Sam</w:t>
      </w:r>
    </w:p>
    <w:p w14:paraId="4420EC0D" w14:textId="77777777" w:rsidR="00B30175" w:rsidRDefault="00B30175" w:rsidP="00B30175">
      <w:pPr>
        <w:pStyle w:val="Terminal"/>
      </w:pPr>
      <w:r>
        <w:t xml:space="preserve">  8004  PointyHair</w:t>
      </w:r>
    </w:p>
    <w:p w14:paraId="3E0C9AEB" w14:textId="77777777" w:rsidR="00B30175" w:rsidRDefault="00B30175" w:rsidP="00B30175">
      <w:pPr>
        <w:pStyle w:val="Terminal"/>
      </w:pPr>
    </w:p>
    <w:p w14:paraId="04A00E4E" w14:textId="77777777" w:rsidR="00B30175" w:rsidRDefault="00B30175" w:rsidP="00B30175">
      <w:pPr>
        <w:pStyle w:val="Terminal"/>
      </w:pPr>
      <w:r>
        <w:t>Printing list after inserting 2 more keys ...</w:t>
      </w:r>
    </w:p>
    <w:p w14:paraId="0B516D27" w14:textId="77777777" w:rsidR="00B30175" w:rsidRDefault="00B30175" w:rsidP="00B30175">
      <w:pPr>
        <w:pStyle w:val="Terminal"/>
      </w:pPr>
      <w:r>
        <w:t xml:space="preserve">  8001  Allen</w:t>
      </w:r>
    </w:p>
    <w:p w14:paraId="4DD52817" w14:textId="77777777" w:rsidR="00B30175" w:rsidRDefault="00B30175" w:rsidP="00B30175">
      <w:pPr>
        <w:pStyle w:val="Terminal"/>
      </w:pPr>
      <w:r>
        <w:t xml:space="preserve">  8002  Peter</w:t>
      </w:r>
    </w:p>
    <w:p w14:paraId="056FD9AB" w14:textId="77777777" w:rsidR="00B30175" w:rsidRDefault="00B30175" w:rsidP="00B30175">
      <w:pPr>
        <w:pStyle w:val="Terminal"/>
      </w:pPr>
      <w:r>
        <w:t xml:space="preserve">  8003  Sam</w:t>
      </w:r>
    </w:p>
    <w:p w14:paraId="2EFE2A65" w14:textId="77777777" w:rsidR="00B30175" w:rsidRDefault="00B30175" w:rsidP="00B30175">
      <w:pPr>
        <w:pStyle w:val="Terminal"/>
      </w:pPr>
      <w:r>
        <w:t xml:space="preserve">  8004  PointyHair</w:t>
      </w:r>
    </w:p>
    <w:p w14:paraId="67AD4426" w14:textId="77777777" w:rsidR="00B30175" w:rsidRDefault="00B30175" w:rsidP="00B30175">
      <w:pPr>
        <w:pStyle w:val="Terminal"/>
      </w:pPr>
      <w:r>
        <w:t>***----Finished dictionary tests---------------------------***</w:t>
      </w:r>
    </w:p>
    <w:p w14:paraId="7D1C4F60" w14:textId="77777777" w:rsidR="00B30175" w:rsidRDefault="00B30175" w:rsidP="00B30175">
      <w:pPr>
        <w:pStyle w:val="Terminal"/>
      </w:pPr>
    </w:p>
    <w:p w14:paraId="421E1374" w14:textId="77777777" w:rsidR="00B30175" w:rsidRDefault="00B30175" w:rsidP="00B30175">
      <w:pPr>
        <w:pStyle w:val="Terminal"/>
      </w:pPr>
      <w:r>
        <w:t>Printing list--keys should be 315, 319</w:t>
      </w:r>
    </w:p>
    <w:p w14:paraId="16DD3377" w14:textId="77777777" w:rsidR="00B30175" w:rsidRDefault="00B30175" w:rsidP="00B30175">
      <w:pPr>
        <w:pStyle w:val="Terminal"/>
      </w:pPr>
      <w:r>
        <w:t xml:space="preserve">  315  Shocks</w:t>
      </w:r>
    </w:p>
    <w:p w14:paraId="3F0C2C67" w14:textId="77777777" w:rsidR="00B30175" w:rsidRDefault="00B30175" w:rsidP="00B30175">
      <w:pPr>
        <w:pStyle w:val="Terminal"/>
      </w:pPr>
      <w:r>
        <w:t xml:space="preserve">  319  Randomness</w:t>
      </w:r>
    </w:p>
    <w:p w14:paraId="511052E5" w14:textId="77777777" w:rsidR="00B30175" w:rsidRDefault="00B30175" w:rsidP="00B30175">
      <w:pPr>
        <w:pStyle w:val="Terminal"/>
      </w:pPr>
      <w:r>
        <w:t>Printing list--keys should be 315, 319, 335</w:t>
      </w:r>
    </w:p>
    <w:p w14:paraId="7A48EF1C" w14:textId="77777777" w:rsidR="00B30175" w:rsidRDefault="00B30175" w:rsidP="00B30175">
      <w:pPr>
        <w:pStyle w:val="Terminal"/>
      </w:pPr>
      <w:r>
        <w:t xml:space="preserve">  315  Shocks</w:t>
      </w:r>
    </w:p>
    <w:p w14:paraId="5B09EFCB" w14:textId="77777777" w:rsidR="00B30175" w:rsidRDefault="00B30175" w:rsidP="00B30175">
      <w:pPr>
        <w:pStyle w:val="Terminal"/>
      </w:pPr>
      <w:r>
        <w:t xml:space="preserve">  319  Randomness</w:t>
      </w:r>
    </w:p>
    <w:p w14:paraId="27412ADF" w14:textId="77777777" w:rsidR="00B30175" w:rsidRDefault="00B30175" w:rsidP="00B30175">
      <w:pPr>
        <w:pStyle w:val="Terminal"/>
      </w:pPr>
      <w:r>
        <w:t xml:space="preserve">  335  ParseErrors</w:t>
      </w:r>
    </w:p>
    <w:p w14:paraId="0A16649D" w14:textId="77777777" w:rsidR="00B30175" w:rsidRDefault="00B30175" w:rsidP="00B30175">
      <w:pPr>
        <w:pStyle w:val="Terminal"/>
      </w:pPr>
      <w:r>
        <w:t>done check</w:t>
      </w:r>
    </w:p>
    <w:p w14:paraId="181E85F9" w14:textId="77777777" w:rsidR="00B30175" w:rsidRDefault="00B30175" w:rsidP="00B30175">
      <w:pPr>
        <w:pStyle w:val="Terminal"/>
      </w:pPr>
      <w:r>
        <w:t>Printing list--keys should be 315, 335</w:t>
      </w:r>
    </w:p>
    <w:p w14:paraId="66065801" w14:textId="77777777" w:rsidR="00B30175" w:rsidRDefault="00B30175" w:rsidP="00B30175">
      <w:pPr>
        <w:pStyle w:val="Terminal"/>
      </w:pPr>
      <w:r>
        <w:t xml:space="preserve">  315  Shocks</w:t>
      </w:r>
    </w:p>
    <w:p w14:paraId="1C6B0132" w14:textId="77777777" w:rsidR="00B30175" w:rsidRDefault="00B30175" w:rsidP="00B30175">
      <w:pPr>
        <w:pStyle w:val="Terminal"/>
      </w:pPr>
      <w:r>
        <w:t xml:space="preserve">  335  ParseErrors</w:t>
      </w:r>
    </w:p>
    <w:p w14:paraId="5019A50B" w14:textId="77777777" w:rsidR="00B30175" w:rsidRDefault="00B30175" w:rsidP="00B30175">
      <w:pPr>
        <w:pStyle w:val="Terminal"/>
      </w:pPr>
      <w:r>
        <w:t>Printing list--keys should be 319, 335</w:t>
      </w:r>
    </w:p>
    <w:p w14:paraId="02DD7496" w14:textId="77777777" w:rsidR="00B30175" w:rsidRDefault="00B30175" w:rsidP="00B30175">
      <w:pPr>
        <w:pStyle w:val="Terminal"/>
      </w:pPr>
      <w:r>
        <w:t xml:space="preserve">  319  Randomness</w:t>
      </w:r>
    </w:p>
    <w:p w14:paraId="04CE4CF4" w14:textId="77777777" w:rsidR="00B30175" w:rsidRDefault="00B30175" w:rsidP="00B30175">
      <w:pPr>
        <w:pStyle w:val="Terminal"/>
      </w:pPr>
      <w:r>
        <w:t xml:space="preserve">  335  ParseErrors</w:t>
      </w:r>
    </w:p>
    <w:p w14:paraId="796AD16E" w14:textId="77777777" w:rsidR="00B30175" w:rsidRDefault="00B30175" w:rsidP="00B30175">
      <w:pPr>
        <w:pStyle w:val="Terminal"/>
      </w:pPr>
      <w:r>
        <w:t>Printing list--keys should be 315, 319, 335</w:t>
      </w:r>
    </w:p>
    <w:p w14:paraId="11F160EA" w14:textId="77777777" w:rsidR="00B30175" w:rsidRDefault="00B30175" w:rsidP="00B30175">
      <w:pPr>
        <w:pStyle w:val="Terminal"/>
      </w:pPr>
      <w:r>
        <w:t xml:space="preserve">  315  Shocks</w:t>
      </w:r>
    </w:p>
    <w:p w14:paraId="741FB437" w14:textId="77777777" w:rsidR="00B30175" w:rsidRDefault="00B30175" w:rsidP="00B30175">
      <w:pPr>
        <w:pStyle w:val="Terminal"/>
      </w:pPr>
      <w:r>
        <w:t xml:space="preserve">  319  Randomness</w:t>
      </w:r>
    </w:p>
    <w:p w14:paraId="7F519F8F" w14:textId="77777777" w:rsidR="00B30175" w:rsidRDefault="00B30175" w:rsidP="00B30175">
      <w:pPr>
        <w:pStyle w:val="Terminal"/>
      </w:pPr>
      <w:r>
        <w:t xml:space="preserve">  335  ParseErrors</w:t>
      </w:r>
    </w:p>
    <w:p w14:paraId="79631B45" w14:textId="77777777" w:rsidR="00B30175" w:rsidRDefault="00B30175" w:rsidP="00B30175">
      <w:pPr>
        <w:pStyle w:val="Terminal"/>
      </w:pPr>
      <w:r>
        <w:t>***----Finished tests of copying----------------------***</w:t>
      </w:r>
    </w:p>
    <w:p w14:paraId="6A1A1CAD" w14:textId="77777777" w:rsidR="00B30175" w:rsidRDefault="00B30175" w:rsidP="00B30175">
      <w:pPr>
        <w:pStyle w:val="Terminal"/>
      </w:pPr>
    </w:p>
    <w:p w14:paraId="06CB075F" w14:textId="77777777" w:rsidR="00B30175" w:rsidRDefault="00B30175" w:rsidP="00B30175">
      <w:pPr>
        <w:pStyle w:val="Terminal"/>
      </w:pPr>
    </w:p>
    <w:p w14:paraId="35E677EB" w14:textId="77777777" w:rsidR="00B30175" w:rsidRDefault="00B30175" w:rsidP="00B30175">
      <w:pPr>
        <w:pStyle w:val="Terminal"/>
      </w:pPr>
      <w:r>
        <w:t>Let's look up some names ...</w:t>
      </w:r>
    </w:p>
    <w:p w14:paraId="659332E2" w14:textId="77777777" w:rsidR="00B30175" w:rsidRDefault="00B30175" w:rsidP="00B30175">
      <w:pPr>
        <w:pStyle w:val="Terminal"/>
      </w:pPr>
      <w:r>
        <w:t xml:space="preserve">  name for 8001 is: Allen.</w:t>
      </w:r>
    </w:p>
    <w:p w14:paraId="5B13F100" w14:textId="77777777" w:rsidR="00B30175" w:rsidRDefault="00B30175" w:rsidP="00B30175">
      <w:pPr>
        <w:pStyle w:val="Terminal"/>
      </w:pPr>
      <w:r>
        <w:t xml:space="preserve">  Sorry, I couldn't find 8000 in the list. </w:t>
      </w:r>
    </w:p>
    <w:p w14:paraId="2711723B" w14:textId="77777777" w:rsidR="00B30175" w:rsidRDefault="00B30175" w:rsidP="00B30175">
      <w:pPr>
        <w:pStyle w:val="Terminal"/>
      </w:pPr>
      <w:r>
        <w:t xml:space="preserve">  name for 8002 is: Peter.</w:t>
      </w:r>
    </w:p>
    <w:p w14:paraId="6358041E" w14:textId="77777777" w:rsidR="00B30175" w:rsidRDefault="00B30175" w:rsidP="00B30175">
      <w:pPr>
        <w:pStyle w:val="Terminal"/>
      </w:pPr>
      <w:r>
        <w:t xml:space="preserve">  name for 8004 is: PointyHair.</w:t>
      </w:r>
    </w:p>
    <w:p w14:paraId="42A2E610" w14:textId="77777777" w:rsidR="00B30175" w:rsidRDefault="00B30175" w:rsidP="00B30175">
      <w:pPr>
        <w:pStyle w:val="Terminal"/>
      </w:pPr>
      <w:r>
        <w:t>***----Finished tests of finding -------------------------***</w:t>
      </w:r>
    </w:p>
    <w:p w14:paraId="7E60D49E" w14:textId="77777777" w:rsidR="00B30175" w:rsidRDefault="00B30175" w:rsidP="00B30175">
      <w:pPr>
        <w:pStyle w:val="Terminal"/>
      </w:pPr>
    </w:p>
    <w:p w14:paraId="63C9A550" w14:textId="77777777" w:rsidR="00B30175" w:rsidRDefault="00B30175" w:rsidP="00B30175">
      <w:pPr>
        <w:pStyle w:val="Terminal"/>
      </w:pPr>
    </w:p>
    <w:p w14:paraId="49D7C7E7" w14:textId="77777777" w:rsidR="00B30175" w:rsidRDefault="00B30175" w:rsidP="00B30175">
      <w:pPr>
        <w:pStyle w:val="Terminal"/>
      </w:pPr>
      <w:r>
        <w:t>Testig a few comparison and insertion operators.</w:t>
      </w:r>
    </w:p>
    <w:p w14:paraId="761CBA96" w14:textId="77777777" w:rsidR="00B30175" w:rsidRDefault="00B30175" w:rsidP="00B30175">
      <w:pPr>
        <w:pStyle w:val="Terminal"/>
      </w:pPr>
    </w:p>
    <w:p w14:paraId="472F0C3F" w14:textId="77777777" w:rsidR="00B30175" w:rsidRDefault="00B30175" w:rsidP="00B30175">
      <w:pPr>
        <w:pStyle w:val="Terminal"/>
      </w:pPr>
      <w:r>
        <w:t>0x7fcc6ac04c58 is greater than or equal Allen</w:t>
      </w:r>
    </w:p>
    <w:p w14:paraId="72F59B2F" w14:textId="77777777" w:rsidR="00B30175" w:rsidRDefault="00B30175" w:rsidP="00B30175">
      <w:pPr>
        <w:pStyle w:val="Terminal"/>
      </w:pPr>
      <w:r>
        <w:t>Allen is less than Peter</w:t>
      </w:r>
    </w:p>
    <w:p w14:paraId="534F5328" w14:textId="77777777" w:rsidR="00B30175" w:rsidRDefault="00B30175" w:rsidP="00B30175">
      <w:pPr>
        <w:pStyle w:val="Terminal"/>
      </w:pPr>
      <w:r>
        <w:t>Peter is not equal to Allen</w:t>
      </w:r>
    </w:p>
    <w:p w14:paraId="253613C1" w14:textId="77777777" w:rsidR="00B30175" w:rsidRDefault="00B30175" w:rsidP="00B30175">
      <w:pPr>
        <w:pStyle w:val="Terminal"/>
      </w:pPr>
      <w:r>
        <w:t>Peter is greater than Allen</w:t>
      </w:r>
    </w:p>
    <w:p w14:paraId="26A08E02" w14:textId="77777777" w:rsidR="00B30175" w:rsidRDefault="00B30175" w:rsidP="00B30175">
      <w:pPr>
        <w:pStyle w:val="Terminal"/>
      </w:pPr>
      <w:r>
        <w:t>Peter is not less than Allen</w:t>
      </w:r>
    </w:p>
    <w:p w14:paraId="7874B3B9" w14:textId="77777777" w:rsidR="00B30175" w:rsidRDefault="00B30175" w:rsidP="00B30175">
      <w:pPr>
        <w:pStyle w:val="Terminal"/>
      </w:pPr>
      <w:r>
        <w:t>Peter is not equal to Allen</w:t>
      </w:r>
    </w:p>
    <w:p w14:paraId="301FA79C" w14:textId="77777777" w:rsidR="00B30175" w:rsidRDefault="00B30175" w:rsidP="00B30175">
      <w:pPr>
        <w:pStyle w:val="Terminal"/>
      </w:pPr>
    </w:p>
    <w:p w14:paraId="496DD89F" w14:textId="77777777" w:rsidR="00B30175" w:rsidRDefault="00B30175" w:rsidP="00B30175">
      <w:pPr>
        <w:pStyle w:val="Terminal"/>
      </w:pPr>
      <w:r>
        <w:t xml:space="preserve">Using square bracket [] to access elements of Mystring objects. </w:t>
      </w:r>
    </w:p>
    <w:p w14:paraId="161C3A82" w14:textId="77777777" w:rsidR="00B30175" w:rsidRDefault="00B30175" w:rsidP="00B30175">
      <w:pPr>
        <w:pStyle w:val="Terminal"/>
      </w:pPr>
      <w:r>
        <w:t>The socond element of Peter is: e</w:t>
      </w:r>
    </w:p>
    <w:p w14:paraId="53FD5289" w14:textId="77777777" w:rsidR="00B30175" w:rsidRDefault="00B30175" w:rsidP="00B30175">
      <w:pPr>
        <w:pStyle w:val="Terminal"/>
      </w:pPr>
      <w:r>
        <w:t>The socond element of Poter is: o</w:t>
      </w:r>
    </w:p>
    <w:p w14:paraId="38542C49" w14:textId="77777777" w:rsidR="00B30175" w:rsidRDefault="00B30175" w:rsidP="00B30175">
      <w:pPr>
        <w:pStyle w:val="Terminal"/>
      </w:pPr>
    </w:p>
    <w:p w14:paraId="1033B02F" w14:textId="77777777" w:rsidR="00B30175" w:rsidRDefault="00B30175" w:rsidP="00B30175">
      <w:pPr>
        <w:pStyle w:val="Terminal"/>
      </w:pPr>
      <w:r>
        <w:t xml:space="preserve">Using &lt;&lt; to display key/datum pairs in a Dictionary list: </w:t>
      </w:r>
    </w:p>
    <w:p w14:paraId="29FAAF60" w14:textId="77777777" w:rsidR="00B30175" w:rsidRDefault="00B30175" w:rsidP="00B30175">
      <w:pPr>
        <w:pStyle w:val="Terminal"/>
      </w:pPr>
      <w:r>
        <w:t xml:space="preserve"> 8001 Allen</w:t>
      </w:r>
    </w:p>
    <w:p w14:paraId="1126C77A" w14:textId="77777777" w:rsidR="00B30175" w:rsidRDefault="00B30175" w:rsidP="00B30175">
      <w:pPr>
        <w:pStyle w:val="Terminal"/>
      </w:pPr>
      <w:r>
        <w:t xml:space="preserve"> 8002 Peter</w:t>
      </w:r>
    </w:p>
    <w:p w14:paraId="17BF3F62" w14:textId="77777777" w:rsidR="00B30175" w:rsidRDefault="00B30175" w:rsidP="00B30175">
      <w:pPr>
        <w:pStyle w:val="Terminal"/>
      </w:pPr>
      <w:r>
        <w:t xml:space="preserve"> 8003 Sam</w:t>
      </w:r>
    </w:p>
    <w:p w14:paraId="1EEF3E96" w14:textId="77777777" w:rsidR="00B30175" w:rsidRDefault="00B30175" w:rsidP="00B30175">
      <w:pPr>
        <w:pStyle w:val="Terminal"/>
      </w:pPr>
      <w:r>
        <w:t xml:space="preserve"> 8004 PointyHair</w:t>
      </w:r>
    </w:p>
    <w:p w14:paraId="5B40CBDE" w14:textId="77777777" w:rsidR="00B30175" w:rsidRDefault="00B30175" w:rsidP="00B30175">
      <w:pPr>
        <w:pStyle w:val="Terminal"/>
      </w:pPr>
    </w:p>
    <w:p w14:paraId="5FD9F982" w14:textId="77777777" w:rsidR="00B30175" w:rsidRDefault="00B30175" w:rsidP="00B30175">
      <w:pPr>
        <w:pStyle w:val="Terminal"/>
      </w:pPr>
    </w:p>
    <w:p w14:paraId="4845E5B7" w14:textId="77777777" w:rsidR="00B30175" w:rsidRDefault="00B30175" w:rsidP="00B30175">
      <w:pPr>
        <w:pStyle w:val="Terminal"/>
      </w:pPr>
      <w:r>
        <w:t xml:space="preserve">Using [] to display the datum only: </w:t>
      </w:r>
    </w:p>
    <w:p w14:paraId="3C8A7020" w14:textId="77777777" w:rsidR="00B30175" w:rsidRDefault="00B30175" w:rsidP="00B30175">
      <w:pPr>
        <w:pStyle w:val="Terminal"/>
      </w:pPr>
      <w:r>
        <w:t>Allen</w:t>
      </w:r>
    </w:p>
    <w:p w14:paraId="25FC62E1" w14:textId="77777777" w:rsidR="00B30175" w:rsidRDefault="00B30175" w:rsidP="00B30175">
      <w:pPr>
        <w:pStyle w:val="Terminal"/>
      </w:pPr>
      <w:r>
        <w:t>Peter</w:t>
      </w:r>
    </w:p>
    <w:p w14:paraId="5E6A10C0" w14:textId="77777777" w:rsidR="00B30175" w:rsidRDefault="00B30175" w:rsidP="00B30175">
      <w:pPr>
        <w:pStyle w:val="Terminal"/>
      </w:pPr>
      <w:r>
        <w:t>Sam</w:t>
      </w:r>
    </w:p>
    <w:p w14:paraId="26118CBD" w14:textId="77777777" w:rsidR="00B30175" w:rsidRDefault="00B30175" w:rsidP="00B30175">
      <w:pPr>
        <w:pStyle w:val="Terminal"/>
      </w:pPr>
      <w:r>
        <w:t>PointyHair</w:t>
      </w:r>
    </w:p>
    <w:p w14:paraId="0A50F339" w14:textId="77777777" w:rsidR="00B30175" w:rsidRDefault="00B30175" w:rsidP="00B30175">
      <w:pPr>
        <w:pStyle w:val="Terminal"/>
      </w:pPr>
    </w:p>
    <w:p w14:paraId="5E8F8CE6" w14:textId="77777777" w:rsidR="00B30175" w:rsidRDefault="00B30175" w:rsidP="00B30175">
      <w:pPr>
        <w:pStyle w:val="Terminal"/>
      </w:pPr>
    </w:p>
    <w:p w14:paraId="441D406D" w14:textId="77777777" w:rsidR="00B30175" w:rsidRDefault="00B30175" w:rsidP="00B30175">
      <w:pPr>
        <w:pStyle w:val="Terminal"/>
      </w:pPr>
      <w:r>
        <w:t xml:space="preserve">Using [] to display sequence of charaters in a datum: </w:t>
      </w:r>
    </w:p>
    <w:p w14:paraId="313D6C84" w14:textId="77777777" w:rsidR="00B30175" w:rsidRDefault="00B30175" w:rsidP="00B30175">
      <w:pPr>
        <w:pStyle w:val="Terminal"/>
      </w:pPr>
      <w:r>
        <w:t>A</w:t>
      </w:r>
    </w:p>
    <w:p w14:paraId="1C78D268" w14:textId="77777777" w:rsidR="00B30175" w:rsidRDefault="00B30175" w:rsidP="00B30175">
      <w:pPr>
        <w:pStyle w:val="Terminal"/>
      </w:pPr>
      <w:r>
        <w:t>l</w:t>
      </w:r>
    </w:p>
    <w:p w14:paraId="622C9A13" w14:textId="77777777" w:rsidR="00B30175" w:rsidRDefault="00B30175" w:rsidP="00B30175">
      <w:pPr>
        <w:pStyle w:val="Terminal"/>
      </w:pPr>
      <w:r>
        <w:t>l</w:t>
      </w:r>
    </w:p>
    <w:p w14:paraId="641FB0E1" w14:textId="77777777" w:rsidR="00B30175" w:rsidRDefault="00B30175" w:rsidP="00B30175">
      <w:pPr>
        <w:pStyle w:val="Terminal"/>
      </w:pPr>
      <w:r>
        <w:t>e</w:t>
      </w:r>
    </w:p>
    <w:p w14:paraId="2ED189BF" w14:textId="77777777" w:rsidR="00B30175" w:rsidRDefault="00B30175" w:rsidP="00B30175">
      <w:pPr>
        <w:pStyle w:val="Terminal"/>
      </w:pPr>
      <w:r>
        <w:t>n</w:t>
      </w:r>
    </w:p>
    <w:p w14:paraId="379E2E57" w14:textId="77777777" w:rsidR="00B30175" w:rsidRDefault="00B30175" w:rsidP="00B30175">
      <w:pPr>
        <w:pStyle w:val="Terminal"/>
      </w:pPr>
    </w:p>
    <w:p w14:paraId="4A64A429" w14:textId="77777777" w:rsidR="00B30175" w:rsidRDefault="00B30175" w:rsidP="00B30175">
      <w:pPr>
        <w:pStyle w:val="Terminal"/>
      </w:pPr>
    </w:p>
    <w:p w14:paraId="11FA8998" w14:textId="77777777" w:rsidR="00B30175" w:rsidRPr="00C62A8B" w:rsidRDefault="00B30175" w:rsidP="00B30175">
      <w:pPr>
        <w:pStyle w:val="Terminal"/>
      </w:pPr>
      <w:r>
        <w:t>***----Finished tests for overloading operators ----------***</w:t>
      </w:r>
      <w:bookmarkStart w:id="0" w:name="_GoBack"/>
      <w:bookmarkEnd w:id="0"/>
    </w:p>
    <w:sectPr w:rsidR="00B30175" w:rsidRPr="00C62A8B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75"/>
    <w:rsid w:val="00093A3C"/>
    <w:rsid w:val="00157EDB"/>
    <w:rsid w:val="002156DA"/>
    <w:rsid w:val="00282B87"/>
    <w:rsid w:val="003C76E0"/>
    <w:rsid w:val="005C4645"/>
    <w:rsid w:val="008472C1"/>
    <w:rsid w:val="009A1179"/>
    <w:rsid w:val="009E3445"/>
    <w:rsid w:val="00B2151C"/>
    <w:rsid w:val="00B30175"/>
    <w:rsid w:val="00C62A8B"/>
    <w:rsid w:val="00C724A8"/>
    <w:rsid w:val="00E26557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AC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SF%2040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ENSF 409 Postlab.dotx</Template>
  <TotalTime>2</TotalTime>
  <Pages>24</Pages>
  <Words>3633</Words>
  <Characters>20710</Characters>
  <Application>Microsoft Macintosh Word</Application>
  <DocSecurity>0</DocSecurity>
  <Lines>172</Lines>
  <Paragraphs>48</Paragraphs>
  <ScaleCrop>false</ScaleCrop>
  <LinksUpToDate>false</LinksUpToDate>
  <CharactersWithSpaces>24295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1</cp:revision>
  <dcterms:created xsi:type="dcterms:W3CDTF">2016-03-18T09:14:00Z</dcterms:created>
  <dcterms:modified xsi:type="dcterms:W3CDTF">2016-03-18T09:17:00Z</dcterms:modified>
</cp:coreProperties>
</file>