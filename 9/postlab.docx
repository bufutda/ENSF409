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C6430" w14:textId="77777777" w:rsidR="00C62A8B" w:rsidRDefault="00C62A8B">
      <w:pPr>
        <w:rPr>
          <w:b/>
          <w:lang w:val="en-CA"/>
        </w:rPr>
      </w:pPr>
    </w:p>
    <w:p w14:paraId="415C6ABE" w14:textId="77777777" w:rsidR="00C62A8B" w:rsidRDefault="00C62A8B">
      <w:pPr>
        <w:rPr>
          <w:b/>
          <w:lang w:val="en-CA"/>
        </w:rPr>
      </w:pPr>
    </w:p>
    <w:p w14:paraId="1177C4AE" w14:textId="77777777" w:rsidR="00C62A8B" w:rsidRDefault="00C62A8B">
      <w:pPr>
        <w:rPr>
          <w:b/>
          <w:lang w:val="en-CA"/>
        </w:rPr>
      </w:pPr>
    </w:p>
    <w:p w14:paraId="3AC10FE4" w14:textId="77777777" w:rsidR="00C62A8B" w:rsidRDefault="00C62A8B">
      <w:pPr>
        <w:rPr>
          <w:b/>
          <w:lang w:val="en-CA"/>
        </w:rPr>
      </w:pPr>
    </w:p>
    <w:p w14:paraId="1B8B7F03" w14:textId="77777777" w:rsidR="00C62A8B" w:rsidRDefault="00C62A8B">
      <w:pPr>
        <w:rPr>
          <w:b/>
          <w:lang w:val="en-CA"/>
        </w:rPr>
      </w:pPr>
    </w:p>
    <w:p w14:paraId="5194601E" w14:textId="77777777" w:rsidR="00C62A8B" w:rsidRDefault="00C62A8B">
      <w:pPr>
        <w:rPr>
          <w:b/>
          <w:lang w:val="en-CA"/>
        </w:rPr>
      </w:pPr>
    </w:p>
    <w:p w14:paraId="44384A6C" w14:textId="77777777" w:rsidR="00C62A8B" w:rsidRDefault="00C62A8B">
      <w:pPr>
        <w:rPr>
          <w:b/>
          <w:lang w:val="en-CA"/>
        </w:rPr>
      </w:pPr>
    </w:p>
    <w:p w14:paraId="3E8BDDD0" w14:textId="77777777" w:rsidR="00C62A8B" w:rsidRDefault="00C62A8B">
      <w:pPr>
        <w:rPr>
          <w:b/>
          <w:lang w:val="en-CA"/>
        </w:rPr>
      </w:pPr>
    </w:p>
    <w:p w14:paraId="16C94078" w14:textId="77777777" w:rsidR="00C62A8B" w:rsidRDefault="00C62A8B">
      <w:pPr>
        <w:rPr>
          <w:b/>
          <w:lang w:val="en-CA"/>
        </w:rPr>
      </w:pPr>
    </w:p>
    <w:p w14:paraId="41BAEF25" w14:textId="77777777" w:rsidR="00C62A8B" w:rsidRDefault="00C62A8B">
      <w:pPr>
        <w:rPr>
          <w:b/>
          <w:lang w:val="en-CA"/>
        </w:rPr>
      </w:pPr>
    </w:p>
    <w:p w14:paraId="3B753715" w14:textId="77777777" w:rsidR="00C62A8B" w:rsidRDefault="00C62A8B">
      <w:pPr>
        <w:rPr>
          <w:b/>
          <w:lang w:val="en-CA"/>
        </w:rPr>
      </w:pPr>
    </w:p>
    <w:p w14:paraId="1ACEF5E6" w14:textId="77777777" w:rsidR="00C62A8B" w:rsidRDefault="00C62A8B">
      <w:pPr>
        <w:rPr>
          <w:b/>
          <w:lang w:val="en-CA"/>
        </w:rPr>
      </w:pPr>
    </w:p>
    <w:p w14:paraId="10BC4728" w14:textId="77777777" w:rsidR="00C62A8B" w:rsidRDefault="00C62A8B">
      <w:pPr>
        <w:rPr>
          <w:b/>
          <w:lang w:val="en-CA"/>
        </w:rPr>
      </w:pPr>
    </w:p>
    <w:p w14:paraId="220291C4" w14:textId="77777777" w:rsidR="00C62A8B" w:rsidRDefault="00C62A8B">
      <w:pPr>
        <w:rPr>
          <w:b/>
          <w:lang w:val="en-CA"/>
        </w:rPr>
      </w:pPr>
    </w:p>
    <w:p w14:paraId="579EC393" w14:textId="77777777" w:rsidR="003C76E0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Course</w:t>
      </w:r>
      <w:r>
        <w:rPr>
          <w:lang w:val="en-CA"/>
        </w:rPr>
        <w:t>: Principals of Software Development – ENSF 409</w:t>
      </w:r>
    </w:p>
    <w:p w14:paraId="00C1C129" w14:textId="77777777" w:rsidR="00C62A8B" w:rsidRPr="00C62A8B" w:rsidRDefault="00A95099" w:rsidP="00C62A8B">
      <w:pPr>
        <w:ind w:left="1440"/>
        <w:rPr>
          <w:b/>
          <w:lang w:val="en-CA"/>
        </w:rPr>
      </w:pPr>
      <w:r>
        <w:rPr>
          <w:b/>
          <w:lang w:val="en-CA"/>
        </w:rPr>
        <w:t>Lab 9</w:t>
      </w:r>
    </w:p>
    <w:p w14:paraId="241C04CF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Instructor</w:t>
      </w:r>
      <w:r>
        <w:rPr>
          <w:lang w:val="en-CA"/>
        </w:rPr>
        <w:t xml:space="preserve">: M. </w:t>
      </w:r>
      <w:proofErr w:type="spellStart"/>
      <w:r>
        <w:rPr>
          <w:lang w:val="en-CA"/>
        </w:rPr>
        <w:t>Moshirpour</w:t>
      </w:r>
      <w:proofErr w:type="spellEnd"/>
    </w:p>
    <w:p w14:paraId="61F1348B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Student Name</w:t>
      </w:r>
      <w:r>
        <w:rPr>
          <w:lang w:val="en-CA"/>
        </w:rPr>
        <w:t xml:space="preserve">: Mitchell </w:t>
      </w:r>
      <w:proofErr w:type="spellStart"/>
      <w:r>
        <w:rPr>
          <w:lang w:val="en-CA"/>
        </w:rPr>
        <w:t>Sawatzky</w:t>
      </w:r>
      <w:proofErr w:type="spellEnd"/>
    </w:p>
    <w:p w14:paraId="7D799870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Date Submitted</w:t>
      </w:r>
      <w:r w:rsidR="00A95099">
        <w:rPr>
          <w:lang w:val="en-CA"/>
        </w:rPr>
        <w:t>: March 28, 2016</w:t>
      </w:r>
    </w:p>
    <w:p w14:paraId="3CDA0469" w14:textId="77777777" w:rsidR="00C62A8B" w:rsidRDefault="00C62A8B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12E81693" w14:textId="77777777" w:rsidR="00C62A8B" w:rsidRDefault="00A95099" w:rsidP="00C62A8B">
      <w:pPr>
        <w:pStyle w:val="ExcerciseHeader"/>
        <w:rPr>
          <w:lang w:val="en-CA"/>
        </w:rPr>
      </w:pPr>
      <w:r>
        <w:rPr>
          <w:lang w:val="en-CA"/>
        </w:rPr>
        <w:lastRenderedPageBreak/>
        <w:t>Exercise B</w:t>
      </w:r>
    </w:p>
    <w:p w14:paraId="6CB6C47D" w14:textId="77777777" w:rsidR="00C62A8B" w:rsidRDefault="00A95099" w:rsidP="00A95099">
      <w:r>
        <w:rPr>
          <w:noProof/>
        </w:rPr>
        <w:drawing>
          <wp:inline distT="0" distB="0" distL="0" distR="0" wp14:anchorId="0E9B4BA7" wp14:editId="76B1F23F">
            <wp:extent cx="5943600" cy="5118100"/>
            <wp:effectExtent l="0" t="0" r="0" b="12700"/>
            <wp:docPr id="1" name="Picture 1" descr="/Users/Mitchell/Desktop/School/Y2T2 ENSF 409/Labs ENSF/9/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tchell/Desktop/School/Y2T2 ENSF 409/Labs ENSF/9/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ED5E" w14:textId="77777777" w:rsidR="00A95099" w:rsidRDefault="00A95099" w:rsidP="00A95099">
      <w:r>
        <w:t>Output for Part I:</w:t>
      </w:r>
    </w:p>
    <w:p w14:paraId="314AEFAA" w14:textId="77777777" w:rsidR="00A95099" w:rsidRDefault="00A95099" w:rsidP="00A95099">
      <w:pPr>
        <w:pStyle w:val="Terminal"/>
      </w:pPr>
    </w:p>
    <w:p w14:paraId="22D90F4C" w14:textId="77777777" w:rsidR="00A95099" w:rsidRDefault="00A95099" w:rsidP="00A95099">
      <w:pPr>
        <w:pStyle w:val="Terminal"/>
      </w:pPr>
      <w:r>
        <w:t xml:space="preserve">This program has been written by: Mitchell </w:t>
      </w:r>
      <w:proofErr w:type="spellStart"/>
      <w:r>
        <w:t>Sawatzky</w:t>
      </w:r>
      <w:proofErr w:type="spellEnd"/>
      <w:r>
        <w:t>.</w:t>
      </w:r>
    </w:p>
    <w:p w14:paraId="7C2C9579" w14:textId="77777777" w:rsidR="00A95099" w:rsidRDefault="00A95099" w:rsidP="00A95099">
      <w:pPr>
        <w:pStyle w:val="Terminal"/>
      </w:pPr>
      <w:r>
        <w:t xml:space="preserve">Submitted at: 12:00 am, March </w:t>
      </w:r>
      <w:proofErr w:type="gramStart"/>
      <w:r>
        <w:t>27 ,</w:t>
      </w:r>
      <w:proofErr w:type="gramEnd"/>
      <w:r>
        <w:t xml:space="preserve"> 2016</w:t>
      </w:r>
    </w:p>
    <w:p w14:paraId="556F2C01" w14:textId="77777777" w:rsidR="00A95099" w:rsidRDefault="00A95099" w:rsidP="00A95099">
      <w:pPr>
        <w:pStyle w:val="Terminal"/>
      </w:pPr>
    </w:p>
    <w:p w14:paraId="24F815AE" w14:textId="77777777" w:rsidR="00A95099" w:rsidRDefault="00A95099" w:rsidP="00A95099">
      <w:pPr>
        <w:pStyle w:val="Terminal"/>
      </w:pPr>
      <w:r>
        <w:t>Testing Functions in class Point:</w:t>
      </w:r>
    </w:p>
    <w:p w14:paraId="5C647C97" w14:textId="77777777" w:rsidR="00A95099" w:rsidRDefault="00A95099" w:rsidP="00A95099">
      <w:pPr>
        <w:pStyle w:val="Terminal"/>
      </w:pPr>
      <w:r>
        <w:t xml:space="preserve">  X-coordinate: 6</w:t>
      </w:r>
    </w:p>
    <w:p w14:paraId="160C9888" w14:textId="77777777" w:rsidR="00A95099" w:rsidRDefault="00A95099" w:rsidP="00A95099">
      <w:pPr>
        <w:pStyle w:val="Terminal"/>
      </w:pPr>
      <w:r>
        <w:t xml:space="preserve">  Y-coordinate: 8</w:t>
      </w:r>
    </w:p>
    <w:p w14:paraId="7C444D8E" w14:textId="77777777" w:rsidR="00A95099" w:rsidRDefault="00A95099" w:rsidP="00A95099">
      <w:pPr>
        <w:pStyle w:val="Terminal"/>
      </w:pPr>
      <w:r>
        <w:t xml:space="preserve">  X-coordinate: 9</w:t>
      </w:r>
    </w:p>
    <w:p w14:paraId="63602A9C" w14:textId="77777777" w:rsidR="00A95099" w:rsidRDefault="00A95099" w:rsidP="00A95099">
      <w:pPr>
        <w:pStyle w:val="Terminal"/>
      </w:pPr>
      <w:r>
        <w:t xml:space="preserve">  Y-coordinate: 8</w:t>
      </w:r>
    </w:p>
    <w:p w14:paraId="7B4F7D68" w14:textId="77777777" w:rsidR="00A95099" w:rsidRDefault="00A95099" w:rsidP="00A95099">
      <w:pPr>
        <w:pStyle w:val="Terminal"/>
      </w:pPr>
    </w:p>
    <w:p w14:paraId="338AFDB6" w14:textId="77777777" w:rsidR="00A95099" w:rsidRDefault="00A95099" w:rsidP="00A95099">
      <w:pPr>
        <w:pStyle w:val="Terminal"/>
      </w:pPr>
      <w:r>
        <w:t>The distance between two points m and n is: 3</w:t>
      </w:r>
    </w:p>
    <w:p w14:paraId="7633FD90" w14:textId="77777777" w:rsidR="00A95099" w:rsidRDefault="00A95099" w:rsidP="00A95099">
      <w:pPr>
        <w:pStyle w:val="Terminal"/>
      </w:pPr>
      <w:r>
        <w:t>Testing Functions in class Square:</w:t>
      </w:r>
    </w:p>
    <w:p w14:paraId="43938455" w14:textId="77777777" w:rsidR="00A95099" w:rsidRDefault="00A95099" w:rsidP="00A95099">
      <w:pPr>
        <w:pStyle w:val="Terminal"/>
      </w:pPr>
      <w:r>
        <w:t xml:space="preserve">  Square Name: SQUARE - S</w:t>
      </w:r>
    </w:p>
    <w:p w14:paraId="0D489702" w14:textId="77777777" w:rsidR="00A95099" w:rsidRDefault="00A95099" w:rsidP="00A95099">
      <w:pPr>
        <w:pStyle w:val="Terminal"/>
      </w:pPr>
      <w:r>
        <w:t xml:space="preserve">  X-coordinate: 5</w:t>
      </w:r>
    </w:p>
    <w:p w14:paraId="34D5F14F" w14:textId="77777777" w:rsidR="00A95099" w:rsidRDefault="00A95099" w:rsidP="00A95099">
      <w:pPr>
        <w:pStyle w:val="Terminal"/>
      </w:pPr>
      <w:r>
        <w:t xml:space="preserve">  Y-coordinate: 7</w:t>
      </w:r>
    </w:p>
    <w:p w14:paraId="0E97256A" w14:textId="77777777" w:rsidR="00A95099" w:rsidRDefault="00A95099" w:rsidP="00A95099">
      <w:pPr>
        <w:pStyle w:val="Terminal"/>
      </w:pPr>
      <w:r>
        <w:t>the area of SQUARE - S is: 144</w:t>
      </w:r>
    </w:p>
    <w:p w14:paraId="57831272" w14:textId="77777777" w:rsidR="00A95099" w:rsidRDefault="00A95099" w:rsidP="00A95099">
      <w:pPr>
        <w:pStyle w:val="Terminal"/>
      </w:pPr>
      <w:r>
        <w:t>the perimeter of SQUARE - S is: 48</w:t>
      </w:r>
    </w:p>
    <w:p w14:paraId="5A678F6E" w14:textId="77777777" w:rsidR="00A95099" w:rsidRDefault="00A95099" w:rsidP="00A95099">
      <w:pPr>
        <w:pStyle w:val="Terminal"/>
      </w:pPr>
    </w:p>
    <w:p w14:paraId="51F65E01" w14:textId="77777777" w:rsidR="00A95099" w:rsidRDefault="00A95099" w:rsidP="00A95099">
      <w:pPr>
        <w:pStyle w:val="Terminal"/>
      </w:pPr>
      <w:r>
        <w:t>Testing Functions in class Rectangle:</w:t>
      </w:r>
    </w:p>
    <w:p w14:paraId="73812D8B" w14:textId="77777777" w:rsidR="00A95099" w:rsidRDefault="00A95099" w:rsidP="00A95099">
      <w:pPr>
        <w:pStyle w:val="Terminal"/>
      </w:pPr>
      <w:r>
        <w:t xml:space="preserve">  Rectangle Name: RECTANGLE A</w:t>
      </w:r>
    </w:p>
    <w:p w14:paraId="3DBD1DE4" w14:textId="77777777" w:rsidR="00A95099" w:rsidRDefault="00A95099" w:rsidP="00A95099">
      <w:pPr>
        <w:pStyle w:val="Terminal"/>
      </w:pPr>
      <w:r>
        <w:t xml:space="preserve">  X-coordinate: 5</w:t>
      </w:r>
    </w:p>
    <w:p w14:paraId="1B3078FD" w14:textId="77777777" w:rsidR="00A95099" w:rsidRDefault="00A95099" w:rsidP="00A95099">
      <w:pPr>
        <w:pStyle w:val="Terminal"/>
      </w:pPr>
      <w:r>
        <w:t xml:space="preserve">  Y-coordinate: 7</w:t>
      </w:r>
    </w:p>
    <w:p w14:paraId="2D9E4E7D" w14:textId="77777777" w:rsidR="00A95099" w:rsidRDefault="00A95099" w:rsidP="00A95099">
      <w:pPr>
        <w:pStyle w:val="Terminal"/>
      </w:pPr>
      <w:r>
        <w:t xml:space="preserve">  Rectangle Name: RECTANGLE B</w:t>
      </w:r>
    </w:p>
    <w:p w14:paraId="2D35DD50" w14:textId="77777777" w:rsidR="00A95099" w:rsidRDefault="00A95099" w:rsidP="00A95099">
      <w:pPr>
        <w:pStyle w:val="Terminal"/>
      </w:pPr>
      <w:r>
        <w:t xml:space="preserve">  X-coordinate: 16</w:t>
      </w:r>
    </w:p>
    <w:p w14:paraId="06781FFB" w14:textId="77777777" w:rsidR="00A95099" w:rsidRDefault="00A95099" w:rsidP="00A95099">
      <w:pPr>
        <w:pStyle w:val="Terminal"/>
      </w:pPr>
      <w:r>
        <w:t xml:space="preserve">  Y-coordinate: 7</w:t>
      </w:r>
    </w:p>
    <w:p w14:paraId="496F9276" w14:textId="77777777" w:rsidR="00A95099" w:rsidRDefault="00A95099" w:rsidP="00A95099">
      <w:pPr>
        <w:pStyle w:val="Terminal"/>
      </w:pPr>
      <w:r>
        <w:t>the area of RECTANGLE A is: 180</w:t>
      </w:r>
    </w:p>
    <w:p w14:paraId="58528E22" w14:textId="77777777" w:rsidR="00A95099" w:rsidRDefault="00A95099" w:rsidP="00A95099">
      <w:pPr>
        <w:pStyle w:val="Terminal"/>
      </w:pPr>
      <w:r>
        <w:t>the perimeter of RECTANGLE A is: 54</w:t>
      </w:r>
    </w:p>
    <w:p w14:paraId="7223A350" w14:textId="77777777" w:rsidR="00A95099" w:rsidRDefault="00A95099" w:rsidP="00A95099">
      <w:pPr>
        <w:pStyle w:val="Terminal"/>
      </w:pPr>
    </w:p>
    <w:p w14:paraId="5C3D22A8" w14:textId="77777777" w:rsidR="00A95099" w:rsidRDefault="00A95099" w:rsidP="00A95099">
      <w:pPr>
        <w:pStyle w:val="Terminal"/>
      </w:pPr>
      <w:r>
        <w:t>The distance between two rectangles is: 11</w:t>
      </w:r>
    </w:p>
    <w:p w14:paraId="306764C5" w14:textId="77777777" w:rsidR="00A95099" w:rsidRDefault="00A95099" w:rsidP="00A95099">
      <w:pPr>
        <w:pStyle w:val="Terminal"/>
      </w:pPr>
      <w:r>
        <w:t>Testing copy constructor in class Rectangle:</w:t>
      </w:r>
    </w:p>
    <w:p w14:paraId="099195F6" w14:textId="77777777" w:rsidR="00A95099" w:rsidRDefault="00A95099" w:rsidP="00A95099">
      <w:pPr>
        <w:pStyle w:val="Terminal"/>
      </w:pPr>
      <w:r>
        <w:t xml:space="preserve">  Rectangle Name: RECTANGLE A</w:t>
      </w:r>
    </w:p>
    <w:p w14:paraId="3132C148" w14:textId="77777777" w:rsidR="00A95099" w:rsidRDefault="00A95099" w:rsidP="00A95099">
      <w:pPr>
        <w:pStyle w:val="Terminal"/>
      </w:pPr>
      <w:r>
        <w:t xml:space="preserve">  X-coordinate: 5</w:t>
      </w:r>
    </w:p>
    <w:p w14:paraId="032DA281" w14:textId="77777777" w:rsidR="00A95099" w:rsidRDefault="00A95099" w:rsidP="00A95099">
      <w:pPr>
        <w:pStyle w:val="Terminal"/>
      </w:pPr>
      <w:r>
        <w:t xml:space="preserve">  Y-coordinate: 7</w:t>
      </w:r>
    </w:p>
    <w:p w14:paraId="08BFDCF3" w14:textId="77777777" w:rsidR="00A95099" w:rsidRDefault="00A95099" w:rsidP="00A95099">
      <w:pPr>
        <w:pStyle w:val="Terminal"/>
      </w:pPr>
    </w:p>
    <w:p w14:paraId="438BFE97" w14:textId="77777777" w:rsidR="00A95099" w:rsidRDefault="00A95099" w:rsidP="00A95099">
      <w:pPr>
        <w:pStyle w:val="Terminal"/>
      </w:pPr>
      <w:r>
        <w:t>Testing assignment operator in class Rectangle:</w:t>
      </w:r>
    </w:p>
    <w:p w14:paraId="6CB2CD0C" w14:textId="77777777" w:rsidR="00A95099" w:rsidRDefault="00A95099" w:rsidP="00A95099">
      <w:pPr>
        <w:pStyle w:val="Terminal"/>
      </w:pPr>
      <w:r>
        <w:t xml:space="preserve">  Rectangle Name: RECTANGLE A</w:t>
      </w:r>
    </w:p>
    <w:p w14:paraId="22712CFD" w14:textId="77777777" w:rsidR="00A95099" w:rsidRDefault="00A95099" w:rsidP="00A95099">
      <w:pPr>
        <w:pStyle w:val="Terminal"/>
      </w:pPr>
      <w:r>
        <w:t xml:space="preserve">  X-coordinate: 5</w:t>
      </w:r>
    </w:p>
    <w:p w14:paraId="6AD7A17A" w14:textId="77777777" w:rsidR="00A95099" w:rsidRDefault="00A95099" w:rsidP="00A95099">
      <w:pPr>
        <w:pStyle w:val="Terminal"/>
      </w:pPr>
      <w:r>
        <w:t xml:space="preserve">  Y-coordinate: 7</w:t>
      </w:r>
    </w:p>
    <w:p w14:paraId="6D5AAEAB" w14:textId="77777777" w:rsidR="00A95099" w:rsidRDefault="00A95099" w:rsidP="00A95099">
      <w:pPr>
        <w:pStyle w:val="Terminal"/>
      </w:pPr>
    </w:p>
    <w:p w14:paraId="4AEBBEF2" w14:textId="77777777" w:rsidR="00A95099" w:rsidRDefault="00A95099" w:rsidP="00A95099">
      <w:pPr>
        <w:pStyle w:val="Terminal"/>
      </w:pPr>
      <w:r>
        <w:t>Testing Functions in class Circle:</w:t>
      </w:r>
    </w:p>
    <w:p w14:paraId="51092840" w14:textId="77777777" w:rsidR="00A95099" w:rsidRDefault="00A95099" w:rsidP="00A95099">
      <w:pPr>
        <w:pStyle w:val="Terminal"/>
      </w:pPr>
      <w:r>
        <w:t xml:space="preserve">  Circle Name: CIRCLE C</w:t>
      </w:r>
    </w:p>
    <w:p w14:paraId="6759ED06" w14:textId="77777777" w:rsidR="00A95099" w:rsidRDefault="00A95099" w:rsidP="00A95099">
      <w:pPr>
        <w:pStyle w:val="Terminal"/>
      </w:pPr>
      <w:r>
        <w:t xml:space="preserve">  X-coordinate: 3</w:t>
      </w:r>
    </w:p>
    <w:p w14:paraId="7FE6EDD8" w14:textId="77777777" w:rsidR="00A95099" w:rsidRDefault="00A95099" w:rsidP="00A95099">
      <w:pPr>
        <w:pStyle w:val="Terminal"/>
      </w:pPr>
      <w:r>
        <w:t xml:space="preserve">  Y-coordinate: 5</w:t>
      </w:r>
    </w:p>
    <w:p w14:paraId="593F8289" w14:textId="77777777" w:rsidR="00A95099" w:rsidRDefault="00A95099" w:rsidP="00A95099">
      <w:pPr>
        <w:pStyle w:val="Terminal"/>
      </w:pPr>
      <w:r>
        <w:t>the area of CIRCLE C is: 254.47</w:t>
      </w:r>
    </w:p>
    <w:p w14:paraId="747FA067" w14:textId="77777777" w:rsidR="00A95099" w:rsidRDefault="00A95099" w:rsidP="00A95099">
      <w:pPr>
        <w:pStyle w:val="Terminal"/>
      </w:pPr>
      <w:r>
        <w:t>the perimeter of CIRCLE C is: 56.5488</w:t>
      </w:r>
    </w:p>
    <w:p w14:paraId="5F397911" w14:textId="77777777" w:rsidR="00A95099" w:rsidRDefault="00A95099" w:rsidP="00A95099">
      <w:pPr>
        <w:pStyle w:val="Terminal"/>
      </w:pPr>
    </w:p>
    <w:p w14:paraId="3AE65F83" w14:textId="77777777" w:rsidR="00A95099" w:rsidRDefault="00A95099" w:rsidP="00A95099">
      <w:pPr>
        <w:pStyle w:val="Terminal"/>
      </w:pPr>
      <w:r>
        <w:t xml:space="preserve">The distance between rectangle </w:t>
      </w:r>
      <w:proofErr w:type="gramStart"/>
      <w:r>
        <w:t>a</w:t>
      </w:r>
      <w:proofErr w:type="gramEnd"/>
      <w:r>
        <w:t xml:space="preserve"> and circle c is: 2.82843</w:t>
      </w:r>
    </w:p>
    <w:p w14:paraId="32EAF25E" w14:textId="77777777" w:rsidR="00A95099" w:rsidRDefault="00A95099" w:rsidP="00A95099">
      <w:r>
        <w:t>Output for Part II:</w:t>
      </w:r>
    </w:p>
    <w:p w14:paraId="7A60C873" w14:textId="77777777" w:rsidR="00A95099" w:rsidRDefault="00A95099" w:rsidP="00A95099">
      <w:pPr>
        <w:pStyle w:val="Terminal"/>
      </w:pPr>
      <w:r>
        <w:t xml:space="preserve">This program has been written by: Mitchell </w:t>
      </w:r>
      <w:proofErr w:type="spellStart"/>
      <w:r>
        <w:t>Sawatzky</w:t>
      </w:r>
      <w:proofErr w:type="spellEnd"/>
      <w:r>
        <w:t>.</w:t>
      </w:r>
    </w:p>
    <w:p w14:paraId="6DF6EED7" w14:textId="77777777" w:rsidR="00A95099" w:rsidRDefault="00A95099" w:rsidP="00A95099">
      <w:pPr>
        <w:pStyle w:val="Terminal"/>
      </w:pPr>
      <w:r>
        <w:t xml:space="preserve">Submitted at: 12:00 am, March </w:t>
      </w:r>
      <w:proofErr w:type="gramStart"/>
      <w:r>
        <w:t>27 ,</w:t>
      </w:r>
      <w:proofErr w:type="gramEnd"/>
      <w:r>
        <w:t xml:space="preserve"> 2016</w:t>
      </w:r>
    </w:p>
    <w:p w14:paraId="3535B31B" w14:textId="77777777" w:rsidR="00A95099" w:rsidRDefault="00A95099" w:rsidP="00A95099">
      <w:pPr>
        <w:pStyle w:val="Terminal"/>
      </w:pPr>
    </w:p>
    <w:p w14:paraId="6824D62B" w14:textId="77777777" w:rsidR="00A95099" w:rsidRDefault="00A95099" w:rsidP="00A95099">
      <w:pPr>
        <w:pStyle w:val="Terminal"/>
      </w:pPr>
      <w:r>
        <w:t>Testing Functions in class Point:</w:t>
      </w:r>
    </w:p>
    <w:p w14:paraId="683914C6" w14:textId="77777777" w:rsidR="00A95099" w:rsidRDefault="00A95099" w:rsidP="00A95099">
      <w:pPr>
        <w:pStyle w:val="Terminal"/>
      </w:pPr>
      <w:r>
        <w:t xml:space="preserve">  X-coordinate: 6</w:t>
      </w:r>
    </w:p>
    <w:p w14:paraId="70DED202" w14:textId="77777777" w:rsidR="00A95099" w:rsidRDefault="00A95099" w:rsidP="00A95099">
      <w:pPr>
        <w:pStyle w:val="Terminal"/>
      </w:pPr>
      <w:r>
        <w:t xml:space="preserve">  Y-coordinate: 8</w:t>
      </w:r>
    </w:p>
    <w:p w14:paraId="2F2B8E04" w14:textId="77777777" w:rsidR="00A95099" w:rsidRDefault="00A95099" w:rsidP="00A95099">
      <w:pPr>
        <w:pStyle w:val="Terminal"/>
      </w:pPr>
      <w:r>
        <w:t xml:space="preserve">  X-coordinate: 9</w:t>
      </w:r>
    </w:p>
    <w:p w14:paraId="34F3E986" w14:textId="77777777" w:rsidR="00A95099" w:rsidRDefault="00A95099" w:rsidP="00A95099">
      <w:pPr>
        <w:pStyle w:val="Terminal"/>
      </w:pPr>
      <w:r>
        <w:t xml:space="preserve">  Y-coordinate: 8</w:t>
      </w:r>
    </w:p>
    <w:p w14:paraId="0C528AC1" w14:textId="77777777" w:rsidR="00A95099" w:rsidRDefault="00A95099" w:rsidP="00A95099">
      <w:pPr>
        <w:pStyle w:val="Terminal"/>
      </w:pPr>
    </w:p>
    <w:p w14:paraId="55A1D61E" w14:textId="77777777" w:rsidR="00A95099" w:rsidRDefault="00A95099" w:rsidP="00A95099">
      <w:pPr>
        <w:pStyle w:val="Terminal"/>
      </w:pPr>
      <w:r>
        <w:t>The distance between two points m and n is: 3</w:t>
      </w:r>
    </w:p>
    <w:p w14:paraId="3CA02C18" w14:textId="77777777" w:rsidR="00A95099" w:rsidRDefault="00A95099" w:rsidP="00A95099">
      <w:pPr>
        <w:pStyle w:val="Terminal"/>
      </w:pPr>
      <w:r>
        <w:t>Testing Functions in class Square:</w:t>
      </w:r>
    </w:p>
    <w:p w14:paraId="67C85D79" w14:textId="77777777" w:rsidR="00A95099" w:rsidRDefault="00A95099" w:rsidP="00A95099">
      <w:pPr>
        <w:pStyle w:val="Terminal"/>
      </w:pPr>
      <w:r>
        <w:t xml:space="preserve">  Square Name: SQUARE - S</w:t>
      </w:r>
    </w:p>
    <w:p w14:paraId="0CB6D31C" w14:textId="77777777" w:rsidR="00A95099" w:rsidRDefault="00A95099" w:rsidP="00A95099">
      <w:pPr>
        <w:pStyle w:val="Terminal"/>
      </w:pPr>
      <w:r>
        <w:t xml:space="preserve">  X-coordinate: 5</w:t>
      </w:r>
    </w:p>
    <w:p w14:paraId="5CCD9F14" w14:textId="77777777" w:rsidR="00A95099" w:rsidRDefault="00A95099" w:rsidP="00A95099">
      <w:pPr>
        <w:pStyle w:val="Terminal"/>
      </w:pPr>
      <w:r>
        <w:t xml:space="preserve">  Y-coordinate: 7</w:t>
      </w:r>
    </w:p>
    <w:p w14:paraId="575CAE29" w14:textId="77777777" w:rsidR="00A95099" w:rsidRDefault="00A95099" w:rsidP="00A95099">
      <w:pPr>
        <w:pStyle w:val="Terminal"/>
      </w:pPr>
      <w:r>
        <w:t>the area of SQUARE - S is: 144</w:t>
      </w:r>
    </w:p>
    <w:p w14:paraId="19924A51" w14:textId="77777777" w:rsidR="00A95099" w:rsidRDefault="00A95099" w:rsidP="00A95099">
      <w:pPr>
        <w:pStyle w:val="Terminal"/>
      </w:pPr>
      <w:r>
        <w:t>the perimeter of SQUARE - S is: 48</w:t>
      </w:r>
    </w:p>
    <w:p w14:paraId="1C39BCBA" w14:textId="77777777" w:rsidR="00A95099" w:rsidRDefault="00A95099" w:rsidP="00A95099">
      <w:pPr>
        <w:pStyle w:val="Terminal"/>
      </w:pPr>
    </w:p>
    <w:p w14:paraId="6E09E0FE" w14:textId="77777777" w:rsidR="00A95099" w:rsidRDefault="00A95099" w:rsidP="00A95099">
      <w:pPr>
        <w:pStyle w:val="Terminal"/>
      </w:pPr>
      <w:r>
        <w:t>Testing Functions in class Rectangle:</w:t>
      </w:r>
    </w:p>
    <w:p w14:paraId="0C095DAC" w14:textId="77777777" w:rsidR="00A95099" w:rsidRDefault="00A95099" w:rsidP="00A95099">
      <w:pPr>
        <w:pStyle w:val="Terminal"/>
      </w:pPr>
      <w:r>
        <w:t xml:space="preserve">  Rectangle Name: RECTANGLE A</w:t>
      </w:r>
    </w:p>
    <w:p w14:paraId="5E5B4A74" w14:textId="77777777" w:rsidR="00A95099" w:rsidRDefault="00A95099" w:rsidP="00A95099">
      <w:pPr>
        <w:pStyle w:val="Terminal"/>
      </w:pPr>
      <w:r>
        <w:t xml:space="preserve">  X-coordinate: 5</w:t>
      </w:r>
    </w:p>
    <w:p w14:paraId="6F441C1B" w14:textId="77777777" w:rsidR="00A95099" w:rsidRDefault="00A95099" w:rsidP="00A95099">
      <w:pPr>
        <w:pStyle w:val="Terminal"/>
      </w:pPr>
      <w:r>
        <w:t xml:space="preserve">  Y-coordinate: 7</w:t>
      </w:r>
    </w:p>
    <w:p w14:paraId="22F71B17" w14:textId="77777777" w:rsidR="00A95099" w:rsidRDefault="00A95099" w:rsidP="00A95099">
      <w:pPr>
        <w:pStyle w:val="Terminal"/>
      </w:pPr>
      <w:r>
        <w:t xml:space="preserve">  Rectangle Name: RECTANGLE B</w:t>
      </w:r>
    </w:p>
    <w:p w14:paraId="7CD70EC1" w14:textId="77777777" w:rsidR="00A95099" w:rsidRDefault="00A95099" w:rsidP="00A95099">
      <w:pPr>
        <w:pStyle w:val="Terminal"/>
      </w:pPr>
      <w:r>
        <w:t xml:space="preserve">  X-coordinate: 16</w:t>
      </w:r>
    </w:p>
    <w:p w14:paraId="615DF44D" w14:textId="77777777" w:rsidR="00A95099" w:rsidRDefault="00A95099" w:rsidP="00A95099">
      <w:pPr>
        <w:pStyle w:val="Terminal"/>
      </w:pPr>
      <w:r>
        <w:t xml:space="preserve">  Y-coordinate: 7</w:t>
      </w:r>
    </w:p>
    <w:p w14:paraId="6C722747" w14:textId="77777777" w:rsidR="00A95099" w:rsidRDefault="00A95099" w:rsidP="00A95099">
      <w:pPr>
        <w:pStyle w:val="Terminal"/>
      </w:pPr>
      <w:r>
        <w:t>the area of RECTANGLE A is: 180</w:t>
      </w:r>
    </w:p>
    <w:p w14:paraId="7259D1EA" w14:textId="77777777" w:rsidR="00A95099" w:rsidRDefault="00A95099" w:rsidP="00A95099">
      <w:pPr>
        <w:pStyle w:val="Terminal"/>
      </w:pPr>
      <w:r>
        <w:t>the perimeter of RECTANGLE A is: 54</w:t>
      </w:r>
    </w:p>
    <w:p w14:paraId="7AD6F969" w14:textId="77777777" w:rsidR="00A95099" w:rsidRDefault="00A95099" w:rsidP="00A95099">
      <w:pPr>
        <w:pStyle w:val="Terminal"/>
      </w:pPr>
    </w:p>
    <w:p w14:paraId="242B37A5" w14:textId="77777777" w:rsidR="00A95099" w:rsidRDefault="00A95099" w:rsidP="00A95099">
      <w:pPr>
        <w:pStyle w:val="Terminal"/>
      </w:pPr>
      <w:r>
        <w:t>The distance between two rectangles is: 11</w:t>
      </w:r>
    </w:p>
    <w:p w14:paraId="29026A38" w14:textId="77777777" w:rsidR="00A95099" w:rsidRDefault="00A95099" w:rsidP="00A95099">
      <w:pPr>
        <w:pStyle w:val="Terminal"/>
      </w:pPr>
      <w:r>
        <w:t>Testing copy constructor in class Rectangle:</w:t>
      </w:r>
    </w:p>
    <w:p w14:paraId="5CB19F70" w14:textId="77777777" w:rsidR="00A95099" w:rsidRDefault="00A95099" w:rsidP="00A95099">
      <w:pPr>
        <w:pStyle w:val="Terminal"/>
      </w:pPr>
      <w:r>
        <w:t xml:space="preserve">  Rectangle Name: RECTANGLE A</w:t>
      </w:r>
    </w:p>
    <w:p w14:paraId="253E7543" w14:textId="77777777" w:rsidR="00A95099" w:rsidRDefault="00A95099" w:rsidP="00A95099">
      <w:pPr>
        <w:pStyle w:val="Terminal"/>
      </w:pPr>
      <w:r>
        <w:t xml:space="preserve">  X-coordinate: 5</w:t>
      </w:r>
    </w:p>
    <w:p w14:paraId="6825628E" w14:textId="77777777" w:rsidR="00A95099" w:rsidRDefault="00A95099" w:rsidP="00A95099">
      <w:pPr>
        <w:pStyle w:val="Terminal"/>
      </w:pPr>
      <w:r>
        <w:t xml:space="preserve">  Y-coordinate: 7</w:t>
      </w:r>
    </w:p>
    <w:p w14:paraId="7D42CBE8" w14:textId="77777777" w:rsidR="00A95099" w:rsidRDefault="00A95099" w:rsidP="00A95099">
      <w:pPr>
        <w:pStyle w:val="Terminal"/>
      </w:pPr>
    </w:p>
    <w:p w14:paraId="069579D2" w14:textId="77777777" w:rsidR="00A95099" w:rsidRDefault="00A95099" w:rsidP="00A95099">
      <w:pPr>
        <w:pStyle w:val="Terminal"/>
      </w:pPr>
      <w:r>
        <w:t>Testing assignment operator in class Rectangle:</w:t>
      </w:r>
    </w:p>
    <w:p w14:paraId="2F6F2E8E" w14:textId="77777777" w:rsidR="00A95099" w:rsidRDefault="00A95099" w:rsidP="00A95099">
      <w:pPr>
        <w:pStyle w:val="Terminal"/>
      </w:pPr>
      <w:r>
        <w:t xml:space="preserve">  Rectangle Name: RECTANGLE A</w:t>
      </w:r>
    </w:p>
    <w:p w14:paraId="5759B914" w14:textId="77777777" w:rsidR="00A95099" w:rsidRDefault="00A95099" w:rsidP="00A95099">
      <w:pPr>
        <w:pStyle w:val="Terminal"/>
      </w:pPr>
      <w:r>
        <w:t xml:space="preserve">  X-coordinate: 5</w:t>
      </w:r>
    </w:p>
    <w:p w14:paraId="281E16A6" w14:textId="77777777" w:rsidR="00A95099" w:rsidRDefault="00A95099" w:rsidP="00A95099">
      <w:pPr>
        <w:pStyle w:val="Terminal"/>
      </w:pPr>
      <w:r>
        <w:t xml:space="preserve">  Y-coordinate: 7</w:t>
      </w:r>
    </w:p>
    <w:p w14:paraId="2557A4BD" w14:textId="77777777" w:rsidR="00A95099" w:rsidRDefault="00A95099" w:rsidP="00A95099">
      <w:pPr>
        <w:pStyle w:val="Terminal"/>
      </w:pPr>
    </w:p>
    <w:p w14:paraId="2E57B69C" w14:textId="77777777" w:rsidR="00A95099" w:rsidRDefault="00A95099" w:rsidP="00A95099">
      <w:pPr>
        <w:pStyle w:val="Terminal"/>
      </w:pPr>
      <w:r>
        <w:t>Testing Functions in class Circle:</w:t>
      </w:r>
    </w:p>
    <w:p w14:paraId="7605513D" w14:textId="77777777" w:rsidR="00A95099" w:rsidRDefault="00A95099" w:rsidP="00A95099">
      <w:pPr>
        <w:pStyle w:val="Terminal"/>
      </w:pPr>
      <w:r>
        <w:t xml:space="preserve">  Circle Name: CIRCLE C</w:t>
      </w:r>
    </w:p>
    <w:p w14:paraId="450A97CE" w14:textId="77777777" w:rsidR="00A95099" w:rsidRDefault="00A95099" w:rsidP="00A95099">
      <w:pPr>
        <w:pStyle w:val="Terminal"/>
      </w:pPr>
      <w:r>
        <w:t xml:space="preserve">  X-coordinate: 3</w:t>
      </w:r>
    </w:p>
    <w:p w14:paraId="426EA369" w14:textId="77777777" w:rsidR="00A95099" w:rsidRDefault="00A95099" w:rsidP="00A95099">
      <w:pPr>
        <w:pStyle w:val="Terminal"/>
      </w:pPr>
      <w:r>
        <w:t xml:space="preserve">  Y-coordinate: 5</w:t>
      </w:r>
    </w:p>
    <w:p w14:paraId="297FCA5D" w14:textId="77777777" w:rsidR="00A95099" w:rsidRDefault="00A95099" w:rsidP="00A95099">
      <w:pPr>
        <w:pStyle w:val="Terminal"/>
      </w:pPr>
      <w:r>
        <w:t>the area of CIRCLE C is: 254.47</w:t>
      </w:r>
    </w:p>
    <w:p w14:paraId="268315BF" w14:textId="77777777" w:rsidR="00A95099" w:rsidRDefault="00A95099" w:rsidP="00A95099">
      <w:pPr>
        <w:pStyle w:val="Terminal"/>
      </w:pPr>
      <w:r>
        <w:t>the perimeter of CIRCLE C is: 56.5488</w:t>
      </w:r>
    </w:p>
    <w:p w14:paraId="0DE61090" w14:textId="77777777" w:rsidR="00A95099" w:rsidRDefault="00A95099" w:rsidP="00A95099">
      <w:pPr>
        <w:pStyle w:val="Terminal"/>
      </w:pPr>
    </w:p>
    <w:p w14:paraId="4E16256D" w14:textId="77777777" w:rsidR="00A95099" w:rsidRDefault="00A95099" w:rsidP="00A95099">
      <w:pPr>
        <w:pStyle w:val="Terminal"/>
      </w:pPr>
      <w:r>
        <w:t xml:space="preserve">The distance between rectangle a and circle c is: </w:t>
      </w:r>
      <w:proofErr w:type="gramStart"/>
      <w:r>
        <w:t xml:space="preserve">2.82843  </w:t>
      </w:r>
      <w:proofErr w:type="spellStart"/>
      <w:r>
        <w:t>CornerCut</w:t>
      </w:r>
      <w:proofErr w:type="spellEnd"/>
      <w:proofErr w:type="gramEnd"/>
      <w:r>
        <w:t xml:space="preserve"> Name: </w:t>
      </w:r>
      <w:proofErr w:type="spellStart"/>
      <w:r>
        <w:t>CornerCut</w:t>
      </w:r>
      <w:proofErr w:type="spellEnd"/>
      <w:r>
        <w:t xml:space="preserve"> </w:t>
      </w:r>
      <w:proofErr w:type="spellStart"/>
      <w:r>
        <w:t>rc</w:t>
      </w:r>
      <w:proofErr w:type="spellEnd"/>
    </w:p>
    <w:p w14:paraId="42A69A84" w14:textId="77777777" w:rsidR="00A95099" w:rsidRDefault="00A95099" w:rsidP="00A95099">
      <w:pPr>
        <w:pStyle w:val="Terminal"/>
      </w:pPr>
      <w:r>
        <w:t xml:space="preserve">  X-coordinate: 6</w:t>
      </w:r>
    </w:p>
    <w:p w14:paraId="0C82A494" w14:textId="77777777" w:rsidR="00A95099" w:rsidRDefault="00A95099" w:rsidP="00A95099">
      <w:pPr>
        <w:pStyle w:val="Terminal"/>
      </w:pPr>
      <w:r>
        <w:t xml:space="preserve">  Y-coordinate: 5</w:t>
      </w:r>
    </w:p>
    <w:p w14:paraId="0AF08774" w14:textId="77777777" w:rsidR="00A95099" w:rsidRDefault="00A95099" w:rsidP="00A95099">
      <w:pPr>
        <w:pStyle w:val="Terminal"/>
      </w:pPr>
      <w:r>
        <w:t xml:space="preserve">  Width: 10</w:t>
      </w:r>
    </w:p>
    <w:p w14:paraId="48891DC5" w14:textId="77777777" w:rsidR="00A95099" w:rsidRDefault="00A95099" w:rsidP="00A95099">
      <w:pPr>
        <w:pStyle w:val="Terminal"/>
      </w:pPr>
      <w:r>
        <w:t xml:space="preserve">  Length: 12</w:t>
      </w:r>
    </w:p>
    <w:p w14:paraId="4F47E3FC" w14:textId="77777777" w:rsidR="00A95099" w:rsidRDefault="00A95099" w:rsidP="00A95099">
      <w:pPr>
        <w:pStyle w:val="Terminal"/>
      </w:pPr>
      <w:r>
        <w:t xml:space="preserve">  Radius of the cut: 9</w:t>
      </w:r>
    </w:p>
    <w:p w14:paraId="14021716" w14:textId="77777777" w:rsidR="00A95099" w:rsidRDefault="00A95099" w:rsidP="00A95099">
      <w:pPr>
        <w:pStyle w:val="Terminal"/>
      </w:pPr>
      <w:r>
        <w:t xml:space="preserve">the area of </w:t>
      </w:r>
      <w:proofErr w:type="spellStart"/>
      <w:r>
        <w:t>CornerCut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is: 56.3826the perimeter of </w:t>
      </w:r>
      <w:proofErr w:type="spellStart"/>
      <w:r>
        <w:t>CornerCut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is: 40.1372</w:t>
      </w:r>
    </w:p>
    <w:p w14:paraId="2F3C66FB" w14:textId="77777777" w:rsidR="00A95099" w:rsidRDefault="00A95099" w:rsidP="00A95099">
      <w:pPr>
        <w:pStyle w:val="Terminal"/>
      </w:pPr>
      <w:r>
        <w:t xml:space="preserve">The distance between </w:t>
      </w:r>
      <w:proofErr w:type="spellStart"/>
      <w:r>
        <w:t>rc</w:t>
      </w:r>
      <w:proofErr w:type="spellEnd"/>
      <w:r>
        <w:t xml:space="preserve"> and c is: </w:t>
      </w:r>
      <w:proofErr w:type="gramStart"/>
      <w:r>
        <w:t>3  Shape</w:t>
      </w:r>
      <w:proofErr w:type="gramEnd"/>
      <w:r>
        <w:t xml:space="preserve"> Name: SQUARE - S</w:t>
      </w:r>
    </w:p>
    <w:p w14:paraId="3B4789AB" w14:textId="77777777" w:rsidR="00A95099" w:rsidRDefault="00A95099" w:rsidP="00A95099">
      <w:pPr>
        <w:pStyle w:val="Terminal"/>
      </w:pPr>
      <w:r>
        <w:t xml:space="preserve">  X-coordinate: 5</w:t>
      </w:r>
    </w:p>
    <w:p w14:paraId="427940D5" w14:textId="77777777" w:rsidR="00A95099" w:rsidRDefault="00A95099" w:rsidP="00A95099">
      <w:pPr>
        <w:pStyle w:val="Terminal"/>
      </w:pPr>
      <w:r>
        <w:t xml:space="preserve">  Y-coordinate: 7</w:t>
      </w:r>
    </w:p>
    <w:p w14:paraId="40B911CE" w14:textId="77777777" w:rsidR="00A95099" w:rsidRDefault="00A95099" w:rsidP="00A95099">
      <w:pPr>
        <w:pStyle w:val="Terminal"/>
      </w:pPr>
    </w:p>
    <w:p w14:paraId="16ECF14B" w14:textId="77777777" w:rsidR="00A95099" w:rsidRDefault="00A95099" w:rsidP="00A95099">
      <w:pPr>
        <w:pStyle w:val="Terminal"/>
      </w:pPr>
      <w:r>
        <w:t>the area of SQUARE - Sis: 144</w:t>
      </w:r>
    </w:p>
    <w:p w14:paraId="1AF17B7A" w14:textId="77777777" w:rsidR="00A95099" w:rsidRDefault="00A95099" w:rsidP="00A95099">
      <w:pPr>
        <w:pStyle w:val="Terminal"/>
      </w:pPr>
      <w:r>
        <w:t xml:space="preserve">the perimeter of SQUARE - S is: </w:t>
      </w:r>
      <w:proofErr w:type="gramStart"/>
      <w:r>
        <w:t>48  Shape</w:t>
      </w:r>
      <w:proofErr w:type="gramEnd"/>
      <w:r>
        <w:t xml:space="preserve"> Name: RECTANGLE A</w:t>
      </w:r>
    </w:p>
    <w:p w14:paraId="3D1AB7C2" w14:textId="77777777" w:rsidR="00A95099" w:rsidRDefault="00A95099" w:rsidP="00A95099">
      <w:pPr>
        <w:pStyle w:val="Terminal"/>
      </w:pPr>
      <w:r>
        <w:t xml:space="preserve">  X-coordinate: 5</w:t>
      </w:r>
    </w:p>
    <w:p w14:paraId="45086F68" w14:textId="77777777" w:rsidR="00A95099" w:rsidRDefault="00A95099" w:rsidP="00A95099">
      <w:pPr>
        <w:pStyle w:val="Terminal"/>
      </w:pPr>
      <w:r>
        <w:t xml:space="preserve">  Y-coordinate: 7</w:t>
      </w:r>
    </w:p>
    <w:p w14:paraId="6FA6D221" w14:textId="77777777" w:rsidR="00A95099" w:rsidRDefault="00A95099" w:rsidP="00A95099">
      <w:pPr>
        <w:pStyle w:val="Terminal"/>
      </w:pPr>
    </w:p>
    <w:p w14:paraId="6DD824A9" w14:textId="77777777" w:rsidR="00A95099" w:rsidRDefault="00A95099" w:rsidP="00A95099">
      <w:pPr>
        <w:pStyle w:val="Terminal"/>
      </w:pPr>
      <w:r>
        <w:t xml:space="preserve">the area of RECTANGLE </w:t>
      </w:r>
      <w:proofErr w:type="spellStart"/>
      <w:r>
        <w:t>Ais</w:t>
      </w:r>
      <w:proofErr w:type="spellEnd"/>
      <w:r>
        <w:t>: 180</w:t>
      </w:r>
    </w:p>
    <w:p w14:paraId="18035E29" w14:textId="77777777" w:rsidR="00A95099" w:rsidRDefault="00A95099" w:rsidP="00A95099">
      <w:pPr>
        <w:pStyle w:val="Terminal"/>
      </w:pPr>
      <w:r>
        <w:t xml:space="preserve">the perimeter of SQUARE - S is: </w:t>
      </w:r>
      <w:proofErr w:type="gramStart"/>
      <w:r>
        <w:t>54  Shape</w:t>
      </w:r>
      <w:proofErr w:type="gramEnd"/>
      <w:r>
        <w:t xml:space="preserve"> Name: CIRCLE C</w:t>
      </w:r>
    </w:p>
    <w:p w14:paraId="543FFA9F" w14:textId="77777777" w:rsidR="00A95099" w:rsidRDefault="00A95099" w:rsidP="00A95099">
      <w:pPr>
        <w:pStyle w:val="Terminal"/>
      </w:pPr>
      <w:r>
        <w:t xml:space="preserve">  X-coordinate: 3</w:t>
      </w:r>
    </w:p>
    <w:p w14:paraId="357E9AA7" w14:textId="77777777" w:rsidR="00A95099" w:rsidRDefault="00A95099" w:rsidP="00A95099">
      <w:pPr>
        <w:pStyle w:val="Terminal"/>
      </w:pPr>
      <w:r>
        <w:t xml:space="preserve">  Y-coordinate: 5</w:t>
      </w:r>
    </w:p>
    <w:p w14:paraId="54FFB9EE" w14:textId="77777777" w:rsidR="00A95099" w:rsidRDefault="00A95099" w:rsidP="00A95099">
      <w:pPr>
        <w:pStyle w:val="Terminal"/>
      </w:pPr>
    </w:p>
    <w:p w14:paraId="718CC151" w14:textId="77777777" w:rsidR="00A95099" w:rsidRDefault="00A95099" w:rsidP="00A95099">
      <w:pPr>
        <w:pStyle w:val="Terminal"/>
      </w:pPr>
      <w:r>
        <w:t>the area of CIRCLE Cis: 254.47</w:t>
      </w:r>
    </w:p>
    <w:p w14:paraId="3FE122CF" w14:textId="77777777" w:rsidR="00A95099" w:rsidRDefault="00A95099" w:rsidP="00A95099">
      <w:pPr>
        <w:pStyle w:val="Terminal"/>
      </w:pPr>
      <w:r>
        <w:t xml:space="preserve">the circumference of CIRCLE C is: </w:t>
      </w:r>
      <w:proofErr w:type="gramStart"/>
      <w:r>
        <w:t>56.5488  Shape</w:t>
      </w:r>
      <w:proofErr w:type="gramEnd"/>
      <w:r>
        <w:t xml:space="preserve"> Name: </w:t>
      </w:r>
      <w:proofErr w:type="spellStart"/>
      <w:r>
        <w:t>CornerCut</w:t>
      </w:r>
      <w:proofErr w:type="spellEnd"/>
      <w:r>
        <w:t xml:space="preserve"> </w:t>
      </w:r>
      <w:proofErr w:type="spellStart"/>
      <w:r>
        <w:t>rc</w:t>
      </w:r>
      <w:proofErr w:type="spellEnd"/>
    </w:p>
    <w:p w14:paraId="3B0125B5" w14:textId="77777777" w:rsidR="00A95099" w:rsidRDefault="00A95099" w:rsidP="00A95099">
      <w:pPr>
        <w:pStyle w:val="Terminal"/>
      </w:pPr>
      <w:r>
        <w:t xml:space="preserve">  X-coordinate: 6</w:t>
      </w:r>
    </w:p>
    <w:p w14:paraId="361067AC" w14:textId="77777777" w:rsidR="00A95099" w:rsidRDefault="00A95099" w:rsidP="00A95099">
      <w:pPr>
        <w:pStyle w:val="Terminal"/>
      </w:pPr>
      <w:r>
        <w:t xml:space="preserve">  Y-coordinate: 5</w:t>
      </w:r>
    </w:p>
    <w:p w14:paraId="2E65FFF0" w14:textId="77777777" w:rsidR="00A95099" w:rsidRDefault="00A95099" w:rsidP="00A95099">
      <w:pPr>
        <w:pStyle w:val="Terminal"/>
      </w:pPr>
    </w:p>
    <w:p w14:paraId="1A18547C" w14:textId="77777777" w:rsidR="00A95099" w:rsidRDefault="00A95099" w:rsidP="00A95099">
      <w:pPr>
        <w:pStyle w:val="Terminal"/>
      </w:pPr>
      <w:r>
        <w:t xml:space="preserve">the area of </w:t>
      </w:r>
      <w:proofErr w:type="spellStart"/>
      <w:r>
        <w:t>CornerCut</w:t>
      </w:r>
      <w:proofErr w:type="spellEnd"/>
      <w:r>
        <w:t xml:space="preserve"> </w:t>
      </w:r>
      <w:proofErr w:type="spellStart"/>
      <w:r>
        <w:t>rcis</w:t>
      </w:r>
      <w:proofErr w:type="spellEnd"/>
      <w:r>
        <w:t>: 56.3826</w:t>
      </w:r>
    </w:p>
    <w:p w14:paraId="326DD8AA" w14:textId="77777777" w:rsidR="00A95099" w:rsidRDefault="00A95099" w:rsidP="00A95099">
      <w:pPr>
        <w:pStyle w:val="Terminal"/>
      </w:pPr>
      <w:r>
        <w:t xml:space="preserve">the perimeter of </w:t>
      </w:r>
      <w:proofErr w:type="spellStart"/>
      <w:r>
        <w:t>CornerCut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is: 40.1372</w:t>
      </w:r>
    </w:p>
    <w:p w14:paraId="3B1DAD67" w14:textId="77777777" w:rsidR="00A95099" w:rsidRDefault="00A95099" w:rsidP="00A95099">
      <w:pPr>
        <w:pStyle w:val="Terminal"/>
      </w:pPr>
      <w:r>
        <w:t xml:space="preserve">Testing copy constructor in class </w:t>
      </w:r>
      <w:proofErr w:type="spellStart"/>
      <w:r>
        <w:t>CornerCut</w:t>
      </w:r>
      <w:proofErr w:type="spellEnd"/>
      <w:r>
        <w:t>:</w:t>
      </w:r>
    </w:p>
    <w:p w14:paraId="7C92125E" w14:textId="77777777" w:rsidR="00A95099" w:rsidRDefault="00A95099" w:rsidP="00A95099">
      <w:pPr>
        <w:pStyle w:val="Terminal"/>
      </w:pPr>
      <w:r>
        <w:t xml:space="preserve">  </w:t>
      </w:r>
      <w:proofErr w:type="spellStart"/>
      <w:r>
        <w:t>CornerCut</w:t>
      </w:r>
      <w:proofErr w:type="spellEnd"/>
      <w:r>
        <w:t xml:space="preserve"> Name: </w:t>
      </w:r>
      <w:proofErr w:type="spellStart"/>
      <w:r>
        <w:t>CornerCut</w:t>
      </w:r>
      <w:proofErr w:type="spellEnd"/>
      <w:r>
        <w:t xml:space="preserve"> </w:t>
      </w:r>
      <w:proofErr w:type="spellStart"/>
      <w:r>
        <w:t>rc</w:t>
      </w:r>
      <w:proofErr w:type="spellEnd"/>
    </w:p>
    <w:p w14:paraId="0AD7AB12" w14:textId="77777777" w:rsidR="00A95099" w:rsidRDefault="00A95099" w:rsidP="00A95099">
      <w:pPr>
        <w:pStyle w:val="Terminal"/>
      </w:pPr>
      <w:r>
        <w:t xml:space="preserve">  X-coordinate: 6</w:t>
      </w:r>
    </w:p>
    <w:p w14:paraId="0ECA7C07" w14:textId="77777777" w:rsidR="00A95099" w:rsidRDefault="00A95099" w:rsidP="00A95099">
      <w:pPr>
        <w:pStyle w:val="Terminal"/>
      </w:pPr>
      <w:r>
        <w:t xml:space="preserve">  Y-coordinate: 5</w:t>
      </w:r>
    </w:p>
    <w:p w14:paraId="0904CBA6" w14:textId="77777777" w:rsidR="00A95099" w:rsidRDefault="00A95099" w:rsidP="00A95099">
      <w:pPr>
        <w:pStyle w:val="Terminal"/>
      </w:pPr>
      <w:r>
        <w:t xml:space="preserve">  Width: 10</w:t>
      </w:r>
    </w:p>
    <w:p w14:paraId="18054E23" w14:textId="77777777" w:rsidR="00A95099" w:rsidRDefault="00A95099" w:rsidP="00A95099">
      <w:pPr>
        <w:pStyle w:val="Terminal"/>
      </w:pPr>
      <w:r>
        <w:t xml:space="preserve">  Length: 12</w:t>
      </w:r>
    </w:p>
    <w:p w14:paraId="1E935C59" w14:textId="77777777" w:rsidR="00A95099" w:rsidRDefault="00A95099" w:rsidP="00A95099">
      <w:pPr>
        <w:pStyle w:val="Terminal"/>
      </w:pPr>
      <w:r>
        <w:t xml:space="preserve">  Radius of the cut: 9</w:t>
      </w:r>
    </w:p>
    <w:p w14:paraId="164A8EB0" w14:textId="77777777" w:rsidR="00A95099" w:rsidRDefault="00A95099" w:rsidP="00A95099">
      <w:pPr>
        <w:pStyle w:val="Terminal"/>
      </w:pPr>
    </w:p>
    <w:p w14:paraId="4550ACEF" w14:textId="77777777" w:rsidR="00A95099" w:rsidRDefault="00A95099" w:rsidP="00A95099">
      <w:pPr>
        <w:pStyle w:val="Terminal"/>
      </w:pPr>
      <w:r>
        <w:t xml:space="preserve">Testing assignment operator in class </w:t>
      </w:r>
      <w:proofErr w:type="spellStart"/>
      <w:r>
        <w:t>CornerCut</w:t>
      </w:r>
      <w:proofErr w:type="spellEnd"/>
      <w:r>
        <w:t>:</w:t>
      </w:r>
    </w:p>
    <w:p w14:paraId="4307331A" w14:textId="77777777" w:rsidR="00A95099" w:rsidRDefault="00A95099" w:rsidP="00A95099">
      <w:pPr>
        <w:pStyle w:val="Terminal"/>
      </w:pPr>
      <w:r>
        <w:t xml:space="preserve">  </w:t>
      </w:r>
      <w:proofErr w:type="spellStart"/>
      <w:r>
        <w:t>CornerCut</w:t>
      </w:r>
      <w:proofErr w:type="spellEnd"/>
      <w:r>
        <w:t xml:space="preserve"> Name: </w:t>
      </w:r>
      <w:proofErr w:type="spellStart"/>
      <w:r>
        <w:t>CornerCut</w:t>
      </w:r>
      <w:proofErr w:type="spellEnd"/>
      <w:r>
        <w:t xml:space="preserve"> cc2</w:t>
      </w:r>
    </w:p>
    <w:p w14:paraId="064043F7" w14:textId="77777777" w:rsidR="00A95099" w:rsidRDefault="00A95099" w:rsidP="00A95099">
      <w:pPr>
        <w:pStyle w:val="Terminal"/>
      </w:pPr>
      <w:r>
        <w:t xml:space="preserve">  X-coordinate: 2</w:t>
      </w:r>
    </w:p>
    <w:p w14:paraId="6A7C1433" w14:textId="77777777" w:rsidR="00A95099" w:rsidRDefault="00A95099" w:rsidP="00A95099">
      <w:pPr>
        <w:pStyle w:val="Terminal"/>
      </w:pPr>
      <w:r>
        <w:t xml:space="preserve">  Y-coordinate: 5</w:t>
      </w:r>
    </w:p>
    <w:p w14:paraId="351FCE95" w14:textId="77777777" w:rsidR="00A95099" w:rsidRDefault="00A95099" w:rsidP="00A95099">
      <w:pPr>
        <w:pStyle w:val="Terminal"/>
      </w:pPr>
      <w:r>
        <w:t xml:space="preserve">  Width: 12</w:t>
      </w:r>
    </w:p>
    <w:p w14:paraId="2044ECBE" w14:textId="77777777" w:rsidR="00A95099" w:rsidRDefault="00A95099" w:rsidP="00A95099">
      <w:pPr>
        <w:pStyle w:val="Terminal"/>
      </w:pPr>
      <w:r>
        <w:t xml:space="preserve">  Length: 100</w:t>
      </w:r>
    </w:p>
    <w:p w14:paraId="0F3AFADC" w14:textId="77777777" w:rsidR="00A95099" w:rsidRDefault="00A95099" w:rsidP="00A95099">
      <w:pPr>
        <w:pStyle w:val="Terminal"/>
      </w:pPr>
      <w:r>
        <w:t xml:space="preserve">  Radius of the cut: 9</w:t>
      </w:r>
    </w:p>
    <w:p w14:paraId="64B6887C" w14:textId="77777777" w:rsidR="00A95099" w:rsidRDefault="00A95099" w:rsidP="00A95099">
      <w:pPr>
        <w:pStyle w:val="Terminal"/>
      </w:pPr>
      <w:r>
        <w:t xml:space="preserve">  </w:t>
      </w:r>
      <w:proofErr w:type="spellStart"/>
      <w:r>
        <w:t>CornerCut</w:t>
      </w:r>
      <w:proofErr w:type="spellEnd"/>
      <w:r>
        <w:t xml:space="preserve"> Name: </w:t>
      </w:r>
      <w:proofErr w:type="spellStart"/>
      <w:r>
        <w:t>CornerCut</w:t>
      </w:r>
      <w:proofErr w:type="spellEnd"/>
      <w:r>
        <w:t xml:space="preserve"> </w:t>
      </w:r>
      <w:proofErr w:type="spellStart"/>
      <w:r>
        <w:t>rc</w:t>
      </w:r>
      <w:proofErr w:type="spellEnd"/>
    </w:p>
    <w:p w14:paraId="499EF096" w14:textId="77777777" w:rsidR="00A95099" w:rsidRDefault="00A95099" w:rsidP="00A95099">
      <w:pPr>
        <w:pStyle w:val="Terminal"/>
      </w:pPr>
      <w:r>
        <w:t xml:space="preserve">  X-coordinate: 6</w:t>
      </w:r>
    </w:p>
    <w:p w14:paraId="718087C6" w14:textId="77777777" w:rsidR="00A95099" w:rsidRDefault="00A95099" w:rsidP="00A95099">
      <w:pPr>
        <w:pStyle w:val="Terminal"/>
      </w:pPr>
      <w:r>
        <w:t xml:space="preserve">  Y-coordinate: 5</w:t>
      </w:r>
    </w:p>
    <w:p w14:paraId="6AE5BC99" w14:textId="77777777" w:rsidR="00A95099" w:rsidRDefault="00A95099" w:rsidP="00A95099">
      <w:pPr>
        <w:pStyle w:val="Terminal"/>
      </w:pPr>
      <w:r>
        <w:t xml:space="preserve">  Width: 10</w:t>
      </w:r>
    </w:p>
    <w:p w14:paraId="0A813B96" w14:textId="77777777" w:rsidR="00A95099" w:rsidRDefault="00A95099" w:rsidP="00A95099">
      <w:pPr>
        <w:pStyle w:val="Terminal"/>
      </w:pPr>
      <w:r>
        <w:t xml:space="preserve">  Length: 12</w:t>
      </w:r>
    </w:p>
    <w:p w14:paraId="1AD7A2AA" w14:textId="77777777" w:rsidR="00A95099" w:rsidRDefault="00A95099" w:rsidP="00A95099">
      <w:pPr>
        <w:pStyle w:val="Terminal"/>
      </w:pPr>
      <w:r>
        <w:t xml:space="preserve">  Radius of the cut: 9</w:t>
      </w:r>
    </w:p>
    <w:p w14:paraId="5D881DEF" w14:textId="77777777" w:rsidR="00A95099" w:rsidRDefault="00A95099" w:rsidP="00A95099">
      <w:r>
        <w:t>circle.cpp</w:t>
      </w:r>
    </w:p>
    <w:p w14:paraId="49F15348" w14:textId="77777777" w:rsidR="00A95099" w:rsidRDefault="00A95099" w:rsidP="00A95099">
      <w:pPr>
        <w:pStyle w:val="Code"/>
      </w:pPr>
      <w:r>
        <w:t>// File: circle.cpp</w:t>
      </w:r>
    </w:p>
    <w:p w14:paraId="4A14DBDB" w14:textId="77777777" w:rsidR="00A95099" w:rsidRDefault="00A95099" w:rsidP="00A95099">
      <w:pPr>
        <w:pStyle w:val="Code"/>
      </w:pPr>
      <w:r>
        <w:t xml:space="preserve">// Author: Mitchell </w:t>
      </w:r>
      <w:proofErr w:type="spellStart"/>
      <w:r>
        <w:t>Sawatzky</w:t>
      </w:r>
      <w:proofErr w:type="spellEnd"/>
    </w:p>
    <w:p w14:paraId="1D432D36" w14:textId="77777777" w:rsidR="00A95099" w:rsidRDefault="00A95099" w:rsidP="00A95099">
      <w:pPr>
        <w:pStyle w:val="Code"/>
      </w:pPr>
      <w:r>
        <w:t>// Date: March 27, 2016</w:t>
      </w:r>
    </w:p>
    <w:p w14:paraId="352A437D" w14:textId="77777777" w:rsidR="00A95099" w:rsidRDefault="00A95099" w:rsidP="00A95099">
      <w:pPr>
        <w:pStyle w:val="Code"/>
      </w:pPr>
      <w:r>
        <w:t>// Class: ENSF 409</w:t>
      </w:r>
    </w:p>
    <w:p w14:paraId="316BE834" w14:textId="77777777" w:rsidR="00A95099" w:rsidRDefault="00A95099" w:rsidP="00A95099">
      <w:pPr>
        <w:pStyle w:val="Code"/>
      </w:pPr>
    </w:p>
    <w:p w14:paraId="13B7EBE9" w14:textId="77777777" w:rsidR="00A95099" w:rsidRDefault="00A95099" w:rsidP="00A95099">
      <w:pPr>
        <w:pStyle w:val="Code"/>
      </w:pPr>
      <w:r>
        <w:t>#include "</w:t>
      </w:r>
      <w:proofErr w:type="spellStart"/>
      <w:r>
        <w:t>circle.h</w:t>
      </w:r>
      <w:proofErr w:type="spellEnd"/>
      <w:r>
        <w:t>"</w:t>
      </w:r>
    </w:p>
    <w:p w14:paraId="11E1F508" w14:textId="77777777" w:rsidR="00A95099" w:rsidRDefault="00A95099" w:rsidP="00A95099">
      <w:pPr>
        <w:pStyle w:val="Code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2481EDE7" w14:textId="77777777" w:rsidR="00A95099" w:rsidRDefault="00A95099" w:rsidP="00A95099">
      <w:pPr>
        <w:pStyle w:val="Code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7908106" w14:textId="77777777" w:rsidR="00A95099" w:rsidRDefault="00A95099" w:rsidP="00A95099">
      <w:pPr>
        <w:pStyle w:val="Code"/>
      </w:pPr>
    </w:p>
    <w:p w14:paraId="6DB28F4E" w14:textId="77777777" w:rsidR="00A95099" w:rsidRDefault="00A95099" w:rsidP="00A95099">
      <w:pPr>
        <w:pStyle w:val="Code"/>
      </w:pPr>
      <w:proofErr w:type="gramStart"/>
      <w:r>
        <w:t>Circle::</w:t>
      </w:r>
      <w:proofErr w:type="gramEnd"/>
      <w:r>
        <w:t xml:space="preserve">Circle (double x, double y, double radius, </w:t>
      </w:r>
      <w:proofErr w:type="spellStart"/>
      <w:r>
        <w:t>const</w:t>
      </w:r>
      <w:proofErr w:type="spellEnd"/>
      <w:r>
        <w:t xml:space="preserve"> char* name)</w:t>
      </w:r>
    </w:p>
    <w:p w14:paraId="76309227" w14:textId="77777777" w:rsidR="00A95099" w:rsidRDefault="00A95099" w:rsidP="00A95099">
      <w:pPr>
        <w:pStyle w:val="Code"/>
      </w:pPr>
      <w:r>
        <w:t xml:space="preserve">: </w:t>
      </w:r>
      <w:proofErr w:type="gramStart"/>
      <w:r>
        <w:t>Shape(</w:t>
      </w:r>
      <w:proofErr w:type="gramEnd"/>
      <w:r>
        <w:t>x, y, name) {</w:t>
      </w:r>
    </w:p>
    <w:p w14:paraId="4063D4E2" w14:textId="77777777" w:rsidR="00A95099" w:rsidRDefault="00A95099" w:rsidP="00A95099">
      <w:pPr>
        <w:pStyle w:val="Code"/>
      </w:pPr>
      <w:r>
        <w:t xml:space="preserve">    this-&gt;radius = radius;</w:t>
      </w:r>
    </w:p>
    <w:p w14:paraId="50EABF89" w14:textId="77777777" w:rsidR="00A95099" w:rsidRDefault="00A95099" w:rsidP="00A95099">
      <w:pPr>
        <w:pStyle w:val="Code"/>
      </w:pPr>
      <w:r>
        <w:t>}</w:t>
      </w:r>
    </w:p>
    <w:p w14:paraId="58C2D804" w14:textId="77777777" w:rsidR="00A95099" w:rsidRDefault="00A95099" w:rsidP="00A95099">
      <w:pPr>
        <w:pStyle w:val="Code"/>
      </w:pPr>
    </w:p>
    <w:p w14:paraId="45E5E4D9" w14:textId="77777777" w:rsidR="00A95099" w:rsidRDefault="00A95099" w:rsidP="00A95099">
      <w:pPr>
        <w:pStyle w:val="Code"/>
      </w:pPr>
      <w:r>
        <w:t xml:space="preserve">double </w:t>
      </w:r>
      <w:proofErr w:type="gramStart"/>
      <w:r>
        <w:t>Circle::</w:t>
      </w:r>
      <w:proofErr w:type="gramEnd"/>
      <w:r>
        <w:t>area () {</w:t>
      </w:r>
    </w:p>
    <w:p w14:paraId="1F89390B" w14:textId="77777777" w:rsidR="00A95099" w:rsidRDefault="00A95099" w:rsidP="00A95099">
      <w:pPr>
        <w:pStyle w:val="Code"/>
      </w:pPr>
      <w:r>
        <w:t xml:space="preserve">    return M_PI * radius * radius;</w:t>
      </w:r>
    </w:p>
    <w:p w14:paraId="6E5E1729" w14:textId="77777777" w:rsidR="00A95099" w:rsidRDefault="00A95099" w:rsidP="00A95099">
      <w:pPr>
        <w:pStyle w:val="Code"/>
      </w:pPr>
      <w:r>
        <w:t>}</w:t>
      </w:r>
    </w:p>
    <w:p w14:paraId="2AAB7AA1" w14:textId="77777777" w:rsidR="00A95099" w:rsidRDefault="00A95099" w:rsidP="00A95099">
      <w:pPr>
        <w:pStyle w:val="Code"/>
      </w:pPr>
    </w:p>
    <w:p w14:paraId="0F8C3A59" w14:textId="77777777" w:rsidR="00A95099" w:rsidRDefault="00A95099" w:rsidP="00A95099">
      <w:pPr>
        <w:pStyle w:val="Code"/>
      </w:pPr>
      <w:r>
        <w:t xml:space="preserve">double </w:t>
      </w:r>
      <w:proofErr w:type="gramStart"/>
      <w:r>
        <w:t>Circle::</w:t>
      </w:r>
      <w:proofErr w:type="gramEnd"/>
      <w:r>
        <w:t>perimeter () {</w:t>
      </w:r>
    </w:p>
    <w:p w14:paraId="11A7233B" w14:textId="77777777" w:rsidR="00A95099" w:rsidRDefault="00A95099" w:rsidP="00A95099">
      <w:pPr>
        <w:pStyle w:val="Code"/>
      </w:pPr>
      <w:r>
        <w:t xml:space="preserve">    return 2 * M_PI * radius;</w:t>
      </w:r>
    </w:p>
    <w:p w14:paraId="53FF3911" w14:textId="77777777" w:rsidR="00A95099" w:rsidRDefault="00A95099" w:rsidP="00A95099">
      <w:pPr>
        <w:pStyle w:val="Code"/>
      </w:pPr>
      <w:r>
        <w:t>}</w:t>
      </w:r>
    </w:p>
    <w:p w14:paraId="013D2895" w14:textId="77777777" w:rsidR="00A95099" w:rsidRDefault="00A95099" w:rsidP="00A95099">
      <w:pPr>
        <w:pStyle w:val="Code"/>
      </w:pPr>
    </w:p>
    <w:p w14:paraId="224A82B8" w14:textId="77777777" w:rsidR="00A95099" w:rsidRDefault="00A95099" w:rsidP="00A95099">
      <w:pPr>
        <w:pStyle w:val="Code"/>
      </w:pPr>
      <w:r>
        <w:t xml:space="preserve">double </w:t>
      </w:r>
      <w:proofErr w:type="gramStart"/>
      <w:r>
        <w:t>Circle::</w:t>
      </w:r>
      <w:proofErr w:type="spellStart"/>
      <w:proofErr w:type="gramEnd"/>
      <w:r>
        <w:t>getRadius</w:t>
      </w:r>
      <w:proofErr w:type="spellEnd"/>
      <w:r>
        <w:t xml:space="preserve"> () {</w:t>
      </w:r>
    </w:p>
    <w:p w14:paraId="1F85953A" w14:textId="77777777" w:rsidR="00A95099" w:rsidRDefault="00A95099" w:rsidP="00A95099">
      <w:pPr>
        <w:pStyle w:val="Code"/>
      </w:pPr>
      <w:r>
        <w:t xml:space="preserve">    return radius;</w:t>
      </w:r>
    </w:p>
    <w:p w14:paraId="62BAA2E1" w14:textId="77777777" w:rsidR="00A95099" w:rsidRDefault="00A95099" w:rsidP="00A95099">
      <w:pPr>
        <w:pStyle w:val="Code"/>
      </w:pPr>
      <w:r>
        <w:t>}</w:t>
      </w:r>
    </w:p>
    <w:p w14:paraId="2D077AE7" w14:textId="77777777" w:rsidR="00A95099" w:rsidRDefault="00A95099" w:rsidP="00A95099">
      <w:pPr>
        <w:pStyle w:val="Code"/>
      </w:pPr>
    </w:p>
    <w:p w14:paraId="1302B3F5" w14:textId="77777777" w:rsidR="00A95099" w:rsidRDefault="00A95099" w:rsidP="00A95099">
      <w:pPr>
        <w:pStyle w:val="Code"/>
      </w:pPr>
      <w:r>
        <w:t xml:space="preserve">void </w:t>
      </w:r>
      <w:proofErr w:type="gramStart"/>
      <w:r>
        <w:t>Circle::</w:t>
      </w:r>
      <w:proofErr w:type="spellStart"/>
      <w:proofErr w:type="gramEnd"/>
      <w:r>
        <w:t>setRadius</w:t>
      </w:r>
      <w:proofErr w:type="spellEnd"/>
      <w:r>
        <w:t xml:space="preserve"> (double radius) {</w:t>
      </w:r>
    </w:p>
    <w:p w14:paraId="69BE6EC8" w14:textId="77777777" w:rsidR="00A95099" w:rsidRDefault="00A95099" w:rsidP="00A95099">
      <w:pPr>
        <w:pStyle w:val="Code"/>
      </w:pPr>
      <w:r>
        <w:t xml:space="preserve">    this-&gt;radius = radius;</w:t>
      </w:r>
    </w:p>
    <w:p w14:paraId="49ACD203" w14:textId="77777777" w:rsidR="00A95099" w:rsidRDefault="00A95099" w:rsidP="00A95099">
      <w:pPr>
        <w:pStyle w:val="Code"/>
      </w:pPr>
      <w:r>
        <w:t>}</w:t>
      </w:r>
    </w:p>
    <w:p w14:paraId="06019163" w14:textId="77777777" w:rsidR="00A95099" w:rsidRDefault="00A95099" w:rsidP="00A95099">
      <w:pPr>
        <w:pStyle w:val="Code"/>
      </w:pPr>
    </w:p>
    <w:p w14:paraId="053343B5" w14:textId="77777777" w:rsidR="00A95099" w:rsidRDefault="00A95099" w:rsidP="00A95099">
      <w:pPr>
        <w:pStyle w:val="Code"/>
      </w:pPr>
      <w:r>
        <w:t xml:space="preserve">void </w:t>
      </w:r>
      <w:proofErr w:type="gramStart"/>
      <w:r>
        <w:t>Circle::</w:t>
      </w:r>
      <w:proofErr w:type="gramEnd"/>
      <w:r>
        <w:t>display () {</w:t>
      </w:r>
    </w:p>
    <w:p w14:paraId="1AB927D6" w14:textId="77777777" w:rsidR="00A95099" w:rsidRDefault="00A95099" w:rsidP="00A95099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Circle</w:t>
      </w:r>
      <w:proofErr w:type="gramEnd"/>
      <w:r>
        <w:t xml:space="preserve"> Name: " &lt;&lt; </w:t>
      </w:r>
      <w:proofErr w:type="spellStart"/>
      <w:r>
        <w:t>getName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C39EF3E" w14:textId="77777777" w:rsidR="00A95099" w:rsidRDefault="00A95099" w:rsidP="00A95099">
      <w:pPr>
        <w:pStyle w:val="Code"/>
      </w:pPr>
      <w:r>
        <w:t xml:space="preserve">    </w:t>
      </w:r>
      <w:proofErr w:type="spellStart"/>
      <w:r>
        <w:t>getOrigin</w:t>
      </w:r>
      <w:proofErr w:type="spellEnd"/>
      <w:r>
        <w:t>(</w:t>
      </w:r>
      <w:proofErr w:type="gramStart"/>
      <w:r>
        <w:t>).display</w:t>
      </w:r>
      <w:proofErr w:type="gramEnd"/>
      <w:r>
        <w:t>();</w:t>
      </w:r>
    </w:p>
    <w:p w14:paraId="659C07B2" w14:textId="77777777" w:rsidR="00A95099" w:rsidRDefault="00A95099" w:rsidP="00A95099">
      <w:pPr>
        <w:pStyle w:val="Code"/>
      </w:pPr>
      <w:r>
        <w:t>}</w:t>
      </w:r>
    </w:p>
    <w:p w14:paraId="2DE02044" w14:textId="77777777" w:rsidR="00A95099" w:rsidRDefault="00A95099" w:rsidP="00A95099">
      <w:proofErr w:type="spellStart"/>
      <w:r>
        <w:t>circle.h</w:t>
      </w:r>
      <w:proofErr w:type="spellEnd"/>
    </w:p>
    <w:p w14:paraId="0A429A10" w14:textId="77777777" w:rsidR="00A95099" w:rsidRDefault="00A95099" w:rsidP="00A95099">
      <w:pPr>
        <w:pStyle w:val="Code"/>
      </w:pPr>
      <w:r>
        <w:t xml:space="preserve">// File: </w:t>
      </w:r>
      <w:proofErr w:type="spellStart"/>
      <w:r>
        <w:t>circle.h</w:t>
      </w:r>
      <w:proofErr w:type="spellEnd"/>
    </w:p>
    <w:p w14:paraId="381D049F" w14:textId="77777777" w:rsidR="00A95099" w:rsidRDefault="00A95099" w:rsidP="00A95099">
      <w:pPr>
        <w:pStyle w:val="Code"/>
      </w:pPr>
      <w:r>
        <w:t xml:space="preserve">// Author: Mitchell </w:t>
      </w:r>
      <w:proofErr w:type="spellStart"/>
      <w:r>
        <w:t>Sawatzky</w:t>
      </w:r>
      <w:proofErr w:type="spellEnd"/>
    </w:p>
    <w:p w14:paraId="4C471310" w14:textId="77777777" w:rsidR="00A95099" w:rsidRDefault="00A95099" w:rsidP="00A95099">
      <w:pPr>
        <w:pStyle w:val="Code"/>
      </w:pPr>
      <w:r>
        <w:t>// Date: March 27, 2016</w:t>
      </w:r>
    </w:p>
    <w:p w14:paraId="5DB33BB4" w14:textId="77777777" w:rsidR="00A95099" w:rsidRDefault="00A95099" w:rsidP="00A95099">
      <w:pPr>
        <w:pStyle w:val="Code"/>
      </w:pPr>
      <w:r>
        <w:t>// Class: ENSF 409</w:t>
      </w:r>
    </w:p>
    <w:p w14:paraId="40066200" w14:textId="77777777" w:rsidR="00A95099" w:rsidRDefault="00A95099" w:rsidP="00A95099">
      <w:pPr>
        <w:pStyle w:val="Code"/>
      </w:pPr>
    </w:p>
    <w:p w14:paraId="4FEA6C45" w14:textId="77777777" w:rsidR="00A95099" w:rsidRDefault="00A95099" w:rsidP="00A95099">
      <w:pPr>
        <w:pStyle w:val="Code"/>
      </w:pPr>
      <w:r>
        <w:t>#</w:t>
      </w:r>
      <w:proofErr w:type="spellStart"/>
      <w:r>
        <w:t>ifndef</w:t>
      </w:r>
      <w:proofErr w:type="spellEnd"/>
      <w:r>
        <w:t xml:space="preserve"> CIRCLE_H</w:t>
      </w:r>
    </w:p>
    <w:p w14:paraId="6F487DD6" w14:textId="77777777" w:rsidR="00A95099" w:rsidRDefault="00A95099" w:rsidP="00A95099">
      <w:pPr>
        <w:pStyle w:val="Code"/>
      </w:pPr>
      <w:r>
        <w:t>#define CIRCLE_H</w:t>
      </w:r>
    </w:p>
    <w:p w14:paraId="4B1074BA" w14:textId="77777777" w:rsidR="00A95099" w:rsidRDefault="00A95099" w:rsidP="00A95099">
      <w:pPr>
        <w:pStyle w:val="Code"/>
      </w:pPr>
      <w:r>
        <w:t>#include "</w:t>
      </w:r>
      <w:proofErr w:type="spellStart"/>
      <w:r>
        <w:t>shape.h</w:t>
      </w:r>
      <w:proofErr w:type="spellEnd"/>
      <w:r>
        <w:t>"</w:t>
      </w:r>
    </w:p>
    <w:p w14:paraId="515AD252" w14:textId="77777777" w:rsidR="00A95099" w:rsidRDefault="00A95099" w:rsidP="00A95099">
      <w:pPr>
        <w:pStyle w:val="Code"/>
      </w:pPr>
    </w:p>
    <w:p w14:paraId="244369F5" w14:textId="77777777" w:rsidR="00A95099" w:rsidRDefault="00A95099" w:rsidP="00A95099">
      <w:pPr>
        <w:pStyle w:val="Code"/>
      </w:pPr>
      <w:proofErr w:type="spellStart"/>
      <w:r>
        <w:t>const</w:t>
      </w:r>
      <w:proofErr w:type="spellEnd"/>
      <w:r>
        <w:t xml:space="preserve"> double M_PI = 3.1416;</w:t>
      </w:r>
    </w:p>
    <w:p w14:paraId="4944B17F" w14:textId="77777777" w:rsidR="00A95099" w:rsidRDefault="00A95099" w:rsidP="00A95099">
      <w:pPr>
        <w:pStyle w:val="Code"/>
      </w:pPr>
    </w:p>
    <w:p w14:paraId="6B5A38A4" w14:textId="77777777" w:rsidR="00A95099" w:rsidRDefault="00A95099" w:rsidP="00A95099">
      <w:pPr>
        <w:pStyle w:val="Code"/>
      </w:pPr>
      <w:r>
        <w:t>class Circle: virtual public Shape {</w:t>
      </w:r>
    </w:p>
    <w:p w14:paraId="7F3BCDCE" w14:textId="77777777" w:rsidR="00A95099" w:rsidRDefault="00A95099" w:rsidP="00A95099">
      <w:pPr>
        <w:pStyle w:val="Code"/>
      </w:pPr>
      <w:r>
        <w:t>public:</w:t>
      </w:r>
    </w:p>
    <w:p w14:paraId="34535D22" w14:textId="77777777" w:rsidR="00A95099" w:rsidRDefault="00A95099" w:rsidP="00A95099">
      <w:pPr>
        <w:pStyle w:val="Code"/>
      </w:pPr>
      <w:r>
        <w:t xml:space="preserve">    Circle (double x, double y, double radius, </w:t>
      </w:r>
      <w:proofErr w:type="spellStart"/>
      <w:r>
        <w:t>const</w:t>
      </w:r>
      <w:proofErr w:type="spellEnd"/>
      <w:r>
        <w:t xml:space="preserve"> char* name);</w:t>
      </w:r>
    </w:p>
    <w:p w14:paraId="7D28C095" w14:textId="77777777" w:rsidR="00A95099" w:rsidRDefault="00A95099" w:rsidP="00A95099">
      <w:pPr>
        <w:pStyle w:val="Code"/>
      </w:pPr>
    </w:p>
    <w:p w14:paraId="1F710F2A" w14:textId="77777777" w:rsidR="00A95099" w:rsidRDefault="00A95099" w:rsidP="00A95099">
      <w:pPr>
        <w:pStyle w:val="Code"/>
      </w:pPr>
      <w:r>
        <w:t xml:space="preserve">    // PROMISES: Calculate the area of the shape and return it</w:t>
      </w:r>
    </w:p>
    <w:p w14:paraId="4F5F7BA0" w14:textId="77777777" w:rsidR="00A95099" w:rsidRDefault="00A95099" w:rsidP="00A95099">
      <w:pPr>
        <w:pStyle w:val="Code"/>
      </w:pPr>
      <w:r>
        <w:t xml:space="preserve">    double area ();</w:t>
      </w:r>
    </w:p>
    <w:p w14:paraId="1D1679E6" w14:textId="77777777" w:rsidR="00A95099" w:rsidRDefault="00A95099" w:rsidP="00A95099">
      <w:pPr>
        <w:pStyle w:val="Code"/>
      </w:pPr>
    </w:p>
    <w:p w14:paraId="024F3F0E" w14:textId="77777777" w:rsidR="00A95099" w:rsidRDefault="00A95099" w:rsidP="00A95099">
      <w:pPr>
        <w:pStyle w:val="Code"/>
      </w:pPr>
      <w:r>
        <w:t xml:space="preserve">    // PROMISES: Calculate the area of the shape and return it</w:t>
      </w:r>
    </w:p>
    <w:p w14:paraId="3532AF0A" w14:textId="77777777" w:rsidR="00A95099" w:rsidRDefault="00A95099" w:rsidP="00A95099">
      <w:pPr>
        <w:pStyle w:val="Code"/>
      </w:pPr>
      <w:r>
        <w:t xml:space="preserve">    double perimeter ();</w:t>
      </w:r>
    </w:p>
    <w:p w14:paraId="7471D9E4" w14:textId="77777777" w:rsidR="00A95099" w:rsidRDefault="00A95099" w:rsidP="00A95099">
      <w:pPr>
        <w:pStyle w:val="Code"/>
      </w:pPr>
    </w:p>
    <w:p w14:paraId="4EC0E6B4" w14:textId="77777777" w:rsidR="00A95099" w:rsidRDefault="00A95099" w:rsidP="00A95099">
      <w:pPr>
        <w:pStyle w:val="Code"/>
      </w:pPr>
      <w:r>
        <w:t xml:space="preserve">    // PROMISES: Gets the radius and returns it</w:t>
      </w:r>
    </w:p>
    <w:p w14:paraId="595F705D" w14:textId="77777777" w:rsidR="00A95099" w:rsidRDefault="00A95099" w:rsidP="00A95099">
      <w:pPr>
        <w:pStyle w:val="Code"/>
      </w:pPr>
      <w:r>
        <w:t xml:space="preserve">    double </w:t>
      </w:r>
      <w:proofErr w:type="spellStart"/>
      <w:r>
        <w:t>getRadius</w:t>
      </w:r>
      <w:proofErr w:type="spellEnd"/>
      <w:r>
        <w:t xml:space="preserve"> ();</w:t>
      </w:r>
    </w:p>
    <w:p w14:paraId="3D668BFB" w14:textId="77777777" w:rsidR="00A95099" w:rsidRDefault="00A95099" w:rsidP="00A95099">
      <w:pPr>
        <w:pStyle w:val="Code"/>
      </w:pPr>
    </w:p>
    <w:p w14:paraId="2215011D" w14:textId="77777777" w:rsidR="00A95099" w:rsidRDefault="00A95099" w:rsidP="00A95099">
      <w:pPr>
        <w:pStyle w:val="Code"/>
      </w:pPr>
      <w:r>
        <w:t xml:space="preserve">    // PROMISES: Sets the radius to the new value</w:t>
      </w:r>
    </w:p>
    <w:p w14:paraId="1AD882B7" w14:textId="77777777" w:rsidR="00A95099" w:rsidRDefault="00A95099" w:rsidP="00A95099">
      <w:pPr>
        <w:pStyle w:val="Code"/>
      </w:pPr>
      <w:r>
        <w:t xml:space="preserve">    void </w:t>
      </w:r>
      <w:proofErr w:type="spellStart"/>
      <w:r>
        <w:t>setRadius</w:t>
      </w:r>
      <w:proofErr w:type="spellEnd"/>
      <w:r>
        <w:t xml:space="preserve"> (double radius);</w:t>
      </w:r>
    </w:p>
    <w:p w14:paraId="7F1B5D66" w14:textId="77777777" w:rsidR="00A95099" w:rsidRDefault="00A95099" w:rsidP="00A95099">
      <w:pPr>
        <w:pStyle w:val="Code"/>
      </w:pPr>
    </w:p>
    <w:p w14:paraId="57DB17BA" w14:textId="77777777" w:rsidR="00A95099" w:rsidRDefault="00A95099" w:rsidP="00A95099">
      <w:pPr>
        <w:pStyle w:val="Code"/>
      </w:pPr>
      <w:r>
        <w:t xml:space="preserve">    // PROMISES: Outputs shape data to </w:t>
      </w:r>
      <w:proofErr w:type="spellStart"/>
      <w:r>
        <w:t>stdout</w:t>
      </w:r>
      <w:proofErr w:type="spellEnd"/>
    </w:p>
    <w:p w14:paraId="0B2A1636" w14:textId="77777777" w:rsidR="00A95099" w:rsidRDefault="00A95099" w:rsidP="00A95099">
      <w:pPr>
        <w:pStyle w:val="Code"/>
      </w:pPr>
      <w:r>
        <w:t xml:space="preserve">    void display ();</w:t>
      </w:r>
    </w:p>
    <w:p w14:paraId="68A2CEB6" w14:textId="77777777" w:rsidR="00A95099" w:rsidRDefault="00A95099" w:rsidP="00A95099">
      <w:pPr>
        <w:pStyle w:val="Code"/>
      </w:pPr>
      <w:r>
        <w:t>private:</w:t>
      </w:r>
    </w:p>
    <w:p w14:paraId="48E105B1" w14:textId="77777777" w:rsidR="00A95099" w:rsidRDefault="00A95099" w:rsidP="00A95099">
      <w:pPr>
        <w:pStyle w:val="Code"/>
      </w:pPr>
      <w:r>
        <w:t xml:space="preserve">    double radius;</w:t>
      </w:r>
    </w:p>
    <w:p w14:paraId="7BA42E84" w14:textId="77777777" w:rsidR="00A95099" w:rsidRDefault="00A95099" w:rsidP="00A95099">
      <w:pPr>
        <w:pStyle w:val="Code"/>
      </w:pPr>
      <w:r>
        <w:t>};</w:t>
      </w:r>
    </w:p>
    <w:p w14:paraId="64996846" w14:textId="77777777" w:rsidR="00A95099" w:rsidRDefault="00A95099" w:rsidP="00A95099">
      <w:pPr>
        <w:pStyle w:val="Code"/>
      </w:pPr>
    </w:p>
    <w:p w14:paraId="6C423C0A" w14:textId="77777777" w:rsidR="00A95099" w:rsidRDefault="00A95099" w:rsidP="00A95099">
      <w:pPr>
        <w:pStyle w:val="Code"/>
      </w:pPr>
      <w:r>
        <w:t>#</w:t>
      </w:r>
      <w:proofErr w:type="spellStart"/>
      <w:r>
        <w:t>endif</w:t>
      </w:r>
      <w:proofErr w:type="spellEnd"/>
    </w:p>
    <w:p w14:paraId="44063A14" w14:textId="77777777" w:rsidR="00A95099" w:rsidRDefault="00A95099" w:rsidP="00A95099">
      <w:r>
        <w:t>cornerCut.cpp</w:t>
      </w:r>
    </w:p>
    <w:p w14:paraId="3DEEE137" w14:textId="77777777" w:rsidR="00A95099" w:rsidRDefault="00A95099" w:rsidP="00A95099">
      <w:pPr>
        <w:pStyle w:val="Code"/>
      </w:pPr>
      <w:r>
        <w:t>// File: cornerCut.cpp</w:t>
      </w:r>
    </w:p>
    <w:p w14:paraId="1042CD8E" w14:textId="77777777" w:rsidR="00A95099" w:rsidRDefault="00A95099" w:rsidP="00A95099">
      <w:pPr>
        <w:pStyle w:val="Code"/>
      </w:pPr>
      <w:r>
        <w:t xml:space="preserve">// Author: Mitchell </w:t>
      </w:r>
      <w:proofErr w:type="spellStart"/>
      <w:r>
        <w:t>Sawatzky</w:t>
      </w:r>
      <w:proofErr w:type="spellEnd"/>
    </w:p>
    <w:p w14:paraId="6DD47A81" w14:textId="77777777" w:rsidR="00A95099" w:rsidRDefault="00A95099" w:rsidP="00A95099">
      <w:pPr>
        <w:pStyle w:val="Code"/>
      </w:pPr>
      <w:r>
        <w:t>// Date: March 27, 2016</w:t>
      </w:r>
    </w:p>
    <w:p w14:paraId="0B6C905E" w14:textId="77777777" w:rsidR="00A95099" w:rsidRDefault="00A95099" w:rsidP="00A95099">
      <w:pPr>
        <w:pStyle w:val="Code"/>
      </w:pPr>
      <w:r>
        <w:t>// Class: ENSF 409</w:t>
      </w:r>
    </w:p>
    <w:p w14:paraId="5EEB1008" w14:textId="77777777" w:rsidR="00A95099" w:rsidRDefault="00A95099" w:rsidP="00A95099">
      <w:pPr>
        <w:pStyle w:val="Code"/>
      </w:pPr>
    </w:p>
    <w:p w14:paraId="7AD2F159" w14:textId="77777777" w:rsidR="00A95099" w:rsidRDefault="00A95099" w:rsidP="00A95099">
      <w:pPr>
        <w:pStyle w:val="Code"/>
      </w:pPr>
      <w:r>
        <w:t>#include "</w:t>
      </w:r>
      <w:proofErr w:type="spellStart"/>
      <w:r>
        <w:t>cornerCut.h</w:t>
      </w:r>
      <w:proofErr w:type="spellEnd"/>
      <w:r>
        <w:t>"</w:t>
      </w:r>
    </w:p>
    <w:p w14:paraId="0981D97F" w14:textId="77777777" w:rsidR="00A95099" w:rsidRDefault="00A95099" w:rsidP="00A95099">
      <w:pPr>
        <w:pStyle w:val="Code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5581A1D8" w14:textId="77777777" w:rsidR="00A95099" w:rsidRDefault="00A95099" w:rsidP="00A95099">
      <w:pPr>
        <w:pStyle w:val="Code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92ACAF6" w14:textId="77777777" w:rsidR="00A95099" w:rsidRDefault="00A95099" w:rsidP="00A95099">
      <w:pPr>
        <w:pStyle w:val="Code"/>
      </w:pPr>
    </w:p>
    <w:p w14:paraId="29B923FF" w14:textId="77777777" w:rsidR="00A95099" w:rsidRDefault="00A95099" w:rsidP="00A95099">
      <w:pPr>
        <w:pStyle w:val="Code"/>
      </w:pPr>
      <w:proofErr w:type="spellStart"/>
      <w:proofErr w:type="gramStart"/>
      <w:r>
        <w:t>CornerCut</w:t>
      </w:r>
      <w:proofErr w:type="spellEnd"/>
      <w:r>
        <w:t>::</w:t>
      </w:r>
      <w:proofErr w:type="spellStart"/>
      <w:proofErr w:type="gramEnd"/>
      <w:r>
        <w:t>CornerCut</w:t>
      </w:r>
      <w:proofErr w:type="spellEnd"/>
      <w:r>
        <w:t xml:space="preserve"> (double x, double y, double </w:t>
      </w:r>
      <w:proofErr w:type="spellStart"/>
      <w:r>
        <w:t>sideA</w:t>
      </w:r>
      <w:proofErr w:type="spellEnd"/>
      <w:r>
        <w:t xml:space="preserve">, double </w:t>
      </w:r>
      <w:proofErr w:type="spellStart"/>
      <w:r>
        <w:t>sideB</w:t>
      </w:r>
      <w:proofErr w:type="spellEnd"/>
      <w:r>
        <w:t xml:space="preserve">, double radius, </w:t>
      </w:r>
      <w:proofErr w:type="spellStart"/>
      <w:r>
        <w:t>const</w:t>
      </w:r>
      <w:proofErr w:type="spellEnd"/>
      <w:r>
        <w:t xml:space="preserve"> char* name)</w:t>
      </w:r>
    </w:p>
    <w:p w14:paraId="3EA6C54E" w14:textId="77777777" w:rsidR="00A95099" w:rsidRDefault="00A95099" w:rsidP="00A95099">
      <w:pPr>
        <w:pStyle w:val="Code"/>
      </w:pPr>
      <w:r>
        <w:t xml:space="preserve">: </w:t>
      </w:r>
      <w:proofErr w:type="gramStart"/>
      <w:r>
        <w:t>Circle(</w:t>
      </w:r>
      <w:proofErr w:type="gramEnd"/>
      <w:r>
        <w:t xml:space="preserve">x, y, radius, name), Rectangle(x, y, </w:t>
      </w:r>
      <w:proofErr w:type="spellStart"/>
      <w:r>
        <w:t>sideA</w:t>
      </w:r>
      <w:proofErr w:type="spellEnd"/>
      <w:r>
        <w:t xml:space="preserve">, </w:t>
      </w:r>
      <w:proofErr w:type="spellStart"/>
      <w:r>
        <w:t>sideB</w:t>
      </w:r>
      <w:proofErr w:type="spellEnd"/>
      <w:r>
        <w:t>, name), Shape(x, y, name) {</w:t>
      </w:r>
    </w:p>
    <w:p w14:paraId="1EEC08BF" w14:textId="77777777" w:rsidR="00A95099" w:rsidRDefault="00A95099" w:rsidP="00A95099">
      <w:pPr>
        <w:pStyle w:val="Code"/>
      </w:pPr>
      <w:r>
        <w:t xml:space="preserve">    if (radius &gt; </w:t>
      </w:r>
      <w:proofErr w:type="spellStart"/>
      <w:r>
        <w:t>sideA</w:t>
      </w:r>
      <w:proofErr w:type="spellEnd"/>
      <w:r>
        <w:t xml:space="preserve"> || radius &gt; </w:t>
      </w:r>
      <w:proofErr w:type="spellStart"/>
      <w:r>
        <w:t>sideB</w:t>
      </w:r>
      <w:proofErr w:type="spellEnd"/>
      <w:r>
        <w:t>) {</w:t>
      </w:r>
    </w:p>
    <w:p w14:paraId="60183ED5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cerr</w:t>
      </w:r>
      <w:proofErr w:type="spellEnd"/>
      <w:r>
        <w:t xml:space="preserve"> &lt;&lt; "Error: Cannot create a </w:t>
      </w:r>
      <w:proofErr w:type="spellStart"/>
      <w:r>
        <w:t>CornerCut</w:t>
      </w:r>
      <w:proofErr w:type="spellEnd"/>
      <w:r>
        <w:t xml:space="preserve"> object with radius larger than width" &lt;&lt; </w:t>
      </w:r>
      <w:proofErr w:type="spellStart"/>
      <w:r>
        <w:t>endl</w:t>
      </w:r>
      <w:proofErr w:type="spellEnd"/>
      <w:r>
        <w:t>;</w:t>
      </w:r>
    </w:p>
    <w:p w14:paraId="1D2F5B1B" w14:textId="77777777" w:rsidR="00A95099" w:rsidRDefault="00A95099" w:rsidP="00A95099">
      <w:pPr>
        <w:pStyle w:val="Code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3CC6D999" w14:textId="77777777" w:rsidR="00A95099" w:rsidRDefault="00A95099" w:rsidP="00A95099">
      <w:pPr>
        <w:pStyle w:val="Code"/>
      </w:pPr>
      <w:r>
        <w:t xml:space="preserve">    }</w:t>
      </w:r>
    </w:p>
    <w:p w14:paraId="3396A4AA" w14:textId="77777777" w:rsidR="00A95099" w:rsidRDefault="00A95099" w:rsidP="00A95099">
      <w:pPr>
        <w:pStyle w:val="Code"/>
      </w:pPr>
      <w:r>
        <w:t>}</w:t>
      </w:r>
    </w:p>
    <w:p w14:paraId="3537DEAE" w14:textId="77777777" w:rsidR="00A95099" w:rsidRDefault="00A95099" w:rsidP="00A95099">
      <w:pPr>
        <w:pStyle w:val="Code"/>
      </w:pPr>
    </w:p>
    <w:p w14:paraId="3B6699A5" w14:textId="77777777" w:rsidR="00A95099" w:rsidRDefault="00A95099" w:rsidP="00A95099">
      <w:pPr>
        <w:pStyle w:val="Code"/>
      </w:pPr>
      <w:r>
        <w:t xml:space="preserve">double </w:t>
      </w:r>
      <w:proofErr w:type="spellStart"/>
      <w:proofErr w:type="gramStart"/>
      <w:r>
        <w:t>CornerCut</w:t>
      </w:r>
      <w:proofErr w:type="spellEnd"/>
      <w:r>
        <w:t>::</w:t>
      </w:r>
      <w:proofErr w:type="gramEnd"/>
      <w:r>
        <w:t>area () {</w:t>
      </w:r>
    </w:p>
    <w:p w14:paraId="6A212003" w14:textId="77777777" w:rsidR="00A95099" w:rsidRDefault="00A95099" w:rsidP="00A95099">
      <w:pPr>
        <w:pStyle w:val="Code"/>
      </w:pPr>
      <w:r>
        <w:t xml:space="preserve">    return </w:t>
      </w:r>
      <w:proofErr w:type="gramStart"/>
      <w:r>
        <w:t>Rectangle::</w:t>
      </w:r>
      <w:proofErr w:type="gramEnd"/>
      <w:r>
        <w:t>area() - (0.25 * Circle::area());</w:t>
      </w:r>
    </w:p>
    <w:p w14:paraId="13D60176" w14:textId="77777777" w:rsidR="00A95099" w:rsidRDefault="00A95099" w:rsidP="00A95099">
      <w:pPr>
        <w:pStyle w:val="Code"/>
      </w:pPr>
      <w:r>
        <w:t>}</w:t>
      </w:r>
    </w:p>
    <w:p w14:paraId="1402D4B3" w14:textId="77777777" w:rsidR="00A95099" w:rsidRDefault="00A95099" w:rsidP="00A95099">
      <w:pPr>
        <w:pStyle w:val="Code"/>
      </w:pPr>
    </w:p>
    <w:p w14:paraId="4BA69FC8" w14:textId="77777777" w:rsidR="00A95099" w:rsidRDefault="00A95099" w:rsidP="00A95099">
      <w:pPr>
        <w:pStyle w:val="Code"/>
      </w:pPr>
      <w:r>
        <w:t xml:space="preserve">double </w:t>
      </w:r>
      <w:proofErr w:type="spellStart"/>
      <w:proofErr w:type="gramStart"/>
      <w:r>
        <w:t>CornerCut</w:t>
      </w:r>
      <w:proofErr w:type="spellEnd"/>
      <w:r>
        <w:t>::</w:t>
      </w:r>
      <w:proofErr w:type="gramEnd"/>
      <w:r>
        <w:t>perimeter () {</w:t>
      </w:r>
    </w:p>
    <w:p w14:paraId="524CA3CE" w14:textId="77777777" w:rsidR="00A95099" w:rsidRDefault="00A95099" w:rsidP="00A95099">
      <w:pPr>
        <w:pStyle w:val="Code"/>
      </w:pPr>
      <w:r>
        <w:t xml:space="preserve">    return </w:t>
      </w:r>
      <w:proofErr w:type="gramStart"/>
      <w:r>
        <w:t>Rectangle::</w:t>
      </w:r>
      <w:proofErr w:type="gramEnd"/>
      <w:r>
        <w:t xml:space="preserve">perimeter() - (2 * </w:t>
      </w:r>
      <w:proofErr w:type="spellStart"/>
      <w:r>
        <w:t>getRadius</w:t>
      </w:r>
      <w:proofErr w:type="spellEnd"/>
      <w:r>
        <w:t>()) + (0.25 * Circle::perimeter());</w:t>
      </w:r>
    </w:p>
    <w:p w14:paraId="6135021B" w14:textId="77777777" w:rsidR="00A95099" w:rsidRDefault="00A95099" w:rsidP="00A95099">
      <w:pPr>
        <w:pStyle w:val="Code"/>
      </w:pPr>
      <w:r>
        <w:t>}</w:t>
      </w:r>
    </w:p>
    <w:p w14:paraId="499EB1B4" w14:textId="77777777" w:rsidR="00A95099" w:rsidRDefault="00A95099" w:rsidP="00A95099">
      <w:pPr>
        <w:pStyle w:val="Code"/>
      </w:pPr>
    </w:p>
    <w:p w14:paraId="681435CF" w14:textId="77777777" w:rsidR="00A95099" w:rsidRDefault="00A95099" w:rsidP="00A95099">
      <w:pPr>
        <w:pStyle w:val="Code"/>
      </w:pPr>
      <w:r>
        <w:t xml:space="preserve">void </w:t>
      </w:r>
      <w:proofErr w:type="spellStart"/>
      <w:proofErr w:type="gramStart"/>
      <w:r>
        <w:t>CornerCut</w:t>
      </w:r>
      <w:proofErr w:type="spellEnd"/>
      <w:r>
        <w:t>::</w:t>
      </w:r>
      <w:proofErr w:type="gramEnd"/>
      <w:r>
        <w:t>display () {</w:t>
      </w:r>
    </w:p>
    <w:p w14:paraId="6A6123DB" w14:textId="77777777" w:rsidR="00A95099" w:rsidRDefault="00A95099" w:rsidP="00A95099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 xml:space="preserve">"  </w:t>
      </w:r>
      <w:proofErr w:type="spellStart"/>
      <w:r>
        <w:t>CornerCut</w:t>
      </w:r>
      <w:proofErr w:type="spellEnd"/>
      <w:proofErr w:type="gramEnd"/>
      <w:r>
        <w:t xml:space="preserve"> Name: " &lt;&lt; Circle::</w:t>
      </w:r>
      <w:proofErr w:type="spellStart"/>
      <w:r>
        <w:t>getName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BA98AB6" w14:textId="77777777" w:rsidR="00A95099" w:rsidRDefault="00A95099" w:rsidP="00A95099">
      <w:pPr>
        <w:pStyle w:val="Code"/>
      </w:pPr>
      <w:r>
        <w:t xml:space="preserve">    </w:t>
      </w:r>
      <w:proofErr w:type="gramStart"/>
      <w:r>
        <w:t>Circle::</w:t>
      </w:r>
      <w:proofErr w:type="spellStart"/>
      <w:proofErr w:type="gramEnd"/>
      <w:r>
        <w:t>getOrigin</w:t>
      </w:r>
      <w:proofErr w:type="spellEnd"/>
      <w:r>
        <w:t>().display();</w:t>
      </w:r>
    </w:p>
    <w:p w14:paraId="223B2F27" w14:textId="77777777" w:rsidR="00A95099" w:rsidRDefault="00A95099" w:rsidP="00A95099">
      <w:pPr>
        <w:pStyle w:val="Code"/>
      </w:pPr>
      <w:r>
        <w:t xml:space="preserve">    if (</w:t>
      </w:r>
      <w:proofErr w:type="spellStart"/>
      <w:proofErr w:type="gramStart"/>
      <w:r>
        <w:t>getSideA</w:t>
      </w:r>
      <w:proofErr w:type="spellEnd"/>
      <w:r>
        <w:t>(</w:t>
      </w:r>
      <w:proofErr w:type="gramEnd"/>
      <w:r>
        <w:t xml:space="preserve">) &gt;= </w:t>
      </w:r>
      <w:proofErr w:type="spellStart"/>
      <w:r>
        <w:t>getSideB</w:t>
      </w:r>
      <w:proofErr w:type="spellEnd"/>
      <w:r>
        <w:t>()) {</w:t>
      </w:r>
    </w:p>
    <w:p w14:paraId="538CA623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Width</w:t>
      </w:r>
      <w:proofErr w:type="gramEnd"/>
      <w:r>
        <w:t xml:space="preserve">: " &lt;&lt; </w:t>
      </w:r>
      <w:proofErr w:type="spellStart"/>
      <w:r>
        <w:t>getSideB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5CE64AE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Length</w:t>
      </w:r>
      <w:proofErr w:type="gramEnd"/>
      <w:r>
        <w:t xml:space="preserve">: " &lt;&lt; </w:t>
      </w:r>
      <w:proofErr w:type="spellStart"/>
      <w:r>
        <w:t>getSideA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9F94A7D" w14:textId="77777777" w:rsidR="00A95099" w:rsidRDefault="00A95099" w:rsidP="00A95099">
      <w:pPr>
        <w:pStyle w:val="Code"/>
      </w:pPr>
      <w:r>
        <w:t xml:space="preserve">    } else {</w:t>
      </w:r>
    </w:p>
    <w:p w14:paraId="1BAB911A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Width</w:t>
      </w:r>
      <w:proofErr w:type="gramEnd"/>
      <w:r>
        <w:t xml:space="preserve">: " &lt;&lt; </w:t>
      </w:r>
      <w:proofErr w:type="spellStart"/>
      <w:r>
        <w:t>getSideA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FEA574F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Length</w:t>
      </w:r>
      <w:proofErr w:type="gramEnd"/>
      <w:r>
        <w:t xml:space="preserve">: " &lt;&lt; </w:t>
      </w:r>
      <w:proofErr w:type="spellStart"/>
      <w:r>
        <w:t>getSideB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C242266" w14:textId="77777777" w:rsidR="00A95099" w:rsidRDefault="00A95099" w:rsidP="00A95099">
      <w:pPr>
        <w:pStyle w:val="Code"/>
      </w:pPr>
      <w:r>
        <w:t xml:space="preserve">    }</w:t>
      </w:r>
    </w:p>
    <w:p w14:paraId="1148A5CF" w14:textId="77777777" w:rsidR="00A95099" w:rsidRDefault="00A95099" w:rsidP="00A95099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Radius</w:t>
      </w:r>
      <w:proofErr w:type="gramEnd"/>
      <w:r>
        <w:t xml:space="preserve"> of the cut: " &lt;&lt; </w:t>
      </w:r>
      <w:proofErr w:type="spellStart"/>
      <w:r>
        <w:t>getRadius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B0DA854" w14:textId="77777777" w:rsidR="00A95099" w:rsidRDefault="00A95099" w:rsidP="00A95099">
      <w:pPr>
        <w:pStyle w:val="Code"/>
      </w:pPr>
      <w:r>
        <w:t>}</w:t>
      </w:r>
    </w:p>
    <w:p w14:paraId="45FF65D9" w14:textId="77777777" w:rsidR="00A95099" w:rsidRDefault="00A95099" w:rsidP="00A95099">
      <w:proofErr w:type="spellStart"/>
      <w:r>
        <w:t>cornerCut.h</w:t>
      </w:r>
      <w:proofErr w:type="spellEnd"/>
    </w:p>
    <w:p w14:paraId="71F30CAC" w14:textId="77777777" w:rsidR="00A95099" w:rsidRDefault="00A95099" w:rsidP="00A95099">
      <w:pPr>
        <w:pStyle w:val="Code"/>
      </w:pPr>
      <w:r>
        <w:t xml:space="preserve">// File: </w:t>
      </w:r>
      <w:proofErr w:type="spellStart"/>
      <w:r>
        <w:t>cornerCut.h</w:t>
      </w:r>
      <w:proofErr w:type="spellEnd"/>
    </w:p>
    <w:p w14:paraId="143A1055" w14:textId="77777777" w:rsidR="00A95099" w:rsidRDefault="00A95099" w:rsidP="00A95099">
      <w:pPr>
        <w:pStyle w:val="Code"/>
      </w:pPr>
      <w:r>
        <w:t xml:space="preserve">// Author: Mitchell </w:t>
      </w:r>
      <w:proofErr w:type="spellStart"/>
      <w:r>
        <w:t>Sawatzky</w:t>
      </w:r>
      <w:proofErr w:type="spellEnd"/>
    </w:p>
    <w:p w14:paraId="12914B72" w14:textId="77777777" w:rsidR="00A95099" w:rsidRDefault="00A95099" w:rsidP="00A95099">
      <w:pPr>
        <w:pStyle w:val="Code"/>
      </w:pPr>
      <w:r>
        <w:t>// Date: March 27, 2016</w:t>
      </w:r>
    </w:p>
    <w:p w14:paraId="6B082197" w14:textId="77777777" w:rsidR="00A95099" w:rsidRDefault="00A95099" w:rsidP="00A95099">
      <w:pPr>
        <w:pStyle w:val="Code"/>
      </w:pPr>
      <w:r>
        <w:t>// Class: ENSF 409</w:t>
      </w:r>
    </w:p>
    <w:p w14:paraId="31FD7B24" w14:textId="77777777" w:rsidR="00A95099" w:rsidRDefault="00A95099" w:rsidP="00A95099">
      <w:pPr>
        <w:pStyle w:val="Code"/>
      </w:pPr>
    </w:p>
    <w:p w14:paraId="6469F376" w14:textId="77777777" w:rsidR="00A95099" w:rsidRDefault="00A95099" w:rsidP="00A95099">
      <w:pPr>
        <w:pStyle w:val="Code"/>
      </w:pPr>
      <w:r>
        <w:t>#</w:t>
      </w:r>
      <w:proofErr w:type="spellStart"/>
      <w:r>
        <w:t>ifndef</w:t>
      </w:r>
      <w:proofErr w:type="spellEnd"/>
      <w:r>
        <w:t xml:space="preserve"> CORNERCUT_H</w:t>
      </w:r>
    </w:p>
    <w:p w14:paraId="4FADD879" w14:textId="77777777" w:rsidR="00A95099" w:rsidRDefault="00A95099" w:rsidP="00A95099">
      <w:pPr>
        <w:pStyle w:val="Code"/>
      </w:pPr>
      <w:r>
        <w:t>#define CORNERCUT_H</w:t>
      </w:r>
    </w:p>
    <w:p w14:paraId="5B56754B" w14:textId="77777777" w:rsidR="00A95099" w:rsidRDefault="00A95099" w:rsidP="00A95099">
      <w:pPr>
        <w:pStyle w:val="Code"/>
      </w:pPr>
    </w:p>
    <w:p w14:paraId="1EDEA832" w14:textId="77777777" w:rsidR="00A95099" w:rsidRDefault="00A95099" w:rsidP="00A95099">
      <w:pPr>
        <w:pStyle w:val="Code"/>
      </w:pPr>
      <w:r>
        <w:t>#include "</w:t>
      </w:r>
      <w:proofErr w:type="spellStart"/>
      <w:r>
        <w:t>circle.h</w:t>
      </w:r>
      <w:proofErr w:type="spellEnd"/>
      <w:r>
        <w:t>"</w:t>
      </w:r>
    </w:p>
    <w:p w14:paraId="5EE759DB" w14:textId="77777777" w:rsidR="00A95099" w:rsidRDefault="00A95099" w:rsidP="00A95099">
      <w:pPr>
        <w:pStyle w:val="Code"/>
      </w:pPr>
      <w:r>
        <w:t>#include "</w:t>
      </w:r>
      <w:proofErr w:type="spellStart"/>
      <w:r>
        <w:t>rectangle.h</w:t>
      </w:r>
      <w:proofErr w:type="spellEnd"/>
      <w:r>
        <w:t>"</w:t>
      </w:r>
    </w:p>
    <w:p w14:paraId="6C6F22A3" w14:textId="77777777" w:rsidR="00A95099" w:rsidRDefault="00A95099" w:rsidP="00A95099">
      <w:pPr>
        <w:pStyle w:val="Code"/>
      </w:pPr>
    </w:p>
    <w:p w14:paraId="7E90BF9F" w14:textId="77777777" w:rsidR="00A95099" w:rsidRDefault="00A95099" w:rsidP="00A95099">
      <w:pPr>
        <w:pStyle w:val="Code"/>
      </w:pPr>
      <w:r>
        <w:t xml:space="preserve">class </w:t>
      </w:r>
      <w:proofErr w:type="spellStart"/>
      <w:proofErr w:type="gramStart"/>
      <w:r>
        <w:t>CornerCut</w:t>
      </w:r>
      <w:proofErr w:type="spellEnd"/>
      <w:r>
        <w:t xml:space="preserve"> :</w:t>
      </w:r>
      <w:proofErr w:type="gramEnd"/>
      <w:r>
        <w:t xml:space="preserve"> public Circle, public Rectangle {</w:t>
      </w:r>
    </w:p>
    <w:p w14:paraId="12143312" w14:textId="77777777" w:rsidR="00A95099" w:rsidRDefault="00A95099" w:rsidP="00A95099">
      <w:pPr>
        <w:pStyle w:val="Code"/>
      </w:pPr>
      <w:r>
        <w:t>public:</w:t>
      </w:r>
    </w:p>
    <w:p w14:paraId="2BF7FA34" w14:textId="77777777" w:rsidR="00A95099" w:rsidRDefault="00A95099" w:rsidP="00A95099">
      <w:pPr>
        <w:pStyle w:val="Code"/>
      </w:pPr>
      <w:r>
        <w:t xml:space="preserve">    </w:t>
      </w:r>
      <w:proofErr w:type="spellStart"/>
      <w:r>
        <w:t>CornerCut</w:t>
      </w:r>
      <w:proofErr w:type="spellEnd"/>
      <w:r>
        <w:t xml:space="preserve"> (double x, double y, double </w:t>
      </w:r>
      <w:proofErr w:type="spellStart"/>
      <w:r>
        <w:t>sideA</w:t>
      </w:r>
      <w:proofErr w:type="spellEnd"/>
      <w:r>
        <w:t xml:space="preserve">, double </w:t>
      </w:r>
      <w:proofErr w:type="spellStart"/>
      <w:r>
        <w:t>sideB</w:t>
      </w:r>
      <w:proofErr w:type="spellEnd"/>
      <w:r>
        <w:t xml:space="preserve">, double radius, </w:t>
      </w:r>
      <w:proofErr w:type="spellStart"/>
      <w:r>
        <w:t>const</w:t>
      </w:r>
      <w:proofErr w:type="spellEnd"/>
      <w:r>
        <w:t xml:space="preserve"> char* name);</w:t>
      </w:r>
    </w:p>
    <w:p w14:paraId="63466D5D" w14:textId="77777777" w:rsidR="00A95099" w:rsidRDefault="00A95099" w:rsidP="00A95099">
      <w:pPr>
        <w:pStyle w:val="Code"/>
      </w:pPr>
    </w:p>
    <w:p w14:paraId="1FDE65C6" w14:textId="77777777" w:rsidR="00A95099" w:rsidRDefault="00A95099" w:rsidP="00A95099">
      <w:pPr>
        <w:pStyle w:val="Code"/>
      </w:pPr>
      <w:r>
        <w:t xml:space="preserve">    // PROMISES: Calculates the area of the shape</w:t>
      </w:r>
    </w:p>
    <w:p w14:paraId="31F3205E" w14:textId="77777777" w:rsidR="00A95099" w:rsidRDefault="00A95099" w:rsidP="00A95099">
      <w:pPr>
        <w:pStyle w:val="Code"/>
      </w:pPr>
      <w:r>
        <w:t xml:space="preserve">    double area ();</w:t>
      </w:r>
    </w:p>
    <w:p w14:paraId="572D7BE8" w14:textId="77777777" w:rsidR="00A95099" w:rsidRDefault="00A95099" w:rsidP="00A95099">
      <w:pPr>
        <w:pStyle w:val="Code"/>
      </w:pPr>
    </w:p>
    <w:p w14:paraId="06F7513F" w14:textId="77777777" w:rsidR="00A95099" w:rsidRDefault="00A95099" w:rsidP="00A95099">
      <w:pPr>
        <w:pStyle w:val="Code"/>
      </w:pPr>
      <w:r>
        <w:t xml:space="preserve">    // PROMISES: Calculates the perimeter of the shape</w:t>
      </w:r>
    </w:p>
    <w:p w14:paraId="58F488D2" w14:textId="77777777" w:rsidR="00A95099" w:rsidRDefault="00A95099" w:rsidP="00A95099">
      <w:pPr>
        <w:pStyle w:val="Code"/>
      </w:pPr>
      <w:r>
        <w:t xml:space="preserve">    double perimeter ();</w:t>
      </w:r>
    </w:p>
    <w:p w14:paraId="3831BD33" w14:textId="77777777" w:rsidR="00A95099" w:rsidRDefault="00A95099" w:rsidP="00A95099">
      <w:pPr>
        <w:pStyle w:val="Code"/>
      </w:pPr>
    </w:p>
    <w:p w14:paraId="6734305B" w14:textId="77777777" w:rsidR="00A95099" w:rsidRDefault="00A95099" w:rsidP="00A95099">
      <w:pPr>
        <w:pStyle w:val="Code"/>
      </w:pPr>
      <w:r>
        <w:t xml:space="preserve">    // PROMISES: Outputs the shape data to </w:t>
      </w:r>
      <w:proofErr w:type="spellStart"/>
      <w:r>
        <w:t>stdout</w:t>
      </w:r>
      <w:proofErr w:type="spellEnd"/>
    </w:p>
    <w:p w14:paraId="5830034D" w14:textId="77777777" w:rsidR="00A95099" w:rsidRDefault="00A95099" w:rsidP="00A95099">
      <w:pPr>
        <w:pStyle w:val="Code"/>
      </w:pPr>
      <w:r>
        <w:t xml:space="preserve">    void display ();</w:t>
      </w:r>
    </w:p>
    <w:p w14:paraId="44FB7E8F" w14:textId="77777777" w:rsidR="00A95099" w:rsidRDefault="00A95099" w:rsidP="00A95099">
      <w:pPr>
        <w:pStyle w:val="Code"/>
      </w:pPr>
      <w:r>
        <w:t>};</w:t>
      </w:r>
    </w:p>
    <w:p w14:paraId="7F3308C4" w14:textId="77777777" w:rsidR="00A95099" w:rsidRDefault="00A95099" w:rsidP="00A95099">
      <w:pPr>
        <w:pStyle w:val="Code"/>
      </w:pPr>
    </w:p>
    <w:p w14:paraId="63E438B8" w14:textId="77777777" w:rsidR="00A95099" w:rsidRDefault="00A95099" w:rsidP="00A95099">
      <w:pPr>
        <w:pStyle w:val="Code"/>
      </w:pPr>
      <w:r>
        <w:t>#</w:t>
      </w:r>
      <w:proofErr w:type="spellStart"/>
      <w:r>
        <w:t>endif</w:t>
      </w:r>
      <w:proofErr w:type="spellEnd"/>
    </w:p>
    <w:p w14:paraId="4560CBE0" w14:textId="77777777" w:rsidR="00A95099" w:rsidRDefault="00A95099" w:rsidP="00A95099">
      <w:r>
        <w:t>graphicWorld.cpp</w:t>
      </w:r>
    </w:p>
    <w:p w14:paraId="2D7A32D5" w14:textId="77777777" w:rsidR="00A95099" w:rsidRDefault="00A95099" w:rsidP="00A95099">
      <w:pPr>
        <w:pStyle w:val="Code"/>
      </w:pPr>
      <w:r>
        <w:t>// File: graphicsWorld.cpp</w:t>
      </w:r>
    </w:p>
    <w:p w14:paraId="43FCE2C8" w14:textId="77777777" w:rsidR="00A95099" w:rsidRDefault="00A95099" w:rsidP="00A95099">
      <w:pPr>
        <w:pStyle w:val="Code"/>
      </w:pPr>
      <w:r>
        <w:t xml:space="preserve">// Author: Mitchell </w:t>
      </w:r>
      <w:proofErr w:type="spellStart"/>
      <w:r>
        <w:t>Sawatzky</w:t>
      </w:r>
      <w:proofErr w:type="spellEnd"/>
    </w:p>
    <w:p w14:paraId="5794DE7C" w14:textId="77777777" w:rsidR="00A95099" w:rsidRDefault="00A95099" w:rsidP="00A95099">
      <w:pPr>
        <w:pStyle w:val="Code"/>
      </w:pPr>
      <w:r>
        <w:t>// Date: March 27, 2016</w:t>
      </w:r>
    </w:p>
    <w:p w14:paraId="05280DFF" w14:textId="77777777" w:rsidR="00A95099" w:rsidRDefault="00A95099" w:rsidP="00A95099">
      <w:pPr>
        <w:pStyle w:val="Code"/>
      </w:pPr>
      <w:r>
        <w:t>// Class: ENSF 409</w:t>
      </w:r>
    </w:p>
    <w:p w14:paraId="6CADA608" w14:textId="77777777" w:rsidR="00A95099" w:rsidRDefault="00A95099" w:rsidP="00A95099">
      <w:pPr>
        <w:pStyle w:val="Code"/>
      </w:pPr>
    </w:p>
    <w:p w14:paraId="5CC77C29" w14:textId="77777777" w:rsidR="00A95099" w:rsidRDefault="00A95099" w:rsidP="00A95099">
      <w:pPr>
        <w:pStyle w:val="Code"/>
      </w:pPr>
      <w:r>
        <w:t>#include "</w:t>
      </w:r>
      <w:proofErr w:type="spellStart"/>
      <w:r>
        <w:t>rectangle.h</w:t>
      </w:r>
      <w:proofErr w:type="spellEnd"/>
      <w:r>
        <w:t>"</w:t>
      </w:r>
    </w:p>
    <w:p w14:paraId="6BF32974" w14:textId="77777777" w:rsidR="00A95099" w:rsidRDefault="00A95099" w:rsidP="00A95099">
      <w:pPr>
        <w:pStyle w:val="Code"/>
      </w:pPr>
      <w:r>
        <w:t>#include "</w:t>
      </w:r>
      <w:proofErr w:type="spellStart"/>
      <w:r>
        <w:t>square.h</w:t>
      </w:r>
      <w:proofErr w:type="spellEnd"/>
      <w:r>
        <w:t>"</w:t>
      </w:r>
    </w:p>
    <w:p w14:paraId="6A8A2AF1" w14:textId="77777777" w:rsidR="00A95099" w:rsidRDefault="00A95099" w:rsidP="00A95099">
      <w:pPr>
        <w:pStyle w:val="Code"/>
      </w:pPr>
      <w:r>
        <w:t>#include "</w:t>
      </w:r>
      <w:proofErr w:type="spellStart"/>
      <w:r>
        <w:t>circle.h</w:t>
      </w:r>
      <w:proofErr w:type="spellEnd"/>
      <w:r>
        <w:t>"</w:t>
      </w:r>
    </w:p>
    <w:p w14:paraId="519E5DA8" w14:textId="77777777" w:rsidR="00A95099" w:rsidRDefault="00A95099" w:rsidP="00A95099">
      <w:pPr>
        <w:pStyle w:val="Code"/>
      </w:pPr>
      <w:r>
        <w:t>#include "</w:t>
      </w:r>
      <w:proofErr w:type="spellStart"/>
      <w:r>
        <w:t>cornerCut.h</w:t>
      </w:r>
      <w:proofErr w:type="spellEnd"/>
      <w:r>
        <w:t>"</w:t>
      </w:r>
    </w:p>
    <w:p w14:paraId="437BC468" w14:textId="77777777" w:rsidR="00A95099" w:rsidRDefault="00A95099" w:rsidP="00A95099">
      <w:pPr>
        <w:pStyle w:val="Code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7E2AA378" w14:textId="77777777" w:rsidR="00A95099" w:rsidRDefault="00A95099" w:rsidP="00A95099">
      <w:pPr>
        <w:pStyle w:val="Code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4CE1CB1" w14:textId="77777777" w:rsidR="00A95099" w:rsidRDefault="00A95099" w:rsidP="00A95099">
      <w:pPr>
        <w:pStyle w:val="Code"/>
      </w:pPr>
    </w:p>
    <w:p w14:paraId="322F93EF" w14:textId="77777777" w:rsidR="00A95099" w:rsidRDefault="00A95099" w:rsidP="00A95099">
      <w:pPr>
        <w:pStyle w:val="Code"/>
      </w:pPr>
      <w:r>
        <w:t xml:space="preserve">class </w:t>
      </w:r>
      <w:proofErr w:type="spellStart"/>
      <w:r>
        <w:t>GraphicsWorld</w:t>
      </w:r>
      <w:proofErr w:type="spellEnd"/>
      <w:r>
        <w:t xml:space="preserve"> {</w:t>
      </w:r>
    </w:p>
    <w:p w14:paraId="664B054C" w14:textId="77777777" w:rsidR="00A95099" w:rsidRDefault="00A95099" w:rsidP="00A95099">
      <w:pPr>
        <w:pStyle w:val="Code"/>
      </w:pPr>
      <w:r>
        <w:t>public:</w:t>
      </w:r>
    </w:p>
    <w:p w14:paraId="67172DC4" w14:textId="77777777" w:rsidR="00A95099" w:rsidRDefault="00A95099" w:rsidP="00A95099">
      <w:pPr>
        <w:pStyle w:val="Code"/>
      </w:pPr>
      <w:r>
        <w:t xml:space="preserve">    void </w:t>
      </w:r>
      <w:proofErr w:type="gramStart"/>
      <w:r>
        <w:t>run(</w:t>
      </w:r>
      <w:proofErr w:type="gramEnd"/>
      <w:r>
        <w:t>) {</w:t>
      </w:r>
    </w:p>
    <w:p w14:paraId="7F43AD63" w14:textId="77777777" w:rsidR="00A95099" w:rsidRDefault="00A95099" w:rsidP="00A95099">
      <w:pPr>
        <w:pStyle w:val="Code"/>
      </w:pPr>
      <w:r>
        <w:t xml:space="preserve">        //=================================== PART 1 =============================================</w:t>
      </w:r>
    </w:p>
    <w:p w14:paraId="625FB276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nThis</w:t>
      </w:r>
      <w:proofErr w:type="spellEnd"/>
      <w:r>
        <w:t xml:space="preserve"> program has been written by: Mitchell </w:t>
      </w:r>
      <w:proofErr w:type="spellStart"/>
      <w:r>
        <w:t>Sawatzky</w:t>
      </w:r>
      <w:proofErr w:type="spellEnd"/>
      <w:r>
        <w:t>.</w:t>
      </w:r>
      <w:proofErr w:type="gramStart"/>
      <w:r>
        <w:t>" ;</w:t>
      </w:r>
      <w:proofErr w:type="gramEnd"/>
    </w:p>
    <w:p w14:paraId="0C4E50AE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nSubmitted</w:t>
      </w:r>
      <w:proofErr w:type="spellEnd"/>
      <w:r>
        <w:t xml:space="preserve"> at: 12:00 am, March </w:t>
      </w:r>
      <w:proofErr w:type="gramStart"/>
      <w:r>
        <w:t>27 ,</w:t>
      </w:r>
      <w:proofErr w:type="gramEnd"/>
      <w:r>
        <w:t xml:space="preserve"> 2016\n";</w:t>
      </w:r>
    </w:p>
    <w:p w14:paraId="3379E7B2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nTesting</w:t>
      </w:r>
      <w:proofErr w:type="spellEnd"/>
      <w:r>
        <w:t xml:space="preserve"> Functions in class Point:" &lt;&lt;</w:t>
      </w:r>
      <w:proofErr w:type="spellStart"/>
      <w:r>
        <w:t>endl</w:t>
      </w:r>
      <w:proofErr w:type="spellEnd"/>
      <w:r>
        <w:t>;</w:t>
      </w:r>
    </w:p>
    <w:p w14:paraId="66BA7240" w14:textId="77777777" w:rsidR="00A95099" w:rsidRDefault="00A95099" w:rsidP="00A95099">
      <w:pPr>
        <w:pStyle w:val="Code"/>
      </w:pPr>
      <w:r>
        <w:t xml:space="preserve">        Point m (6, 8);</w:t>
      </w:r>
    </w:p>
    <w:p w14:paraId="19BDF23F" w14:textId="77777777" w:rsidR="00A95099" w:rsidRDefault="00A95099" w:rsidP="00A95099">
      <w:pPr>
        <w:pStyle w:val="Code"/>
      </w:pPr>
      <w:r>
        <w:t xml:space="preserve">        Point n (6,8);</w:t>
      </w:r>
    </w:p>
    <w:p w14:paraId="27030B11" w14:textId="77777777" w:rsidR="00A95099" w:rsidRDefault="00A95099" w:rsidP="00A95099">
      <w:pPr>
        <w:pStyle w:val="Code"/>
      </w:pPr>
      <w:r>
        <w:t xml:space="preserve">        </w:t>
      </w:r>
      <w:proofErr w:type="spellStart"/>
      <w:proofErr w:type="gramStart"/>
      <w:r>
        <w:t>n.setX</w:t>
      </w:r>
      <w:proofErr w:type="spellEnd"/>
      <w:proofErr w:type="gramEnd"/>
      <w:r>
        <w:t>(9);</w:t>
      </w:r>
    </w:p>
    <w:p w14:paraId="3ACC5D26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m.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4D1E49B4" w14:textId="77777777" w:rsidR="00A95099" w:rsidRDefault="00A95099" w:rsidP="00A95099">
      <w:pPr>
        <w:pStyle w:val="Code"/>
      </w:pPr>
      <w:r>
        <w:t xml:space="preserve">        </w:t>
      </w:r>
      <w:proofErr w:type="spellStart"/>
      <w:proofErr w:type="gramStart"/>
      <w:r>
        <w:t>n.display</w:t>
      </w:r>
      <w:proofErr w:type="spellEnd"/>
      <w:proofErr w:type="gramEnd"/>
      <w:r>
        <w:t>();</w:t>
      </w:r>
    </w:p>
    <w:p w14:paraId="1DFE627F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distance between two points m and n is: " &lt;&lt; </w:t>
      </w:r>
      <w:proofErr w:type="spellStart"/>
      <w:proofErr w:type="gramStart"/>
      <w:r>
        <w:t>m.distance</w:t>
      </w:r>
      <w:proofErr w:type="spellEnd"/>
      <w:proofErr w:type="gramEnd"/>
      <w:r>
        <w:t>(n);</w:t>
      </w:r>
    </w:p>
    <w:p w14:paraId="43156F63" w14:textId="77777777" w:rsidR="00A95099" w:rsidRDefault="00A95099" w:rsidP="00A95099">
      <w:pPr>
        <w:pStyle w:val="Code"/>
      </w:pPr>
      <w:r>
        <w:t xml:space="preserve">        // Testing the second version of the function distance.</w:t>
      </w:r>
    </w:p>
    <w:p w14:paraId="285F0D38" w14:textId="77777777" w:rsidR="00A95099" w:rsidRDefault="00A95099" w:rsidP="00A95099">
      <w:pPr>
        <w:pStyle w:val="Code"/>
      </w:pPr>
      <w:r>
        <w:t xml:space="preserve">        // Put the necessary code in this place</w:t>
      </w:r>
    </w:p>
    <w:p w14:paraId="618AF888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nTesting</w:t>
      </w:r>
      <w:proofErr w:type="spellEnd"/>
      <w:r>
        <w:t xml:space="preserve"> Functions in class Square:" &lt;&lt;</w:t>
      </w:r>
      <w:proofErr w:type="spellStart"/>
      <w:r>
        <w:t>endl</w:t>
      </w:r>
      <w:proofErr w:type="spellEnd"/>
      <w:r>
        <w:t>;</w:t>
      </w:r>
    </w:p>
    <w:p w14:paraId="2B6D556B" w14:textId="77777777" w:rsidR="00A95099" w:rsidRDefault="00A95099" w:rsidP="00A95099">
      <w:pPr>
        <w:pStyle w:val="Code"/>
      </w:pPr>
      <w:r>
        <w:t xml:space="preserve">        Square </w:t>
      </w:r>
      <w:proofErr w:type="gramStart"/>
      <w:r>
        <w:t>s(</w:t>
      </w:r>
      <w:proofErr w:type="gramEnd"/>
      <w:r>
        <w:t>5, 7, 12, "SQUARE - S");</w:t>
      </w:r>
    </w:p>
    <w:p w14:paraId="1C72C5D0" w14:textId="77777777" w:rsidR="00A95099" w:rsidRDefault="00A95099" w:rsidP="00A95099">
      <w:pPr>
        <w:pStyle w:val="Code"/>
      </w:pPr>
      <w:r>
        <w:t xml:space="preserve">        </w:t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7A1B6B2A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"the area of " &lt;&lt; </w:t>
      </w:r>
      <w:proofErr w:type="spellStart"/>
      <w:proofErr w:type="gramStart"/>
      <w:r>
        <w:t>s.getName</w:t>
      </w:r>
      <w:proofErr w:type="spellEnd"/>
      <w:proofErr w:type="gramEnd"/>
      <w:r>
        <w:t xml:space="preserve">() &lt;&lt;" is: "&lt;&lt; </w:t>
      </w:r>
      <w:proofErr w:type="spellStart"/>
      <w:r>
        <w:t>s.area</w:t>
      </w:r>
      <w:proofErr w:type="spellEnd"/>
      <w:r>
        <w:t>() &lt;&lt; "\n";</w:t>
      </w:r>
    </w:p>
    <w:p w14:paraId="08EB29B7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"the perimeter of " &lt;&lt; </w:t>
      </w:r>
      <w:proofErr w:type="spellStart"/>
      <w:proofErr w:type="gramStart"/>
      <w:r>
        <w:t>s.getName</w:t>
      </w:r>
      <w:proofErr w:type="spellEnd"/>
      <w:proofErr w:type="gramEnd"/>
      <w:r>
        <w:t xml:space="preserve">() &lt;&lt;" is: " &lt;&lt; </w:t>
      </w:r>
      <w:proofErr w:type="spellStart"/>
      <w:r>
        <w:t>s.perimeter</w:t>
      </w:r>
      <w:proofErr w:type="spellEnd"/>
      <w:r>
        <w:t>() &lt;&lt; "\n";</w:t>
      </w:r>
    </w:p>
    <w:p w14:paraId="40AC03E8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nTesting</w:t>
      </w:r>
      <w:proofErr w:type="spellEnd"/>
      <w:r>
        <w:t xml:space="preserve"> Functions in class Rectangle:" &lt;&lt;</w:t>
      </w:r>
      <w:proofErr w:type="spellStart"/>
      <w:r>
        <w:t>endl</w:t>
      </w:r>
      <w:proofErr w:type="spellEnd"/>
      <w:r>
        <w:t>;</w:t>
      </w:r>
    </w:p>
    <w:p w14:paraId="221EBE7D" w14:textId="77777777" w:rsidR="00A95099" w:rsidRDefault="00A95099" w:rsidP="00A95099">
      <w:pPr>
        <w:pStyle w:val="Code"/>
      </w:pPr>
      <w:r>
        <w:t xml:space="preserve">        Rectangle </w:t>
      </w:r>
      <w:proofErr w:type="gramStart"/>
      <w:r>
        <w:t>a(</w:t>
      </w:r>
      <w:proofErr w:type="gramEnd"/>
      <w:r>
        <w:t>5, 7, 12, 15, "RECTANGLE A");</w:t>
      </w:r>
    </w:p>
    <w:p w14:paraId="107E87C5" w14:textId="77777777" w:rsidR="00A95099" w:rsidRDefault="00A95099" w:rsidP="00A95099">
      <w:pPr>
        <w:pStyle w:val="Code"/>
      </w:pPr>
      <w:r>
        <w:t xml:space="preserve">        </w:t>
      </w:r>
      <w:proofErr w:type="spellStart"/>
      <w:proofErr w:type="gramStart"/>
      <w:r>
        <w:t>a.display</w:t>
      </w:r>
      <w:proofErr w:type="spellEnd"/>
      <w:proofErr w:type="gramEnd"/>
      <w:r>
        <w:t>();</w:t>
      </w:r>
    </w:p>
    <w:p w14:paraId="612B598B" w14:textId="77777777" w:rsidR="00A95099" w:rsidRDefault="00A95099" w:rsidP="00A95099">
      <w:pPr>
        <w:pStyle w:val="Code"/>
      </w:pPr>
      <w:r>
        <w:t xml:space="preserve">        Rectangle </w:t>
      </w:r>
      <w:proofErr w:type="gramStart"/>
      <w:r>
        <w:t>b(</w:t>
      </w:r>
      <w:proofErr w:type="gramEnd"/>
      <w:r>
        <w:t>16 , 7, 8, 9, "RECTANGLE B");</w:t>
      </w:r>
    </w:p>
    <w:p w14:paraId="5717268D" w14:textId="77777777" w:rsidR="00A95099" w:rsidRDefault="00A95099" w:rsidP="00A95099">
      <w:pPr>
        <w:pStyle w:val="Code"/>
      </w:pPr>
      <w:r>
        <w:t xml:space="preserve">        </w:t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2E2ECF22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"the area of " &lt;&lt; </w:t>
      </w:r>
      <w:proofErr w:type="spellStart"/>
      <w:proofErr w:type="gramStart"/>
      <w:r>
        <w:t>a.getName</w:t>
      </w:r>
      <w:proofErr w:type="spellEnd"/>
      <w:proofErr w:type="gramEnd"/>
      <w:r>
        <w:t xml:space="preserve">() &lt;&lt;" is: "&lt;&lt; </w:t>
      </w:r>
      <w:proofErr w:type="spellStart"/>
      <w:r>
        <w:t>a.area</w:t>
      </w:r>
      <w:proofErr w:type="spellEnd"/>
      <w:r>
        <w:t>() &lt;&lt; "\n";</w:t>
      </w:r>
    </w:p>
    <w:p w14:paraId="54CD1202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"the perimeter of " &lt;&lt; </w:t>
      </w:r>
      <w:proofErr w:type="spellStart"/>
      <w:proofErr w:type="gramStart"/>
      <w:r>
        <w:t>a.getName</w:t>
      </w:r>
      <w:proofErr w:type="spellEnd"/>
      <w:proofErr w:type="gramEnd"/>
      <w:r>
        <w:t xml:space="preserve">() &lt;&lt;" is: "&lt;&lt; </w:t>
      </w:r>
      <w:proofErr w:type="spellStart"/>
      <w:r>
        <w:t>a.perimeter</w:t>
      </w:r>
      <w:proofErr w:type="spellEnd"/>
      <w:r>
        <w:t>() &lt;&lt; "\n";</w:t>
      </w:r>
    </w:p>
    <w:p w14:paraId="5A38BB94" w14:textId="77777777" w:rsidR="00A95099" w:rsidRDefault="00A95099" w:rsidP="00A95099">
      <w:pPr>
        <w:pStyle w:val="Code"/>
      </w:pPr>
      <w:r>
        <w:t xml:space="preserve">        double d = </w:t>
      </w:r>
      <w:proofErr w:type="spellStart"/>
      <w:proofErr w:type="gramStart"/>
      <w:r>
        <w:t>a.distance</w:t>
      </w:r>
      <w:proofErr w:type="spellEnd"/>
      <w:proofErr w:type="gramEnd"/>
      <w:r>
        <w:t>(b);</w:t>
      </w:r>
    </w:p>
    <w:p w14:paraId="4D810956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distance between two rectangles is: " &lt;&lt;d;</w:t>
      </w:r>
    </w:p>
    <w:p w14:paraId="6A5009A6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nTesting</w:t>
      </w:r>
      <w:proofErr w:type="spellEnd"/>
      <w:r>
        <w:t xml:space="preserve"> copy constructor in class Rectangle:" &lt;&lt;</w:t>
      </w:r>
      <w:proofErr w:type="spellStart"/>
      <w:r>
        <w:t>endl</w:t>
      </w:r>
      <w:proofErr w:type="spellEnd"/>
      <w:r>
        <w:t>;</w:t>
      </w:r>
    </w:p>
    <w:p w14:paraId="1B8F043E" w14:textId="77777777" w:rsidR="00A95099" w:rsidRDefault="00A95099" w:rsidP="00A95099">
      <w:pPr>
        <w:pStyle w:val="Code"/>
      </w:pPr>
      <w:r>
        <w:t xml:space="preserve">        Rectangle rec1 = a;</w:t>
      </w:r>
    </w:p>
    <w:p w14:paraId="58A27751" w14:textId="77777777" w:rsidR="00A95099" w:rsidRDefault="00A95099" w:rsidP="00A95099">
      <w:pPr>
        <w:pStyle w:val="Code"/>
      </w:pPr>
      <w:r>
        <w:t xml:space="preserve">        rec1.display();</w:t>
      </w:r>
    </w:p>
    <w:p w14:paraId="6BC8527D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nTesting</w:t>
      </w:r>
      <w:proofErr w:type="spellEnd"/>
      <w:r>
        <w:t xml:space="preserve"> assignment operator in class Rectangle:" &lt;&lt;</w:t>
      </w:r>
      <w:proofErr w:type="spellStart"/>
      <w:r>
        <w:t>endl</w:t>
      </w:r>
      <w:proofErr w:type="spellEnd"/>
      <w:r>
        <w:t>;</w:t>
      </w:r>
    </w:p>
    <w:p w14:paraId="7F116D1B" w14:textId="77777777" w:rsidR="00A95099" w:rsidRDefault="00A95099" w:rsidP="00A95099">
      <w:pPr>
        <w:pStyle w:val="Code"/>
      </w:pPr>
      <w:r>
        <w:t xml:space="preserve">        Rectangle rec2 (3, 4, 11, 7, "RECTANGLE rec2");</w:t>
      </w:r>
    </w:p>
    <w:p w14:paraId="5A93B3FF" w14:textId="77777777" w:rsidR="00A95099" w:rsidRDefault="00A95099" w:rsidP="00A95099">
      <w:pPr>
        <w:pStyle w:val="Code"/>
      </w:pPr>
      <w:r>
        <w:t xml:space="preserve">        rec2 = a;</w:t>
      </w:r>
    </w:p>
    <w:p w14:paraId="6F6D1BF8" w14:textId="77777777" w:rsidR="00A95099" w:rsidRDefault="00A95099" w:rsidP="00A95099">
      <w:pPr>
        <w:pStyle w:val="Code"/>
      </w:pPr>
      <w:r>
        <w:t xml:space="preserve">        rec2.display();</w:t>
      </w:r>
    </w:p>
    <w:p w14:paraId="47D6ED3C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nTesting</w:t>
      </w:r>
      <w:proofErr w:type="spellEnd"/>
      <w:r>
        <w:t xml:space="preserve"> Functions in class Circle:" &lt;&lt;</w:t>
      </w:r>
      <w:proofErr w:type="spellStart"/>
      <w:r>
        <w:t>endl</w:t>
      </w:r>
      <w:proofErr w:type="spellEnd"/>
      <w:r>
        <w:t>;</w:t>
      </w:r>
    </w:p>
    <w:p w14:paraId="1B57DF41" w14:textId="77777777" w:rsidR="00A95099" w:rsidRDefault="00A95099" w:rsidP="00A95099">
      <w:pPr>
        <w:pStyle w:val="Code"/>
      </w:pPr>
      <w:r>
        <w:t xml:space="preserve">        Circle c (3, 5, 9, "CIRCLE C");</w:t>
      </w:r>
    </w:p>
    <w:p w14:paraId="151C8CE5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0355DD39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"the area of " &lt;&lt; </w:t>
      </w:r>
      <w:proofErr w:type="spellStart"/>
      <w:proofErr w:type="gramStart"/>
      <w:r>
        <w:t>c.getName</w:t>
      </w:r>
      <w:proofErr w:type="spellEnd"/>
      <w:proofErr w:type="gramEnd"/>
      <w:r>
        <w:t xml:space="preserve">() &lt;&lt;" is: "&lt;&lt; </w:t>
      </w:r>
      <w:proofErr w:type="spellStart"/>
      <w:r>
        <w:t>c.area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01497BF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"the perimeter of " &lt;&lt; </w:t>
      </w:r>
      <w:proofErr w:type="spellStart"/>
      <w:proofErr w:type="gramStart"/>
      <w:r>
        <w:t>c.getName</w:t>
      </w:r>
      <w:proofErr w:type="spellEnd"/>
      <w:proofErr w:type="gramEnd"/>
      <w:r>
        <w:t xml:space="preserve">() &lt;&lt; " is: "&lt;&lt; </w:t>
      </w:r>
      <w:proofErr w:type="spellStart"/>
      <w:r>
        <w:t>c.perimeter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10E2B2B" w14:textId="77777777" w:rsidR="00A95099" w:rsidRDefault="00A95099" w:rsidP="00A95099">
      <w:pPr>
        <w:pStyle w:val="Code"/>
      </w:pPr>
      <w:r>
        <w:t xml:space="preserve">        d = </w:t>
      </w:r>
      <w:proofErr w:type="spellStart"/>
      <w:proofErr w:type="gramStart"/>
      <w:r>
        <w:t>a.distance</w:t>
      </w:r>
      <w:proofErr w:type="spellEnd"/>
      <w:proofErr w:type="gramEnd"/>
      <w:r>
        <w:t>(c);</w:t>
      </w:r>
    </w:p>
    <w:p w14:paraId="179ACD9E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distance between rectangle </w:t>
      </w:r>
      <w:proofErr w:type="gramStart"/>
      <w:r>
        <w:t>a</w:t>
      </w:r>
      <w:proofErr w:type="gramEnd"/>
      <w:r>
        <w:t xml:space="preserve"> and circle c is: " &lt;&lt;d;</w:t>
      </w:r>
    </w:p>
    <w:p w14:paraId="28CED455" w14:textId="77777777" w:rsidR="00A95099" w:rsidRDefault="00A95099" w:rsidP="00A95099">
      <w:pPr>
        <w:pStyle w:val="Code"/>
      </w:pPr>
      <w:r>
        <w:t xml:space="preserve">        // =================================== PART 2 =============================================</w:t>
      </w:r>
    </w:p>
    <w:p w14:paraId="21B48D1F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CornerCut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(6, 5, 10, 12, 9, "</w:t>
      </w:r>
      <w:proofErr w:type="spellStart"/>
      <w:r>
        <w:t>CornerCut</w:t>
      </w:r>
      <w:proofErr w:type="spellEnd"/>
      <w:r>
        <w:t xml:space="preserve"> </w:t>
      </w:r>
      <w:proofErr w:type="spellStart"/>
      <w:r>
        <w:t>rc</w:t>
      </w:r>
      <w:proofErr w:type="spellEnd"/>
      <w:r>
        <w:t>");</w:t>
      </w:r>
    </w:p>
    <w:p w14:paraId="26969DFD" w14:textId="77777777" w:rsidR="00A95099" w:rsidRDefault="00A95099" w:rsidP="00A95099">
      <w:pPr>
        <w:pStyle w:val="Code"/>
      </w:pPr>
      <w:r>
        <w:t xml:space="preserve">        </w:t>
      </w:r>
      <w:proofErr w:type="spellStart"/>
      <w:proofErr w:type="gramStart"/>
      <w:r>
        <w:t>rc.display</w:t>
      </w:r>
      <w:proofErr w:type="spellEnd"/>
      <w:proofErr w:type="gramEnd"/>
      <w:r>
        <w:t>();</w:t>
      </w:r>
    </w:p>
    <w:p w14:paraId="7B37CC2F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"the area of " &lt;&lt; </w:t>
      </w:r>
      <w:proofErr w:type="spellStart"/>
      <w:proofErr w:type="gramStart"/>
      <w:r>
        <w:t>rc.getName</w:t>
      </w:r>
      <w:proofErr w:type="spellEnd"/>
      <w:proofErr w:type="gramEnd"/>
      <w:r>
        <w:t xml:space="preserve">() &lt;&lt;" is: "&lt;&lt; </w:t>
      </w:r>
      <w:proofErr w:type="spellStart"/>
      <w:r>
        <w:t>rc.area</w:t>
      </w:r>
      <w:proofErr w:type="spellEnd"/>
      <w:r>
        <w:t>();</w:t>
      </w:r>
    </w:p>
    <w:p w14:paraId="26A12465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"the perimeter of " &lt;&lt; </w:t>
      </w:r>
      <w:proofErr w:type="spellStart"/>
      <w:proofErr w:type="gramStart"/>
      <w:r>
        <w:t>rc.getName</w:t>
      </w:r>
      <w:proofErr w:type="spellEnd"/>
      <w:proofErr w:type="gramEnd"/>
      <w:r>
        <w:t xml:space="preserve">() &lt;&lt; " is: "&lt;&lt; </w:t>
      </w:r>
      <w:proofErr w:type="spellStart"/>
      <w:r>
        <w:t>rc.perimeter</w:t>
      </w:r>
      <w:proofErr w:type="spellEnd"/>
      <w:r>
        <w:t>();</w:t>
      </w:r>
    </w:p>
    <w:p w14:paraId="0EFDF58F" w14:textId="77777777" w:rsidR="00A95099" w:rsidRDefault="00A95099" w:rsidP="00A95099">
      <w:pPr>
        <w:pStyle w:val="Code"/>
      </w:pPr>
      <w:r>
        <w:t xml:space="preserve">        d = </w:t>
      </w:r>
      <w:proofErr w:type="spellStart"/>
      <w:proofErr w:type="gramStart"/>
      <w:r>
        <w:t>rc.distance</w:t>
      </w:r>
      <w:proofErr w:type="spellEnd"/>
      <w:proofErr w:type="gramEnd"/>
      <w:r>
        <w:t>(c);</w:t>
      </w:r>
    </w:p>
    <w:p w14:paraId="3FC231A3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distance between </w:t>
      </w:r>
      <w:proofErr w:type="spellStart"/>
      <w:r>
        <w:t>rc</w:t>
      </w:r>
      <w:proofErr w:type="spellEnd"/>
      <w:r>
        <w:t xml:space="preserve"> and c is: " &lt;&lt;d;</w:t>
      </w:r>
    </w:p>
    <w:p w14:paraId="17F70705" w14:textId="77777777" w:rsidR="00A95099" w:rsidRDefault="00A95099" w:rsidP="00A95099">
      <w:pPr>
        <w:pStyle w:val="Code"/>
      </w:pPr>
      <w:r>
        <w:t xml:space="preserve">        // Using array of Shape pointers:</w:t>
      </w:r>
    </w:p>
    <w:p w14:paraId="7AD50542" w14:textId="77777777" w:rsidR="00A95099" w:rsidRDefault="00A95099" w:rsidP="00A95099">
      <w:pPr>
        <w:pStyle w:val="Code"/>
      </w:pPr>
      <w:r>
        <w:t xml:space="preserve">        Shape* </w:t>
      </w:r>
      <w:proofErr w:type="spellStart"/>
      <w:proofErr w:type="gramStart"/>
      <w:r>
        <w:t>sh</w:t>
      </w:r>
      <w:proofErr w:type="spellEnd"/>
      <w:r>
        <w:t>[</w:t>
      </w:r>
      <w:proofErr w:type="gramEnd"/>
      <w:r>
        <w:t>4];</w:t>
      </w:r>
    </w:p>
    <w:p w14:paraId="5937A8E4" w14:textId="77777777" w:rsidR="00A95099" w:rsidRDefault="00A95099" w:rsidP="00A95099">
      <w:pPr>
        <w:pStyle w:val="Code"/>
      </w:pPr>
      <w:r>
        <w:t xml:space="preserve">        </w:t>
      </w:r>
      <w:proofErr w:type="spellStart"/>
      <w:proofErr w:type="gramStart"/>
      <w:r>
        <w:t>sh</w:t>
      </w:r>
      <w:proofErr w:type="spellEnd"/>
      <w:r>
        <w:t>[</w:t>
      </w:r>
      <w:proofErr w:type="gramEnd"/>
      <w:r>
        <w:t>0] = &amp;s;</w:t>
      </w:r>
    </w:p>
    <w:p w14:paraId="47570CAB" w14:textId="77777777" w:rsidR="00A95099" w:rsidRDefault="00A95099" w:rsidP="00A95099">
      <w:pPr>
        <w:pStyle w:val="Code"/>
      </w:pPr>
      <w:r>
        <w:t xml:space="preserve">        </w:t>
      </w:r>
      <w:proofErr w:type="spellStart"/>
      <w:proofErr w:type="gramStart"/>
      <w:r>
        <w:t>sh</w:t>
      </w:r>
      <w:proofErr w:type="spellEnd"/>
      <w:r>
        <w:t>[</w:t>
      </w:r>
      <w:proofErr w:type="gramEnd"/>
      <w:r>
        <w:t>1] = &amp;a;</w:t>
      </w:r>
    </w:p>
    <w:p w14:paraId="718DCDCA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sh</w:t>
      </w:r>
      <w:proofErr w:type="spellEnd"/>
      <w:r>
        <w:t xml:space="preserve"> [2] = &amp;c;</w:t>
      </w:r>
    </w:p>
    <w:p w14:paraId="681CBE22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sh</w:t>
      </w:r>
      <w:proofErr w:type="spellEnd"/>
      <w:r>
        <w:t xml:space="preserve"> [3] = &amp;</w:t>
      </w:r>
      <w:proofErr w:type="spellStart"/>
      <w:r>
        <w:t>rc</w:t>
      </w:r>
      <w:proofErr w:type="spellEnd"/>
      <w:r>
        <w:t>;</w:t>
      </w:r>
    </w:p>
    <w:p w14:paraId="31B71304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sh</w:t>
      </w:r>
      <w:proofErr w:type="spellEnd"/>
      <w:r>
        <w:t>[0]-&gt;</w:t>
      </w:r>
      <w:proofErr w:type="gramStart"/>
      <w:r>
        <w:t>display(</w:t>
      </w:r>
      <w:proofErr w:type="gramEnd"/>
      <w:r>
        <w:t>);</w:t>
      </w:r>
    </w:p>
    <w:p w14:paraId="5761532C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area of " &lt;&lt; </w:t>
      </w:r>
      <w:proofErr w:type="spellStart"/>
      <w:r>
        <w:t>sh</w:t>
      </w:r>
      <w:proofErr w:type="spellEnd"/>
      <w:r>
        <w:t>[0]-&gt;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&lt;&lt; "is: " &lt;&lt; </w:t>
      </w:r>
      <w:proofErr w:type="spellStart"/>
      <w:r>
        <w:t>dynamic_cast</w:t>
      </w:r>
      <w:proofErr w:type="spellEnd"/>
      <w:r>
        <w:t>&lt;Square*&gt;(</w:t>
      </w:r>
      <w:proofErr w:type="spellStart"/>
      <w:r>
        <w:t>sh</w:t>
      </w:r>
      <w:proofErr w:type="spellEnd"/>
      <w:r>
        <w:t>[0])-&gt;area();</w:t>
      </w:r>
    </w:p>
    <w:p w14:paraId="4BC0AD34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perimeter of " &lt;&lt; </w:t>
      </w:r>
      <w:proofErr w:type="spellStart"/>
      <w:r>
        <w:t>sh</w:t>
      </w:r>
      <w:proofErr w:type="spellEnd"/>
      <w:r>
        <w:t>[0]-&gt;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&lt;&lt; " is: " &lt;&lt; </w:t>
      </w:r>
      <w:proofErr w:type="spellStart"/>
      <w:r>
        <w:t>dynamic_cast</w:t>
      </w:r>
      <w:proofErr w:type="spellEnd"/>
      <w:r>
        <w:t>&lt;Square*&gt;(</w:t>
      </w:r>
      <w:proofErr w:type="spellStart"/>
      <w:r>
        <w:t>sh</w:t>
      </w:r>
      <w:proofErr w:type="spellEnd"/>
      <w:r>
        <w:t>[0])-&gt;perimeter();</w:t>
      </w:r>
    </w:p>
    <w:p w14:paraId="39C18526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sh</w:t>
      </w:r>
      <w:proofErr w:type="spellEnd"/>
      <w:r>
        <w:t>[1]-&gt;</w:t>
      </w:r>
      <w:proofErr w:type="gramStart"/>
      <w:r>
        <w:t>display(</w:t>
      </w:r>
      <w:proofErr w:type="gramEnd"/>
      <w:r>
        <w:t>);</w:t>
      </w:r>
    </w:p>
    <w:p w14:paraId="501DD3CD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area of "&lt;&lt; </w:t>
      </w:r>
      <w:proofErr w:type="spellStart"/>
      <w:r>
        <w:t>sh</w:t>
      </w:r>
      <w:proofErr w:type="spellEnd"/>
      <w:r>
        <w:t>[1]-&gt;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&lt;&lt; "is: " &lt;&lt; </w:t>
      </w:r>
      <w:proofErr w:type="spellStart"/>
      <w:r>
        <w:t>dynamic_cast</w:t>
      </w:r>
      <w:proofErr w:type="spellEnd"/>
      <w:r>
        <w:t>&lt;Rectangle*&gt;(</w:t>
      </w:r>
      <w:proofErr w:type="spellStart"/>
      <w:r>
        <w:t>sh</w:t>
      </w:r>
      <w:proofErr w:type="spellEnd"/>
      <w:r>
        <w:t>[1])-&gt;area();</w:t>
      </w:r>
    </w:p>
    <w:p w14:paraId="235346E0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perimeter of " &lt;&lt; </w:t>
      </w:r>
      <w:proofErr w:type="spellStart"/>
      <w:r>
        <w:t>sh</w:t>
      </w:r>
      <w:proofErr w:type="spellEnd"/>
      <w:r>
        <w:t>[0]-&gt;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&lt;&lt; " is: " &lt;&lt; </w:t>
      </w:r>
      <w:proofErr w:type="spellStart"/>
      <w:r>
        <w:t>dynamic_cast</w:t>
      </w:r>
      <w:proofErr w:type="spellEnd"/>
      <w:r>
        <w:t>&lt;Rectangle*&gt;(</w:t>
      </w:r>
      <w:proofErr w:type="spellStart"/>
      <w:r>
        <w:t>sh</w:t>
      </w:r>
      <w:proofErr w:type="spellEnd"/>
      <w:r>
        <w:t>[1])-&gt;perimeter();</w:t>
      </w:r>
    </w:p>
    <w:p w14:paraId="4CD2CC53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sh</w:t>
      </w:r>
      <w:proofErr w:type="spellEnd"/>
      <w:r>
        <w:t>[2]-&gt;</w:t>
      </w:r>
      <w:proofErr w:type="gramStart"/>
      <w:r>
        <w:t>display(</w:t>
      </w:r>
      <w:proofErr w:type="gramEnd"/>
      <w:r>
        <w:t>);</w:t>
      </w:r>
    </w:p>
    <w:p w14:paraId="4DF57AE5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area of " &lt;&lt; </w:t>
      </w:r>
      <w:proofErr w:type="spellStart"/>
      <w:r>
        <w:t>sh</w:t>
      </w:r>
      <w:proofErr w:type="spellEnd"/>
      <w:r>
        <w:t>[2]-&gt;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&lt;&lt; "is: " &lt;&lt; </w:t>
      </w:r>
      <w:proofErr w:type="spellStart"/>
      <w:r>
        <w:t>dynamic_cast</w:t>
      </w:r>
      <w:proofErr w:type="spellEnd"/>
      <w:r>
        <w:t>&lt;Circle*&gt;(</w:t>
      </w:r>
      <w:proofErr w:type="spellStart"/>
      <w:r>
        <w:t>sh</w:t>
      </w:r>
      <w:proofErr w:type="spellEnd"/>
      <w:r>
        <w:t>[2])-&gt;area();</w:t>
      </w:r>
    </w:p>
    <w:p w14:paraId="5D788EDD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circumference of " &lt;&lt; </w:t>
      </w:r>
      <w:proofErr w:type="spellStart"/>
      <w:r>
        <w:t>sh</w:t>
      </w:r>
      <w:proofErr w:type="spellEnd"/>
      <w:r>
        <w:t>[2]-&gt;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&lt;&lt; " is: " &lt;&lt; </w:t>
      </w:r>
      <w:proofErr w:type="spellStart"/>
      <w:r>
        <w:t>dynamic_cast</w:t>
      </w:r>
      <w:proofErr w:type="spellEnd"/>
      <w:r>
        <w:t>&lt;Circle*&gt;(</w:t>
      </w:r>
      <w:proofErr w:type="spellStart"/>
      <w:r>
        <w:t>sh</w:t>
      </w:r>
      <w:proofErr w:type="spellEnd"/>
      <w:r>
        <w:t>[2])-&gt;perimeter();</w:t>
      </w:r>
    </w:p>
    <w:p w14:paraId="750D8ECC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sh</w:t>
      </w:r>
      <w:proofErr w:type="spellEnd"/>
      <w:r>
        <w:t>[3]-&gt;</w:t>
      </w:r>
      <w:proofErr w:type="gramStart"/>
      <w:r>
        <w:t>display(</w:t>
      </w:r>
      <w:proofErr w:type="gramEnd"/>
      <w:r>
        <w:t>);</w:t>
      </w:r>
    </w:p>
    <w:p w14:paraId="242C1223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area of " &lt;&lt; </w:t>
      </w:r>
      <w:proofErr w:type="spellStart"/>
      <w:r>
        <w:t>sh</w:t>
      </w:r>
      <w:proofErr w:type="spellEnd"/>
      <w:r>
        <w:t>[3]-&gt;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&lt;&lt; "is: " &lt;&lt; </w:t>
      </w:r>
      <w:proofErr w:type="spellStart"/>
      <w:r>
        <w:t>dynamic_cast</w:t>
      </w:r>
      <w:proofErr w:type="spellEnd"/>
      <w:r>
        <w:t>&lt;</w:t>
      </w:r>
      <w:proofErr w:type="spellStart"/>
      <w:r>
        <w:t>CornerCut</w:t>
      </w:r>
      <w:proofErr w:type="spellEnd"/>
      <w:r>
        <w:t>*&gt;(</w:t>
      </w:r>
      <w:proofErr w:type="spellStart"/>
      <w:r>
        <w:t>sh</w:t>
      </w:r>
      <w:proofErr w:type="spellEnd"/>
      <w:r>
        <w:t>[3])-&gt;area();</w:t>
      </w:r>
    </w:p>
    <w:p w14:paraId="49C07D17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perimeter of " &lt;&lt; </w:t>
      </w:r>
      <w:proofErr w:type="spellStart"/>
      <w:r>
        <w:t>sh</w:t>
      </w:r>
      <w:proofErr w:type="spellEnd"/>
      <w:r>
        <w:t>[3]-&gt;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&lt;&lt; " is: " &lt;&lt; </w:t>
      </w:r>
      <w:proofErr w:type="spellStart"/>
      <w:r>
        <w:t>dynamic_cast</w:t>
      </w:r>
      <w:proofErr w:type="spellEnd"/>
      <w:r>
        <w:t>&lt;</w:t>
      </w:r>
      <w:proofErr w:type="spellStart"/>
      <w:r>
        <w:t>CornerCut</w:t>
      </w:r>
      <w:proofErr w:type="spellEnd"/>
      <w:r>
        <w:t>*&gt;(</w:t>
      </w:r>
      <w:proofErr w:type="spellStart"/>
      <w:r>
        <w:t>sh</w:t>
      </w:r>
      <w:proofErr w:type="spellEnd"/>
      <w:r>
        <w:t>[3])-&gt;perimeter();</w:t>
      </w:r>
    </w:p>
    <w:p w14:paraId="788BB3EB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nTesting</w:t>
      </w:r>
      <w:proofErr w:type="spellEnd"/>
      <w:r>
        <w:t xml:space="preserve"> copy constructor in class </w:t>
      </w:r>
      <w:proofErr w:type="spellStart"/>
      <w:r>
        <w:t>CornerCut</w:t>
      </w:r>
      <w:proofErr w:type="spellEnd"/>
      <w:r>
        <w:t>:" &lt;&lt;</w:t>
      </w:r>
      <w:proofErr w:type="spellStart"/>
      <w:r>
        <w:t>endl</w:t>
      </w:r>
      <w:proofErr w:type="spellEnd"/>
      <w:r>
        <w:t>;</w:t>
      </w:r>
    </w:p>
    <w:p w14:paraId="22823309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CornerCut</w:t>
      </w:r>
      <w:proofErr w:type="spellEnd"/>
      <w:r>
        <w:t xml:space="preserve"> cc = </w:t>
      </w:r>
      <w:proofErr w:type="spellStart"/>
      <w:r>
        <w:t>rc</w:t>
      </w:r>
      <w:proofErr w:type="spellEnd"/>
      <w:r>
        <w:t>;</w:t>
      </w:r>
    </w:p>
    <w:p w14:paraId="77ECB310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4E9E6200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nTesting</w:t>
      </w:r>
      <w:proofErr w:type="spellEnd"/>
      <w:r>
        <w:t xml:space="preserve"> assignment operator in class </w:t>
      </w:r>
      <w:proofErr w:type="spellStart"/>
      <w:r>
        <w:t>CornerCut</w:t>
      </w:r>
      <w:proofErr w:type="spellEnd"/>
      <w:r>
        <w:t>:" &lt;&lt;</w:t>
      </w:r>
      <w:proofErr w:type="spellStart"/>
      <w:r>
        <w:t>endl</w:t>
      </w:r>
      <w:proofErr w:type="spellEnd"/>
      <w:r>
        <w:t>;</w:t>
      </w:r>
    </w:p>
    <w:p w14:paraId="2D227723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CornerCut</w:t>
      </w:r>
      <w:proofErr w:type="spellEnd"/>
      <w:r>
        <w:t xml:space="preserve"> cc2(2, 5, 100, 12, 9, "</w:t>
      </w:r>
      <w:proofErr w:type="spellStart"/>
      <w:r>
        <w:t>CornerCut</w:t>
      </w:r>
      <w:proofErr w:type="spellEnd"/>
      <w:r>
        <w:t xml:space="preserve"> cc2");</w:t>
      </w:r>
    </w:p>
    <w:p w14:paraId="1E414B17" w14:textId="77777777" w:rsidR="00A95099" w:rsidRDefault="00A95099" w:rsidP="00A95099">
      <w:pPr>
        <w:pStyle w:val="Code"/>
      </w:pPr>
      <w:r>
        <w:t xml:space="preserve">        cc2.display();</w:t>
      </w:r>
    </w:p>
    <w:p w14:paraId="49EA6EDF" w14:textId="77777777" w:rsidR="00A95099" w:rsidRDefault="00A95099" w:rsidP="00A95099">
      <w:pPr>
        <w:pStyle w:val="Code"/>
      </w:pPr>
      <w:r>
        <w:t xml:space="preserve">        cc2 = cc;</w:t>
      </w:r>
    </w:p>
    <w:p w14:paraId="41AC3FB9" w14:textId="77777777" w:rsidR="00A95099" w:rsidRDefault="00A95099" w:rsidP="00A95099">
      <w:pPr>
        <w:pStyle w:val="Code"/>
      </w:pPr>
      <w:r>
        <w:t xml:space="preserve">        cc2.display();</w:t>
      </w:r>
    </w:p>
    <w:p w14:paraId="08156677" w14:textId="77777777" w:rsidR="00A95099" w:rsidRDefault="00A95099" w:rsidP="00A95099">
      <w:pPr>
        <w:pStyle w:val="Code"/>
      </w:pPr>
      <w:r>
        <w:t xml:space="preserve">    }</w:t>
      </w:r>
    </w:p>
    <w:p w14:paraId="380896EF" w14:textId="77777777" w:rsidR="00A95099" w:rsidRDefault="00A95099" w:rsidP="00A95099">
      <w:pPr>
        <w:pStyle w:val="Code"/>
      </w:pPr>
      <w:r>
        <w:t>};</w:t>
      </w:r>
    </w:p>
    <w:p w14:paraId="3C930F0A" w14:textId="77777777" w:rsidR="00A95099" w:rsidRDefault="00A95099" w:rsidP="00A95099">
      <w:pPr>
        <w:pStyle w:val="Code"/>
      </w:pPr>
    </w:p>
    <w:p w14:paraId="70B4BFA8" w14:textId="77777777" w:rsidR="00A95099" w:rsidRDefault="00A95099" w:rsidP="00A95099">
      <w:pPr>
        <w:pStyle w:val="Code"/>
      </w:pPr>
      <w:proofErr w:type="spellStart"/>
      <w:r>
        <w:t>int</w:t>
      </w:r>
      <w:proofErr w:type="spellEnd"/>
      <w:r>
        <w:t xml:space="preserve"> main () {</w:t>
      </w:r>
    </w:p>
    <w:p w14:paraId="612985BE" w14:textId="77777777" w:rsidR="00A95099" w:rsidRDefault="00A95099" w:rsidP="00A95099">
      <w:pPr>
        <w:pStyle w:val="Code"/>
      </w:pPr>
      <w:r>
        <w:t xml:space="preserve">    </w:t>
      </w:r>
      <w:proofErr w:type="spellStart"/>
      <w:r>
        <w:t>GraphicsWorld</w:t>
      </w:r>
      <w:proofErr w:type="spellEnd"/>
      <w:r>
        <w:t xml:space="preserve"> </w:t>
      </w:r>
      <w:proofErr w:type="spellStart"/>
      <w:r>
        <w:t>gw</w:t>
      </w:r>
      <w:proofErr w:type="spellEnd"/>
      <w:r>
        <w:t>;</w:t>
      </w:r>
    </w:p>
    <w:p w14:paraId="10FCB1A7" w14:textId="77777777" w:rsidR="00A95099" w:rsidRDefault="00A95099" w:rsidP="00A95099">
      <w:pPr>
        <w:pStyle w:val="Code"/>
      </w:pPr>
      <w:r>
        <w:t xml:space="preserve">    </w:t>
      </w:r>
      <w:proofErr w:type="spellStart"/>
      <w:proofErr w:type="gramStart"/>
      <w:r>
        <w:t>gw.run</w:t>
      </w:r>
      <w:proofErr w:type="spellEnd"/>
      <w:r>
        <w:t>(</w:t>
      </w:r>
      <w:proofErr w:type="gramEnd"/>
      <w:r>
        <w:t>);</w:t>
      </w:r>
    </w:p>
    <w:p w14:paraId="49380F29" w14:textId="77777777" w:rsidR="00A95099" w:rsidRDefault="00A95099" w:rsidP="00A95099">
      <w:pPr>
        <w:pStyle w:val="Code"/>
      </w:pPr>
      <w:r>
        <w:t xml:space="preserve">    return 0;</w:t>
      </w:r>
    </w:p>
    <w:p w14:paraId="06AA7A47" w14:textId="77777777" w:rsidR="00A95099" w:rsidRDefault="00A95099" w:rsidP="00A95099">
      <w:pPr>
        <w:pStyle w:val="Code"/>
      </w:pPr>
      <w:r>
        <w:t>}</w:t>
      </w:r>
    </w:p>
    <w:p w14:paraId="5521BC39" w14:textId="77777777" w:rsidR="00A95099" w:rsidRDefault="00A95099" w:rsidP="00A95099">
      <w:r>
        <w:t>point.cpp</w:t>
      </w:r>
    </w:p>
    <w:p w14:paraId="0A3ECD06" w14:textId="77777777" w:rsidR="00A95099" w:rsidRDefault="00A95099" w:rsidP="00A95099">
      <w:pPr>
        <w:pStyle w:val="Code"/>
      </w:pPr>
      <w:r>
        <w:t>// File: point.cpp</w:t>
      </w:r>
    </w:p>
    <w:p w14:paraId="264C0B64" w14:textId="77777777" w:rsidR="00A95099" w:rsidRDefault="00A95099" w:rsidP="00A95099">
      <w:pPr>
        <w:pStyle w:val="Code"/>
      </w:pPr>
      <w:r>
        <w:t xml:space="preserve">// Author: Mitchell </w:t>
      </w:r>
      <w:proofErr w:type="spellStart"/>
      <w:r>
        <w:t>Sawatzky</w:t>
      </w:r>
      <w:proofErr w:type="spellEnd"/>
    </w:p>
    <w:p w14:paraId="4E5DB53F" w14:textId="77777777" w:rsidR="00A95099" w:rsidRDefault="00A95099" w:rsidP="00A95099">
      <w:pPr>
        <w:pStyle w:val="Code"/>
      </w:pPr>
      <w:r>
        <w:t>// Date: March 27, 2016</w:t>
      </w:r>
    </w:p>
    <w:p w14:paraId="7BFF1B62" w14:textId="77777777" w:rsidR="00A95099" w:rsidRDefault="00A95099" w:rsidP="00A95099">
      <w:pPr>
        <w:pStyle w:val="Code"/>
      </w:pPr>
      <w:r>
        <w:t>// Class: ENSF 409</w:t>
      </w:r>
    </w:p>
    <w:p w14:paraId="04CA7538" w14:textId="77777777" w:rsidR="00A95099" w:rsidRDefault="00A95099" w:rsidP="00A95099">
      <w:pPr>
        <w:pStyle w:val="Code"/>
      </w:pPr>
    </w:p>
    <w:p w14:paraId="65FF8722" w14:textId="77777777" w:rsidR="00A95099" w:rsidRDefault="00A95099" w:rsidP="00A95099">
      <w:pPr>
        <w:pStyle w:val="Code"/>
      </w:pPr>
      <w:r>
        <w:t>#include "</w:t>
      </w:r>
      <w:proofErr w:type="spellStart"/>
      <w:r>
        <w:t>point.h</w:t>
      </w:r>
      <w:proofErr w:type="spellEnd"/>
      <w:r>
        <w:t>"</w:t>
      </w:r>
    </w:p>
    <w:p w14:paraId="16F0207C" w14:textId="77777777" w:rsidR="00A95099" w:rsidRDefault="00A95099" w:rsidP="00A95099">
      <w:pPr>
        <w:pStyle w:val="Code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151AF590" w14:textId="77777777" w:rsidR="00A95099" w:rsidRDefault="00A95099" w:rsidP="00A95099">
      <w:pPr>
        <w:pStyle w:val="Code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464B57D9" w14:textId="77777777" w:rsidR="00A95099" w:rsidRDefault="00A95099" w:rsidP="00A95099">
      <w:pPr>
        <w:pStyle w:val="Code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376050F" w14:textId="77777777" w:rsidR="00A95099" w:rsidRDefault="00A95099" w:rsidP="00A95099">
      <w:pPr>
        <w:pStyle w:val="Code"/>
      </w:pPr>
    </w:p>
    <w:p w14:paraId="71ACF97F" w14:textId="77777777" w:rsidR="00A95099" w:rsidRDefault="00A95099" w:rsidP="00A95099">
      <w:pPr>
        <w:pStyle w:val="Code"/>
      </w:pPr>
      <w:proofErr w:type="spellStart"/>
      <w:r>
        <w:t>int</w:t>
      </w:r>
      <w:proofErr w:type="spellEnd"/>
      <w:r>
        <w:t xml:space="preserve"> </w:t>
      </w:r>
      <w:proofErr w:type="gramStart"/>
      <w:r>
        <w:t>Point::</w:t>
      </w:r>
      <w:proofErr w:type="spellStart"/>
      <w:proofErr w:type="gramEnd"/>
      <w:r>
        <w:t>idIndex</w:t>
      </w:r>
      <w:proofErr w:type="spellEnd"/>
      <w:r>
        <w:t xml:space="preserve"> = 1001;</w:t>
      </w:r>
    </w:p>
    <w:p w14:paraId="13EC704E" w14:textId="77777777" w:rsidR="00A95099" w:rsidRDefault="00A95099" w:rsidP="00A95099">
      <w:pPr>
        <w:pStyle w:val="Code"/>
      </w:pPr>
      <w:proofErr w:type="spellStart"/>
      <w:r>
        <w:t>int</w:t>
      </w:r>
      <w:proofErr w:type="spellEnd"/>
      <w:r>
        <w:t xml:space="preserve"> </w:t>
      </w:r>
      <w:proofErr w:type="gramStart"/>
      <w:r>
        <w:t>Point::</w:t>
      </w:r>
      <w:proofErr w:type="spellStart"/>
      <w:proofErr w:type="gramEnd"/>
      <w:r>
        <w:t>objectCount</w:t>
      </w:r>
      <w:proofErr w:type="spellEnd"/>
      <w:r>
        <w:t xml:space="preserve"> = 0;</w:t>
      </w:r>
    </w:p>
    <w:p w14:paraId="709D1ADA" w14:textId="77777777" w:rsidR="00A95099" w:rsidRDefault="00A95099" w:rsidP="00A95099">
      <w:pPr>
        <w:pStyle w:val="Code"/>
      </w:pPr>
    </w:p>
    <w:p w14:paraId="561C1814" w14:textId="77777777" w:rsidR="00A95099" w:rsidRDefault="00A95099" w:rsidP="00A95099">
      <w:pPr>
        <w:pStyle w:val="Code"/>
      </w:pPr>
      <w:proofErr w:type="gramStart"/>
      <w:r>
        <w:t>Point::</w:t>
      </w:r>
      <w:proofErr w:type="gramEnd"/>
      <w:r>
        <w:t>Point (double x, double y) {</w:t>
      </w:r>
    </w:p>
    <w:p w14:paraId="0ED48CE9" w14:textId="77777777" w:rsidR="00A95099" w:rsidRDefault="00A95099" w:rsidP="00A95099">
      <w:pPr>
        <w:pStyle w:val="Code"/>
      </w:pPr>
      <w:r>
        <w:t xml:space="preserve">    this-&gt;x = x;</w:t>
      </w:r>
    </w:p>
    <w:p w14:paraId="0B2E91BA" w14:textId="77777777" w:rsidR="00A95099" w:rsidRDefault="00A95099" w:rsidP="00A95099">
      <w:pPr>
        <w:pStyle w:val="Code"/>
      </w:pPr>
      <w:r>
        <w:t xml:space="preserve">    this-&gt;y = y;</w:t>
      </w:r>
    </w:p>
    <w:p w14:paraId="14994033" w14:textId="77777777" w:rsidR="00A95099" w:rsidRDefault="00A95099" w:rsidP="00A95099">
      <w:pPr>
        <w:pStyle w:val="Code"/>
      </w:pPr>
      <w:r>
        <w:t xml:space="preserve">    this-&gt;id = </w:t>
      </w:r>
      <w:proofErr w:type="gramStart"/>
      <w:r>
        <w:t>Point::</w:t>
      </w:r>
      <w:proofErr w:type="spellStart"/>
      <w:proofErr w:type="gramEnd"/>
      <w:r>
        <w:t>idIndex</w:t>
      </w:r>
      <w:proofErr w:type="spellEnd"/>
      <w:r>
        <w:t>;</w:t>
      </w:r>
    </w:p>
    <w:p w14:paraId="56409DC6" w14:textId="77777777" w:rsidR="00A95099" w:rsidRDefault="00A95099" w:rsidP="00A95099">
      <w:pPr>
        <w:pStyle w:val="Code"/>
      </w:pPr>
      <w:r>
        <w:t xml:space="preserve">    </w:t>
      </w:r>
      <w:proofErr w:type="gramStart"/>
      <w:r>
        <w:t>Point::</w:t>
      </w:r>
      <w:proofErr w:type="spellStart"/>
      <w:proofErr w:type="gramEnd"/>
      <w:r>
        <w:t>objectCount</w:t>
      </w:r>
      <w:proofErr w:type="spellEnd"/>
      <w:r>
        <w:t>++;</w:t>
      </w:r>
    </w:p>
    <w:p w14:paraId="07F18615" w14:textId="77777777" w:rsidR="00A95099" w:rsidRDefault="00A95099" w:rsidP="00A95099">
      <w:pPr>
        <w:pStyle w:val="Code"/>
      </w:pPr>
      <w:r>
        <w:t xml:space="preserve">    </w:t>
      </w:r>
      <w:proofErr w:type="gramStart"/>
      <w:r>
        <w:t>Point::</w:t>
      </w:r>
      <w:proofErr w:type="spellStart"/>
      <w:proofErr w:type="gramEnd"/>
      <w:r>
        <w:t>idIndex</w:t>
      </w:r>
      <w:proofErr w:type="spellEnd"/>
      <w:r>
        <w:t>++;</w:t>
      </w:r>
    </w:p>
    <w:p w14:paraId="57B17C3D" w14:textId="77777777" w:rsidR="00A95099" w:rsidRDefault="00A95099" w:rsidP="00A95099">
      <w:pPr>
        <w:pStyle w:val="Code"/>
      </w:pPr>
      <w:r>
        <w:t>}</w:t>
      </w:r>
    </w:p>
    <w:p w14:paraId="4EF81B3B" w14:textId="77777777" w:rsidR="00A95099" w:rsidRDefault="00A95099" w:rsidP="00A95099">
      <w:pPr>
        <w:pStyle w:val="Code"/>
      </w:pPr>
    </w:p>
    <w:p w14:paraId="1F3995EE" w14:textId="77777777" w:rsidR="00A95099" w:rsidRDefault="00A95099" w:rsidP="00A95099">
      <w:pPr>
        <w:pStyle w:val="Code"/>
      </w:pPr>
      <w:proofErr w:type="gramStart"/>
      <w:r>
        <w:t>Point::</w:t>
      </w:r>
      <w:proofErr w:type="gramEnd"/>
      <w:r>
        <w:t>~Point () {</w:t>
      </w:r>
    </w:p>
    <w:p w14:paraId="7F3989B9" w14:textId="77777777" w:rsidR="00A95099" w:rsidRDefault="00A95099" w:rsidP="00A95099">
      <w:pPr>
        <w:pStyle w:val="Code"/>
      </w:pPr>
      <w:r>
        <w:t xml:space="preserve">    </w:t>
      </w:r>
      <w:proofErr w:type="gramStart"/>
      <w:r>
        <w:t>Point::</w:t>
      </w:r>
      <w:proofErr w:type="spellStart"/>
      <w:proofErr w:type="gramEnd"/>
      <w:r>
        <w:t>objectCount</w:t>
      </w:r>
      <w:proofErr w:type="spellEnd"/>
      <w:r>
        <w:t>--;</w:t>
      </w:r>
    </w:p>
    <w:p w14:paraId="5D657C3C" w14:textId="77777777" w:rsidR="00A95099" w:rsidRDefault="00A95099" w:rsidP="00A95099">
      <w:pPr>
        <w:pStyle w:val="Code"/>
      </w:pPr>
      <w:r>
        <w:t>}</w:t>
      </w:r>
    </w:p>
    <w:p w14:paraId="195BF7B8" w14:textId="77777777" w:rsidR="00A95099" w:rsidRDefault="00A95099" w:rsidP="00A95099">
      <w:pPr>
        <w:pStyle w:val="Code"/>
      </w:pPr>
    </w:p>
    <w:p w14:paraId="783B1339" w14:textId="77777777" w:rsidR="00A95099" w:rsidRDefault="00A95099" w:rsidP="00A95099">
      <w:pPr>
        <w:pStyle w:val="Code"/>
      </w:pPr>
      <w:r>
        <w:t xml:space="preserve">void </w:t>
      </w:r>
      <w:proofErr w:type="gramStart"/>
      <w:r>
        <w:t>Point::</w:t>
      </w:r>
      <w:proofErr w:type="gramEnd"/>
      <w:r>
        <w:t xml:space="preserve">display () </w:t>
      </w:r>
      <w:proofErr w:type="spellStart"/>
      <w:r>
        <w:t>const</w:t>
      </w:r>
      <w:proofErr w:type="spellEnd"/>
      <w:r>
        <w:t xml:space="preserve"> {</w:t>
      </w:r>
    </w:p>
    <w:p w14:paraId="0D5D798E" w14:textId="77777777" w:rsidR="00A95099" w:rsidRDefault="00A95099" w:rsidP="00A95099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X</w:t>
      </w:r>
      <w:proofErr w:type="gramEnd"/>
      <w:r>
        <w:t xml:space="preserve">-coordinate: " &lt;&lt; this-&gt;x &lt;&lt; </w:t>
      </w:r>
      <w:proofErr w:type="spellStart"/>
      <w:r>
        <w:t>endl</w:t>
      </w:r>
      <w:proofErr w:type="spellEnd"/>
      <w:r>
        <w:t>;</w:t>
      </w:r>
    </w:p>
    <w:p w14:paraId="560CFC33" w14:textId="77777777" w:rsidR="00A95099" w:rsidRDefault="00A95099" w:rsidP="00A95099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Y</w:t>
      </w:r>
      <w:proofErr w:type="gramEnd"/>
      <w:r>
        <w:t xml:space="preserve">-coordinate: " &lt;&lt; this-&gt;y &lt;&lt; </w:t>
      </w:r>
      <w:proofErr w:type="spellStart"/>
      <w:r>
        <w:t>endl</w:t>
      </w:r>
      <w:proofErr w:type="spellEnd"/>
      <w:r>
        <w:t>;</w:t>
      </w:r>
    </w:p>
    <w:p w14:paraId="4B341288" w14:textId="77777777" w:rsidR="00A95099" w:rsidRDefault="00A95099" w:rsidP="00A95099">
      <w:pPr>
        <w:pStyle w:val="Code"/>
      </w:pPr>
      <w:r>
        <w:t>}</w:t>
      </w:r>
    </w:p>
    <w:p w14:paraId="27B7DBBA" w14:textId="77777777" w:rsidR="00A95099" w:rsidRDefault="00A95099" w:rsidP="00A95099">
      <w:pPr>
        <w:pStyle w:val="Code"/>
      </w:pPr>
    </w:p>
    <w:p w14:paraId="53752CC3" w14:textId="77777777" w:rsidR="00A95099" w:rsidRDefault="00A95099" w:rsidP="00A95099">
      <w:pPr>
        <w:pStyle w:val="Code"/>
      </w:pPr>
      <w:r>
        <w:t xml:space="preserve">double </w:t>
      </w:r>
      <w:proofErr w:type="gramStart"/>
      <w:r>
        <w:t>Point::</w:t>
      </w:r>
      <w:proofErr w:type="spellStart"/>
      <w:proofErr w:type="gramEnd"/>
      <w:r>
        <w:t>getX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 xml:space="preserve"> {</w:t>
      </w:r>
    </w:p>
    <w:p w14:paraId="51430589" w14:textId="77777777" w:rsidR="00A95099" w:rsidRDefault="00A95099" w:rsidP="00A95099">
      <w:pPr>
        <w:pStyle w:val="Code"/>
      </w:pPr>
      <w:r>
        <w:t xml:space="preserve">    return this-&gt;x;</w:t>
      </w:r>
    </w:p>
    <w:p w14:paraId="13384AAA" w14:textId="77777777" w:rsidR="00A95099" w:rsidRDefault="00A95099" w:rsidP="00A95099">
      <w:pPr>
        <w:pStyle w:val="Code"/>
      </w:pPr>
      <w:r>
        <w:t>}</w:t>
      </w:r>
    </w:p>
    <w:p w14:paraId="719512D4" w14:textId="77777777" w:rsidR="00A95099" w:rsidRDefault="00A95099" w:rsidP="00A95099">
      <w:pPr>
        <w:pStyle w:val="Code"/>
      </w:pPr>
    </w:p>
    <w:p w14:paraId="7F003C42" w14:textId="77777777" w:rsidR="00A95099" w:rsidRDefault="00A95099" w:rsidP="00A95099">
      <w:pPr>
        <w:pStyle w:val="Code"/>
      </w:pPr>
      <w:r>
        <w:t xml:space="preserve">double </w:t>
      </w:r>
      <w:proofErr w:type="gramStart"/>
      <w:r>
        <w:t>Point::</w:t>
      </w:r>
      <w:proofErr w:type="spellStart"/>
      <w:proofErr w:type="gramEnd"/>
      <w:r>
        <w:t>getY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 xml:space="preserve"> {</w:t>
      </w:r>
    </w:p>
    <w:p w14:paraId="4714A9E3" w14:textId="77777777" w:rsidR="00A95099" w:rsidRDefault="00A95099" w:rsidP="00A95099">
      <w:pPr>
        <w:pStyle w:val="Code"/>
      </w:pPr>
      <w:r>
        <w:t xml:space="preserve">    return this-&gt;y;</w:t>
      </w:r>
    </w:p>
    <w:p w14:paraId="7EC63151" w14:textId="77777777" w:rsidR="00A95099" w:rsidRDefault="00A95099" w:rsidP="00A95099">
      <w:pPr>
        <w:pStyle w:val="Code"/>
      </w:pPr>
      <w:r>
        <w:t>}</w:t>
      </w:r>
    </w:p>
    <w:p w14:paraId="145EF80D" w14:textId="77777777" w:rsidR="00A95099" w:rsidRDefault="00A95099" w:rsidP="00A95099">
      <w:pPr>
        <w:pStyle w:val="Code"/>
      </w:pPr>
    </w:p>
    <w:p w14:paraId="1A5EB582" w14:textId="77777777" w:rsidR="00A95099" w:rsidRDefault="00A95099" w:rsidP="00A95099">
      <w:pPr>
        <w:pStyle w:val="Code"/>
      </w:pPr>
      <w:r>
        <w:t xml:space="preserve">double </w:t>
      </w:r>
      <w:proofErr w:type="gramStart"/>
      <w:r>
        <w:t>Point::</w:t>
      </w:r>
      <w:proofErr w:type="spellStart"/>
      <w:proofErr w:type="gramEnd"/>
      <w:r>
        <w:t>getID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 xml:space="preserve"> {</w:t>
      </w:r>
    </w:p>
    <w:p w14:paraId="3E660B34" w14:textId="77777777" w:rsidR="00A95099" w:rsidRDefault="00A95099" w:rsidP="00A95099">
      <w:pPr>
        <w:pStyle w:val="Code"/>
      </w:pPr>
      <w:r>
        <w:t xml:space="preserve">    return this-&gt;id;</w:t>
      </w:r>
    </w:p>
    <w:p w14:paraId="6BC88E99" w14:textId="77777777" w:rsidR="00A95099" w:rsidRDefault="00A95099" w:rsidP="00A95099">
      <w:pPr>
        <w:pStyle w:val="Code"/>
      </w:pPr>
      <w:r>
        <w:t>}</w:t>
      </w:r>
    </w:p>
    <w:p w14:paraId="08137314" w14:textId="77777777" w:rsidR="00A95099" w:rsidRDefault="00A95099" w:rsidP="00A95099">
      <w:pPr>
        <w:pStyle w:val="Code"/>
      </w:pPr>
    </w:p>
    <w:p w14:paraId="6D328487" w14:textId="77777777" w:rsidR="00A95099" w:rsidRDefault="00A95099" w:rsidP="00A95099">
      <w:pPr>
        <w:pStyle w:val="Code"/>
      </w:pPr>
      <w:r>
        <w:t xml:space="preserve">void </w:t>
      </w:r>
      <w:proofErr w:type="gramStart"/>
      <w:r>
        <w:t>Point::</w:t>
      </w:r>
      <w:proofErr w:type="spellStart"/>
      <w:proofErr w:type="gramEnd"/>
      <w:r>
        <w:t>setX</w:t>
      </w:r>
      <w:proofErr w:type="spellEnd"/>
      <w:r>
        <w:t xml:space="preserve"> (double x) {</w:t>
      </w:r>
    </w:p>
    <w:p w14:paraId="46132D13" w14:textId="77777777" w:rsidR="00A95099" w:rsidRDefault="00A95099" w:rsidP="00A95099">
      <w:pPr>
        <w:pStyle w:val="Code"/>
      </w:pPr>
      <w:r>
        <w:t xml:space="preserve">    this-&gt;x = x;</w:t>
      </w:r>
    </w:p>
    <w:p w14:paraId="68B4F975" w14:textId="77777777" w:rsidR="00A95099" w:rsidRDefault="00A95099" w:rsidP="00A95099">
      <w:pPr>
        <w:pStyle w:val="Code"/>
      </w:pPr>
      <w:r>
        <w:t>}</w:t>
      </w:r>
    </w:p>
    <w:p w14:paraId="01D2E941" w14:textId="77777777" w:rsidR="00A95099" w:rsidRDefault="00A95099" w:rsidP="00A95099">
      <w:pPr>
        <w:pStyle w:val="Code"/>
      </w:pPr>
    </w:p>
    <w:p w14:paraId="134B1DBC" w14:textId="77777777" w:rsidR="00A95099" w:rsidRDefault="00A95099" w:rsidP="00A95099">
      <w:pPr>
        <w:pStyle w:val="Code"/>
      </w:pPr>
      <w:r>
        <w:t xml:space="preserve">void </w:t>
      </w:r>
      <w:proofErr w:type="gramStart"/>
      <w:r>
        <w:t>Point::</w:t>
      </w:r>
      <w:proofErr w:type="spellStart"/>
      <w:proofErr w:type="gramEnd"/>
      <w:r>
        <w:t>setY</w:t>
      </w:r>
      <w:proofErr w:type="spellEnd"/>
      <w:r>
        <w:t xml:space="preserve"> (double y) {</w:t>
      </w:r>
    </w:p>
    <w:p w14:paraId="43C074D7" w14:textId="77777777" w:rsidR="00A95099" w:rsidRDefault="00A95099" w:rsidP="00A95099">
      <w:pPr>
        <w:pStyle w:val="Code"/>
      </w:pPr>
      <w:r>
        <w:t xml:space="preserve">    this-&gt;y = y;</w:t>
      </w:r>
    </w:p>
    <w:p w14:paraId="494F27C8" w14:textId="77777777" w:rsidR="00A95099" w:rsidRDefault="00A95099" w:rsidP="00A95099">
      <w:pPr>
        <w:pStyle w:val="Code"/>
      </w:pPr>
      <w:r>
        <w:t>}</w:t>
      </w:r>
    </w:p>
    <w:p w14:paraId="7CB60F06" w14:textId="77777777" w:rsidR="00A95099" w:rsidRDefault="00A95099" w:rsidP="00A95099">
      <w:pPr>
        <w:pStyle w:val="Code"/>
      </w:pPr>
    </w:p>
    <w:p w14:paraId="6F6B648B" w14:textId="77777777" w:rsidR="00A95099" w:rsidRDefault="00A95099" w:rsidP="00A95099">
      <w:pPr>
        <w:pStyle w:val="Code"/>
      </w:pPr>
      <w:proofErr w:type="spellStart"/>
      <w:r>
        <w:t>int</w:t>
      </w:r>
      <w:proofErr w:type="spellEnd"/>
      <w:r>
        <w:t xml:space="preserve"> </w:t>
      </w:r>
      <w:proofErr w:type="gramStart"/>
      <w:r>
        <w:t>Point::</w:t>
      </w:r>
      <w:proofErr w:type="gramEnd"/>
      <w:r>
        <w:t>counter () {</w:t>
      </w:r>
    </w:p>
    <w:p w14:paraId="05FD2302" w14:textId="77777777" w:rsidR="00A95099" w:rsidRDefault="00A95099" w:rsidP="00A95099">
      <w:pPr>
        <w:pStyle w:val="Code"/>
      </w:pPr>
      <w:r>
        <w:t xml:space="preserve">    return </w:t>
      </w:r>
      <w:proofErr w:type="gramStart"/>
      <w:r>
        <w:t>Point::</w:t>
      </w:r>
      <w:proofErr w:type="spellStart"/>
      <w:proofErr w:type="gramEnd"/>
      <w:r>
        <w:t>objectCount</w:t>
      </w:r>
      <w:proofErr w:type="spellEnd"/>
      <w:r>
        <w:t>;</w:t>
      </w:r>
    </w:p>
    <w:p w14:paraId="5B34B69A" w14:textId="77777777" w:rsidR="00A95099" w:rsidRDefault="00A95099" w:rsidP="00A95099">
      <w:pPr>
        <w:pStyle w:val="Code"/>
      </w:pPr>
      <w:r>
        <w:t>}</w:t>
      </w:r>
    </w:p>
    <w:p w14:paraId="104E189A" w14:textId="77777777" w:rsidR="00A95099" w:rsidRDefault="00A95099" w:rsidP="00A95099">
      <w:pPr>
        <w:pStyle w:val="Code"/>
      </w:pPr>
    </w:p>
    <w:p w14:paraId="1F127994" w14:textId="77777777" w:rsidR="00A95099" w:rsidRDefault="00A95099" w:rsidP="00A95099">
      <w:pPr>
        <w:pStyle w:val="Code"/>
      </w:pPr>
      <w:r>
        <w:t xml:space="preserve">double </w:t>
      </w:r>
      <w:proofErr w:type="gramStart"/>
      <w:r>
        <w:t>Point::</w:t>
      </w:r>
      <w:proofErr w:type="gramEnd"/>
      <w:r>
        <w:t>distance (</w:t>
      </w:r>
      <w:proofErr w:type="spellStart"/>
      <w:r>
        <w:t>const</w:t>
      </w:r>
      <w:proofErr w:type="spellEnd"/>
      <w:r>
        <w:t xml:space="preserve"> Point&amp; other) </w:t>
      </w:r>
      <w:proofErr w:type="spellStart"/>
      <w:r>
        <w:t>const</w:t>
      </w:r>
      <w:proofErr w:type="spellEnd"/>
      <w:r>
        <w:t xml:space="preserve"> {</w:t>
      </w:r>
    </w:p>
    <w:p w14:paraId="22CEEDFF" w14:textId="77777777" w:rsidR="00A95099" w:rsidRDefault="00A95099" w:rsidP="00A95099">
      <w:pPr>
        <w:pStyle w:val="Code"/>
      </w:pPr>
      <w:r>
        <w:t xml:space="preserve">    return </w:t>
      </w:r>
      <w:proofErr w:type="spellStart"/>
      <w:r>
        <w:t>sqrt</w:t>
      </w:r>
      <w:proofErr w:type="spellEnd"/>
      <w:r>
        <w:t>(pow(</w:t>
      </w:r>
      <w:proofErr w:type="spellStart"/>
      <w:proofErr w:type="gramStart"/>
      <w:r>
        <w:t>other.getX</w:t>
      </w:r>
      <w:proofErr w:type="spellEnd"/>
      <w:proofErr w:type="gramEnd"/>
      <w:r>
        <w:t xml:space="preserve">() - </w:t>
      </w:r>
      <w:proofErr w:type="spellStart"/>
      <w:r>
        <w:t>getX</w:t>
      </w:r>
      <w:proofErr w:type="spellEnd"/>
      <w:r>
        <w:t>(), 2) + pow(</w:t>
      </w:r>
      <w:proofErr w:type="spellStart"/>
      <w:r>
        <w:t>other.getY</w:t>
      </w:r>
      <w:proofErr w:type="spellEnd"/>
      <w:r>
        <w:t xml:space="preserve">() - </w:t>
      </w:r>
      <w:proofErr w:type="spellStart"/>
      <w:r>
        <w:t>getY</w:t>
      </w:r>
      <w:proofErr w:type="spellEnd"/>
      <w:r>
        <w:t>(), 2));</w:t>
      </w:r>
    </w:p>
    <w:p w14:paraId="778D1132" w14:textId="77777777" w:rsidR="00A95099" w:rsidRDefault="00A95099" w:rsidP="00A95099">
      <w:pPr>
        <w:pStyle w:val="Code"/>
      </w:pPr>
      <w:r>
        <w:t>}</w:t>
      </w:r>
    </w:p>
    <w:p w14:paraId="79D9A8E4" w14:textId="77777777" w:rsidR="00A95099" w:rsidRDefault="00A95099" w:rsidP="00A95099">
      <w:pPr>
        <w:pStyle w:val="Code"/>
      </w:pPr>
    </w:p>
    <w:p w14:paraId="2E312B3D" w14:textId="77777777" w:rsidR="00A95099" w:rsidRDefault="00A95099" w:rsidP="00A95099">
      <w:pPr>
        <w:pStyle w:val="Code"/>
      </w:pPr>
      <w:r>
        <w:t xml:space="preserve">double </w:t>
      </w:r>
      <w:proofErr w:type="gramStart"/>
      <w:r>
        <w:t>Point::</w:t>
      </w:r>
      <w:proofErr w:type="gramEnd"/>
      <w:r>
        <w:t>distance (</w:t>
      </w:r>
      <w:proofErr w:type="spellStart"/>
      <w:r>
        <w:t>const</w:t>
      </w:r>
      <w:proofErr w:type="spellEnd"/>
      <w:r>
        <w:t xml:space="preserve"> Point&amp; a, </w:t>
      </w:r>
      <w:proofErr w:type="spellStart"/>
      <w:r>
        <w:t>const</w:t>
      </w:r>
      <w:proofErr w:type="spellEnd"/>
      <w:r>
        <w:t xml:space="preserve"> Point&amp; b) {</w:t>
      </w:r>
    </w:p>
    <w:p w14:paraId="2F54991B" w14:textId="77777777" w:rsidR="00A95099" w:rsidRDefault="00A95099" w:rsidP="00A95099">
      <w:pPr>
        <w:pStyle w:val="Code"/>
      </w:pPr>
      <w:r>
        <w:t xml:space="preserve">    return </w:t>
      </w:r>
      <w:proofErr w:type="spellStart"/>
      <w:r>
        <w:t>sqrt</w:t>
      </w:r>
      <w:proofErr w:type="spellEnd"/>
      <w:r>
        <w:t>(pow(</w:t>
      </w:r>
      <w:proofErr w:type="spellStart"/>
      <w:proofErr w:type="gramStart"/>
      <w:r>
        <w:t>b.getX</w:t>
      </w:r>
      <w:proofErr w:type="spellEnd"/>
      <w:proofErr w:type="gramEnd"/>
      <w:r>
        <w:t xml:space="preserve">() - </w:t>
      </w:r>
      <w:proofErr w:type="spellStart"/>
      <w:r>
        <w:t>a.getX</w:t>
      </w:r>
      <w:proofErr w:type="spellEnd"/>
      <w:r>
        <w:t>(), 2) + pow(</w:t>
      </w:r>
      <w:proofErr w:type="spellStart"/>
      <w:r>
        <w:t>b.getY</w:t>
      </w:r>
      <w:proofErr w:type="spellEnd"/>
      <w:r>
        <w:t xml:space="preserve">() - </w:t>
      </w:r>
      <w:proofErr w:type="spellStart"/>
      <w:r>
        <w:t>a.getY</w:t>
      </w:r>
      <w:proofErr w:type="spellEnd"/>
      <w:r>
        <w:t>(), 2));</w:t>
      </w:r>
    </w:p>
    <w:p w14:paraId="5B826165" w14:textId="77777777" w:rsidR="00A95099" w:rsidRDefault="00A95099" w:rsidP="00A95099">
      <w:pPr>
        <w:pStyle w:val="Code"/>
      </w:pPr>
      <w:r>
        <w:t>}</w:t>
      </w:r>
    </w:p>
    <w:p w14:paraId="33DF4F8F" w14:textId="77777777" w:rsidR="00A95099" w:rsidRDefault="00A95099" w:rsidP="00A95099">
      <w:proofErr w:type="spellStart"/>
      <w:r>
        <w:t>point.h</w:t>
      </w:r>
      <w:proofErr w:type="spellEnd"/>
    </w:p>
    <w:p w14:paraId="18FC020F" w14:textId="77777777" w:rsidR="00A95099" w:rsidRDefault="00A95099" w:rsidP="00A95099">
      <w:pPr>
        <w:pStyle w:val="Code"/>
      </w:pPr>
      <w:r>
        <w:t xml:space="preserve">// File: </w:t>
      </w:r>
      <w:proofErr w:type="spellStart"/>
      <w:r>
        <w:t>point.h</w:t>
      </w:r>
      <w:proofErr w:type="spellEnd"/>
    </w:p>
    <w:p w14:paraId="16E7BC83" w14:textId="77777777" w:rsidR="00A95099" w:rsidRDefault="00A95099" w:rsidP="00A95099">
      <w:pPr>
        <w:pStyle w:val="Code"/>
      </w:pPr>
      <w:r>
        <w:t xml:space="preserve">// Author: Mitchell </w:t>
      </w:r>
      <w:proofErr w:type="spellStart"/>
      <w:r>
        <w:t>Sawatzky</w:t>
      </w:r>
      <w:proofErr w:type="spellEnd"/>
    </w:p>
    <w:p w14:paraId="5337B6DE" w14:textId="77777777" w:rsidR="00A95099" w:rsidRDefault="00A95099" w:rsidP="00A95099">
      <w:pPr>
        <w:pStyle w:val="Code"/>
      </w:pPr>
      <w:r>
        <w:t>// Date: March 27, 2016</w:t>
      </w:r>
    </w:p>
    <w:p w14:paraId="1B6F5537" w14:textId="77777777" w:rsidR="00A95099" w:rsidRDefault="00A95099" w:rsidP="00A95099">
      <w:pPr>
        <w:pStyle w:val="Code"/>
      </w:pPr>
      <w:r>
        <w:t>// Class: ENSF 409</w:t>
      </w:r>
    </w:p>
    <w:p w14:paraId="1924EE68" w14:textId="77777777" w:rsidR="00A95099" w:rsidRDefault="00A95099" w:rsidP="00A95099">
      <w:pPr>
        <w:pStyle w:val="Code"/>
      </w:pPr>
    </w:p>
    <w:p w14:paraId="38DAD3F0" w14:textId="77777777" w:rsidR="00A95099" w:rsidRDefault="00A95099" w:rsidP="00A95099">
      <w:pPr>
        <w:pStyle w:val="Code"/>
      </w:pPr>
      <w:r>
        <w:t>#</w:t>
      </w:r>
      <w:proofErr w:type="spellStart"/>
      <w:r>
        <w:t>ifndef</w:t>
      </w:r>
      <w:proofErr w:type="spellEnd"/>
      <w:r>
        <w:t xml:space="preserve"> POINT_H</w:t>
      </w:r>
    </w:p>
    <w:p w14:paraId="3E0174F4" w14:textId="77777777" w:rsidR="00A95099" w:rsidRDefault="00A95099" w:rsidP="00A95099">
      <w:pPr>
        <w:pStyle w:val="Code"/>
      </w:pPr>
      <w:r>
        <w:t>#define POINT_H</w:t>
      </w:r>
    </w:p>
    <w:p w14:paraId="58F09B84" w14:textId="77777777" w:rsidR="00A95099" w:rsidRDefault="00A95099" w:rsidP="00A95099">
      <w:pPr>
        <w:pStyle w:val="Code"/>
      </w:pPr>
    </w:p>
    <w:p w14:paraId="218AFFDB" w14:textId="77777777" w:rsidR="00A95099" w:rsidRDefault="00A95099" w:rsidP="00A95099">
      <w:pPr>
        <w:pStyle w:val="Code"/>
      </w:pPr>
      <w:r>
        <w:t>class Point {</w:t>
      </w:r>
    </w:p>
    <w:p w14:paraId="6C86336C" w14:textId="77777777" w:rsidR="00A95099" w:rsidRDefault="00A95099" w:rsidP="00A95099">
      <w:pPr>
        <w:pStyle w:val="Code"/>
      </w:pPr>
      <w:r>
        <w:t>public:</w:t>
      </w:r>
    </w:p>
    <w:p w14:paraId="736F9F48" w14:textId="77777777" w:rsidR="00A95099" w:rsidRDefault="00A95099" w:rsidP="00A95099">
      <w:pPr>
        <w:pStyle w:val="Code"/>
      </w:pPr>
      <w:r>
        <w:t xml:space="preserve">    Point (double x, double y);</w:t>
      </w:r>
    </w:p>
    <w:p w14:paraId="1C3E8079" w14:textId="77777777" w:rsidR="00A95099" w:rsidRDefault="00A95099" w:rsidP="00A95099">
      <w:pPr>
        <w:pStyle w:val="Code"/>
      </w:pPr>
      <w:r>
        <w:t xml:space="preserve">    ~Point ();</w:t>
      </w:r>
    </w:p>
    <w:p w14:paraId="24D36A6A" w14:textId="77777777" w:rsidR="00A95099" w:rsidRDefault="00A95099" w:rsidP="00A95099">
      <w:pPr>
        <w:pStyle w:val="Code"/>
      </w:pPr>
    </w:p>
    <w:p w14:paraId="5DA630C9" w14:textId="77777777" w:rsidR="00A95099" w:rsidRDefault="00A95099" w:rsidP="00A95099">
      <w:pPr>
        <w:pStyle w:val="Code"/>
      </w:pPr>
      <w:r>
        <w:t xml:space="preserve">    // PROMISES: Outputs point data to </w:t>
      </w:r>
      <w:proofErr w:type="spellStart"/>
      <w:r>
        <w:t>stdout</w:t>
      </w:r>
      <w:proofErr w:type="spellEnd"/>
    </w:p>
    <w:p w14:paraId="4BAA6569" w14:textId="77777777" w:rsidR="00A95099" w:rsidRDefault="00A95099" w:rsidP="00A95099">
      <w:pPr>
        <w:pStyle w:val="Code"/>
      </w:pPr>
      <w:r>
        <w:t xml:space="preserve">    void display () </w:t>
      </w:r>
      <w:proofErr w:type="spellStart"/>
      <w:r>
        <w:t>const</w:t>
      </w:r>
      <w:proofErr w:type="spellEnd"/>
      <w:r>
        <w:t>;</w:t>
      </w:r>
    </w:p>
    <w:p w14:paraId="6301578A" w14:textId="77777777" w:rsidR="00A95099" w:rsidRDefault="00A95099" w:rsidP="00A95099">
      <w:pPr>
        <w:pStyle w:val="Code"/>
      </w:pPr>
    </w:p>
    <w:p w14:paraId="458846A3" w14:textId="77777777" w:rsidR="00A95099" w:rsidRDefault="00A95099" w:rsidP="00A95099">
      <w:pPr>
        <w:pStyle w:val="Code"/>
      </w:pPr>
      <w:r>
        <w:t xml:space="preserve">    // PROMISES: Gets the x coordinate</w:t>
      </w:r>
    </w:p>
    <w:p w14:paraId="180ABE93" w14:textId="77777777" w:rsidR="00A95099" w:rsidRDefault="00A95099" w:rsidP="00A95099">
      <w:pPr>
        <w:pStyle w:val="Code"/>
      </w:pPr>
      <w:r>
        <w:t xml:space="preserve">    double </w:t>
      </w:r>
      <w:proofErr w:type="spellStart"/>
      <w:r>
        <w:t>getX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>;</w:t>
      </w:r>
    </w:p>
    <w:p w14:paraId="6F3DBB55" w14:textId="77777777" w:rsidR="00A95099" w:rsidRDefault="00A95099" w:rsidP="00A95099">
      <w:pPr>
        <w:pStyle w:val="Code"/>
      </w:pPr>
    </w:p>
    <w:p w14:paraId="2E4892FB" w14:textId="77777777" w:rsidR="00A95099" w:rsidRDefault="00A95099" w:rsidP="00A95099">
      <w:pPr>
        <w:pStyle w:val="Code"/>
      </w:pPr>
      <w:r>
        <w:t xml:space="preserve">    // PROMISES: Gets the Y coordinate</w:t>
      </w:r>
    </w:p>
    <w:p w14:paraId="313B7EA0" w14:textId="77777777" w:rsidR="00A95099" w:rsidRDefault="00A95099" w:rsidP="00A95099">
      <w:pPr>
        <w:pStyle w:val="Code"/>
      </w:pPr>
      <w:r>
        <w:t xml:space="preserve">    double </w:t>
      </w:r>
      <w:proofErr w:type="spellStart"/>
      <w:r>
        <w:t>getY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>;</w:t>
      </w:r>
    </w:p>
    <w:p w14:paraId="527598FD" w14:textId="77777777" w:rsidR="00A95099" w:rsidRDefault="00A95099" w:rsidP="00A95099">
      <w:pPr>
        <w:pStyle w:val="Code"/>
      </w:pPr>
    </w:p>
    <w:p w14:paraId="047B0C16" w14:textId="77777777" w:rsidR="00A95099" w:rsidRDefault="00A95099" w:rsidP="00A95099">
      <w:pPr>
        <w:pStyle w:val="Code"/>
      </w:pPr>
      <w:r>
        <w:t xml:space="preserve">    // PROMISES: Gets the ID of the object</w:t>
      </w:r>
    </w:p>
    <w:p w14:paraId="7F8B6A3A" w14:textId="77777777" w:rsidR="00A95099" w:rsidRDefault="00A95099" w:rsidP="00A95099">
      <w:pPr>
        <w:pStyle w:val="Code"/>
      </w:pPr>
      <w:r>
        <w:t xml:space="preserve">    double </w:t>
      </w:r>
      <w:proofErr w:type="spellStart"/>
      <w:r>
        <w:t>getID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>;</w:t>
      </w:r>
    </w:p>
    <w:p w14:paraId="227722CA" w14:textId="77777777" w:rsidR="00A95099" w:rsidRDefault="00A95099" w:rsidP="00A95099">
      <w:pPr>
        <w:pStyle w:val="Code"/>
      </w:pPr>
    </w:p>
    <w:p w14:paraId="4F7E72A1" w14:textId="77777777" w:rsidR="00A95099" w:rsidRDefault="00A95099" w:rsidP="00A95099">
      <w:pPr>
        <w:pStyle w:val="Code"/>
      </w:pPr>
      <w:r>
        <w:t xml:space="preserve">    // PROMISES: Sets the x coordinate to the new value</w:t>
      </w:r>
    </w:p>
    <w:p w14:paraId="41005CC3" w14:textId="77777777" w:rsidR="00A95099" w:rsidRDefault="00A95099" w:rsidP="00A95099">
      <w:pPr>
        <w:pStyle w:val="Code"/>
      </w:pPr>
      <w:r>
        <w:t xml:space="preserve">    void </w:t>
      </w:r>
      <w:proofErr w:type="spellStart"/>
      <w:r>
        <w:t>setX</w:t>
      </w:r>
      <w:proofErr w:type="spellEnd"/>
      <w:r>
        <w:t xml:space="preserve"> (double x);</w:t>
      </w:r>
    </w:p>
    <w:p w14:paraId="45F36940" w14:textId="77777777" w:rsidR="00A95099" w:rsidRDefault="00A95099" w:rsidP="00A95099">
      <w:pPr>
        <w:pStyle w:val="Code"/>
      </w:pPr>
    </w:p>
    <w:p w14:paraId="26198FDF" w14:textId="77777777" w:rsidR="00A95099" w:rsidRDefault="00A95099" w:rsidP="00A95099">
      <w:pPr>
        <w:pStyle w:val="Code"/>
      </w:pPr>
      <w:r>
        <w:t xml:space="preserve">    // PROMISES: Sets the y coordinate to the new value</w:t>
      </w:r>
    </w:p>
    <w:p w14:paraId="3DB12CC3" w14:textId="77777777" w:rsidR="00A95099" w:rsidRDefault="00A95099" w:rsidP="00A95099">
      <w:pPr>
        <w:pStyle w:val="Code"/>
      </w:pPr>
      <w:r>
        <w:t xml:space="preserve">    void </w:t>
      </w:r>
      <w:proofErr w:type="spellStart"/>
      <w:r>
        <w:t>setY</w:t>
      </w:r>
      <w:proofErr w:type="spellEnd"/>
      <w:r>
        <w:t xml:space="preserve"> (double y);</w:t>
      </w:r>
    </w:p>
    <w:p w14:paraId="510F0B02" w14:textId="77777777" w:rsidR="00A95099" w:rsidRDefault="00A95099" w:rsidP="00A95099">
      <w:pPr>
        <w:pStyle w:val="Code"/>
      </w:pPr>
    </w:p>
    <w:p w14:paraId="49262138" w14:textId="77777777" w:rsidR="00A95099" w:rsidRDefault="00A95099" w:rsidP="00A95099">
      <w:pPr>
        <w:pStyle w:val="Code"/>
      </w:pPr>
      <w:r>
        <w:t xml:space="preserve">    // PROMISES: Calculates the distance between this object and another</w:t>
      </w:r>
    </w:p>
    <w:p w14:paraId="56D544D9" w14:textId="77777777" w:rsidR="00A95099" w:rsidRDefault="00A95099" w:rsidP="00A95099">
      <w:pPr>
        <w:pStyle w:val="Code"/>
      </w:pPr>
      <w:r>
        <w:t xml:space="preserve">    double distance (</w:t>
      </w:r>
      <w:proofErr w:type="spellStart"/>
      <w:r>
        <w:t>const</w:t>
      </w:r>
      <w:proofErr w:type="spellEnd"/>
      <w:r>
        <w:t xml:space="preserve"> Point&amp; other) </w:t>
      </w:r>
      <w:proofErr w:type="spellStart"/>
      <w:r>
        <w:t>const</w:t>
      </w:r>
      <w:proofErr w:type="spellEnd"/>
      <w:r>
        <w:t>;</w:t>
      </w:r>
    </w:p>
    <w:p w14:paraId="4EBF1B10" w14:textId="77777777" w:rsidR="00A95099" w:rsidRDefault="00A95099" w:rsidP="00A95099">
      <w:pPr>
        <w:pStyle w:val="Code"/>
      </w:pPr>
    </w:p>
    <w:p w14:paraId="147E13AD" w14:textId="77777777" w:rsidR="00A95099" w:rsidRDefault="00A95099" w:rsidP="00A95099">
      <w:pPr>
        <w:pStyle w:val="Code"/>
      </w:pPr>
      <w:r>
        <w:t xml:space="preserve">    // PROMISES: Calculates the distance between two objects</w:t>
      </w:r>
    </w:p>
    <w:p w14:paraId="43C585AD" w14:textId="77777777" w:rsidR="00A95099" w:rsidRDefault="00A95099" w:rsidP="00A95099">
      <w:pPr>
        <w:pStyle w:val="Code"/>
      </w:pPr>
      <w:r>
        <w:t xml:space="preserve">    static double distance (</w:t>
      </w:r>
      <w:proofErr w:type="spellStart"/>
      <w:r>
        <w:t>const</w:t>
      </w:r>
      <w:proofErr w:type="spellEnd"/>
      <w:r>
        <w:t xml:space="preserve"> Point&amp; a, </w:t>
      </w:r>
      <w:proofErr w:type="spellStart"/>
      <w:r>
        <w:t>const</w:t>
      </w:r>
      <w:proofErr w:type="spellEnd"/>
      <w:r>
        <w:t xml:space="preserve"> Point&amp; b);</w:t>
      </w:r>
    </w:p>
    <w:p w14:paraId="0BA60FAC" w14:textId="77777777" w:rsidR="00A95099" w:rsidRDefault="00A95099" w:rsidP="00A95099">
      <w:pPr>
        <w:pStyle w:val="Code"/>
      </w:pPr>
    </w:p>
    <w:p w14:paraId="7CB3FA72" w14:textId="77777777" w:rsidR="00A95099" w:rsidRDefault="00A95099" w:rsidP="00A95099">
      <w:pPr>
        <w:pStyle w:val="Code"/>
      </w:pPr>
      <w:r>
        <w:t xml:space="preserve">    // PROMISES: Returns the total number of point objects in memory</w:t>
      </w:r>
    </w:p>
    <w:p w14:paraId="1F9BD3C3" w14:textId="77777777" w:rsidR="00A95099" w:rsidRDefault="00A95099" w:rsidP="00A95099">
      <w:pPr>
        <w:pStyle w:val="Code"/>
      </w:pPr>
      <w:r>
        <w:t xml:space="preserve">    static </w:t>
      </w:r>
      <w:proofErr w:type="spellStart"/>
      <w:r>
        <w:t>int</w:t>
      </w:r>
      <w:proofErr w:type="spellEnd"/>
      <w:r>
        <w:t xml:space="preserve"> counter ();</w:t>
      </w:r>
    </w:p>
    <w:p w14:paraId="3817AC7E" w14:textId="77777777" w:rsidR="00A95099" w:rsidRDefault="00A95099" w:rsidP="00A95099">
      <w:pPr>
        <w:pStyle w:val="Code"/>
      </w:pPr>
      <w:r>
        <w:t>private:</w:t>
      </w:r>
    </w:p>
    <w:p w14:paraId="7F4130A4" w14:textId="77777777" w:rsidR="00A95099" w:rsidRDefault="00A95099" w:rsidP="00A95099">
      <w:pPr>
        <w:pStyle w:val="Code"/>
      </w:pPr>
      <w:r>
        <w:t xml:space="preserve">    double x;</w:t>
      </w:r>
    </w:p>
    <w:p w14:paraId="02F3FFBD" w14:textId="77777777" w:rsidR="00A95099" w:rsidRDefault="00A95099" w:rsidP="00A95099">
      <w:pPr>
        <w:pStyle w:val="Code"/>
      </w:pPr>
      <w:r>
        <w:t xml:space="preserve">    double y;</w:t>
      </w:r>
    </w:p>
    <w:p w14:paraId="65A6A862" w14:textId="77777777" w:rsidR="00A95099" w:rsidRDefault="00A95099" w:rsidP="00A95099">
      <w:pPr>
        <w:pStyle w:val="Code"/>
      </w:pPr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14:paraId="4596B6AF" w14:textId="77777777" w:rsidR="00A95099" w:rsidRDefault="00A95099" w:rsidP="00A95099">
      <w:pPr>
        <w:pStyle w:val="Code"/>
      </w:pPr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idIndex</w:t>
      </w:r>
      <w:proofErr w:type="spellEnd"/>
      <w:r>
        <w:t>;</w:t>
      </w:r>
    </w:p>
    <w:p w14:paraId="41EB2473" w14:textId="77777777" w:rsidR="00A95099" w:rsidRDefault="00A95099" w:rsidP="00A95099">
      <w:pPr>
        <w:pStyle w:val="Code"/>
      </w:pPr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objectCount</w:t>
      </w:r>
      <w:proofErr w:type="spellEnd"/>
      <w:r>
        <w:t>;</w:t>
      </w:r>
    </w:p>
    <w:p w14:paraId="74E2378D" w14:textId="77777777" w:rsidR="00A95099" w:rsidRDefault="00A95099" w:rsidP="00A95099">
      <w:pPr>
        <w:pStyle w:val="Code"/>
      </w:pPr>
      <w:r>
        <w:t>};</w:t>
      </w:r>
    </w:p>
    <w:p w14:paraId="257A0C05" w14:textId="77777777" w:rsidR="00A95099" w:rsidRDefault="00A95099" w:rsidP="00A95099">
      <w:pPr>
        <w:pStyle w:val="Code"/>
      </w:pPr>
    </w:p>
    <w:p w14:paraId="562BCF97" w14:textId="77777777" w:rsidR="00A95099" w:rsidRDefault="00A95099" w:rsidP="00A95099">
      <w:pPr>
        <w:pStyle w:val="Code"/>
      </w:pPr>
      <w:r>
        <w:t>#</w:t>
      </w:r>
      <w:proofErr w:type="spellStart"/>
      <w:r>
        <w:t>endif</w:t>
      </w:r>
      <w:proofErr w:type="spellEnd"/>
    </w:p>
    <w:p w14:paraId="69C7C166" w14:textId="77777777" w:rsidR="00A95099" w:rsidRDefault="00A95099" w:rsidP="00A95099">
      <w:r>
        <w:t>rectangle.cpp</w:t>
      </w:r>
    </w:p>
    <w:p w14:paraId="2F535553" w14:textId="77777777" w:rsidR="00A95099" w:rsidRDefault="00A95099" w:rsidP="00A95099">
      <w:pPr>
        <w:pStyle w:val="Code"/>
      </w:pPr>
      <w:r>
        <w:t>// File: rectangle.cpp</w:t>
      </w:r>
    </w:p>
    <w:p w14:paraId="2AFD20E1" w14:textId="77777777" w:rsidR="00A95099" w:rsidRDefault="00A95099" w:rsidP="00A95099">
      <w:pPr>
        <w:pStyle w:val="Code"/>
      </w:pPr>
      <w:r>
        <w:t xml:space="preserve">// Author: Mitchell </w:t>
      </w:r>
      <w:proofErr w:type="spellStart"/>
      <w:r>
        <w:t>Sawatzky</w:t>
      </w:r>
      <w:proofErr w:type="spellEnd"/>
    </w:p>
    <w:p w14:paraId="4BE31567" w14:textId="77777777" w:rsidR="00A95099" w:rsidRDefault="00A95099" w:rsidP="00A95099">
      <w:pPr>
        <w:pStyle w:val="Code"/>
      </w:pPr>
      <w:r>
        <w:t>// Date: March 27, 2016</w:t>
      </w:r>
    </w:p>
    <w:p w14:paraId="61B8FD10" w14:textId="77777777" w:rsidR="00A95099" w:rsidRDefault="00A95099" w:rsidP="00A95099">
      <w:pPr>
        <w:pStyle w:val="Code"/>
      </w:pPr>
      <w:r>
        <w:t>// Class: ENSF 409</w:t>
      </w:r>
    </w:p>
    <w:p w14:paraId="10D13731" w14:textId="77777777" w:rsidR="00A95099" w:rsidRDefault="00A95099" w:rsidP="00A95099">
      <w:pPr>
        <w:pStyle w:val="Code"/>
      </w:pPr>
    </w:p>
    <w:p w14:paraId="453F0740" w14:textId="77777777" w:rsidR="00A95099" w:rsidRDefault="00A95099" w:rsidP="00A95099">
      <w:pPr>
        <w:pStyle w:val="Code"/>
      </w:pPr>
      <w:r>
        <w:t>#include "</w:t>
      </w:r>
      <w:proofErr w:type="spellStart"/>
      <w:r>
        <w:t>rectangle.h</w:t>
      </w:r>
      <w:proofErr w:type="spellEnd"/>
      <w:r>
        <w:t>"</w:t>
      </w:r>
    </w:p>
    <w:p w14:paraId="1E0601C9" w14:textId="77777777" w:rsidR="00A95099" w:rsidRDefault="00A95099" w:rsidP="00A95099">
      <w:pPr>
        <w:pStyle w:val="Code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677F4632" w14:textId="77777777" w:rsidR="00A95099" w:rsidRDefault="00A95099" w:rsidP="00A95099">
      <w:pPr>
        <w:pStyle w:val="Code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8B4E5A0" w14:textId="77777777" w:rsidR="00A95099" w:rsidRDefault="00A95099" w:rsidP="00A95099">
      <w:pPr>
        <w:pStyle w:val="Code"/>
      </w:pPr>
    </w:p>
    <w:p w14:paraId="6ED9EF75" w14:textId="77777777" w:rsidR="00A95099" w:rsidRDefault="00A95099" w:rsidP="00A95099">
      <w:pPr>
        <w:pStyle w:val="Code"/>
      </w:pPr>
      <w:proofErr w:type="gramStart"/>
      <w:r>
        <w:t>Rectangle::</w:t>
      </w:r>
      <w:proofErr w:type="gramEnd"/>
      <w:r>
        <w:t xml:space="preserve">Rectangle (double x, double y, double </w:t>
      </w:r>
      <w:proofErr w:type="spellStart"/>
      <w:r>
        <w:t>side_a</w:t>
      </w:r>
      <w:proofErr w:type="spellEnd"/>
      <w:r>
        <w:t xml:space="preserve">, double </w:t>
      </w:r>
      <w:proofErr w:type="spellStart"/>
      <w:r>
        <w:t>side_b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name)</w:t>
      </w:r>
    </w:p>
    <w:p w14:paraId="39C44E85" w14:textId="77777777" w:rsidR="00A95099" w:rsidRDefault="00A95099" w:rsidP="00A95099">
      <w:pPr>
        <w:pStyle w:val="Code"/>
      </w:pPr>
      <w:r>
        <w:t xml:space="preserve">: </w:t>
      </w:r>
      <w:proofErr w:type="gramStart"/>
      <w:r>
        <w:t>Square(</w:t>
      </w:r>
      <w:proofErr w:type="gramEnd"/>
      <w:r>
        <w:t xml:space="preserve">x, y, </w:t>
      </w:r>
      <w:proofErr w:type="spellStart"/>
      <w:r>
        <w:t>side_a</w:t>
      </w:r>
      <w:proofErr w:type="spellEnd"/>
      <w:r>
        <w:t>, name), Shape(x, y, name) {</w:t>
      </w:r>
    </w:p>
    <w:p w14:paraId="3B051743" w14:textId="77777777" w:rsidR="00A95099" w:rsidRDefault="00A95099" w:rsidP="00A95099">
      <w:pPr>
        <w:pStyle w:val="Code"/>
      </w:pPr>
      <w:r>
        <w:t xml:space="preserve">    this-&gt;</w:t>
      </w:r>
      <w:proofErr w:type="spellStart"/>
      <w:r>
        <w:t>side_b</w:t>
      </w:r>
      <w:proofErr w:type="spellEnd"/>
      <w:r>
        <w:t xml:space="preserve"> = </w:t>
      </w:r>
      <w:proofErr w:type="spellStart"/>
      <w:r>
        <w:t>side_b</w:t>
      </w:r>
      <w:proofErr w:type="spellEnd"/>
      <w:r>
        <w:t>;</w:t>
      </w:r>
    </w:p>
    <w:p w14:paraId="4D5A421A" w14:textId="77777777" w:rsidR="00A95099" w:rsidRDefault="00A95099" w:rsidP="00A95099">
      <w:pPr>
        <w:pStyle w:val="Code"/>
      </w:pPr>
      <w:r>
        <w:t>}</w:t>
      </w:r>
    </w:p>
    <w:p w14:paraId="1AA6B457" w14:textId="77777777" w:rsidR="00A95099" w:rsidRDefault="00A95099" w:rsidP="00A95099">
      <w:pPr>
        <w:pStyle w:val="Code"/>
      </w:pPr>
    </w:p>
    <w:p w14:paraId="08613FBB" w14:textId="77777777" w:rsidR="00A95099" w:rsidRDefault="00A95099" w:rsidP="00A95099">
      <w:pPr>
        <w:pStyle w:val="Code"/>
      </w:pPr>
      <w:r>
        <w:t xml:space="preserve">double </w:t>
      </w:r>
      <w:proofErr w:type="gramStart"/>
      <w:r>
        <w:t>Rectangle::</w:t>
      </w:r>
      <w:proofErr w:type="gramEnd"/>
      <w:r>
        <w:t>area () {</w:t>
      </w:r>
    </w:p>
    <w:p w14:paraId="15D69F69" w14:textId="77777777" w:rsidR="00A95099" w:rsidRDefault="00A95099" w:rsidP="00A95099">
      <w:pPr>
        <w:pStyle w:val="Code"/>
      </w:pPr>
      <w:r>
        <w:t xml:space="preserve">    return </w:t>
      </w:r>
      <w:proofErr w:type="spellStart"/>
      <w:r>
        <w:t>side_b</w:t>
      </w:r>
      <w:proofErr w:type="spellEnd"/>
      <w:r>
        <w:t xml:space="preserve"> * </w:t>
      </w:r>
      <w:proofErr w:type="spellStart"/>
      <w:proofErr w:type="gramStart"/>
      <w:r>
        <w:t>getSideA</w:t>
      </w:r>
      <w:proofErr w:type="spellEnd"/>
      <w:r>
        <w:t>(</w:t>
      </w:r>
      <w:proofErr w:type="gramEnd"/>
      <w:r>
        <w:t>);</w:t>
      </w:r>
    </w:p>
    <w:p w14:paraId="65AE34A4" w14:textId="77777777" w:rsidR="00A95099" w:rsidRDefault="00A95099" w:rsidP="00A95099">
      <w:pPr>
        <w:pStyle w:val="Code"/>
      </w:pPr>
      <w:r>
        <w:t>}</w:t>
      </w:r>
    </w:p>
    <w:p w14:paraId="67266BF1" w14:textId="77777777" w:rsidR="00A95099" w:rsidRDefault="00A95099" w:rsidP="00A95099">
      <w:pPr>
        <w:pStyle w:val="Code"/>
      </w:pPr>
    </w:p>
    <w:p w14:paraId="4807D9C3" w14:textId="77777777" w:rsidR="00A95099" w:rsidRDefault="00A95099" w:rsidP="00A95099">
      <w:pPr>
        <w:pStyle w:val="Code"/>
      </w:pPr>
      <w:r>
        <w:t xml:space="preserve">double </w:t>
      </w:r>
      <w:proofErr w:type="gramStart"/>
      <w:r>
        <w:t>Rectangle::</w:t>
      </w:r>
      <w:proofErr w:type="gramEnd"/>
      <w:r>
        <w:t>perimeter () {</w:t>
      </w:r>
    </w:p>
    <w:p w14:paraId="7039E62D" w14:textId="77777777" w:rsidR="00A95099" w:rsidRDefault="00A95099" w:rsidP="00A95099">
      <w:pPr>
        <w:pStyle w:val="Code"/>
      </w:pPr>
      <w:r>
        <w:t xml:space="preserve">    return (2 * </w:t>
      </w:r>
      <w:proofErr w:type="spellStart"/>
      <w:r>
        <w:t>side_b</w:t>
      </w:r>
      <w:proofErr w:type="spellEnd"/>
      <w:r>
        <w:t xml:space="preserve">) + (2 * </w:t>
      </w:r>
      <w:proofErr w:type="spellStart"/>
      <w:proofErr w:type="gramStart"/>
      <w:r>
        <w:t>getSideA</w:t>
      </w:r>
      <w:proofErr w:type="spellEnd"/>
      <w:r>
        <w:t>(</w:t>
      </w:r>
      <w:proofErr w:type="gramEnd"/>
      <w:r>
        <w:t>));</w:t>
      </w:r>
    </w:p>
    <w:p w14:paraId="78405277" w14:textId="77777777" w:rsidR="00A95099" w:rsidRDefault="00A95099" w:rsidP="00A95099">
      <w:pPr>
        <w:pStyle w:val="Code"/>
      </w:pPr>
      <w:r>
        <w:t>}</w:t>
      </w:r>
    </w:p>
    <w:p w14:paraId="56A8A4D4" w14:textId="77777777" w:rsidR="00A95099" w:rsidRDefault="00A95099" w:rsidP="00A95099">
      <w:pPr>
        <w:pStyle w:val="Code"/>
      </w:pPr>
    </w:p>
    <w:p w14:paraId="1EC82DC3" w14:textId="77777777" w:rsidR="00A95099" w:rsidRDefault="00A95099" w:rsidP="00A95099">
      <w:pPr>
        <w:pStyle w:val="Code"/>
      </w:pPr>
      <w:r>
        <w:t xml:space="preserve">double </w:t>
      </w:r>
      <w:proofErr w:type="gramStart"/>
      <w:r>
        <w:t>Rectangle::</w:t>
      </w:r>
      <w:proofErr w:type="spellStart"/>
      <w:proofErr w:type="gramEnd"/>
      <w:r>
        <w:t>getSideB</w:t>
      </w:r>
      <w:proofErr w:type="spellEnd"/>
      <w:r>
        <w:t xml:space="preserve"> () {</w:t>
      </w:r>
    </w:p>
    <w:p w14:paraId="00905607" w14:textId="77777777" w:rsidR="00A95099" w:rsidRDefault="00A95099" w:rsidP="00A95099">
      <w:pPr>
        <w:pStyle w:val="Code"/>
      </w:pPr>
      <w:r>
        <w:t xml:space="preserve">    return </w:t>
      </w:r>
      <w:proofErr w:type="spellStart"/>
      <w:r>
        <w:t>side_b</w:t>
      </w:r>
      <w:proofErr w:type="spellEnd"/>
      <w:r>
        <w:t>;</w:t>
      </w:r>
    </w:p>
    <w:p w14:paraId="3C410942" w14:textId="77777777" w:rsidR="00A95099" w:rsidRDefault="00A95099" w:rsidP="00A95099">
      <w:pPr>
        <w:pStyle w:val="Code"/>
      </w:pPr>
      <w:r>
        <w:t>}</w:t>
      </w:r>
    </w:p>
    <w:p w14:paraId="260D0418" w14:textId="77777777" w:rsidR="00A95099" w:rsidRDefault="00A95099" w:rsidP="00A95099">
      <w:pPr>
        <w:pStyle w:val="Code"/>
      </w:pPr>
    </w:p>
    <w:p w14:paraId="5C62C6DD" w14:textId="77777777" w:rsidR="00A95099" w:rsidRDefault="00A95099" w:rsidP="00A95099">
      <w:pPr>
        <w:pStyle w:val="Code"/>
      </w:pPr>
      <w:r>
        <w:t xml:space="preserve">void </w:t>
      </w:r>
      <w:proofErr w:type="gramStart"/>
      <w:r>
        <w:t>Rectangle::</w:t>
      </w:r>
      <w:proofErr w:type="spellStart"/>
      <w:proofErr w:type="gramEnd"/>
      <w:r>
        <w:t>setSideB</w:t>
      </w:r>
      <w:proofErr w:type="spellEnd"/>
      <w:r>
        <w:t xml:space="preserve"> (double b) {</w:t>
      </w:r>
    </w:p>
    <w:p w14:paraId="5473E453" w14:textId="77777777" w:rsidR="00A95099" w:rsidRDefault="00A95099" w:rsidP="00A95099">
      <w:pPr>
        <w:pStyle w:val="Code"/>
      </w:pPr>
      <w:r>
        <w:t xml:space="preserve">    </w:t>
      </w:r>
      <w:proofErr w:type="spellStart"/>
      <w:r>
        <w:t>side_b</w:t>
      </w:r>
      <w:proofErr w:type="spellEnd"/>
      <w:r>
        <w:t xml:space="preserve"> = b;</w:t>
      </w:r>
    </w:p>
    <w:p w14:paraId="7D0B2E66" w14:textId="77777777" w:rsidR="00A95099" w:rsidRDefault="00A95099" w:rsidP="00A95099">
      <w:pPr>
        <w:pStyle w:val="Code"/>
      </w:pPr>
      <w:r>
        <w:t>}</w:t>
      </w:r>
    </w:p>
    <w:p w14:paraId="30FFEEA0" w14:textId="77777777" w:rsidR="00A95099" w:rsidRDefault="00A95099" w:rsidP="00A95099">
      <w:pPr>
        <w:pStyle w:val="Code"/>
      </w:pPr>
    </w:p>
    <w:p w14:paraId="6572356F" w14:textId="77777777" w:rsidR="00A95099" w:rsidRDefault="00A95099" w:rsidP="00A95099">
      <w:pPr>
        <w:pStyle w:val="Code"/>
      </w:pPr>
      <w:r>
        <w:t xml:space="preserve">void </w:t>
      </w:r>
      <w:proofErr w:type="gramStart"/>
      <w:r>
        <w:t>Rectangle::</w:t>
      </w:r>
      <w:proofErr w:type="gramEnd"/>
      <w:r>
        <w:t>display () {</w:t>
      </w:r>
    </w:p>
    <w:p w14:paraId="6978BDD6" w14:textId="77777777" w:rsidR="00A95099" w:rsidRDefault="00A95099" w:rsidP="00A95099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Rectangle</w:t>
      </w:r>
      <w:proofErr w:type="gramEnd"/>
      <w:r>
        <w:t xml:space="preserve"> Name: " &lt;&lt; </w:t>
      </w:r>
      <w:proofErr w:type="spellStart"/>
      <w:r>
        <w:t>getName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817A4C4" w14:textId="77777777" w:rsidR="00A95099" w:rsidRDefault="00A95099" w:rsidP="00A95099">
      <w:pPr>
        <w:pStyle w:val="Code"/>
      </w:pPr>
      <w:r>
        <w:t xml:space="preserve">    </w:t>
      </w:r>
      <w:proofErr w:type="spellStart"/>
      <w:r>
        <w:t>getOrigin</w:t>
      </w:r>
      <w:proofErr w:type="spellEnd"/>
      <w:r>
        <w:t>(</w:t>
      </w:r>
      <w:proofErr w:type="gramStart"/>
      <w:r>
        <w:t>).display</w:t>
      </w:r>
      <w:proofErr w:type="gramEnd"/>
      <w:r>
        <w:t>();</w:t>
      </w:r>
    </w:p>
    <w:p w14:paraId="1E18CDDE" w14:textId="77777777" w:rsidR="00A95099" w:rsidRDefault="00A95099" w:rsidP="00A95099">
      <w:pPr>
        <w:pStyle w:val="Code"/>
      </w:pPr>
      <w:r>
        <w:t>}</w:t>
      </w:r>
    </w:p>
    <w:p w14:paraId="389E8F3F" w14:textId="77777777" w:rsidR="00A95099" w:rsidRDefault="00A95099" w:rsidP="00A95099">
      <w:proofErr w:type="spellStart"/>
      <w:r>
        <w:t>rectangle.h</w:t>
      </w:r>
      <w:proofErr w:type="spellEnd"/>
    </w:p>
    <w:p w14:paraId="35EA364F" w14:textId="77777777" w:rsidR="00A95099" w:rsidRDefault="00A95099" w:rsidP="00A95099">
      <w:pPr>
        <w:pStyle w:val="Code"/>
      </w:pPr>
      <w:r>
        <w:t xml:space="preserve">// File: </w:t>
      </w:r>
      <w:proofErr w:type="spellStart"/>
      <w:r>
        <w:t>rectangle.h</w:t>
      </w:r>
      <w:proofErr w:type="spellEnd"/>
    </w:p>
    <w:p w14:paraId="7532470B" w14:textId="77777777" w:rsidR="00A95099" w:rsidRDefault="00A95099" w:rsidP="00A95099">
      <w:pPr>
        <w:pStyle w:val="Code"/>
      </w:pPr>
      <w:r>
        <w:t xml:space="preserve">// Author: Mitchell </w:t>
      </w:r>
      <w:proofErr w:type="spellStart"/>
      <w:r>
        <w:t>Sawatzky</w:t>
      </w:r>
      <w:proofErr w:type="spellEnd"/>
    </w:p>
    <w:p w14:paraId="24DC62BD" w14:textId="77777777" w:rsidR="00A95099" w:rsidRDefault="00A95099" w:rsidP="00A95099">
      <w:pPr>
        <w:pStyle w:val="Code"/>
      </w:pPr>
      <w:r>
        <w:t>// Date: March 27, 2016</w:t>
      </w:r>
    </w:p>
    <w:p w14:paraId="35C4BC4F" w14:textId="77777777" w:rsidR="00A95099" w:rsidRDefault="00A95099" w:rsidP="00A95099">
      <w:pPr>
        <w:pStyle w:val="Code"/>
      </w:pPr>
      <w:r>
        <w:t>// Class: ENSF 409</w:t>
      </w:r>
    </w:p>
    <w:p w14:paraId="5778FFC2" w14:textId="77777777" w:rsidR="00A95099" w:rsidRDefault="00A95099" w:rsidP="00A95099">
      <w:pPr>
        <w:pStyle w:val="Code"/>
      </w:pPr>
    </w:p>
    <w:p w14:paraId="57F8A63E" w14:textId="77777777" w:rsidR="00A95099" w:rsidRDefault="00A95099" w:rsidP="00A95099">
      <w:pPr>
        <w:pStyle w:val="Code"/>
      </w:pPr>
      <w:r>
        <w:t>#</w:t>
      </w:r>
      <w:proofErr w:type="spellStart"/>
      <w:r>
        <w:t>ifndef</w:t>
      </w:r>
      <w:proofErr w:type="spellEnd"/>
      <w:r>
        <w:t xml:space="preserve"> RECTANGLE_H</w:t>
      </w:r>
    </w:p>
    <w:p w14:paraId="790E8085" w14:textId="77777777" w:rsidR="00A95099" w:rsidRDefault="00A95099" w:rsidP="00A95099">
      <w:pPr>
        <w:pStyle w:val="Code"/>
      </w:pPr>
      <w:r>
        <w:t>#define RECTANGLE_H</w:t>
      </w:r>
    </w:p>
    <w:p w14:paraId="3C657304" w14:textId="77777777" w:rsidR="00A95099" w:rsidRDefault="00A95099" w:rsidP="00A95099">
      <w:pPr>
        <w:pStyle w:val="Code"/>
      </w:pPr>
      <w:r>
        <w:t>#include "</w:t>
      </w:r>
      <w:proofErr w:type="spellStart"/>
      <w:r>
        <w:t>square.h</w:t>
      </w:r>
      <w:proofErr w:type="spellEnd"/>
      <w:r>
        <w:t>"</w:t>
      </w:r>
    </w:p>
    <w:p w14:paraId="1AFA2E4E" w14:textId="77777777" w:rsidR="00A95099" w:rsidRDefault="00A95099" w:rsidP="00A95099">
      <w:pPr>
        <w:pStyle w:val="Code"/>
      </w:pPr>
    </w:p>
    <w:p w14:paraId="0ACF359D" w14:textId="77777777" w:rsidR="00A95099" w:rsidRDefault="00A95099" w:rsidP="00A95099">
      <w:pPr>
        <w:pStyle w:val="Code"/>
      </w:pPr>
      <w:r>
        <w:t>class Rectangle: public Square {</w:t>
      </w:r>
    </w:p>
    <w:p w14:paraId="4A488241" w14:textId="77777777" w:rsidR="00A95099" w:rsidRDefault="00A95099" w:rsidP="00A95099">
      <w:pPr>
        <w:pStyle w:val="Code"/>
      </w:pPr>
      <w:r>
        <w:t>public:</w:t>
      </w:r>
    </w:p>
    <w:p w14:paraId="5AB9D69F" w14:textId="77777777" w:rsidR="00A95099" w:rsidRDefault="00A95099" w:rsidP="00A95099">
      <w:pPr>
        <w:pStyle w:val="Code"/>
      </w:pPr>
      <w:r>
        <w:t xml:space="preserve">    Rectangle (double x, double y, double </w:t>
      </w:r>
      <w:proofErr w:type="spellStart"/>
      <w:r>
        <w:t>side_a</w:t>
      </w:r>
      <w:proofErr w:type="spellEnd"/>
      <w:r>
        <w:t xml:space="preserve">, double </w:t>
      </w:r>
      <w:proofErr w:type="spellStart"/>
      <w:r>
        <w:t>side_b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name);</w:t>
      </w:r>
    </w:p>
    <w:p w14:paraId="266B77E4" w14:textId="77777777" w:rsidR="00A95099" w:rsidRDefault="00A95099" w:rsidP="00A95099">
      <w:pPr>
        <w:pStyle w:val="Code"/>
      </w:pPr>
    </w:p>
    <w:p w14:paraId="03E32F69" w14:textId="77777777" w:rsidR="00A95099" w:rsidRDefault="00A95099" w:rsidP="00A95099">
      <w:pPr>
        <w:pStyle w:val="Code"/>
      </w:pPr>
      <w:r>
        <w:t xml:space="preserve">    // PROMISES: Calculates the area of the shape</w:t>
      </w:r>
    </w:p>
    <w:p w14:paraId="3D9E90DB" w14:textId="77777777" w:rsidR="00A95099" w:rsidRDefault="00A95099" w:rsidP="00A95099">
      <w:pPr>
        <w:pStyle w:val="Code"/>
      </w:pPr>
      <w:r>
        <w:t xml:space="preserve">    double area ();</w:t>
      </w:r>
    </w:p>
    <w:p w14:paraId="072806DE" w14:textId="77777777" w:rsidR="00A95099" w:rsidRDefault="00A95099" w:rsidP="00A95099">
      <w:pPr>
        <w:pStyle w:val="Code"/>
      </w:pPr>
    </w:p>
    <w:p w14:paraId="259C15F1" w14:textId="77777777" w:rsidR="00A95099" w:rsidRDefault="00A95099" w:rsidP="00A95099">
      <w:pPr>
        <w:pStyle w:val="Code"/>
      </w:pPr>
      <w:r>
        <w:t xml:space="preserve">    // PROMISES: Calculates the perimeter of the shape</w:t>
      </w:r>
    </w:p>
    <w:p w14:paraId="7002873B" w14:textId="77777777" w:rsidR="00A95099" w:rsidRDefault="00A95099" w:rsidP="00A95099">
      <w:pPr>
        <w:pStyle w:val="Code"/>
      </w:pPr>
      <w:r>
        <w:t xml:space="preserve">    double perimeter ();</w:t>
      </w:r>
    </w:p>
    <w:p w14:paraId="2C0AC39E" w14:textId="77777777" w:rsidR="00A95099" w:rsidRDefault="00A95099" w:rsidP="00A95099">
      <w:pPr>
        <w:pStyle w:val="Code"/>
      </w:pPr>
    </w:p>
    <w:p w14:paraId="33FF4E81" w14:textId="77777777" w:rsidR="00A95099" w:rsidRDefault="00A95099" w:rsidP="00A95099">
      <w:pPr>
        <w:pStyle w:val="Code"/>
      </w:pPr>
      <w:r>
        <w:t xml:space="preserve">    // PROMISES: Gets the </w:t>
      </w:r>
      <w:proofErr w:type="spellStart"/>
      <w:r>
        <w:t>side_b</w:t>
      </w:r>
      <w:proofErr w:type="spellEnd"/>
      <w:r>
        <w:t xml:space="preserve"> of the </w:t>
      </w:r>
      <w:proofErr w:type="spellStart"/>
      <w:r>
        <w:t>shaep</w:t>
      </w:r>
      <w:proofErr w:type="spellEnd"/>
    </w:p>
    <w:p w14:paraId="647376FD" w14:textId="77777777" w:rsidR="00A95099" w:rsidRDefault="00A95099" w:rsidP="00A95099">
      <w:pPr>
        <w:pStyle w:val="Code"/>
      </w:pPr>
      <w:r>
        <w:t xml:space="preserve">    double </w:t>
      </w:r>
      <w:proofErr w:type="spellStart"/>
      <w:r>
        <w:t>getSideB</w:t>
      </w:r>
      <w:proofErr w:type="spellEnd"/>
      <w:r>
        <w:t xml:space="preserve"> ();</w:t>
      </w:r>
    </w:p>
    <w:p w14:paraId="3CA8B6BB" w14:textId="77777777" w:rsidR="00A95099" w:rsidRDefault="00A95099" w:rsidP="00A95099">
      <w:pPr>
        <w:pStyle w:val="Code"/>
      </w:pPr>
    </w:p>
    <w:p w14:paraId="2F76F036" w14:textId="77777777" w:rsidR="00A95099" w:rsidRDefault="00A95099" w:rsidP="00A95099">
      <w:pPr>
        <w:pStyle w:val="Code"/>
      </w:pPr>
      <w:r>
        <w:t xml:space="preserve">    // PROMISES: Sets </w:t>
      </w:r>
      <w:proofErr w:type="spellStart"/>
      <w:r>
        <w:t>side_b</w:t>
      </w:r>
      <w:proofErr w:type="spellEnd"/>
      <w:r>
        <w:t xml:space="preserve"> to the new value</w:t>
      </w:r>
    </w:p>
    <w:p w14:paraId="00EA1E04" w14:textId="77777777" w:rsidR="00A95099" w:rsidRDefault="00A95099" w:rsidP="00A95099">
      <w:pPr>
        <w:pStyle w:val="Code"/>
      </w:pPr>
      <w:r>
        <w:t xml:space="preserve">    void </w:t>
      </w:r>
      <w:proofErr w:type="spellStart"/>
      <w:r>
        <w:t>setSideB</w:t>
      </w:r>
      <w:proofErr w:type="spellEnd"/>
      <w:r>
        <w:t xml:space="preserve"> (double b);</w:t>
      </w:r>
    </w:p>
    <w:p w14:paraId="308E1D20" w14:textId="77777777" w:rsidR="00A95099" w:rsidRDefault="00A95099" w:rsidP="00A95099">
      <w:pPr>
        <w:pStyle w:val="Code"/>
      </w:pPr>
    </w:p>
    <w:p w14:paraId="57002BC4" w14:textId="77777777" w:rsidR="00A95099" w:rsidRDefault="00A95099" w:rsidP="00A95099">
      <w:pPr>
        <w:pStyle w:val="Code"/>
      </w:pPr>
      <w:r>
        <w:t xml:space="preserve">    // PROMISES: Outputs the shape data to </w:t>
      </w:r>
      <w:proofErr w:type="spellStart"/>
      <w:r>
        <w:t>stdout</w:t>
      </w:r>
      <w:proofErr w:type="spellEnd"/>
    </w:p>
    <w:p w14:paraId="3C9BED0F" w14:textId="77777777" w:rsidR="00A95099" w:rsidRDefault="00A95099" w:rsidP="00A95099">
      <w:pPr>
        <w:pStyle w:val="Code"/>
      </w:pPr>
      <w:r>
        <w:t xml:space="preserve">    void display ();</w:t>
      </w:r>
    </w:p>
    <w:p w14:paraId="44E23B5B" w14:textId="77777777" w:rsidR="00A95099" w:rsidRDefault="00A95099" w:rsidP="00A95099">
      <w:pPr>
        <w:pStyle w:val="Code"/>
      </w:pPr>
      <w:r>
        <w:t>private:</w:t>
      </w:r>
    </w:p>
    <w:p w14:paraId="360BE2E8" w14:textId="77777777" w:rsidR="00A95099" w:rsidRDefault="00A95099" w:rsidP="00A95099">
      <w:pPr>
        <w:pStyle w:val="Code"/>
      </w:pPr>
      <w:r>
        <w:t xml:space="preserve">    double </w:t>
      </w:r>
      <w:proofErr w:type="spellStart"/>
      <w:r>
        <w:t>side_b</w:t>
      </w:r>
      <w:proofErr w:type="spellEnd"/>
      <w:r>
        <w:t>;</w:t>
      </w:r>
    </w:p>
    <w:p w14:paraId="010CB7C0" w14:textId="77777777" w:rsidR="00A95099" w:rsidRDefault="00A95099" w:rsidP="00A95099">
      <w:pPr>
        <w:pStyle w:val="Code"/>
      </w:pPr>
      <w:r>
        <w:t>};</w:t>
      </w:r>
    </w:p>
    <w:p w14:paraId="5FF1EF94" w14:textId="77777777" w:rsidR="00A95099" w:rsidRDefault="00A95099" w:rsidP="00A95099">
      <w:pPr>
        <w:pStyle w:val="Code"/>
      </w:pPr>
    </w:p>
    <w:p w14:paraId="5F80EEC3" w14:textId="77777777" w:rsidR="00A95099" w:rsidRDefault="00A95099" w:rsidP="00A95099">
      <w:pPr>
        <w:pStyle w:val="Code"/>
      </w:pPr>
      <w:r>
        <w:t>#</w:t>
      </w:r>
      <w:proofErr w:type="spellStart"/>
      <w:r>
        <w:t>endif</w:t>
      </w:r>
      <w:proofErr w:type="spellEnd"/>
    </w:p>
    <w:p w14:paraId="705486A7" w14:textId="77777777" w:rsidR="00A95099" w:rsidRDefault="00A95099" w:rsidP="00A95099">
      <w:r>
        <w:t>shape.cpp</w:t>
      </w:r>
    </w:p>
    <w:p w14:paraId="75BEB05F" w14:textId="77777777" w:rsidR="00A95099" w:rsidRDefault="00A95099" w:rsidP="00A95099">
      <w:pPr>
        <w:pStyle w:val="Code"/>
      </w:pPr>
      <w:r>
        <w:t>// File: shape.cpp</w:t>
      </w:r>
    </w:p>
    <w:p w14:paraId="2F812885" w14:textId="77777777" w:rsidR="00A95099" w:rsidRDefault="00A95099" w:rsidP="00A95099">
      <w:pPr>
        <w:pStyle w:val="Code"/>
      </w:pPr>
      <w:r>
        <w:t xml:space="preserve">// Author: Mitchell </w:t>
      </w:r>
      <w:proofErr w:type="spellStart"/>
      <w:r>
        <w:t>Sawatzky</w:t>
      </w:r>
      <w:proofErr w:type="spellEnd"/>
    </w:p>
    <w:p w14:paraId="08FC4179" w14:textId="77777777" w:rsidR="00A95099" w:rsidRDefault="00A95099" w:rsidP="00A95099">
      <w:pPr>
        <w:pStyle w:val="Code"/>
      </w:pPr>
      <w:r>
        <w:t>// Date: March 27, 2016</w:t>
      </w:r>
    </w:p>
    <w:p w14:paraId="5068798D" w14:textId="77777777" w:rsidR="00A95099" w:rsidRDefault="00A95099" w:rsidP="00A95099">
      <w:pPr>
        <w:pStyle w:val="Code"/>
      </w:pPr>
      <w:r>
        <w:t>// Class: ENSF 409</w:t>
      </w:r>
    </w:p>
    <w:p w14:paraId="530BF1B6" w14:textId="77777777" w:rsidR="00A95099" w:rsidRDefault="00A95099" w:rsidP="00A95099">
      <w:pPr>
        <w:pStyle w:val="Code"/>
      </w:pPr>
    </w:p>
    <w:p w14:paraId="0C44A4A5" w14:textId="77777777" w:rsidR="00A95099" w:rsidRDefault="00A95099" w:rsidP="00A95099">
      <w:pPr>
        <w:pStyle w:val="Code"/>
      </w:pPr>
      <w:r>
        <w:t>#include "</w:t>
      </w:r>
      <w:proofErr w:type="spellStart"/>
      <w:r>
        <w:t>shape.h</w:t>
      </w:r>
      <w:proofErr w:type="spellEnd"/>
      <w:r>
        <w:t>"</w:t>
      </w:r>
    </w:p>
    <w:p w14:paraId="406CF308" w14:textId="77777777" w:rsidR="00A95099" w:rsidRDefault="00A95099" w:rsidP="00A95099">
      <w:pPr>
        <w:pStyle w:val="Code"/>
      </w:pPr>
      <w:r>
        <w:t>#include "</w:t>
      </w:r>
      <w:proofErr w:type="spellStart"/>
      <w:r>
        <w:t>point.h</w:t>
      </w:r>
      <w:proofErr w:type="spellEnd"/>
      <w:r>
        <w:t>"</w:t>
      </w:r>
    </w:p>
    <w:p w14:paraId="2EB45060" w14:textId="77777777" w:rsidR="00A95099" w:rsidRDefault="00A95099" w:rsidP="00A95099">
      <w:pPr>
        <w:pStyle w:val="Code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567C3DE1" w14:textId="77777777" w:rsidR="00A95099" w:rsidRDefault="00A95099" w:rsidP="00A95099">
      <w:pPr>
        <w:pStyle w:val="Code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75EB3C1" w14:textId="77777777" w:rsidR="00A95099" w:rsidRDefault="00A95099" w:rsidP="00A95099">
      <w:pPr>
        <w:pStyle w:val="Code"/>
      </w:pPr>
    </w:p>
    <w:p w14:paraId="0722FD36" w14:textId="77777777" w:rsidR="00A95099" w:rsidRDefault="00A95099" w:rsidP="00A95099">
      <w:pPr>
        <w:pStyle w:val="Code"/>
      </w:pPr>
      <w:proofErr w:type="gramStart"/>
      <w:r>
        <w:t>Shape::</w:t>
      </w:r>
      <w:proofErr w:type="gramEnd"/>
      <w:r>
        <w:t xml:space="preserve">Shape (double x, double y, </w:t>
      </w:r>
      <w:proofErr w:type="spellStart"/>
      <w:r>
        <w:t>const</w:t>
      </w:r>
      <w:proofErr w:type="spellEnd"/>
      <w:r>
        <w:t xml:space="preserve"> char* name) : origin(x, y) {</w:t>
      </w:r>
    </w:p>
    <w:p w14:paraId="6458AB1A" w14:textId="77777777" w:rsidR="00A95099" w:rsidRDefault="00A95099" w:rsidP="00A95099">
      <w:pPr>
        <w:pStyle w:val="Code"/>
      </w:pPr>
      <w:r>
        <w:t xml:space="preserve">    </w:t>
      </w:r>
      <w:proofErr w:type="spellStart"/>
      <w:r>
        <w:t>shapeName</w:t>
      </w:r>
      <w:proofErr w:type="spellEnd"/>
      <w:r>
        <w:t xml:space="preserve"> = new char[</w:t>
      </w:r>
      <w:proofErr w:type="spellStart"/>
      <w:r>
        <w:t>strlen</w:t>
      </w:r>
      <w:proofErr w:type="spellEnd"/>
      <w:r>
        <w:t>(name) + 1];</w:t>
      </w:r>
    </w:p>
    <w:p w14:paraId="38A8DDE9" w14:textId="77777777" w:rsidR="00A95099" w:rsidRDefault="00A95099" w:rsidP="00A95099">
      <w:pPr>
        <w:pStyle w:val="Code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shapeName</w:t>
      </w:r>
      <w:proofErr w:type="spellEnd"/>
      <w:r>
        <w:t>, name);</w:t>
      </w:r>
    </w:p>
    <w:p w14:paraId="415608D7" w14:textId="77777777" w:rsidR="00A95099" w:rsidRDefault="00A95099" w:rsidP="00A95099">
      <w:pPr>
        <w:pStyle w:val="Code"/>
      </w:pPr>
      <w:r>
        <w:t>}</w:t>
      </w:r>
    </w:p>
    <w:p w14:paraId="1C9DE7BD" w14:textId="77777777" w:rsidR="00A95099" w:rsidRDefault="00A95099" w:rsidP="00A95099">
      <w:pPr>
        <w:pStyle w:val="Code"/>
      </w:pPr>
    </w:p>
    <w:p w14:paraId="70D00A02" w14:textId="77777777" w:rsidR="00A95099" w:rsidRDefault="00A95099" w:rsidP="00A95099">
      <w:pPr>
        <w:pStyle w:val="Code"/>
      </w:pPr>
      <w:proofErr w:type="gramStart"/>
      <w:r>
        <w:t>Shape::</w:t>
      </w:r>
      <w:proofErr w:type="gramEnd"/>
      <w:r>
        <w:t>Shape (</w:t>
      </w:r>
      <w:proofErr w:type="spellStart"/>
      <w:r>
        <w:t>const</w:t>
      </w:r>
      <w:proofErr w:type="spellEnd"/>
      <w:r>
        <w:t xml:space="preserve"> Shape&amp; </w:t>
      </w:r>
      <w:proofErr w:type="spellStart"/>
      <w:r>
        <w:t>src</w:t>
      </w:r>
      <w:proofErr w:type="spellEnd"/>
      <w:r>
        <w:t>) : origin(</w:t>
      </w:r>
      <w:proofErr w:type="spellStart"/>
      <w:r>
        <w:t>src.getOrigin</w:t>
      </w:r>
      <w:proofErr w:type="spellEnd"/>
      <w:r>
        <w:t>().</w:t>
      </w:r>
      <w:proofErr w:type="spellStart"/>
      <w:r>
        <w:t>getX</w:t>
      </w:r>
      <w:proofErr w:type="spellEnd"/>
      <w:r>
        <w:t xml:space="preserve">(), </w:t>
      </w:r>
      <w:proofErr w:type="spellStart"/>
      <w:r>
        <w:t>src.getOrigin</w:t>
      </w:r>
      <w:proofErr w:type="spellEnd"/>
      <w:r>
        <w:t>().</w:t>
      </w:r>
      <w:proofErr w:type="spellStart"/>
      <w:r>
        <w:t>getY</w:t>
      </w:r>
      <w:proofErr w:type="spellEnd"/>
      <w:r>
        <w:t>()) {</w:t>
      </w:r>
    </w:p>
    <w:p w14:paraId="781CF273" w14:textId="77777777" w:rsidR="00A95099" w:rsidRDefault="00A95099" w:rsidP="00A95099">
      <w:pPr>
        <w:pStyle w:val="Code"/>
      </w:pPr>
      <w:r>
        <w:t xml:space="preserve">    </w:t>
      </w:r>
      <w:proofErr w:type="spellStart"/>
      <w:r>
        <w:t>shapeName</w:t>
      </w:r>
      <w:proofErr w:type="spellEnd"/>
      <w:r>
        <w:t xml:space="preserve"> = new char[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src.getName</w:t>
      </w:r>
      <w:proofErr w:type="spellEnd"/>
      <w:proofErr w:type="gramEnd"/>
      <w:r>
        <w:t>()) + 1];</w:t>
      </w:r>
    </w:p>
    <w:p w14:paraId="098E0C35" w14:textId="77777777" w:rsidR="00A95099" w:rsidRDefault="00A95099" w:rsidP="00A95099">
      <w:pPr>
        <w:pStyle w:val="Code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shapeName</w:t>
      </w:r>
      <w:proofErr w:type="spellEnd"/>
      <w:r>
        <w:t xml:space="preserve">, </w:t>
      </w:r>
      <w:proofErr w:type="spellStart"/>
      <w:r>
        <w:t>src.getName</w:t>
      </w:r>
      <w:proofErr w:type="spellEnd"/>
      <w:r>
        <w:t>());</w:t>
      </w:r>
    </w:p>
    <w:p w14:paraId="29770C6C" w14:textId="77777777" w:rsidR="00A95099" w:rsidRDefault="00A95099" w:rsidP="00A95099">
      <w:pPr>
        <w:pStyle w:val="Code"/>
      </w:pPr>
      <w:r>
        <w:t>}</w:t>
      </w:r>
    </w:p>
    <w:p w14:paraId="5724436E" w14:textId="77777777" w:rsidR="00A95099" w:rsidRDefault="00A95099" w:rsidP="00A95099">
      <w:pPr>
        <w:pStyle w:val="Code"/>
      </w:pPr>
    </w:p>
    <w:p w14:paraId="253BB5A5" w14:textId="77777777" w:rsidR="00A95099" w:rsidRDefault="00A95099" w:rsidP="00A95099">
      <w:pPr>
        <w:pStyle w:val="Code"/>
      </w:pPr>
      <w:proofErr w:type="gramStart"/>
      <w:r>
        <w:t>Shape::</w:t>
      </w:r>
      <w:proofErr w:type="gramEnd"/>
      <w:r>
        <w:t>~Shape () {</w:t>
      </w:r>
    </w:p>
    <w:p w14:paraId="7EB436E1" w14:textId="77777777" w:rsidR="00A95099" w:rsidRDefault="00A95099" w:rsidP="00A95099">
      <w:pPr>
        <w:pStyle w:val="Code"/>
      </w:pPr>
      <w:r>
        <w:t xml:space="preserve">    delete [] </w:t>
      </w:r>
      <w:proofErr w:type="spellStart"/>
      <w:r>
        <w:t>shapeName</w:t>
      </w:r>
      <w:proofErr w:type="spellEnd"/>
      <w:r>
        <w:t>;</w:t>
      </w:r>
    </w:p>
    <w:p w14:paraId="62AA61ED" w14:textId="77777777" w:rsidR="00A95099" w:rsidRDefault="00A95099" w:rsidP="00A95099">
      <w:pPr>
        <w:pStyle w:val="Code"/>
      </w:pPr>
      <w:r>
        <w:t>}</w:t>
      </w:r>
    </w:p>
    <w:p w14:paraId="3D7BBB9B" w14:textId="77777777" w:rsidR="00A95099" w:rsidRDefault="00A95099" w:rsidP="00A95099">
      <w:pPr>
        <w:pStyle w:val="Code"/>
      </w:pPr>
    </w:p>
    <w:p w14:paraId="4ED90279" w14:textId="77777777" w:rsidR="00A95099" w:rsidRDefault="00A95099" w:rsidP="00A95099">
      <w:pPr>
        <w:pStyle w:val="Code"/>
      </w:pPr>
      <w:r>
        <w:t xml:space="preserve">Shape&amp; </w:t>
      </w:r>
      <w:proofErr w:type="gramStart"/>
      <w:r>
        <w:t>Shape::</w:t>
      </w:r>
      <w:proofErr w:type="gramEnd"/>
      <w:r>
        <w:t>operator= (</w:t>
      </w:r>
      <w:proofErr w:type="spellStart"/>
      <w:r>
        <w:t>const</w:t>
      </w:r>
      <w:proofErr w:type="spellEnd"/>
      <w:r>
        <w:t xml:space="preserve"> Shape&amp; </w:t>
      </w:r>
      <w:proofErr w:type="spellStart"/>
      <w:r>
        <w:t>rhs</w:t>
      </w:r>
      <w:proofErr w:type="spellEnd"/>
      <w:r>
        <w:t>) {</w:t>
      </w:r>
    </w:p>
    <w:p w14:paraId="7640BBA3" w14:textId="77777777" w:rsidR="00A95099" w:rsidRDefault="00A95099" w:rsidP="00A95099">
      <w:pPr>
        <w:pStyle w:val="Code"/>
      </w:pPr>
      <w:r>
        <w:t xml:space="preserve">    if (</w:t>
      </w:r>
      <w:proofErr w:type="gramStart"/>
      <w:r>
        <w:t>this !</w:t>
      </w:r>
      <w:proofErr w:type="gramEnd"/>
      <w:r>
        <w:t>= &amp;</w:t>
      </w:r>
      <w:proofErr w:type="spellStart"/>
      <w:r>
        <w:t>rhs</w:t>
      </w:r>
      <w:proofErr w:type="spellEnd"/>
      <w:r>
        <w:t>) {</w:t>
      </w:r>
    </w:p>
    <w:p w14:paraId="2C6B5AB2" w14:textId="77777777" w:rsidR="00A95099" w:rsidRDefault="00A95099" w:rsidP="00A95099">
      <w:pPr>
        <w:pStyle w:val="Code"/>
      </w:pPr>
      <w:r>
        <w:t xml:space="preserve">        if (</w:t>
      </w:r>
      <w:proofErr w:type="spellStart"/>
      <w:r>
        <w:t>shapeName</w:t>
      </w:r>
      <w:proofErr w:type="spellEnd"/>
      <w:r>
        <w:t>) {</w:t>
      </w:r>
    </w:p>
    <w:p w14:paraId="2D832985" w14:textId="77777777" w:rsidR="00A95099" w:rsidRDefault="00A95099" w:rsidP="00A95099">
      <w:pPr>
        <w:pStyle w:val="Code"/>
      </w:pPr>
      <w:r>
        <w:t xml:space="preserve">            delete [] </w:t>
      </w:r>
      <w:proofErr w:type="spellStart"/>
      <w:r>
        <w:t>shapeName</w:t>
      </w:r>
      <w:proofErr w:type="spellEnd"/>
      <w:r>
        <w:t>;</w:t>
      </w:r>
    </w:p>
    <w:p w14:paraId="1BDC9867" w14:textId="77777777" w:rsidR="00A95099" w:rsidRDefault="00A95099" w:rsidP="00A95099">
      <w:pPr>
        <w:pStyle w:val="Code"/>
      </w:pPr>
      <w:r>
        <w:t xml:space="preserve">        }</w:t>
      </w:r>
    </w:p>
    <w:p w14:paraId="78CF6D06" w14:textId="77777777" w:rsidR="00A95099" w:rsidRDefault="00A95099" w:rsidP="00A95099">
      <w:pPr>
        <w:pStyle w:val="Code"/>
      </w:pPr>
      <w:r>
        <w:t xml:space="preserve">        origin = Point(</w:t>
      </w:r>
      <w:proofErr w:type="spellStart"/>
      <w:proofErr w:type="gramStart"/>
      <w:r>
        <w:t>rhs.getOrigin</w:t>
      </w:r>
      <w:proofErr w:type="spellEnd"/>
      <w:proofErr w:type="gramEnd"/>
      <w:r>
        <w:t>().</w:t>
      </w:r>
      <w:proofErr w:type="spellStart"/>
      <w:r>
        <w:t>getX</w:t>
      </w:r>
      <w:proofErr w:type="spellEnd"/>
      <w:r>
        <w:t xml:space="preserve">(), </w:t>
      </w:r>
      <w:proofErr w:type="spellStart"/>
      <w:r>
        <w:t>rhs.getOrigin</w:t>
      </w:r>
      <w:proofErr w:type="spellEnd"/>
      <w:r>
        <w:t>().</w:t>
      </w:r>
      <w:proofErr w:type="spellStart"/>
      <w:r>
        <w:t>getY</w:t>
      </w:r>
      <w:proofErr w:type="spellEnd"/>
      <w:r>
        <w:t>());</w:t>
      </w:r>
    </w:p>
    <w:p w14:paraId="48967591" w14:textId="77777777" w:rsidR="00A95099" w:rsidRDefault="00A95099" w:rsidP="00A95099">
      <w:pPr>
        <w:pStyle w:val="Code"/>
      </w:pPr>
      <w:r>
        <w:t xml:space="preserve">        </w:t>
      </w:r>
      <w:proofErr w:type="spellStart"/>
      <w:r>
        <w:t>shapeName</w:t>
      </w:r>
      <w:proofErr w:type="spellEnd"/>
      <w:r>
        <w:t xml:space="preserve"> = new char[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rhs.getName</w:t>
      </w:r>
      <w:proofErr w:type="spellEnd"/>
      <w:proofErr w:type="gramEnd"/>
      <w:r>
        <w:t>()) + 1];</w:t>
      </w:r>
    </w:p>
    <w:p w14:paraId="4F291537" w14:textId="77777777" w:rsidR="00A95099" w:rsidRDefault="00A95099" w:rsidP="00A95099">
      <w:pPr>
        <w:pStyle w:val="Code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shapeName</w:t>
      </w:r>
      <w:proofErr w:type="spellEnd"/>
      <w:r>
        <w:t xml:space="preserve">, </w:t>
      </w:r>
      <w:proofErr w:type="spellStart"/>
      <w:r>
        <w:t>rhs.getName</w:t>
      </w:r>
      <w:proofErr w:type="spellEnd"/>
      <w:r>
        <w:t>());</w:t>
      </w:r>
    </w:p>
    <w:p w14:paraId="761FBB24" w14:textId="77777777" w:rsidR="00A95099" w:rsidRDefault="00A95099" w:rsidP="00A95099">
      <w:pPr>
        <w:pStyle w:val="Code"/>
      </w:pPr>
      <w:r>
        <w:t xml:space="preserve">    }</w:t>
      </w:r>
    </w:p>
    <w:p w14:paraId="3A5B3DF4" w14:textId="77777777" w:rsidR="00A95099" w:rsidRDefault="00A95099" w:rsidP="00A95099">
      <w:pPr>
        <w:pStyle w:val="Code"/>
      </w:pPr>
      <w:r>
        <w:t xml:space="preserve">    return *this;</w:t>
      </w:r>
    </w:p>
    <w:p w14:paraId="59648671" w14:textId="77777777" w:rsidR="00A95099" w:rsidRDefault="00A95099" w:rsidP="00A95099">
      <w:pPr>
        <w:pStyle w:val="Code"/>
      </w:pPr>
      <w:r>
        <w:t>}</w:t>
      </w:r>
    </w:p>
    <w:p w14:paraId="00867DDD" w14:textId="77777777" w:rsidR="00A95099" w:rsidRDefault="00A95099" w:rsidP="00A95099">
      <w:pPr>
        <w:pStyle w:val="Code"/>
      </w:pPr>
    </w:p>
    <w:p w14:paraId="42972E79" w14:textId="77777777" w:rsidR="00A95099" w:rsidRDefault="00A95099" w:rsidP="00A95099">
      <w:pPr>
        <w:pStyle w:val="Code"/>
      </w:pPr>
      <w:proofErr w:type="spellStart"/>
      <w:r>
        <w:t>const</w:t>
      </w:r>
      <w:proofErr w:type="spellEnd"/>
      <w:r>
        <w:t xml:space="preserve"> Point&amp; </w:t>
      </w:r>
      <w:proofErr w:type="gramStart"/>
      <w:r>
        <w:t>Shape::</w:t>
      </w:r>
      <w:proofErr w:type="spellStart"/>
      <w:proofErr w:type="gramEnd"/>
      <w:r>
        <w:t>getOrigin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 xml:space="preserve"> {</w:t>
      </w:r>
    </w:p>
    <w:p w14:paraId="3CDEB1B9" w14:textId="77777777" w:rsidR="00A95099" w:rsidRDefault="00A95099" w:rsidP="00A95099">
      <w:pPr>
        <w:pStyle w:val="Code"/>
      </w:pPr>
      <w:r>
        <w:t xml:space="preserve">    return origin;</w:t>
      </w:r>
    </w:p>
    <w:p w14:paraId="4654DC60" w14:textId="77777777" w:rsidR="00A95099" w:rsidRDefault="00A95099" w:rsidP="00A95099">
      <w:pPr>
        <w:pStyle w:val="Code"/>
      </w:pPr>
      <w:r>
        <w:t>}</w:t>
      </w:r>
    </w:p>
    <w:p w14:paraId="4097245E" w14:textId="77777777" w:rsidR="00A95099" w:rsidRDefault="00A95099" w:rsidP="00A95099">
      <w:pPr>
        <w:pStyle w:val="Code"/>
      </w:pPr>
    </w:p>
    <w:p w14:paraId="015B0DA8" w14:textId="77777777" w:rsidR="00A95099" w:rsidRDefault="00A95099" w:rsidP="00A95099">
      <w:pPr>
        <w:pStyle w:val="Code"/>
      </w:pPr>
      <w:r>
        <w:t xml:space="preserve">char* </w:t>
      </w:r>
      <w:proofErr w:type="gramStart"/>
      <w:r>
        <w:t>Shape::</w:t>
      </w:r>
      <w:proofErr w:type="spellStart"/>
      <w:proofErr w:type="gramEnd"/>
      <w:r>
        <w:t>getName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 xml:space="preserve"> {</w:t>
      </w:r>
    </w:p>
    <w:p w14:paraId="1D27A1E7" w14:textId="77777777" w:rsidR="00A95099" w:rsidRDefault="00A95099" w:rsidP="00A95099">
      <w:pPr>
        <w:pStyle w:val="Code"/>
      </w:pPr>
      <w:r>
        <w:t xml:space="preserve">    return </w:t>
      </w:r>
      <w:proofErr w:type="spellStart"/>
      <w:r>
        <w:t>shapeName</w:t>
      </w:r>
      <w:proofErr w:type="spellEnd"/>
      <w:r>
        <w:t>;</w:t>
      </w:r>
    </w:p>
    <w:p w14:paraId="147AD36B" w14:textId="77777777" w:rsidR="00A95099" w:rsidRDefault="00A95099" w:rsidP="00A95099">
      <w:pPr>
        <w:pStyle w:val="Code"/>
      </w:pPr>
      <w:r>
        <w:t>}</w:t>
      </w:r>
    </w:p>
    <w:p w14:paraId="470D6D33" w14:textId="77777777" w:rsidR="00A95099" w:rsidRDefault="00A95099" w:rsidP="00A95099">
      <w:pPr>
        <w:pStyle w:val="Code"/>
      </w:pPr>
    </w:p>
    <w:p w14:paraId="69231DFF" w14:textId="77777777" w:rsidR="00A95099" w:rsidRDefault="00A95099" w:rsidP="00A95099">
      <w:pPr>
        <w:pStyle w:val="Code"/>
      </w:pPr>
      <w:r>
        <w:t xml:space="preserve">void </w:t>
      </w:r>
      <w:proofErr w:type="gramStart"/>
      <w:r>
        <w:t>Shape::</w:t>
      </w:r>
      <w:proofErr w:type="gramEnd"/>
      <w:r>
        <w:t xml:space="preserve">display () </w:t>
      </w:r>
      <w:proofErr w:type="spellStart"/>
      <w:r>
        <w:t>const</w:t>
      </w:r>
      <w:proofErr w:type="spellEnd"/>
      <w:r>
        <w:t xml:space="preserve"> {</w:t>
      </w:r>
    </w:p>
    <w:p w14:paraId="0342A757" w14:textId="77777777" w:rsidR="00A95099" w:rsidRDefault="00A95099" w:rsidP="00A95099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Shape</w:t>
      </w:r>
      <w:proofErr w:type="gramEnd"/>
      <w:r>
        <w:t xml:space="preserve"> Name: " &lt;&lt; </w:t>
      </w:r>
      <w:proofErr w:type="spellStart"/>
      <w:r>
        <w:t>shapeName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F1A7711" w14:textId="77777777" w:rsidR="00A95099" w:rsidRDefault="00A95099" w:rsidP="00A95099">
      <w:pPr>
        <w:pStyle w:val="Code"/>
      </w:pPr>
      <w:r>
        <w:t xml:space="preserve">    </w:t>
      </w:r>
      <w:proofErr w:type="spellStart"/>
      <w:proofErr w:type="gramStart"/>
      <w:r>
        <w:t>origin.display</w:t>
      </w:r>
      <w:proofErr w:type="spellEnd"/>
      <w:proofErr w:type="gramEnd"/>
      <w:r>
        <w:t>();</w:t>
      </w:r>
    </w:p>
    <w:p w14:paraId="2556A571" w14:textId="77777777" w:rsidR="00A95099" w:rsidRDefault="00A95099" w:rsidP="00A95099">
      <w:pPr>
        <w:pStyle w:val="Code"/>
      </w:pPr>
      <w:r>
        <w:t>}</w:t>
      </w:r>
    </w:p>
    <w:p w14:paraId="08159780" w14:textId="77777777" w:rsidR="00A95099" w:rsidRDefault="00A95099" w:rsidP="00A95099">
      <w:pPr>
        <w:pStyle w:val="Code"/>
      </w:pPr>
    </w:p>
    <w:p w14:paraId="3F61CCDC" w14:textId="77777777" w:rsidR="00A95099" w:rsidRDefault="00A95099" w:rsidP="00A95099">
      <w:pPr>
        <w:pStyle w:val="Code"/>
      </w:pPr>
      <w:r>
        <w:t xml:space="preserve">double </w:t>
      </w:r>
      <w:proofErr w:type="gramStart"/>
      <w:r>
        <w:t>Shape::</w:t>
      </w:r>
      <w:proofErr w:type="gramEnd"/>
      <w:r>
        <w:t>distance (Shape&amp; other) {</w:t>
      </w:r>
    </w:p>
    <w:p w14:paraId="25FCF914" w14:textId="77777777" w:rsidR="00A95099" w:rsidRDefault="00A95099" w:rsidP="00A95099">
      <w:pPr>
        <w:pStyle w:val="Code"/>
      </w:pPr>
      <w:r>
        <w:t xml:space="preserve">    return </w:t>
      </w:r>
      <w:proofErr w:type="gramStart"/>
      <w:r>
        <w:t>Point::</w:t>
      </w:r>
      <w:proofErr w:type="gramEnd"/>
      <w:r>
        <w:t xml:space="preserve">distance(origin, </w:t>
      </w:r>
      <w:proofErr w:type="spellStart"/>
      <w:r>
        <w:t>other.getOrigin</w:t>
      </w:r>
      <w:proofErr w:type="spellEnd"/>
      <w:r>
        <w:t>());</w:t>
      </w:r>
    </w:p>
    <w:p w14:paraId="74EC2FFB" w14:textId="77777777" w:rsidR="00A95099" w:rsidRDefault="00A95099" w:rsidP="00A95099">
      <w:pPr>
        <w:pStyle w:val="Code"/>
      </w:pPr>
      <w:r>
        <w:t>}</w:t>
      </w:r>
    </w:p>
    <w:p w14:paraId="23F9A779" w14:textId="77777777" w:rsidR="00A95099" w:rsidRDefault="00A95099" w:rsidP="00A95099">
      <w:pPr>
        <w:pStyle w:val="Code"/>
      </w:pPr>
    </w:p>
    <w:p w14:paraId="3B9A8707" w14:textId="77777777" w:rsidR="00A95099" w:rsidRDefault="00A95099" w:rsidP="00A95099">
      <w:pPr>
        <w:pStyle w:val="Code"/>
      </w:pPr>
      <w:r>
        <w:t xml:space="preserve">double </w:t>
      </w:r>
      <w:proofErr w:type="gramStart"/>
      <w:r>
        <w:t>Shape::</w:t>
      </w:r>
      <w:proofErr w:type="gramEnd"/>
      <w:r>
        <w:t xml:space="preserve">distance (Shape&amp; </w:t>
      </w:r>
      <w:proofErr w:type="spellStart"/>
      <w:r>
        <w:t>the_shape</w:t>
      </w:r>
      <w:proofErr w:type="spellEnd"/>
      <w:r>
        <w:t>, Shape&amp; other) {</w:t>
      </w:r>
    </w:p>
    <w:p w14:paraId="323AE89E" w14:textId="77777777" w:rsidR="00A95099" w:rsidRDefault="00A95099" w:rsidP="00A95099">
      <w:pPr>
        <w:pStyle w:val="Code"/>
      </w:pPr>
      <w:r>
        <w:t xml:space="preserve">    return </w:t>
      </w:r>
      <w:proofErr w:type="gramStart"/>
      <w:r>
        <w:t>Point::</w:t>
      </w:r>
      <w:proofErr w:type="gramEnd"/>
      <w:r>
        <w:t>distance(</w:t>
      </w:r>
      <w:proofErr w:type="spellStart"/>
      <w:r>
        <w:t>the_shape.getOrigin</w:t>
      </w:r>
      <w:proofErr w:type="spellEnd"/>
      <w:r>
        <w:t xml:space="preserve">(), </w:t>
      </w:r>
      <w:proofErr w:type="spellStart"/>
      <w:r>
        <w:t>other.getOrigin</w:t>
      </w:r>
      <w:proofErr w:type="spellEnd"/>
      <w:r>
        <w:t>());</w:t>
      </w:r>
    </w:p>
    <w:p w14:paraId="18FABD68" w14:textId="77777777" w:rsidR="00A95099" w:rsidRDefault="00A95099" w:rsidP="00A95099">
      <w:pPr>
        <w:pStyle w:val="Code"/>
      </w:pPr>
      <w:r>
        <w:t>}</w:t>
      </w:r>
    </w:p>
    <w:p w14:paraId="6641079C" w14:textId="77777777" w:rsidR="00A95099" w:rsidRDefault="00A95099" w:rsidP="00A95099">
      <w:pPr>
        <w:pStyle w:val="Code"/>
      </w:pPr>
    </w:p>
    <w:p w14:paraId="67CDDACA" w14:textId="77777777" w:rsidR="00A95099" w:rsidRDefault="00A95099" w:rsidP="00A95099">
      <w:pPr>
        <w:pStyle w:val="Code"/>
      </w:pPr>
      <w:r>
        <w:t xml:space="preserve">void </w:t>
      </w:r>
      <w:proofErr w:type="gramStart"/>
      <w:r>
        <w:t>Shape::</w:t>
      </w:r>
      <w:proofErr w:type="gramEnd"/>
      <w:r>
        <w:t xml:space="preserve">move (double dx, double </w:t>
      </w:r>
      <w:proofErr w:type="spellStart"/>
      <w:r>
        <w:t>dy</w:t>
      </w:r>
      <w:proofErr w:type="spellEnd"/>
      <w:r>
        <w:t>) {</w:t>
      </w:r>
    </w:p>
    <w:p w14:paraId="5F4F5F88" w14:textId="77777777" w:rsidR="00A95099" w:rsidRDefault="00A95099" w:rsidP="00A95099">
      <w:pPr>
        <w:pStyle w:val="Code"/>
      </w:pPr>
      <w:r>
        <w:t xml:space="preserve">    </w:t>
      </w:r>
      <w:proofErr w:type="spellStart"/>
      <w:proofErr w:type="gramStart"/>
      <w:r>
        <w:t>origin.setX</w:t>
      </w:r>
      <w:proofErr w:type="spellEnd"/>
      <w:proofErr w:type="gramEnd"/>
      <w:r>
        <w:t>(</w:t>
      </w:r>
      <w:proofErr w:type="spellStart"/>
      <w:r>
        <w:t>origin.getX</w:t>
      </w:r>
      <w:proofErr w:type="spellEnd"/>
      <w:r>
        <w:t>() + dx);</w:t>
      </w:r>
    </w:p>
    <w:p w14:paraId="0310D0AF" w14:textId="77777777" w:rsidR="00A95099" w:rsidRDefault="00A95099" w:rsidP="00A95099">
      <w:pPr>
        <w:pStyle w:val="Code"/>
      </w:pPr>
      <w:r>
        <w:t xml:space="preserve">    </w:t>
      </w:r>
      <w:proofErr w:type="spellStart"/>
      <w:proofErr w:type="gramStart"/>
      <w:r>
        <w:t>origin.setY</w:t>
      </w:r>
      <w:proofErr w:type="spellEnd"/>
      <w:proofErr w:type="gramEnd"/>
      <w:r>
        <w:t>(</w:t>
      </w:r>
      <w:proofErr w:type="spellStart"/>
      <w:r>
        <w:t>origin.getY</w:t>
      </w:r>
      <w:proofErr w:type="spellEnd"/>
      <w:r>
        <w:t xml:space="preserve">() + </w:t>
      </w:r>
      <w:proofErr w:type="spellStart"/>
      <w:r>
        <w:t>dy</w:t>
      </w:r>
      <w:proofErr w:type="spellEnd"/>
      <w:r>
        <w:t>);</w:t>
      </w:r>
    </w:p>
    <w:p w14:paraId="372268BF" w14:textId="77777777" w:rsidR="00A95099" w:rsidRDefault="00A95099" w:rsidP="00A95099">
      <w:pPr>
        <w:pStyle w:val="Code"/>
      </w:pPr>
      <w:r>
        <w:t>}</w:t>
      </w:r>
    </w:p>
    <w:p w14:paraId="3E193072" w14:textId="77777777" w:rsidR="00A95099" w:rsidRDefault="00A95099" w:rsidP="00A95099">
      <w:proofErr w:type="spellStart"/>
      <w:r>
        <w:t>shape.h</w:t>
      </w:r>
      <w:proofErr w:type="spellEnd"/>
    </w:p>
    <w:p w14:paraId="676453B6" w14:textId="77777777" w:rsidR="00A95099" w:rsidRDefault="00A95099" w:rsidP="00A95099">
      <w:pPr>
        <w:pStyle w:val="Code"/>
      </w:pPr>
      <w:r>
        <w:t xml:space="preserve">// File: </w:t>
      </w:r>
      <w:proofErr w:type="spellStart"/>
      <w:r>
        <w:t>shape.h</w:t>
      </w:r>
      <w:proofErr w:type="spellEnd"/>
    </w:p>
    <w:p w14:paraId="0EEC6634" w14:textId="77777777" w:rsidR="00A95099" w:rsidRDefault="00A95099" w:rsidP="00A95099">
      <w:pPr>
        <w:pStyle w:val="Code"/>
      </w:pPr>
      <w:r>
        <w:t xml:space="preserve">// Author: Mitchell </w:t>
      </w:r>
      <w:proofErr w:type="spellStart"/>
      <w:r>
        <w:t>Sawatzky</w:t>
      </w:r>
      <w:proofErr w:type="spellEnd"/>
    </w:p>
    <w:p w14:paraId="1E19A0C0" w14:textId="77777777" w:rsidR="00A95099" w:rsidRDefault="00A95099" w:rsidP="00A95099">
      <w:pPr>
        <w:pStyle w:val="Code"/>
      </w:pPr>
      <w:r>
        <w:t>// Date: March 27, 2016</w:t>
      </w:r>
    </w:p>
    <w:p w14:paraId="5838A0A4" w14:textId="77777777" w:rsidR="00A95099" w:rsidRDefault="00A95099" w:rsidP="00A95099">
      <w:pPr>
        <w:pStyle w:val="Code"/>
      </w:pPr>
      <w:r>
        <w:t>// Class: ENSF 409</w:t>
      </w:r>
    </w:p>
    <w:p w14:paraId="0F77AAF1" w14:textId="77777777" w:rsidR="00A95099" w:rsidRDefault="00A95099" w:rsidP="00A95099">
      <w:pPr>
        <w:pStyle w:val="Code"/>
      </w:pPr>
    </w:p>
    <w:p w14:paraId="7CE5A096" w14:textId="77777777" w:rsidR="00A95099" w:rsidRDefault="00A95099" w:rsidP="00A95099">
      <w:pPr>
        <w:pStyle w:val="Code"/>
      </w:pPr>
      <w:r>
        <w:t>#</w:t>
      </w:r>
      <w:proofErr w:type="spellStart"/>
      <w:r>
        <w:t>ifndef</w:t>
      </w:r>
      <w:proofErr w:type="spellEnd"/>
      <w:r>
        <w:t xml:space="preserve"> SHAPE_H</w:t>
      </w:r>
    </w:p>
    <w:p w14:paraId="104E8DCF" w14:textId="77777777" w:rsidR="00A95099" w:rsidRDefault="00A95099" w:rsidP="00A95099">
      <w:pPr>
        <w:pStyle w:val="Code"/>
      </w:pPr>
      <w:r>
        <w:t>#define SHAPE_H</w:t>
      </w:r>
    </w:p>
    <w:p w14:paraId="30A306A8" w14:textId="77777777" w:rsidR="00A95099" w:rsidRDefault="00A95099" w:rsidP="00A95099">
      <w:pPr>
        <w:pStyle w:val="Code"/>
      </w:pPr>
      <w:r>
        <w:t>#include "</w:t>
      </w:r>
      <w:proofErr w:type="spellStart"/>
      <w:r>
        <w:t>point.h</w:t>
      </w:r>
      <w:proofErr w:type="spellEnd"/>
      <w:r>
        <w:t>"</w:t>
      </w:r>
    </w:p>
    <w:p w14:paraId="7943274E" w14:textId="77777777" w:rsidR="00A95099" w:rsidRDefault="00A95099" w:rsidP="00A95099">
      <w:pPr>
        <w:pStyle w:val="Code"/>
      </w:pPr>
    </w:p>
    <w:p w14:paraId="2047D818" w14:textId="77777777" w:rsidR="00A95099" w:rsidRDefault="00A95099" w:rsidP="00A95099">
      <w:pPr>
        <w:pStyle w:val="Code"/>
      </w:pPr>
      <w:r>
        <w:t>class Shape {</w:t>
      </w:r>
    </w:p>
    <w:p w14:paraId="7F39D4D3" w14:textId="77777777" w:rsidR="00A95099" w:rsidRDefault="00A95099" w:rsidP="00A95099">
      <w:pPr>
        <w:pStyle w:val="Code"/>
      </w:pPr>
      <w:r>
        <w:t>public:</w:t>
      </w:r>
    </w:p>
    <w:p w14:paraId="68A6A720" w14:textId="77777777" w:rsidR="00A95099" w:rsidRDefault="00A95099" w:rsidP="00A95099">
      <w:pPr>
        <w:pStyle w:val="Code"/>
      </w:pPr>
      <w:r>
        <w:t xml:space="preserve">    Shape (double x, double y, </w:t>
      </w:r>
      <w:proofErr w:type="spellStart"/>
      <w:r>
        <w:t>const</w:t>
      </w:r>
      <w:proofErr w:type="spellEnd"/>
      <w:r>
        <w:t xml:space="preserve"> char* name);</w:t>
      </w:r>
    </w:p>
    <w:p w14:paraId="5C6655DC" w14:textId="77777777" w:rsidR="00A95099" w:rsidRDefault="00A95099" w:rsidP="00A95099">
      <w:pPr>
        <w:pStyle w:val="Code"/>
      </w:pPr>
      <w:r>
        <w:t xml:space="preserve">    Shape (</w:t>
      </w:r>
      <w:proofErr w:type="spellStart"/>
      <w:r>
        <w:t>const</w:t>
      </w:r>
      <w:proofErr w:type="spellEnd"/>
      <w:r>
        <w:t xml:space="preserve"> Shape&amp; </w:t>
      </w:r>
      <w:proofErr w:type="spellStart"/>
      <w:r>
        <w:t>src</w:t>
      </w:r>
      <w:proofErr w:type="spellEnd"/>
      <w:r>
        <w:t>);</w:t>
      </w:r>
    </w:p>
    <w:p w14:paraId="5CF8AD97" w14:textId="77777777" w:rsidR="00A95099" w:rsidRDefault="00A95099" w:rsidP="00A95099">
      <w:pPr>
        <w:pStyle w:val="Code"/>
      </w:pPr>
      <w:r>
        <w:t xml:space="preserve">    ~Shape ();</w:t>
      </w:r>
    </w:p>
    <w:p w14:paraId="4B285D6F" w14:textId="77777777" w:rsidR="00A95099" w:rsidRDefault="00A95099" w:rsidP="00A95099">
      <w:pPr>
        <w:pStyle w:val="Code"/>
      </w:pPr>
      <w:r>
        <w:t xml:space="preserve">    Shape&amp; operator= (</w:t>
      </w:r>
      <w:proofErr w:type="spellStart"/>
      <w:r>
        <w:t>const</w:t>
      </w:r>
      <w:proofErr w:type="spellEnd"/>
      <w:r>
        <w:t xml:space="preserve"> Shape&amp; </w:t>
      </w:r>
      <w:proofErr w:type="spellStart"/>
      <w:r>
        <w:t>rhs</w:t>
      </w:r>
      <w:proofErr w:type="spellEnd"/>
      <w:r>
        <w:t>);</w:t>
      </w:r>
    </w:p>
    <w:p w14:paraId="66955486" w14:textId="77777777" w:rsidR="00A95099" w:rsidRDefault="00A95099" w:rsidP="00A95099">
      <w:pPr>
        <w:pStyle w:val="Code"/>
      </w:pPr>
    </w:p>
    <w:p w14:paraId="09D8736C" w14:textId="77777777" w:rsidR="00A95099" w:rsidRDefault="00A95099" w:rsidP="00A95099">
      <w:pPr>
        <w:pStyle w:val="Code"/>
      </w:pPr>
      <w:r>
        <w:t xml:space="preserve">    // PROMISES: Gets the origin point</w:t>
      </w:r>
    </w:p>
    <w:p w14:paraId="4FD0A870" w14:textId="77777777" w:rsidR="00A95099" w:rsidRDefault="00A95099" w:rsidP="00A95099">
      <w:pPr>
        <w:pStyle w:val="Code"/>
      </w:pPr>
      <w:r>
        <w:t xml:space="preserve">    </w:t>
      </w:r>
      <w:proofErr w:type="spellStart"/>
      <w:r>
        <w:t>const</w:t>
      </w:r>
      <w:proofErr w:type="spellEnd"/>
      <w:r>
        <w:t xml:space="preserve"> Point&amp; </w:t>
      </w:r>
      <w:proofErr w:type="spellStart"/>
      <w:r>
        <w:t>getOrigin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>;</w:t>
      </w:r>
    </w:p>
    <w:p w14:paraId="12DA9EFE" w14:textId="77777777" w:rsidR="00A95099" w:rsidRDefault="00A95099" w:rsidP="00A95099">
      <w:pPr>
        <w:pStyle w:val="Code"/>
      </w:pPr>
    </w:p>
    <w:p w14:paraId="681222A1" w14:textId="77777777" w:rsidR="00A95099" w:rsidRDefault="00A95099" w:rsidP="00A95099">
      <w:pPr>
        <w:pStyle w:val="Code"/>
      </w:pPr>
      <w:r>
        <w:t xml:space="preserve">    // PROMISES: Gets the name of the shape</w:t>
      </w:r>
    </w:p>
    <w:p w14:paraId="1AC768B6" w14:textId="77777777" w:rsidR="00A95099" w:rsidRDefault="00A95099" w:rsidP="00A95099">
      <w:pPr>
        <w:pStyle w:val="Code"/>
      </w:pPr>
      <w:r>
        <w:t xml:space="preserve">    char* </w:t>
      </w:r>
      <w:proofErr w:type="spellStart"/>
      <w:r>
        <w:t>getName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>;</w:t>
      </w:r>
    </w:p>
    <w:p w14:paraId="6F08C902" w14:textId="77777777" w:rsidR="00A95099" w:rsidRDefault="00A95099" w:rsidP="00A95099">
      <w:pPr>
        <w:pStyle w:val="Code"/>
      </w:pPr>
    </w:p>
    <w:p w14:paraId="3F144916" w14:textId="77777777" w:rsidR="00A95099" w:rsidRDefault="00A95099" w:rsidP="00A95099">
      <w:pPr>
        <w:pStyle w:val="Code"/>
      </w:pPr>
      <w:r>
        <w:t xml:space="preserve">    // PROMISES: Outputs shape data to </w:t>
      </w:r>
      <w:proofErr w:type="spellStart"/>
      <w:r>
        <w:t>stdout</w:t>
      </w:r>
      <w:proofErr w:type="spellEnd"/>
    </w:p>
    <w:p w14:paraId="0844B879" w14:textId="77777777" w:rsidR="00A95099" w:rsidRDefault="00A95099" w:rsidP="00A95099">
      <w:pPr>
        <w:pStyle w:val="Code"/>
      </w:pPr>
      <w:r>
        <w:t xml:space="preserve">    virtual void display () </w:t>
      </w:r>
      <w:proofErr w:type="spellStart"/>
      <w:r>
        <w:t>const</w:t>
      </w:r>
      <w:proofErr w:type="spellEnd"/>
      <w:r>
        <w:t>;</w:t>
      </w:r>
    </w:p>
    <w:p w14:paraId="4F65A783" w14:textId="77777777" w:rsidR="00A95099" w:rsidRDefault="00A95099" w:rsidP="00A95099">
      <w:pPr>
        <w:pStyle w:val="Code"/>
      </w:pPr>
    </w:p>
    <w:p w14:paraId="09D83737" w14:textId="77777777" w:rsidR="00A95099" w:rsidRDefault="00A95099" w:rsidP="00A95099">
      <w:pPr>
        <w:pStyle w:val="Code"/>
      </w:pPr>
      <w:r>
        <w:t xml:space="preserve">    // PROMISES: Calculates the distance between the shape and another shape</w:t>
      </w:r>
    </w:p>
    <w:p w14:paraId="46CAFEAA" w14:textId="77777777" w:rsidR="00A95099" w:rsidRDefault="00A95099" w:rsidP="00A95099">
      <w:pPr>
        <w:pStyle w:val="Code"/>
      </w:pPr>
      <w:r>
        <w:t xml:space="preserve">    double distance (Shape&amp; other);</w:t>
      </w:r>
    </w:p>
    <w:p w14:paraId="749896BF" w14:textId="77777777" w:rsidR="00A95099" w:rsidRDefault="00A95099" w:rsidP="00A95099">
      <w:pPr>
        <w:pStyle w:val="Code"/>
      </w:pPr>
    </w:p>
    <w:p w14:paraId="1CDC192C" w14:textId="77777777" w:rsidR="00A95099" w:rsidRDefault="00A95099" w:rsidP="00A95099">
      <w:pPr>
        <w:pStyle w:val="Code"/>
      </w:pPr>
      <w:r>
        <w:t xml:space="preserve">    // PROMISES: Calculates the distance between the shape and another shape</w:t>
      </w:r>
    </w:p>
    <w:p w14:paraId="42BE6328" w14:textId="77777777" w:rsidR="00A95099" w:rsidRDefault="00A95099" w:rsidP="00A95099">
      <w:pPr>
        <w:pStyle w:val="Code"/>
      </w:pPr>
      <w:r>
        <w:t xml:space="preserve">    static double distance (Shape&amp; </w:t>
      </w:r>
      <w:proofErr w:type="spellStart"/>
      <w:r>
        <w:t>the_shape</w:t>
      </w:r>
      <w:proofErr w:type="spellEnd"/>
      <w:r>
        <w:t>, Shape&amp; other);</w:t>
      </w:r>
    </w:p>
    <w:p w14:paraId="1CEEDBE3" w14:textId="77777777" w:rsidR="00A95099" w:rsidRDefault="00A95099" w:rsidP="00A95099">
      <w:pPr>
        <w:pStyle w:val="Code"/>
      </w:pPr>
    </w:p>
    <w:p w14:paraId="12764B97" w14:textId="77777777" w:rsidR="00A95099" w:rsidRDefault="00A95099" w:rsidP="00A95099">
      <w:pPr>
        <w:pStyle w:val="Code"/>
      </w:pPr>
      <w:r>
        <w:t xml:space="preserve">    // PROMISES: Moves the shape by dx and </w:t>
      </w:r>
      <w:proofErr w:type="spellStart"/>
      <w:r>
        <w:t>dy</w:t>
      </w:r>
      <w:proofErr w:type="spellEnd"/>
    </w:p>
    <w:p w14:paraId="5F3E9534" w14:textId="77777777" w:rsidR="00A95099" w:rsidRDefault="00A95099" w:rsidP="00A95099">
      <w:pPr>
        <w:pStyle w:val="Code"/>
      </w:pPr>
      <w:r>
        <w:t xml:space="preserve">    void move (double dx, double </w:t>
      </w:r>
      <w:proofErr w:type="spellStart"/>
      <w:r>
        <w:t>dy</w:t>
      </w:r>
      <w:proofErr w:type="spellEnd"/>
      <w:r>
        <w:t>);</w:t>
      </w:r>
    </w:p>
    <w:p w14:paraId="7EEED250" w14:textId="77777777" w:rsidR="00A95099" w:rsidRDefault="00A95099" w:rsidP="00A95099">
      <w:pPr>
        <w:pStyle w:val="Code"/>
      </w:pPr>
      <w:r>
        <w:t>private:</w:t>
      </w:r>
    </w:p>
    <w:p w14:paraId="2B0752E1" w14:textId="77777777" w:rsidR="00A95099" w:rsidRDefault="00A95099" w:rsidP="00A95099">
      <w:pPr>
        <w:pStyle w:val="Code"/>
      </w:pPr>
      <w:r>
        <w:t xml:space="preserve">    Point origin;</w:t>
      </w:r>
    </w:p>
    <w:p w14:paraId="5303597A" w14:textId="77777777" w:rsidR="00A95099" w:rsidRDefault="00A95099" w:rsidP="00A95099">
      <w:pPr>
        <w:pStyle w:val="Code"/>
      </w:pPr>
      <w:r>
        <w:t xml:space="preserve">    char* </w:t>
      </w:r>
      <w:proofErr w:type="spellStart"/>
      <w:r>
        <w:t>shapeName</w:t>
      </w:r>
      <w:proofErr w:type="spellEnd"/>
      <w:r>
        <w:t>;</w:t>
      </w:r>
    </w:p>
    <w:p w14:paraId="428C920F" w14:textId="77777777" w:rsidR="00A95099" w:rsidRDefault="00A95099" w:rsidP="00A95099">
      <w:pPr>
        <w:pStyle w:val="Code"/>
      </w:pPr>
      <w:r>
        <w:t>};</w:t>
      </w:r>
    </w:p>
    <w:p w14:paraId="25CC2324" w14:textId="77777777" w:rsidR="00A95099" w:rsidRDefault="00A95099" w:rsidP="00A95099">
      <w:pPr>
        <w:pStyle w:val="Code"/>
      </w:pPr>
    </w:p>
    <w:p w14:paraId="236CDFD1" w14:textId="77777777" w:rsidR="00A95099" w:rsidRDefault="00A95099" w:rsidP="00A95099">
      <w:pPr>
        <w:pStyle w:val="Code"/>
      </w:pPr>
      <w:r>
        <w:t>#</w:t>
      </w:r>
      <w:proofErr w:type="spellStart"/>
      <w:r>
        <w:t>endif</w:t>
      </w:r>
      <w:proofErr w:type="spellEnd"/>
    </w:p>
    <w:p w14:paraId="22D31032" w14:textId="77777777" w:rsidR="00A95099" w:rsidRDefault="00A95099" w:rsidP="00A95099">
      <w:r>
        <w:t>square.cpp</w:t>
      </w:r>
    </w:p>
    <w:p w14:paraId="16211BA5" w14:textId="77777777" w:rsidR="00A95099" w:rsidRDefault="00A95099" w:rsidP="00A95099">
      <w:pPr>
        <w:pStyle w:val="Code"/>
      </w:pPr>
      <w:r>
        <w:t>// File: square.cpp</w:t>
      </w:r>
    </w:p>
    <w:p w14:paraId="0F2E3561" w14:textId="77777777" w:rsidR="00A95099" w:rsidRDefault="00A95099" w:rsidP="00A95099">
      <w:pPr>
        <w:pStyle w:val="Code"/>
      </w:pPr>
      <w:r>
        <w:t xml:space="preserve">// Author: Mitchell </w:t>
      </w:r>
      <w:proofErr w:type="spellStart"/>
      <w:r>
        <w:t>Sawatzky</w:t>
      </w:r>
      <w:proofErr w:type="spellEnd"/>
    </w:p>
    <w:p w14:paraId="7AC272B2" w14:textId="77777777" w:rsidR="00A95099" w:rsidRDefault="00A95099" w:rsidP="00A95099">
      <w:pPr>
        <w:pStyle w:val="Code"/>
      </w:pPr>
      <w:r>
        <w:t>// Date: March 27, 2016</w:t>
      </w:r>
    </w:p>
    <w:p w14:paraId="10B71A2B" w14:textId="77777777" w:rsidR="00A95099" w:rsidRDefault="00A95099" w:rsidP="00A95099">
      <w:pPr>
        <w:pStyle w:val="Code"/>
      </w:pPr>
      <w:r>
        <w:t>// Class: ENSF 409</w:t>
      </w:r>
    </w:p>
    <w:p w14:paraId="5B738EB4" w14:textId="77777777" w:rsidR="00A95099" w:rsidRDefault="00A95099" w:rsidP="00A95099">
      <w:pPr>
        <w:pStyle w:val="Code"/>
      </w:pPr>
    </w:p>
    <w:p w14:paraId="7B367A3C" w14:textId="77777777" w:rsidR="00A95099" w:rsidRDefault="00A95099" w:rsidP="00A95099">
      <w:pPr>
        <w:pStyle w:val="Code"/>
      </w:pPr>
      <w:r>
        <w:t>#include "</w:t>
      </w:r>
      <w:proofErr w:type="spellStart"/>
      <w:r>
        <w:t>square.h</w:t>
      </w:r>
      <w:proofErr w:type="spellEnd"/>
      <w:r>
        <w:t>"</w:t>
      </w:r>
    </w:p>
    <w:p w14:paraId="73FC50BF" w14:textId="77777777" w:rsidR="00A95099" w:rsidRDefault="00A95099" w:rsidP="00A95099">
      <w:pPr>
        <w:pStyle w:val="Code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31B2A074" w14:textId="77777777" w:rsidR="00A95099" w:rsidRDefault="00A95099" w:rsidP="00A95099">
      <w:pPr>
        <w:pStyle w:val="Code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CC25FBA" w14:textId="77777777" w:rsidR="00A95099" w:rsidRDefault="00A95099" w:rsidP="00A95099">
      <w:pPr>
        <w:pStyle w:val="Code"/>
      </w:pPr>
    </w:p>
    <w:p w14:paraId="37DF3764" w14:textId="77777777" w:rsidR="00A95099" w:rsidRDefault="00A95099" w:rsidP="00A95099">
      <w:pPr>
        <w:pStyle w:val="Code"/>
      </w:pPr>
      <w:proofErr w:type="gramStart"/>
      <w:r>
        <w:t>Square::</w:t>
      </w:r>
      <w:proofErr w:type="gramEnd"/>
      <w:r>
        <w:t xml:space="preserve">Square (double x, double y, double side, </w:t>
      </w:r>
      <w:proofErr w:type="spellStart"/>
      <w:r>
        <w:t>const</w:t>
      </w:r>
      <w:proofErr w:type="spellEnd"/>
      <w:r>
        <w:t xml:space="preserve"> char* name)</w:t>
      </w:r>
    </w:p>
    <w:p w14:paraId="095CC27C" w14:textId="77777777" w:rsidR="00A95099" w:rsidRDefault="00A95099" w:rsidP="00A95099">
      <w:pPr>
        <w:pStyle w:val="Code"/>
      </w:pPr>
      <w:r>
        <w:t xml:space="preserve">: </w:t>
      </w:r>
      <w:proofErr w:type="gramStart"/>
      <w:r>
        <w:t>Shape(</w:t>
      </w:r>
      <w:proofErr w:type="gramEnd"/>
      <w:r>
        <w:t>x, y, name) {</w:t>
      </w:r>
    </w:p>
    <w:p w14:paraId="469DC9A4" w14:textId="77777777" w:rsidR="00A95099" w:rsidRDefault="00A95099" w:rsidP="00A95099">
      <w:pPr>
        <w:pStyle w:val="Code"/>
      </w:pPr>
      <w:r>
        <w:t xml:space="preserve">    </w:t>
      </w:r>
      <w:proofErr w:type="spellStart"/>
      <w:r>
        <w:t>side_a</w:t>
      </w:r>
      <w:proofErr w:type="spellEnd"/>
      <w:r>
        <w:t xml:space="preserve"> = side;</w:t>
      </w:r>
    </w:p>
    <w:p w14:paraId="2E4D7411" w14:textId="77777777" w:rsidR="00A95099" w:rsidRDefault="00A95099" w:rsidP="00A95099">
      <w:pPr>
        <w:pStyle w:val="Code"/>
      </w:pPr>
      <w:r>
        <w:t>}</w:t>
      </w:r>
    </w:p>
    <w:p w14:paraId="6C6A81B2" w14:textId="77777777" w:rsidR="00A95099" w:rsidRDefault="00A95099" w:rsidP="00A95099">
      <w:pPr>
        <w:pStyle w:val="Code"/>
      </w:pPr>
    </w:p>
    <w:p w14:paraId="4CFE7B7B" w14:textId="77777777" w:rsidR="00A95099" w:rsidRDefault="00A95099" w:rsidP="00A95099">
      <w:pPr>
        <w:pStyle w:val="Code"/>
      </w:pPr>
      <w:r>
        <w:t xml:space="preserve">double </w:t>
      </w:r>
      <w:proofErr w:type="gramStart"/>
      <w:r>
        <w:t>Square::</w:t>
      </w:r>
      <w:proofErr w:type="gramEnd"/>
      <w:r>
        <w:t>area () {</w:t>
      </w:r>
    </w:p>
    <w:p w14:paraId="59D3F439" w14:textId="77777777" w:rsidR="00A95099" w:rsidRDefault="00A95099" w:rsidP="00A95099">
      <w:pPr>
        <w:pStyle w:val="Code"/>
      </w:pPr>
      <w:r>
        <w:t xml:space="preserve">    return </w:t>
      </w:r>
      <w:proofErr w:type="spellStart"/>
      <w:r>
        <w:t>side_a</w:t>
      </w:r>
      <w:proofErr w:type="spellEnd"/>
      <w:r>
        <w:t xml:space="preserve"> * </w:t>
      </w:r>
      <w:proofErr w:type="spellStart"/>
      <w:r>
        <w:t>side_a</w:t>
      </w:r>
      <w:proofErr w:type="spellEnd"/>
      <w:r>
        <w:t>;</w:t>
      </w:r>
    </w:p>
    <w:p w14:paraId="334D270B" w14:textId="77777777" w:rsidR="00A95099" w:rsidRDefault="00A95099" w:rsidP="00A95099">
      <w:pPr>
        <w:pStyle w:val="Code"/>
      </w:pPr>
      <w:r>
        <w:t>}</w:t>
      </w:r>
    </w:p>
    <w:p w14:paraId="31DF9FE6" w14:textId="77777777" w:rsidR="00A95099" w:rsidRDefault="00A95099" w:rsidP="00A95099">
      <w:pPr>
        <w:pStyle w:val="Code"/>
      </w:pPr>
    </w:p>
    <w:p w14:paraId="6B05F84B" w14:textId="77777777" w:rsidR="00A95099" w:rsidRDefault="00A95099" w:rsidP="00A95099">
      <w:pPr>
        <w:pStyle w:val="Code"/>
      </w:pPr>
      <w:r>
        <w:t xml:space="preserve">double </w:t>
      </w:r>
      <w:proofErr w:type="gramStart"/>
      <w:r>
        <w:t>Square::</w:t>
      </w:r>
      <w:proofErr w:type="gramEnd"/>
      <w:r>
        <w:t>perimeter () {</w:t>
      </w:r>
    </w:p>
    <w:p w14:paraId="5F1348DC" w14:textId="77777777" w:rsidR="00A95099" w:rsidRDefault="00A95099" w:rsidP="00A95099">
      <w:pPr>
        <w:pStyle w:val="Code"/>
      </w:pPr>
      <w:r>
        <w:t xml:space="preserve">    return 4 * </w:t>
      </w:r>
      <w:proofErr w:type="spellStart"/>
      <w:r>
        <w:t>side_a</w:t>
      </w:r>
      <w:proofErr w:type="spellEnd"/>
      <w:r>
        <w:t>;</w:t>
      </w:r>
    </w:p>
    <w:p w14:paraId="01DF0441" w14:textId="77777777" w:rsidR="00A95099" w:rsidRDefault="00A95099" w:rsidP="00A95099">
      <w:pPr>
        <w:pStyle w:val="Code"/>
      </w:pPr>
      <w:r>
        <w:t>}</w:t>
      </w:r>
    </w:p>
    <w:p w14:paraId="63B2ED67" w14:textId="77777777" w:rsidR="00A95099" w:rsidRDefault="00A95099" w:rsidP="00A95099">
      <w:pPr>
        <w:pStyle w:val="Code"/>
      </w:pPr>
    </w:p>
    <w:p w14:paraId="624A86AC" w14:textId="77777777" w:rsidR="00A95099" w:rsidRDefault="00A95099" w:rsidP="00A95099">
      <w:pPr>
        <w:pStyle w:val="Code"/>
      </w:pPr>
      <w:r>
        <w:t xml:space="preserve">double </w:t>
      </w:r>
      <w:proofErr w:type="gramStart"/>
      <w:r>
        <w:t>Square::</w:t>
      </w:r>
      <w:proofErr w:type="spellStart"/>
      <w:proofErr w:type="gramEnd"/>
      <w:r>
        <w:t>getSideA</w:t>
      </w:r>
      <w:proofErr w:type="spellEnd"/>
      <w:r>
        <w:t xml:space="preserve"> () {</w:t>
      </w:r>
    </w:p>
    <w:p w14:paraId="601D67CC" w14:textId="77777777" w:rsidR="00A95099" w:rsidRDefault="00A95099" w:rsidP="00A95099">
      <w:pPr>
        <w:pStyle w:val="Code"/>
      </w:pPr>
      <w:r>
        <w:t xml:space="preserve">    return </w:t>
      </w:r>
      <w:proofErr w:type="spellStart"/>
      <w:r>
        <w:t>side_a</w:t>
      </w:r>
      <w:proofErr w:type="spellEnd"/>
      <w:r>
        <w:t>;</w:t>
      </w:r>
    </w:p>
    <w:p w14:paraId="6323EBDA" w14:textId="77777777" w:rsidR="00A95099" w:rsidRDefault="00A95099" w:rsidP="00A95099">
      <w:pPr>
        <w:pStyle w:val="Code"/>
      </w:pPr>
      <w:r>
        <w:t>}</w:t>
      </w:r>
    </w:p>
    <w:p w14:paraId="741BF5DD" w14:textId="77777777" w:rsidR="00A95099" w:rsidRDefault="00A95099" w:rsidP="00A95099">
      <w:pPr>
        <w:pStyle w:val="Code"/>
      </w:pPr>
    </w:p>
    <w:p w14:paraId="6FB42029" w14:textId="77777777" w:rsidR="00A95099" w:rsidRDefault="00A95099" w:rsidP="00A95099">
      <w:pPr>
        <w:pStyle w:val="Code"/>
      </w:pPr>
      <w:r>
        <w:t xml:space="preserve">void </w:t>
      </w:r>
      <w:proofErr w:type="gramStart"/>
      <w:r>
        <w:t>Square::</w:t>
      </w:r>
      <w:proofErr w:type="spellStart"/>
      <w:proofErr w:type="gramEnd"/>
      <w:r>
        <w:t>setSideA</w:t>
      </w:r>
      <w:proofErr w:type="spellEnd"/>
      <w:r>
        <w:t xml:space="preserve"> (double side) {</w:t>
      </w:r>
    </w:p>
    <w:p w14:paraId="6C42AEEA" w14:textId="77777777" w:rsidR="00A95099" w:rsidRDefault="00A95099" w:rsidP="00A95099">
      <w:pPr>
        <w:pStyle w:val="Code"/>
      </w:pPr>
      <w:r>
        <w:t xml:space="preserve">    </w:t>
      </w:r>
      <w:proofErr w:type="spellStart"/>
      <w:r>
        <w:t>side_a</w:t>
      </w:r>
      <w:proofErr w:type="spellEnd"/>
      <w:r>
        <w:t xml:space="preserve"> = side;</w:t>
      </w:r>
    </w:p>
    <w:p w14:paraId="553D481C" w14:textId="77777777" w:rsidR="00A95099" w:rsidRDefault="00A95099" w:rsidP="00A95099">
      <w:pPr>
        <w:pStyle w:val="Code"/>
      </w:pPr>
      <w:r>
        <w:t>}</w:t>
      </w:r>
    </w:p>
    <w:p w14:paraId="2B0432D0" w14:textId="77777777" w:rsidR="00A95099" w:rsidRDefault="00A95099" w:rsidP="00A95099">
      <w:pPr>
        <w:pStyle w:val="Code"/>
      </w:pPr>
    </w:p>
    <w:p w14:paraId="5B1E2AD4" w14:textId="77777777" w:rsidR="00A95099" w:rsidRDefault="00A95099" w:rsidP="00A95099">
      <w:pPr>
        <w:pStyle w:val="Code"/>
      </w:pPr>
      <w:r>
        <w:t xml:space="preserve">void </w:t>
      </w:r>
      <w:proofErr w:type="gramStart"/>
      <w:r>
        <w:t>Square::</w:t>
      </w:r>
      <w:proofErr w:type="gramEnd"/>
      <w:r>
        <w:t>display () {</w:t>
      </w:r>
    </w:p>
    <w:p w14:paraId="2F5DFBFB" w14:textId="77777777" w:rsidR="00A95099" w:rsidRDefault="00A95099" w:rsidP="00A95099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Square</w:t>
      </w:r>
      <w:proofErr w:type="gramEnd"/>
      <w:r>
        <w:t xml:space="preserve"> Name: " &lt;&lt; </w:t>
      </w:r>
      <w:proofErr w:type="spellStart"/>
      <w:r>
        <w:t>getName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398946A" w14:textId="77777777" w:rsidR="00A95099" w:rsidRDefault="00A95099" w:rsidP="00A95099">
      <w:pPr>
        <w:pStyle w:val="Code"/>
      </w:pPr>
      <w:r>
        <w:t xml:space="preserve">    </w:t>
      </w:r>
      <w:proofErr w:type="spellStart"/>
      <w:r>
        <w:t>getOrigin</w:t>
      </w:r>
      <w:proofErr w:type="spellEnd"/>
      <w:r>
        <w:t>(</w:t>
      </w:r>
      <w:proofErr w:type="gramStart"/>
      <w:r>
        <w:t>).display</w:t>
      </w:r>
      <w:proofErr w:type="gramEnd"/>
      <w:r>
        <w:t>();</w:t>
      </w:r>
    </w:p>
    <w:p w14:paraId="4F82843E" w14:textId="77777777" w:rsidR="00A95099" w:rsidRDefault="00A95099" w:rsidP="00A95099">
      <w:pPr>
        <w:pStyle w:val="Code"/>
      </w:pPr>
      <w:r>
        <w:t>}</w:t>
      </w:r>
    </w:p>
    <w:p w14:paraId="5D182147" w14:textId="77777777" w:rsidR="00A95099" w:rsidRDefault="00A95099" w:rsidP="00A95099">
      <w:proofErr w:type="spellStart"/>
      <w:r>
        <w:t>square.h</w:t>
      </w:r>
      <w:proofErr w:type="spellEnd"/>
    </w:p>
    <w:p w14:paraId="01C18A12" w14:textId="77777777" w:rsidR="00A95099" w:rsidRDefault="00A95099" w:rsidP="00A95099">
      <w:pPr>
        <w:pStyle w:val="Code"/>
      </w:pPr>
      <w:r>
        <w:t xml:space="preserve">// File: </w:t>
      </w:r>
      <w:proofErr w:type="spellStart"/>
      <w:r>
        <w:t>square.h</w:t>
      </w:r>
      <w:proofErr w:type="spellEnd"/>
    </w:p>
    <w:p w14:paraId="78DA8FE1" w14:textId="77777777" w:rsidR="00A95099" w:rsidRDefault="00A95099" w:rsidP="00A95099">
      <w:pPr>
        <w:pStyle w:val="Code"/>
      </w:pPr>
      <w:r>
        <w:t xml:space="preserve">// Author: Mitchell </w:t>
      </w:r>
      <w:proofErr w:type="spellStart"/>
      <w:r>
        <w:t>Sawatzky</w:t>
      </w:r>
      <w:proofErr w:type="spellEnd"/>
    </w:p>
    <w:p w14:paraId="73CEA58C" w14:textId="77777777" w:rsidR="00A95099" w:rsidRDefault="00A95099" w:rsidP="00A95099">
      <w:pPr>
        <w:pStyle w:val="Code"/>
      </w:pPr>
      <w:r>
        <w:t>// Date: March 27, 2016</w:t>
      </w:r>
    </w:p>
    <w:p w14:paraId="59B1D189" w14:textId="77777777" w:rsidR="00A95099" w:rsidRDefault="00A95099" w:rsidP="00A95099">
      <w:pPr>
        <w:pStyle w:val="Code"/>
      </w:pPr>
      <w:r>
        <w:t>// Class: ENSF 409</w:t>
      </w:r>
    </w:p>
    <w:p w14:paraId="15C06158" w14:textId="77777777" w:rsidR="00A95099" w:rsidRDefault="00A95099" w:rsidP="00A95099">
      <w:pPr>
        <w:pStyle w:val="Code"/>
      </w:pPr>
    </w:p>
    <w:p w14:paraId="10632804" w14:textId="77777777" w:rsidR="00A95099" w:rsidRDefault="00A95099" w:rsidP="00A95099">
      <w:pPr>
        <w:pStyle w:val="Code"/>
      </w:pPr>
      <w:r>
        <w:t>#</w:t>
      </w:r>
      <w:proofErr w:type="spellStart"/>
      <w:r>
        <w:t>ifndef</w:t>
      </w:r>
      <w:proofErr w:type="spellEnd"/>
      <w:r>
        <w:t xml:space="preserve"> SQUARE_H</w:t>
      </w:r>
    </w:p>
    <w:p w14:paraId="4702DA06" w14:textId="77777777" w:rsidR="00A95099" w:rsidRDefault="00A95099" w:rsidP="00A95099">
      <w:pPr>
        <w:pStyle w:val="Code"/>
      </w:pPr>
      <w:r>
        <w:t>#define SQUARE_H</w:t>
      </w:r>
    </w:p>
    <w:p w14:paraId="5372F756" w14:textId="77777777" w:rsidR="00A95099" w:rsidRDefault="00A95099" w:rsidP="00A95099">
      <w:pPr>
        <w:pStyle w:val="Code"/>
      </w:pPr>
      <w:r>
        <w:t>#include "</w:t>
      </w:r>
      <w:proofErr w:type="spellStart"/>
      <w:r>
        <w:t>shape.h</w:t>
      </w:r>
      <w:proofErr w:type="spellEnd"/>
      <w:r>
        <w:t>"</w:t>
      </w:r>
    </w:p>
    <w:p w14:paraId="7C87924E" w14:textId="77777777" w:rsidR="00A95099" w:rsidRDefault="00A95099" w:rsidP="00A95099">
      <w:pPr>
        <w:pStyle w:val="Code"/>
      </w:pPr>
    </w:p>
    <w:p w14:paraId="7804A209" w14:textId="77777777" w:rsidR="00A95099" w:rsidRDefault="00A95099" w:rsidP="00A95099">
      <w:pPr>
        <w:pStyle w:val="Code"/>
      </w:pPr>
      <w:r>
        <w:t>class Square: virtual public Shape {</w:t>
      </w:r>
    </w:p>
    <w:p w14:paraId="64C91C18" w14:textId="77777777" w:rsidR="00A95099" w:rsidRDefault="00A95099" w:rsidP="00A95099">
      <w:pPr>
        <w:pStyle w:val="Code"/>
      </w:pPr>
      <w:r>
        <w:t>public:</w:t>
      </w:r>
    </w:p>
    <w:p w14:paraId="1247A30E" w14:textId="77777777" w:rsidR="00A95099" w:rsidRDefault="00A95099" w:rsidP="00A95099">
      <w:pPr>
        <w:pStyle w:val="Code"/>
      </w:pPr>
      <w:r>
        <w:t xml:space="preserve">    Square (double x, double y, double side, </w:t>
      </w:r>
      <w:proofErr w:type="spellStart"/>
      <w:r>
        <w:t>const</w:t>
      </w:r>
      <w:proofErr w:type="spellEnd"/>
      <w:r>
        <w:t xml:space="preserve"> char* name);</w:t>
      </w:r>
    </w:p>
    <w:p w14:paraId="61471DDC" w14:textId="77777777" w:rsidR="00A95099" w:rsidRDefault="00A95099" w:rsidP="00A95099">
      <w:pPr>
        <w:pStyle w:val="Code"/>
      </w:pPr>
    </w:p>
    <w:p w14:paraId="00516F98" w14:textId="77777777" w:rsidR="00A95099" w:rsidRDefault="00A95099" w:rsidP="00A95099">
      <w:pPr>
        <w:pStyle w:val="Code"/>
      </w:pPr>
      <w:r>
        <w:t xml:space="preserve">    // PROMISES: Calculates the area of the shape</w:t>
      </w:r>
    </w:p>
    <w:p w14:paraId="4F32D88F" w14:textId="77777777" w:rsidR="00A95099" w:rsidRDefault="00A95099" w:rsidP="00A95099">
      <w:pPr>
        <w:pStyle w:val="Code"/>
      </w:pPr>
      <w:r>
        <w:t xml:space="preserve">    virtual double area ();</w:t>
      </w:r>
    </w:p>
    <w:p w14:paraId="6CAAC495" w14:textId="77777777" w:rsidR="00A95099" w:rsidRDefault="00A95099" w:rsidP="00A95099">
      <w:pPr>
        <w:pStyle w:val="Code"/>
      </w:pPr>
    </w:p>
    <w:p w14:paraId="6E448029" w14:textId="77777777" w:rsidR="00A95099" w:rsidRDefault="00A95099" w:rsidP="00A95099">
      <w:pPr>
        <w:pStyle w:val="Code"/>
      </w:pPr>
      <w:r>
        <w:t xml:space="preserve">    // PROMISES: Calculates the perimeter of the shape</w:t>
      </w:r>
    </w:p>
    <w:p w14:paraId="54F5A4CC" w14:textId="77777777" w:rsidR="00A95099" w:rsidRDefault="00A95099" w:rsidP="00A95099">
      <w:pPr>
        <w:pStyle w:val="Code"/>
      </w:pPr>
      <w:r>
        <w:t xml:space="preserve">    virtual double perimeter ();</w:t>
      </w:r>
    </w:p>
    <w:p w14:paraId="6EC00258" w14:textId="77777777" w:rsidR="00A95099" w:rsidRDefault="00A95099" w:rsidP="00A95099">
      <w:pPr>
        <w:pStyle w:val="Code"/>
      </w:pPr>
    </w:p>
    <w:p w14:paraId="5726DACF" w14:textId="77777777" w:rsidR="00A95099" w:rsidRDefault="00A95099" w:rsidP="00A95099">
      <w:pPr>
        <w:pStyle w:val="Code"/>
      </w:pPr>
      <w:r>
        <w:t xml:space="preserve">    // PROMISES: Gets the </w:t>
      </w:r>
      <w:proofErr w:type="spellStart"/>
      <w:r>
        <w:t>side_</w:t>
      </w:r>
      <w:proofErr w:type="gramStart"/>
      <w:r>
        <w:t>a</w:t>
      </w:r>
      <w:proofErr w:type="spellEnd"/>
      <w:proofErr w:type="gramEnd"/>
      <w:r>
        <w:t xml:space="preserve"> of the shape</w:t>
      </w:r>
    </w:p>
    <w:p w14:paraId="08A52652" w14:textId="77777777" w:rsidR="00A95099" w:rsidRDefault="00A95099" w:rsidP="00A95099">
      <w:pPr>
        <w:pStyle w:val="Code"/>
      </w:pPr>
      <w:r>
        <w:t xml:space="preserve">    double </w:t>
      </w:r>
      <w:proofErr w:type="spellStart"/>
      <w:r>
        <w:t>getSideA</w:t>
      </w:r>
      <w:proofErr w:type="spellEnd"/>
      <w:r>
        <w:t xml:space="preserve"> ();</w:t>
      </w:r>
    </w:p>
    <w:p w14:paraId="42BBD994" w14:textId="77777777" w:rsidR="00A95099" w:rsidRDefault="00A95099" w:rsidP="00A95099">
      <w:pPr>
        <w:pStyle w:val="Code"/>
      </w:pPr>
    </w:p>
    <w:p w14:paraId="3B96C8AD" w14:textId="77777777" w:rsidR="00A95099" w:rsidRDefault="00A95099" w:rsidP="00A95099">
      <w:pPr>
        <w:pStyle w:val="Code"/>
      </w:pPr>
      <w:r>
        <w:t xml:space="preserve">    // PROMISES: Sets the </w:t>
      </w:r>
      <w:proofErr w:type="spellStart"/>
      <w:r>
        <w:t>side_</w:t>
      </w:r>
      <w:proofErr w:type="gramStart"/>
      <w:r>
        <w:t>a</w:t>
      </w:r>
      <w:proofErr w:type="spellEnd"/>
      <w:proofErr w:type="gramEnd"/>
      <w:r>
        <w:t xml:space="preserve"> of the shape to the new value</w:t>
      </w:r>
    </w:p>
    <w:p w14:paraId="229D5A62" w14:textId="77777777" w:rsidR="00A95099" w:rsidRDefault="00A95099" w:rsidP="00A95099">
      <w:pPr>
        <w:pStyle w:val="Code"/>
      </w:pPr>
      <w:r>
        <w:t xml:space="preserve">    void </w:t>
      </w:r>
      <w:proofErr w:type="spellStart"/>
      <w:r>
        <w:t>setSideA</w:t>
      </w:r>
      <w:proofErr w:type="spellEnd"/>
      <w:r>
        <w:t xml:space="preserve"> (double side);</w:t>
      </w:r>
    </w:p>
    <w:p w14:paraId="09A12AA9" w14:textId="77777777" w:rsidR="00A95099" w:rsidRDefault="00A95099" w:rsidP="00A95099">
      <w:pPr>
        <w:pStyle w:val="Code"/>
      </w:pPr>
    </w:p>
    <w:p w14:paraId="06EE4CB2" w14:textId="77777777" w:rsidR="00A95099" w:rsidRDefault="00A95099" w:rsidP="00A95099">
      <w:pPr>
        <w:pStyle w:val="Code"/>
      </w:pPr>
      <w:r>
        <w:t xml:space="preserve">    // PROMISES: Outputs the shape data to </w:t>
      </w:r>
      <w:proofErr w:type="spellStart"/>
      <w:r>
        <w:t>stdout</w:t>
      </w:r>
      <w:proofErr w:type="spellEnd"/>
    </w:p>
    <w:p w14:paraId="7F00FE16" w14:textId="77777777" w:rsidR="00A95099" w:rsidRDefault="00A95099" w:rsidP="00A95099">
      <w:pPr>
        <w:pStyle w:val="Code"/>
      </w:pPr>
      <w:r>
        <w:t xml:space="preserve">    virtual void display ();</w:t>
      </w:r>
    </w:p>
    <w:p w14:paraId="64207F63" w14:textId="77777777" w:rsidR="00A95099" w:rsidRDefault="00A95099" w:rsidP="00A95099">
      <w:pPr>
        <w:pStyle w:val="Code"/>
      </w:pPr>
      <w:r>
        <w:t>private:</w:t>
      </w:r>
    </w:p>
    <w:p w14:paraId="4DC3DA4C" w14:textId="77777777" w:rsidR="00A95099" w:rsidRDefault="00A95099" w:rsidP="00A95099">
      <w:pPr>
        <w:pStyle w:val="Code"/>
      </w:pPr>
      <w:r>
        <w:t xml:space="preserve">    double </w:t>
      </w:r>
      <w:proofErr w:type="spellStart"/>
      <w:r>
        <w:t>side_a</w:t>
      </w:r>
      <w:proofErr w:type="spellEnd"/>
      <w:r>
        <w:t>;</w:t>
      </w:r>
    </w:p>
    <w:p w14:paraId="6D9A6D93" w14:textId="77777777" w:rsidR="00A95099" w:rsidRDefault="00A95099" w:rsidP="00A95099">
      <w:pPr>
        <w:pStyle w:val="Code"/>
      </w:pPr>
      <w:r>
        <w:t>};</w:t>
      </w:r>
    </w:p>
    <w:p w14:paraId="586A83AE" w14:textId="77777777" w:rsidR="00A95099" w:rsidRDefault="00A95099" w:rsidP="00A95099">
      <w:pPr>
        <w:pStyle w:val="Code"/>
      </w:pPr>
    </w:p>
    <w:p w14:paraId="094A9DFB" w14:textId="77777777" w:rsidR="00A95099" w:rsidRPr="00C62A8B" w:rsidRDefault="00A95099" w:rsidP="00A95099">
      <w:pPr>
        <w:pStyle w:val="Code"/>
      </w:pPr>
      <w:r>
        <w:t>#</w:t>
      </w:r>
      <w:proofErr w:type="spellStart"/>
      <w:r>
        <w:t>endif</w:t>
      </w:r>
      <w:bookmarkStart w:id="0" w:name="_GoBack"/>
      <w:bookmarkEnd w:id="0"/>
      <w:proofErr w:type="spellEnd"/>
    </w:p>
    <w:sectPr w:rsidR="00A95099" w:rsidRPr="00C62A8B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99"/>
    <w:rsid w:val="00093A3C"/>
    <w:rsid w:val="00157EDB"/>
    <w:rsid w:val="002156DA"/>
    <w:rsid w:val="00282B87"/>
    <w:rsid w:val="003C76E0"/>
    <w:rsid w:val="005C4645"/>
    <w:rsid w:val="008472C1"/>
    <w:rsid w:val="009A1179"/>
    <w:rsid w:val="009E3445"/>
    <w:rsid w:val="00A95099"/>
    <w:rsid w:val="00B2151C"/>
    <w:rsid w:val="00C62A8B"/>
    <w:rsid w:val="00C724A8"/>
    <w:rsid w:val="00E26557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DB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SF%2040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ENSF 409 Postlab.dotx</Template>
  <TotalTime>4</TotalTime>
  <Pages>20</Pages>
  <Words>2769</Words>
  <Characters>15788</Characters>
  <Application>Microsoft Macintosh Word</Application>
  <DocSecurity>0</DocSecurity>
  <Lines>131</Lines>
  <Paragraphs>37</Paragraphs>
  <ScaleCrop>false</ScaleCrop>
  <LinksUpToDate>false</LinksUpToDate>
  <CharactersWithSpaces>18520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1</cp:revision>
  <dcterms:created xsi:type="dcterms:W3CDTF">2016-03-28T04:11:00Z</dcterms:created>
  <dcterms:modified xsi:type="dcterms:W3CDTF">2016-03-28T04:18:00Z</dcterms:modified>
</cp:coreProperties>
</file>