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336E3" w14:textId="77777777" w:rsidR="00C62A8B" w:rsidRDefault="00C62A8B">
      <w:pPr>
        <w:rPr>
          <w:b/>
          <w:lang w:val="en-CA"/>
        </w:rPr>
      </w:pPr>
    </w:p>
    <w:p w14:paraId="65FD7AA7" w14:textId="77777777" w:rsidR="00C62A8B" w:rsidRDefault="00C62A8B">
      <w:pPr>
        <w:rPr>
          <w:b/>
          <w:lang w:val="en-CA"/>
        </w:rPr>
      </w:pPr>
    </w:p>
    <w:p w14:paraId="485750DA" w14:textId="77777777" w:rsidR="00C62A8B" w:rsidRDefault="00C62A8B">
      <w:pPr>
        <w:rPr>
          <w:b/>
          <w:lang w:val="en-CA"/>
        </w:rPr>
      </w:pPr>
    </w:p>
    <w:p w14:paraId="58C5A285" w14:textId="77777777" w:rsidR="00C62A8B" w:rsidRDefault="00C62A8B">
      <w:pPr>
        <w:rPr>
          <w:b/>
          <w:lang w:val="en-CA"/>
        </w:rPr>
      </w:pPr>
    </w:p>
    <w:p w14:paraId="30F8B4AA" w14:textId="77777777" w:rsidR="00C62A8B" w:rsidRDefault="00C62A8B">
      <w:pPr>
        <w:rPr>
          <w:b/>
          <w:lang w:val="en-CA"/>
        </w:rPr>
      </w:pPr>
    </w:p>
    <w:p w14:paraId="5037AA42" w14:textId="77777777" w:rsidR="00C62A8B" w:rsidRDefault="00C62A8B">
      <w:pPr>
        <w:rPr>
          <w:b/>
          <w:lang w:val="en-CA"/>
        </w:rPr>
      </w:pPr>
    </w:p>
    <w:p w14:paraId="028B9147" w14:textId="77777777" w:rsidR="00C62A8B" w:rsidRDefault="00C62A8B">
      <w:pPr>
        <w:rPr>
          <w:b/>
          <w:lang w:val="en-CA"/>
        </w:rPr>
      </w:pPr>
    </w:p>
    <w:p w14:paraId="3F510877" w14:textId="77777777" w:rsidR="00C62A8B" w:rsidRDefault="00C62A8B">
      <w:pPr>
        <w:rPr>
          <w:b/>
          <w:lang w:val="en-CA"/>
        </w:rPr>
      </w:pPr>
    </w:p>
    <w:p w14:paraId="22BE9580" w14:textId="77777777" w:rsidR="00C62A8B" w:rsidRDefault="00C62A8B">
      <w:pPr>
        <w:rPr>
          <w:b/>
          <w:lang w:val="en-CA"/>
        </w:rPr>
      </w:pPr>
    </w:p>
    <w:p w14:paraId="047A18EF" w14:textId="77777777" w:rsidR="00C62A8B" w:rsidRDefault="00C62A8B">
      <w:pPr>
        <w:rPr>
          <w:b/>
          <w:lang w:val="en-CA"/>
        </w:rPr>
      </w:pPr>
    </w:p>
    <w:p w14:paraId="5B1B3C99" w14:textId="77777777" w:rsidR="00C62A8B" w:rsidRDefault="00C62A8B">
      <w:pPr>
        <w:rPr>
          <w:b/>
          <w:lang w:val="en-CA"/>
        </w:rPr>
      </w:pPr>
    </w:p>
    <w:p w14:paraId="3EF0A721" w14:textId="77777777" w:rsidR="00C62A8B" w:rsidRDefault="00C62A8B">
      <w:pPr>
        <w:rPr>
          <w:b/>
          <w:lang w:val="en-CA"/>
        </w:rPr>
      </w:pPr>
    </w:p>
    <w:p w14:paraId="314865E5" w14:textId="77777777" w:rsidR="00C62A8B" w:rsidRDefault="00C62A8B">
      <w:pPr>
        <w:rPr>
          <w:b/>
          <w:lang w:val="en-CA"/>
        </w:rPr>
      </w:pPr>
    </w:p>
    <w:p w14:paraId="4179D1EA" w14:textId="77777777" w:rsidR="00C62A8B" w:rsidRDefault="00C62A8B">
      <w:pPr>
        <w:rPr>
          <w:b/>
          <w:lang w:val="en-CA"/>
        </w:rPr>
      </w:pPr>
    </w:p>
    <w:p w14:paraId="7976E209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60CA5FEA" w14:textId="77777777" w:rsidR="00C62A8B" w:rsidRPr="00C62A8B" w:rsidRDefault="00A672B4" w:rsidP="00C62A8B">
      <w:pPr>
        <w:ind w:left="1440"/>
        <w:rPr>
          <w:b/>
          <w:lang w:val="en-CA"/>
        </w:rPr>
      </w:pPr>
      <w:r>
        <w:rPr>
          <w:b/>
          <w:lang w:val="en-CA"/>
        </w:rPr>
        <w:t>Lab 5</w:t>
      </w:r>
    </w:p>
    <w:p w14:paraId="4ECE7C88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>: M. Moshirpour</w:t>
      </w:r>
    </w:p>
    <w:p w14:paraId="628C5627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3CD213D3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A672B4">
        <w:rPr>
          <w:lang w:val="en-CA"/>
        </w:rPr>
        <w:t>: Feb 23</w:t>
      </w:r>
      <w:r>
        <w:rPr>
          <w:lang w:val="en-CA"/>
        </w:rPr>
        <w:t>, 2016</w:t>
      </w:r>
    </w:p>
    <w:p w14:paraId="624F5094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7D3302F" w14:textId="77777777" w:rsidR="00C62A8B" w:rsidRDefault="00C62A8B" w:rsidP="00A672B4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1BEC3C90" w14:textId="77777777" w:rsidR="00A672B4" w:rsidRDefault="00A672B4" w:rsidP="00A672B4">
      <w:pPr>
        <w:rPr>
          <w:lang w:val="en-CA"/>
        </w:rPr>
      </w:pPr>
      <w:r>
        <w:rPr>
          <w:lang w:val="en-CA"/>
        </w:rPr>
        <w:t>Accessible.java</w:t>
      </w:r>
    </w:p>
    <w:p w14:paraId="50DC30B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public interface Accessible {</w:t>
      </w:r>
    </w:p>
    <w:p w14:paraId="2A458C2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String getName();</w:t>
      </w:r>
    </w:p>
    <w:p w14:paraId="491DE24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void setName(String newName);</w:t>
      </w:r>
    </w:p>
    <w:p w14:paraId="1A7E5CD1" w14:textId="77777777" w:rsid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}</w:t>
      </w:r>
    </w:p>
    <w:p w14:paraId="7CBB790A" w14:textId="77777777" w:rsidR="00A672B4" w:rsidRDefault="00A672B4" w:rsidP="00A672B4">
      <w:pPr>
        <w:rPr>
          <w:lang w:val="en-CA"/>
        </w:rPr>
      </w:pPr>
      <w:r>
        <w:rPr>
          <w:lang w:val="en-CA"/>
        </w:rPr>
        <w:t>Circle.java</w:t>
      </w:r>
    </w:p>
    <w:p w14:paraId="3F1F80E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Circle extends Shape</w:t>
      </w:r>
    </w:p>
    <w:p w14:paraId="36A0D29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52BBDF4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private Double radius;</w:t>
      </w:r>
    </w:p>
    <w:p w14:paraId="0C72246E" w14:textId="77777777" w:rsidR="00A672B4" w:rsidRPr="00A672B4" w:rsidRDefault="00A672B4" w:rsidP="00A672B4">
      <w:pPr>
        <w:pStyle w:val="Code"/>
        <w:rPr>
          <w:lang w:val="en-CA"/>
        </w:rPr>
      </w:pPr>
    </w:p>
    <w:p w14:paraId="11EC3DD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Circle(Double x_origin, Double y_origin, Double newradius,  String name, Colour colour){</w:t>
      </w:r>
    </w:p>
    <w:p w14:paraId="2F0C5B0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super(x_origin, y_origin, name, colour);</w:t>
      </w:r>
    </w:p>
    <w:p w14:paraId="080E2A0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radius = newradius;</w:t>
      </w:r>
    </w:p>
    <w:p w14:paraId="226E8D9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63A5477" w14:textId="77777777" w:rsidR="00A672B4" w:rsidRPr="00A672B4" w:rsidRDefault="00A672B4" w:rsidP="00A672B4">
      <w:pPr>
        <w:pStyle w:val="Code"/>
        <w:rPr>
          <w:lang w:val="en-CA"/>
        </w:rPr>
      </w:pPr>
    </w:p>
    <w:p w14:paraId="06C709B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1CCC529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super.clone();</w:t>
      </w:r>
    </w:p>
    <w:p w14:paraId="65899C5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6B405B06" w14:textId="77777777" w:rsidR="00A672B4" w:rsidRPr="00A672B4" w:rsidRDefault="00A672B4" w:rsidP="00A672B4">
      <w:pPr>
        <w:pStyle w:val="Code"/>
        <w:rPr>
          <w:lang w:val="en-CA"/>
        </w:rPr>
      </w:pPr>
    </w:p>
    <w:p w14:paraId="1EF0DAB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set_radius(Double newradius){</w:t>
      </w:r>
    </w:p>
    <w:p w14:paraId="1903306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radius = newradius;</w:t>
      </w:r>
    </w:p>
    <w:p w14:paraId="2A642F9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60837838" w14:textId="77777777" w:rsidR="00A672B4" w:rsidRPr="00A672B4" w:rsidRDefault="00A672B4" w:rsidP="00A672B4">
      <w:pPr>
        <w:pStyle w:val="Code"/>
        <w:rPr>
          <w:lang w:val="en-CA"/>
        </w:rPr>
      </w:pPr>
    </w:p>
    <w:p w14:paraId="2EA7E28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get_radius() {</w:t>
      </w:r>
    </w:p>
    <w:p w14:paraId="79AAE56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radius;</w:t>
      </w:r>
    </w:p>
    <w:p w14:paraId="2C2FAAB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BB5D420" w14:textId="77777777" w:rsidR="00A672B4" w:rsidRPr="00A672B4" w:rsidRDefault="00A672B4" w:rsidP="00A672B4">
      <w:pPr>
        <w:pStyle w:val="Code"/>
        <w:rPr>
          <w:lang w:val="en-CA"/>
        </w:rPr>
      </w:pPr>
    </w:p>
    <w:p w14:paraId="4997A3B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area() {</w:t>
      </w:r>
    </w:p>
    <w:p w14:paraId="596FB5D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Math.PI * Math.pow(radius, 2);</w:t>
      </w:r>
    </w:p>
    <w:p w14:paraId="2DA09CB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5A96351" w14:textId="77777777" w:rsidR="00A672B4" w:rsidRPr="00A672B4" w:rsidRDefault="00A672B4" w:rsidP="00A672B4">
      <w:pPr>
        <w:pStyle w:val="Code"/>
        <w:rPr>
          <w:lang w:val="en-CA"/>
        </w:rPr>
      </w:pPr>
    </w:p>
    <w:p w14:paraId="4E53C27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perimeter() {</w:t>
      </w:r>
    </w:p>
    <w:p w14:paraId="7E571C6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2 * Math.PI * radius;</w:t>
      </w:r>
    </w:p>
    <w:p w14:paraId="6EE878F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6775CA16" w14:textId="77777777" w:rsidR="00A672B4" w:rsidRPr="00A672B4" w:rsidRDefault="00A672B4" w:rsidP="00A672B4">
      <w:pPr>
        <w:pStyle w:val="Code"/>
        <w:rPr>
          <w:lang w:val="en-CA"/>
        </w:rPr>
      </w:pPr>
    </w:p>
    <w:p w14:paraId="2CD6A1E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volume(){</w:t>
      </w:r>
    </w:p>
    <w:p w14:paraId="410E1B0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0.0;</w:t>
      </w:r>
    </w:p>
    <w:p w14:paraId="5530661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CC85153" w14:textId="77777777" w:rsidR="00A672B4" w:rsidRPr="00A672B4" w:rsidRDefault="00A672B4" w:rsidP="00A672B4">
      <w:pPr>
        <w:pStyle w:val="Code"/>
        <w:rPr>
          <w:lang w:val="en-CA"/>
        </w:rPr>
      </w:pPr>
    </w:p>
    <w:p w14:paraId="6BE4AB00" w14:textId="77777777" w:rsidR="00A672B4" w:rsidRPr="00A672B4" w:rsidRDefault="00A672B4" w:rsidP="00A672B4">
      <w:pPr>
        <w:pStyle w:val="Code"/>
        <w:rPr>
          <w:lang w:val="en-CA"/>
        </w:rPr>
      </w:pPr>
    </w:p>
    <w:p w14:paraId="3E8114A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toString(){</w:t>
      </w:r>
    </w:p>
    <w:p w14:paraId="790191F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String s = super.toString()+ "\nRadius: " + radius;</w:t>
      </w:r>
    </w:p>
    <w:p w14:paraId="4C48DDD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s;</w:t>
      </w:r>
    </w:p>
    <w:p w14:paraId="22741EF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BD47545" w14:textId="77777777" w:rsidR="00A672B4" w:rsidRPr="00A672B4" w:rsidRDefault="00A672B4" w:rsidP="00A672B4">
      <w:pPr>
        <w:pStyle w:val="Code"/>
        <w:rPr>
          <w:lang w:val="en-CA"/>
        </w:rPr>
      </w:pPr>
    </w:p>
    <w:p w14:paraId="00A3B0D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enlarge(double multiplier) throws SizeFactorException {</w:t>
      </w:r>
    </w:p>
    <w:p w14:paraId="22C4A4C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(multiplier &lt; LIMIT) {</w:t>
      </w:r>
    </w:p>
    <w:p w14:paraId="6CF1B98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SizeFactorException(multiplier);</w:t>
      </w:r>
    </w:p>
    <w:p w14:paraId="10689DC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187A5A2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radius *= multiplier;</w:t>
      </w:r>
    </w:p>
    <w:p w14:paraId="28E04E4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026B1CF" w14:textId="77777777" w:rsidR="00A672B4" w:rsidRPr="00A672B4" w:rsidRDefault="00A672B4" w:rsidP="00A672B4">
      <w:pPr>
        <w:pStyle w:val="Code"/>
        <w:rPr>
          <w:lang w:val="en-CA"/>
        </w:rPr>
      </w:pPr>
    </w:p>
    <w:p w14:paraId="278033C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shrink(double divisor) throws SizeFactorException {</w:t>
      </w:r>
    </w:p>
    <w:p w14:paraId="7C4E5FF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(divisor &lt; LIMIT) {</w:t>
      </w:r>
    </w:p>
    <w:p w14:paraId="65C51D7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SizeFactorException(divisor);</w:t>
      </w:r>
    </w:p>
    <w:p w14:paraId="56082CA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12A6EFD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radius /= divisor;</w:t>
      </w:r>
    </w:p>
    <w:p w14:paraId="294CFDA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9AAC523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7759734E" w14:textId="77777777" w:rsidR="00A672B4" w:rsidRDefault="00A672B4" w:rsidP="00A672B4">
      <w:pPr>
        <w:rPr>
          <w:lang w:val="en-CA"/>
        </w:rPr>
      </w:pPr>
      <w:r>
        <w:rPr>
          <w:lang w:val="en-CA"/>
        </w:rPr>
        <w:t>Colour.java</w:t>
      </w:r>
    </w:p>
    <w:p w14:paraId="3DA95BE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25370AA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4BA1685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0A2B9A4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45C99D9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62B0360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Colour implements Cloneable</w:t>
      </w:r>
    </w:p>
    <w:p w14:paraId="1D15618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584BD16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private String colour;</w:t>
      </w:r>
    </w:p>
    <w:p w14:paraId="6FAD80A8" w14:textId="77777777" w:rsidR="00A672B4" w:rsidRPr="00A672B4" w:rsidRDefault="00A672B4" w:rsidP="00A672B4">
      <w:pPr>
        <w:pStyle w:val="Code"/>
        <w:rPr>
          <w:lang w:val="en-CA"/>
        </w:rPr>
      </w:pPr>
    </w:p>
    <w:p w14:paraId="6E2DB33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Colour(String s) {</w:t>
      </w:r>
    </w:p>
    <w:p w14:paraId="6A419E3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colour = new String(s);</w:t>
      </w:r>
    </w:p>
    <w:p w14:paraId="725ED42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AFED7C1" w14:textId="77777777" w:rsidR="00A672B4" w:rsidRPr="00A672B4" w:rsidRDefault="00A672B4" w:rsidP="00A672B4">
      <w:pPr>
        <w:pStyle w:val="Code"/>
        <w:rPr>
          <w:lang w:val="en-CA"/>
        </w:rPr>
      </w:pPr>
    </w:p>
    <w:p w14:paraId="5DA7E87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0D8D356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super.clone();</w:t>
      </w:r>
    </w:p>
    <w:p w14:paraId="7D45AD8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751E94A4" w14:textId="77777777" w:rsidR="00A672B4" w:rsidRPr="00A672B4" w:rsidRDefault="00A672B4" w:rsidP="00A672B4">
      <w:pPr>
        <w:pStyle w:val="Code"/>
        <w:rPr>
          <w:lang w:val="en-CA"/>
        </w:rPr>
      </w:pPr>
    </w:p>
    <w:p w14:paraId="313942C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void setColour(String newColour){</w:t>
      </w:r>
    </w:p>
    <w:p w14:paraId="7CC4899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</w:t>
      </w:r>
      <w:r w:rsidRPr="00A672B4">
        <w:rPr>
          <w:lang w:val="en-CA"/>
        </w:rPr>
        <w:tab/>
        <w:t>colour = newColour;</w:t>
      </w:r>
    </w:p>
    <w:p w14:paraId="1AE02F6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2586E3C6" w14:textId="77777777" w:rsidR="00A672B4" w:rsidRPr="00A672B4" w:rsidRDefault="00A672B4" w:rsidP="00A672B4">
      <w:pPr>
        <w:pStyle w:val="Code"/>
        <w:rPr>
          <w:lang w:val="en-CA"/>
        </w:rPr>
      </w:pPr>
    </w:p>
    <w:p w14:paraId="42DCF19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@Override</w:t>
      </w:r>
    </w:p>
    <w:p w14:paraId="312D968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toString(){</w:t>
      </w:r>
    </w:p>
    <w:p w14:paraId="3CF3D2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colour;</w:t>
      </w:r>
    </w:p>
    <w:p w14:paraId="70EC653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7F4948D" w14:textId="77777777" w:rsidR="00A672B4" w:rsidRPr="00A672B4" w:rsidRDefault="00A672B4" w:rsidP="00A672B4">
      <w:pPr>
        <w:pStyle w:val="Code"/>
        <w:rPr>
          <w:lang w:val="en-CA"/>
        </w:rPr>
      </w:pPr>
    </w:p>
    <w:p w14:paraId="3CF3B279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6C12B035" w14:textId="77777777" w:rsidR="00A672B4" w:rsidRDefault="00A672B4" w:rsidP="00A672B4">
      <w:pPr>
        <w:rPr>
          <w:lang w:val="en-CA"/>
        </w:rPr>
      </w:pPr>
      <w:r>
        <w:rPr>
          <w:lang w:val="en-CA"/>
        </w:rPr>
        <w:t>Geometry2.java</w:t>
      </w:r>
    </w:p>
    <w:p w14:paraId="23FEE2C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import java.util.Iterator;</w:t>
      </w:r>
    </w:p>
    <w:p w14:paraId="044FD4E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import java.util.TreeSet;</w:t>
      </w:r>
    </w:p>
    <w:p w14:paraId="05A844A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235E186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6BDBE70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6E3C260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148AE27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2F1D8FB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public class Geometry2{</w:t>
      </w:r>
    </w:p>
    <w:p w14:paraId="1C1F660E" w14:textId="77777777" w:rsidR="00A672B4" w:rsidRPr="00A672B4" w:rsidRDefault="00A672B4" w:rsidP="00A672B4">
      <w:pPr>
        <w:pStyle w:val="Code"/>
        <w:rPr>
          <w:lang w:val="en-CA"/>
        </w:rPr>
      </w:pPr>
    </w:p>
    <w:p w14:paraId="7B9AE34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static void main(String[] args) {</w:t>
      </w:r>
    </w:p>
    <w:p w14:paraId="000D08F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Rectangle r1 = new Rectangle(3.0, 4.0, 5.0, 6.0, "R1", new Colour("Black"));</w:t>
      </w:r>
    </w:p>
    <w:p w14:paraId="0F1E736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Circle c1 = new Circle (13.0, 14.0, 15.0, "C1",new Colour ("Green"));</w:t>
      </w:r>
    </w:p>
    <w:p w14:paraId="1E3E17A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the original values in r1:");</w:t>
      </w:r>
    </w:p>
    <w:p w14:paraId="4F1F268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System.out.println(r1);</w:t>
      </w:r>
    </w:p>
    <w:p w14:paraId="7914DE4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the original values in c1:");</w:t>
      </w:r>
    </w:p>
    <w:p w14:paraId="30A04B9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System.out.println(c1);</w:t>
      </w:r>
    </w:p>
    <w:p w14:paraId="107FEA99" w14:textId="77777777" w:rsidR="00A672B4" w:rsidRPr="00A672B4" w:rsidRDefault="00A672B4" w:rsidP="00A672B4">
      <w:pPr>
        <w:pStyle w:val="Code"/>
        <w:rPr>
          <w:lang w:val="en-CA"/>
        </w:rPr>
      </w:pPr>
    </w:p>
    <w:p w14:paraId="165798C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Rectangle r2 = new Rectangle(23.0, 24.0, 25.0, 26.0, "R2", new Colour("Black"));</w:t>
      </w:r>
    </w:p>
    <w:p w14:paraId="398D79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Circle c2 = new Circle (33.0, 34.0, 35.0, "C2", new Colour("Yellow"));</w:t>
      </w:r>
    </w:p>
    <w:p w14:paraId="0387FBA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the original values in r2:");</w:t>
      </w:r>
    </w:p>
    <w:p w14:paraId="12CD371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System.out.println(r2);</w:t>
      </w:r>
    </w:p>
    <w:p w14:paraId="65C8356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System.out.println("Here are the original values in c2:");</w:t>
      </w:r>
    </w:p>
    <w:p w14:paraId="4CB51FB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System.out.println(c2);</w:t>
      </w:r>
    </w:p>
    <w:p w14:paraId="5B8E4F8C" w14:textId="77777777" w:rsidR="00A672B4" w:rsidRPr="00A672B4" w:rsidRDefault="00A672B4" w:rsidP="00A672B4">
      <w:pPr>
        <w:pStyle w:val="Code"/>
        <w:rPr>
          <w:lang w:val="en-CA"/>
        </w:rPr>
      </w:pPr>
    </w:p>
    <w:p w14:paraId="7D8EA42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Prism p1 = new Prism(43.0, 44.0, 45.0, 46.0, 47.0, "P1", new Colour("White"));</w:t>
      </w:r>
    </w:p>
    <w:p w14:paraId="643CFE8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Prism p2 = new Prism (53.0, 54.0, 55.0, 56.0, 57.0, "P2", new Colour("Gray"));</w:t>
      </w:r>
    </w:p>
    <w:p w14:paraId="12FE6E0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the original values in p1:");</w:t>
      </w:r>
    </w:p>
    <w:p w14:paraId="45CF86E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System.out.println(p1);</w:t>
      </w:r>
    </w:p>
    <w:p w14:paraId="4576A0D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the original values in p2:");</w:t>
      </w:r>
    </w:p>
    <w:p w14:paraId="7304FA9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System.out.println(p2);</w:t>
      </w:r>
    </w:p>
    <w:p w14:paraId="210DA229" w14:textId="77777777" w:rsidR="00A672B4" w:rsidRPr="00A672B4" w:rsidRDefault="00A672B4" w:rsidP="00A672B4">
      <w:pPr>
        <w:pStyle w:val="Code"/>
        <w:rPr>
          <w:lang w:val="en-CA"/>
        </w:rPr>
      </w:pPr>
    </w:p>
    <w:p w14:paraId="2312C0C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THE FOLLOWING CODE SEGMENT MUST BE UNCOMMENTED ONLY FOR EXERCISE A in Lab 5</w:t>
      </w:r>
    </w:p>
    <w:p w14:paraId="21799F5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EXERCISE_A_BEGINS</w:t>
      </w:r>
    </w:p>
    <w:p w14:paraId="51E32778" w14:textId="77777777" w:rsidR="00A672B4" w:rsidRPr="00A672B4" w:rsidRDefault="00A672B4" w:rsidP="00A672B4">
      <w:pPr>
        <w:pStyle w:val="Code"/>
        <w:rPr>
          <w:lang w:val="en-CA"/>
        </w:rPr>
      </w:pPr>
    </w:p>
    <w:p w14:paraId="126E166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System.out.println("\n\nMaking r1 copy of r2, c1 copy of c2, p1 copy of p2:");</w:t>
      </w:r>
    </w:p>
    <w:p w14:paraId="245DAE1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try {</w:t>
      </w:r>
    </w:p>
    <w:p w14:paraId="38ED08F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    r1 = (Rectangle)r2.clone();</w:t>
      </w:r>
    </w:p>
    <w:p w14:paraId="787EC12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    c1 = (Circle)c2.clone();</w:t>
      </w:r>
    </w:p>
    <w:p w14:paraId="31C5D17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    p1 = (Prism)p2.clone();</w:t>
      </w:r>
    </w:p>
    <w:p w14:paraId="0D00735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} catch (CloneNotSupportedException e) {</w:t>
      </w:r>
    </w:p>
    <w:p w14:paraId="6556305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    System.out.println("Can't clone!");</w:t>
      </w:r>
    </w:p>
    <w:p w14:paraId="368961F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}</w:t>
      </w:r>
    </w:p>
    <w:p w14:paraId="4F80B4F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//</w:t>
      </w:r>
    </w:p>
    <w:p w14:paraId="17AC7A2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r2.set_length(1000.0);</w:t>
      </w:r>
    </w:p>
    <w:p w14:paraId="4ED7B42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r2.getOrigin().setx(88.0);</w:t>
      </w:r>
    </w:p>
    <w:p w14:paraId="4427825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r2.getOrigin().sety(99.0);</w:t>
      </w:r>
    </w:p>
    <w:p w14:paraId="3AC0A16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r2.name.setText("");</w:t>
      </w:r>
    </w:p>
    <w:p w14:paraId="0AFC6C5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c2.set_radius(2000.00);</w:t>
      </w:r>
    </w:p>
    <w:p w14:paraId="10D53ED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c2.getOrigin().setx(188.0);</w:t>
      </w:r>
    </w:p>
    <w:p w14:paraId="5FD893E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c2.getOrigin().sety(199.0);</w:t>
      </w:r>
    </w:p>
    <w:p w14:paraId="12AEB79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c2.name.setText("");</w:t>
      </w:r>
    </w:p>
    <w:p w14:paraId="53C52DC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p2.set_height(3000.0);</w:t>
      </w:r>
    </w:p>
    <w:p w14:paraId="4E7A586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p2.getOrigin().setx(88.0);</w:t>
      </w:r>
    </w:p>
    <w:p w14:paraId="469D4B5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p2.getOrigin().sety(99.0);</w:t>
      </w:r>
    </w:p>
    <w:p w14:paraId="1B603B1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p2.name.setText("");</w:t>
      </w:r>
    </w:p>
    <w:p w14:paraId="55C7F68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//</w:t>
      </w:r>
    </w:p>
    <w:p w14:paraId="7349D86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System.out.println("\nHere are values for r1 after trying to make it a copy of r2:");</w:t>
      </w:r>
    </w:p>
    <w:p w14:paraId="73000A8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System.out.println(r1);</w:t>
      </w:r>
    </w:p>
    <w:p w14:paraId="63A1143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System.out.println("\nHere are values for c1 after trying to make it a copy of c2:");</w:t>
      </w:r>
    </w:p>
    <w:p w14:paraId="35926CB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System.out.println(c1);</w:t>
      </w:r>
    </w:p>
    <w:p w14:paraId="4D6141F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System.out.println("\nHere are values for p1 after trying to make it a copy of p2:");</w:t>
      </w:r>
    </w:p>
    <w:p w14:paraId="272C248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// System.out.println(p1);</w:t>
      </w:r>
    </w:p>
    <w:p w14:paraId="6383192D" w14:textId="77777777" w:rsidR="00A672B4" w:rsidRPr="00A672B4" w:rsidRDefault="00A672B4" w:rsidP="00A672B4">
      <w:pPr>
        <w:pStyle w:val="Code"/>
        <w:rPr>
          <w:lang w:val="en-CA"/>
        </w:rPr>
      </w:pPr>
    </w:p>
    <w:p w14:paraId="3769B90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EXERCISE_A_ENDS</w:t>
      </w:r>
    </w:p>
    <w:p w14:paraId="6DEC07AC" w14:textId="77777777" w:rsidR="00A672B4" w:rsidRPr="00A672B4" w:rsidRDefault="00A672B4" w:rsidP="00A672B4">
      <w:pPr>
        <w:pStyle w:val="Code"/>
        <w:rPr>
          <w:lang w:val="en-CA"/>
        </w:rPr>
      </w:pPr>
    </w:p>
    <w:p w14:paraId="12EF524A" w14:textId="77777777" w:rsidR="00A672B4" w:rsidRPr="00A672B4" w:rsidRDefault="00A672B4" w:rsidP="00A672B4">
      <w:pPr>
        <w:pStyle w:val="Code"/>
        <w:rPr>
          <w:lang w:val="en-CA"/>
        </w:rPr>
      </w:pPr>
    </w:p>
    <w:p w14:paraId="02349DA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THE FOLLOWING CODE SEGMENT MUST BE UNCOMMENTED ONLY FOR EXERCISE B in Lab 5</w:t>
      </w:r>
    </w:p>
    <w:p w14:paraId="3790CF0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EXERCISE_B_BEGINS</w:t>
      </w:r>
    </w:p>
    <w:p w14:paraId="49643F8D" w14:textId="77777777" w:rsidR="00A672B4" w:rsidRPr="00A672B4" w:rsidRDefault="00A672B4" w:rsidP="00A672B4">
      <w:pPr>
        <w:pStyle w:val="Code"/>
        <w:rPr>
          <w:lang w:val="en-CA"/>
        </w:rPr>
      </w:pPr>
    </w:p>
    <w:p w14:paraId="25E6F18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try{</w:t>
      </w:r>
    </w:p>
    <w:p w14:paraId="27CD3BDD" w14:textId="77777777" w:rsidR="00A672B4" w:rsidRPr="00A672B4" w:rsidRDefault="00A672B4" w:rsidP="00A672B4">
      <w:pPr>
        <w:pStyle w:val="Code"/>
        <w:rPr>
          <w:lang w:val="en-CA"/>
        </w:rPr>
      </w:pPr>
    </w:p>
    <w:p w14:paraId="077E430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 xml:space="preserve">  r1.enlarge(2.0);</w:t>
      </w:r>
    </w:p>
    <w:p w14:paraId="11DD86A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 xml:space="preserve">  r1.name.enlarge(3.0);</w:t>
      </w:r>
    </w:p>
    <w:p w14:paraId="7A82C5B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 xml:space="preserve">  c1.shrink(2.0);</w:t>
      </w:r>
    </w:p>
    <w:p w14:paraId="05E73D7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 xml:space="preserve">  p1.enlarge(0.5);</w:t>
      </w:r>
    </w:p>
    <w:p w14:paraId="132EE01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} catch(SizeFactorException e){</w:t>
      </w:r>
    </w:p>
    <w:p w14:paraId="0858B47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>System.out.println(e.getMessage());</w:t>
      </w:r>
    </w:p>
    <w:p w14:paraId="4E1023B4" w14:textId="77777777" w:rsidR="00A672B4" w:rsidRPr="00A672B4" w:rsidRDefault="00A672B4" w:rsidP="00A672B4">
      <w:pPr>
        <w:pStyle w:val="Code"/>
        <w:rPr>
          <w:lang w:val="en-CA"/>
        </w:rPr>
      </w:pPr>
    </w:p>
    <w:p w14:paraId="5C368E8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}</w:t>
      </w:r>
    </w:p>
    <w:p w14:paraId="3405A3BC" w14:textId="77777777" w:rsidR="00A672B4" w:rsidRPr="00A672B4" w:rsidRDefault="00A672B4" w:rsidP="00A672B4">
      <w:pPr>
        <w:pStyle w:val="Code"/>
        <w:rPr>
          <w:lang w:val="en-CA"/>
        </w:rPr>
      </w:pPr>
    </w:p>
    <w:p w14:paraId="576737F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values for r1 after calling enlarge(2.0):");</w:t>
      </w:r>
    </w:p>
    <w:p w14:paraId="2DDAE25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System.out.println(r1);</w:t>
      </w:r>
    </w:p>
    <w:p w14:paraId="4128D9E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is the font size for r1.name after calling enlarge(3.0):");</w:t>
      </w:r>
    </w:p>
    <w:p w14:paraId="573C274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System.out.println(r1.name.getFontSize());</w:t>
      </w:r>
    </w:p>
    <w:p w14:paraId="39BC40D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values for c1 after calling shrink (2.0):");</w:t>
      </w:r>
    </w:p>
    <w:p w14:paraId="060F39D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System.out.println(c1);</w:t>
      </w:r>
    </w:p>
    <w:p w14:paraId="112BA60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values for p1 after calling shrink (0.5):");</w:t>
      </w:r>
    </w:p>
    <w:p w14:paraId="528C629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System.out.println(p1);</w:t>
      </w:r>
    </w:p>
    <w:p w14:paraId="6EAECF62" w14:textId="77777777" w:rsidR="00A672B4" w:rsidRPr="00A672B4" w:rsidRDefault="00A672B4" w:rsidP="00A672B4">
      <w:pPr>
        <w:pStyle w:val="Code"/>
        <w:rPr>
          <w:lang w:val="en-CA"/>
        </w:rPr>
      </w:pPr>
    </w:p>
    <w:p w14:paraId="4356D9F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try{</w:t>
      </w:r>
    </w:p>
    <w:p w14:paraId="75F499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 xml:space="preserve">  p1.enlarge(0.5);</w:t>
      </w:r>
    </w:p>
    <w:p w14:paraId="43BEC76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} catch(SizeFactorException e){</w:t>
      </w:r>
    </w:p>
    <w:p w14:paraId="08F40B9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</w:t>
      </w:r>
      <w:r w:rsidRPr="00A672B4">
        <w:rPr>
          <w:lang w:val="en-CA"/>
        </w:rPr>
        <w:tab/>
        <w:t>System.out.println(e.getMessage());</w:t>
      </w:r>
    </w:p>
    <w:p w14:paraId="156D658B" w14:textId="77777777" w:rsidR="00A672B4" w:rsidRPr="00A672B4" w:rsidRDefault="00A672B4" w:rsidP="00A672B4">
      <w:pPr>
        <w:pStyle w:val="Code"/>
        <w:rPr>
          <w:lang w:val="en-CA"/>
        </w:rPr>
      </w:pPr>
    </w:p>
    <w:p w14:paraId="20DD362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}</w:t>
      </w:r>
    </w:p>
    <w:p w14:paraId="61723F0B" w14:textId="77777777" w:rsidR="00A672B4" w:rsidRPr="00A672B4" w:rsidRDefault="00A672B4" w:rsidP="00A672B4">
      <w:pPr>
        <w:pStyle w:val="Code"/>
        <w:rPr>
          <w:lang w:val="en-CA"/>
        </w:rPr>
      </w:pPr>
    </w:p>
    <w:p w14:paraId="76E9658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System.out.println("\nHere are values for p1 after calling shrink (0.5) -- UNCHANGED:");</w:t>
      </w:r>
    </w:p>
    <w:p w14:paraId="72E8F8C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System.out.println(p1);</w:t>
      </w:r>
    </w:p>
    <w:p w14:paraId="6E9C091C" w14:textId="77777777" w:rsidR="00A672B4" w:rsidRPr="00A672B4" w:rsidRDefault="00A672B4" w:rsidP="00A672B4">
      <w:pPr>
        <w:pStyle w:val="Code"/>
        <w:rPr>
          <w:lang w:val="en-CA"/>
        </w:rPr>
      </w:pPr>
    </w:p>
    <w:p w14:paraId="731660E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// EXERCISE_B_ENDS</w:t>
      </w:r>
    </w:p>
    <w:p w14:paraId="3C90166C" w14:textId="77777777" w:rsidR="00A672B4" w:rsidRPr="00A672B4" w:rsidRDefault="00A672B4" w:rsidP="00A672B4">
      <w:pPr>
        <w:pStyle w:val="Code"/>
        <w:rPr>
          <w:lang w:val="en-CA"/>
        </w:rPr>
      </w:pPr>
    </w:p>
    <w:p w14:paraId="7EB8EFF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17DBDD69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68C9BB9E" w14:textId="77777777" w:rsidR="00A672B4" w:rsidRDefault="00A672B4" w:rsidP="00A672B4">
      <w:pPr>
        <w:rPr>
          <w:lang w:val="en-CA"/>
        </w:rPr>
      </w:pPr>
      <w:r>
        <w:rPr>
          <w:lang w:val="en-CA"/>
        </w:rPr>
        <w:t>Point.java</w:t>
      </w:r>
    </w:p>
    <w:p w14:paraId="1E2F784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1E25705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1D5396D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2ACDA84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2EBD187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276045F4" w14:textId="77777777" w:rsidR="00A672B4" w:rsidRPr="00A672B4" w:rsidRDefault="00A672B4" w:rsidP="00A672B4">
      <w:pPr>
        <w:pStyle w:val="Code"/>
        <w:rPr>
          <w:lang w:val="en-CA"/>
        </w:rPr>
      </w:pPr>
    </w:p>
    <w:p w14:paraId="3368686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Point implements Cloneable</w:t>
      </w:r>
    </w:p>
    <w:p w14:paraId="4778F05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05A8D55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private Colour colour;</w:t>
      </w:r>
    </w:p>
    <w:p w14:paraId="390CD94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private Double xCoordinate, yCoordinate;</w:t>
      </w:r>
    </w:p>
    <w:p w14:paraId="3CF91406" w14:textId="77777777" w:rsidR="00A672B4" w:rsidRPr="00A672B4" w:rsidRDefault="00A672B4" w:rsidP="00A672B4">
      <w:pPr>
        <w:pStyle w:val="Code"/>
        <w:rPr>
          <w:lang w:val="en-CA"/>
        </w:rPr>
      </w:pPr>
    </w:p>
    <w:p w14:paraId="3A81F4BC" w14:textId="77777777" w:rsidR="00A672B4" w:rsidRPr="00A672B4" w:rsidRDefault="00A672B4" w:rsidP="00A672B4">
      <w:pPr>
        <w:pStyle w:val="Code"/>
        <w:rPr>
          <w:lang w:val="en-CA"/>
        </w:rPr>
      </w:pPr>
    </w:p>
    <w:p w14:paraId="26969FD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Point(Double a, Double b, Colour c){</w:t>
      </w:r>
    </w:p>
    <w:p w14:paraId="7B80041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colour = (c);</w:t>
      </w:r>
    </w:p>
    <w:p w14:paraId="792A4E5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xCoordinate = a;</w:t>
      </w:r>
    </w:p>
    <w:p w14:paraId="670BFA8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yCoordinate = b;</w:t>
      </w:r>
    </w:p>
    <w:p w14:paraId="519608C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3DC3D19" w14:textId="77777777" w:rsidR="00A672B4" w:rsidRPr="00A672B4" w:rsidRDefault="00A672B4" w:rsidP="00A672B4">
      <w:pPr>
        <w:pStyle w:val="Code"/>
        <w:rPr>
          <w:lang w:val="en-CA"/>
        </w:rPr>
      </w:pPr>
    </w:p>
    <w:p w14:paraId="3320AA6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0735B50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Point obj = (Point)super.clone();</w:t>
      </w:r>
    </w:p>
    <w:p w14:paraId="326E298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obj.colour = (Colour)colour.clone();</w:t>
      </w:r>
    </w:p>
    <w:p w14:paraId="473B058A" w14:textId="77777777" w:rsidR="00A672B4" w:rsidRPr="00A672B4" w:rsidRDefault="00A672B4" w:rsidP="00A672B4">
      <w:pPr>
        <w:pStyle w:val="Code"/>
        <w:rPr>
          <w:lang w:val="en-CA"/>
        </w:rPr>
      </w:pPr>
    </w:p>
    <w:p w14:paraId="3E506A8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obj;</w:t>
      </w:r>
    </w:p>
    <w:p w14:paraId="2E12BBD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1FBE07CC" w14:textId="77777777" w:rsidR="00A672B4" w:rsidRPr="00A672B4" w:rsidRDefault="00A672B4" w:rsidP="00A672B4">
      <w:pPr>
        <w:pStyle w:val="Code"/>
        <w:rPr>
          <w:lang w:val="en-CA"/>
        </w:rPr>
      </w:pPr>
    </w:p>
    <w:p w14:paraId="583DCFE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@Override</w:t>
      </w:r>
    </w:p>
    <w:p w14:paraId="565DFD5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   {</w:t>
      </w:r>
    </w:p>
    <w:p w14:paraId="6ECC57A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String s;</w:t>
      </w:r>
    </w:p>
    <w:p w14:paraId="304AACB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 = "X_coordinate: " + xCoordinate +  "\nY-coordinate: " + yCoordinate +</w:t>
      </w:r>
    </w:p>
    <w:p w14:paraId="3BD060E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"\n" + colour + " point" ;</w:t>
      </w:r>
    </w:p>
    <w:p w14:paraId="4422BD9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s;</w:t>
      </w:r>
    </w:p>
    <w:p w14:paraId="03CFEF6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B1FCF9B" w14:textId="77777777" w:rsidR="00A672B4" w:rsidRPr="00A672B4" w:rsidRDefault="00A672B4" w:rsidP="00A672B4">
      <w:pPr>
        <w:pStyle w:val="Code"/>
        <w:rPr>
          <w:lang w:val="en-CA"/>
        </w:rPr>
      </w:pPr>
    </w:p>
    <w:p w14:paraId="6E6C45F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getx()   {</w:t>
      </w:r>
    </w:p>
    <w:p w14:paraId="4AC4508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xCoordinate;</w:t>
      </w:r>
    </w:p>
    <w:p w14:paraId="6852D99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D730BD7" w14:textId="77777777" w:rsidR="00A672B4" w:rsidRPr="00A672B4" w:rsidRDefault="00A672B4" w:rsidP="00A672B4">
      <w:pPr>
        <w:pStyle w:val="Code"/>
        <w:rPr>
          <w:lang w:val="en-CA"/>
        </w:rPr>
      </w:pPr>
    </w:p>
    <w:p w14:paraId="519A0C9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void  setx(Double newvalue){</w:t>
      </w:r>
    </w:p>
    <w:p w14:paraId="1DE22D1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xCoordinate = newvalue;</w:t>
      </w:r>
    </w:p>
    <w:p w14:paraId="08E8873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B987491" w14:textId="77777777" w:rsidR="00A672B4" w:rsidRPr="00A672B4" w:rsidRDefault="00A672B4" w:rsidP="00A672B4">
      <w:pPr>
        <w:pStyle w:val="Code"/>
        <w:rPr>
          <w:lang w:val="en-CA"/>
        </w:rPr>
      </w:pPr>
    </w:p>
    <w:p w14:paraId="02BCB6D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gety()   {</w:t>
      </w:r>
    </w:p>
    <w:p w14:paraId="1CC0347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yCoordinate;</w:t>
      </w:r>
    </w:p>
    <w:p w14:paraId="14A9C6E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04128B8" w14:textId="77777777" w:rsidR="00A672B4" w:rsidRPr="00A672B4" w:rsidRDefault="00A672B4" w:rsidP="00A672B4">
      <w:pPr>
        <w:pStyle w:val="Code"/>
        <w:rPr>
          <w:lang w:val="en-CA"/>
        </w:rPr>
      </w:pPr>
    </w:p>
    <w:p w14:paraId="6EC404A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 sety(Double newvalue){</w:t>
      </w:r>
    </w:p>
    <w:p w14:paraId="70F2F3B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yCoordinate = newvalue;</w:t>
      </w:r>
    </w:p>
    <w:p w14:paraId="337BF81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5E85627" w14:textId="77777777" w:rsidR="00A672B4" w:rsidRPr="00A672B4" w:rsidRDefault="00A672B4" w:rsidP="00A672B4">
      <w:pPr>
        <w:pStyle w:val="Code"/>
        <w:rPr>
          <w:lang w:val="en-CA"/>
        </w:rPr>
      </w:pPr>
    </w:p>
    <w:p w14:paraId="2D3DF5E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distance(Point  other){</w:t>
      </w:r>
    </w:p>
    <w:p w14:paraId="3D10642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Double dist_x = other.xCoordinate - xCoordinate;</w:t>
      </w:r>
    </w:p>
    <w:p w14:paraId="38E025C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Double dist_y = other.yCoordinate - yCoordinate;</w:t>
      </w:r>
    </w:p>
    <w:p w14:paraId="0A173BA9" w14:textId="77777777" w:rsidR="00A672B4" w:rsidRPr="00A672B4" w:rsidRDefault="00A672B4" w:rsidP="00A672B4">
      <w:pPr>
        <w:pStyle w:val="Code"/>
        <w:rPr>
          <w:lang w:val="en-CA"/>
        </w:rPr>
      </w:pPr>
    </w:p>
    <w:p w14:paraId="3858847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(Math.sqrt(Math.pow(dist_x, 2) + Math.pow(dist_y, 2)));</w:t>
      </w:r>
    </w:p>
    <w:p w14:paraId="36DF447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2E5264A5" w14:textId="77777777" w:rsidR="00A672B4" w:rsidRPr="00A672B4" w:rsidRDefault="00A672B4" w:rsidP="00A672B4">
      <w:pPr>
        <w:pStyle w:val="Code"/>
        <w:rPr>
          <w:lang w:val="en-CA"/>
        </w:rPr>
      </w:pPr>
    </w:p>
    <w:p w14:paraId="29EBD87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static Double  distance (Point  that, Point  other){</w:t>
      </w:r>
    </w:p>
    <w:p w14:paraId="57DD4FB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Double dist_x = other.xCoordinate - that.xCoordinate;</w:t>
      </w:r>
    </w:p>
    <w:p w14:paraId="6047CF3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Double dist_y = other.yCoordinate - that.yCoordinate;</w:t>
      </w:r>
    </w:p>
    <w:p w14:paraId="3DE51924" w14:textId="77777777" w:rsidR="00A672B4" w:rsidRPr="00A672B4" w:rsidRDefault="00A672B4" w:rsidP="00A672B4">
      <w:pPr>
        <w:pStyle w:val="Code"/>
        <w:rPr>
          <w:lang w:val="en-CA"/>
        </w:rPr>
      </w:pPr>
    </w:p>
    <w:p w14:paraId="190261B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(Math.sqrt(Math.pow(dist_x, 2) + Math.pow(dist_y, 2)));</w:t>
      </w:r>
    </w:p>
    <w:p w14:paraId="0B6B184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268E0B45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32531C80" w14:textId="77777777" w:rsidR="00A672B4" w:rsidRDefault="00A672B4" w:rsidP="00A672B4">
      <w:pPr>
        <w:rPr>
          <w:lang w:val="en-CA"/>
        </w:rPr>
      </w:pPr>
      <w:r>
        <w:rPr>
          <w:lang w:val="en-CA"/>
        </w:rPr>
        <w:t>Prism.java</w:t>
      </w:r>
    </w:p>
    <w:p w14:paraId="39792A7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Prism extends Rectangle {</w:t>
      </w:r>
    </w:p>
    <w:p w14:paraId="785E505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private Double height;</w:t>
      </w:r>
    </w:p>
    <w:p w14:paraId="553D469D" w14:textId="77777777" w:rsidR="00A672B4" w:rsidRPr="00A672B4" w:rsidRDefault="00A672B4" w:rsidP="00A672B4">
      <w:pPr>
        <w:pStyle w:val="Code"/>
        <w:rPr>
          <w:lang w:val="en-CA"/>
        </w:rPr>
      </w:pPr>
    </w:p>
    <w:p w14:paraId="2ACADE9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Prism(Double x, Double y, Double l, Double w, Double h, String  name, Colour colour)</w:t>
      </w:r>
    </w:p>
    <w:p w14:paraId="43CADDE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58AF37C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super(x, y, l, w, name, colour);</w:t>
      </w:r>
    </w:p>
    <w:p w14:paraId="54FC108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height = h;</w:t>
      </w:r>
    </w:p>
    <w:p w14:paraId="6513FF0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B2CDCBB" w14:textId="77777777" w:rsidR="00A672B4" w:rsidRPr="00A672B4" w:rsidRDefault="00A672B4" w:rsidP="00A672B4">
      <w:pPr>
        <w:pStyle w:val="Code"/>
        <w:rPr>
          <w:lang w:val="en-CA"/>
        </w:rPr>
      </w:pPr>
    </w:p>
    <w:p w14:paraId="131CDC8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55461FA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super.clone();</w:t>
      </w:r>
    </w:p>
    <w:p w14:paraId="7E3860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53E813E3" w14:textId="77777777" w:rsidR="00A672B4" w:rsidRPr="00A672B4" w:rsidRDefault="00A672B4" w:rsidP="00A672B4">
      <w:pPr>
        <w:pStyle w:val="Code"/>
        <w:rPr>
          <w:lang w:val="en-CA"/>
        </w:rPr>
      </w:pPr>
    </w:p>
    <w:p w14:paraId="094FC80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 set_height(Double h)</w:t>
      </w:r>
    </w:p>
    <w:p w14:paraId="54B88E5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4739F12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height = h;</w:t>
      </w:r>
    </w:p>
    <w:p w14:paraId="14E64D6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62350EA9" w14:textId="77777777" w:rsidR="00A672B4" w:rsidRPr="00A672B4" w:rsidRDefault="00A672B4" w:rsidP="00A672B4">
      <w:pPr>
        <w:pStyle w:val="Code"/>
        <w:rPr>
          <w:lang w:val="en-CA"/>
        </w:rPr>
      </w:pPr>
    </w:p>
    <w:p w14:paraId="28804ED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height()</w:t>
      </w:r>
    </w:p>
    <w:p w14:paraId="5D5DB26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6E92C00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height;</w:t>
      </w:r>
    </w:p>
    <w:p w14:paraId="0EDDFB3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4FABCF3" w14:textId="77777777" w:rsidR="00A672B4" w:rsidRPr="00A672B4" w:rsidRDefault="00A672B4" w:rsidP="00A672B4">
      <w:pPr>
        <w:pStyle w:val="Code"/>
        <w:rPr>
          <w:lang w:val="en-CA"/>
        </w:rPr>
      </w:pPr>
    </w:p>
    <w:p w14:paraId="522FA5E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area()</w:t>
      </w:r>
    </w:p>
    <w:p w14:paraId="08FD1B1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7104F85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 2 * (length * width) + 2 * (height * length) + 2 * (height * width);</w:t>
      </w:r>
    </w:p>
    <w:p w14:paraId="66B87AF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E527A0C" w14:textId="77777777" w:rsidR="00A672B4" w:rsidRPr="00A672B4" w:rsidRDefault="00A672B4" w:rsidP="00A672B4">
      <w:pPr>
        <w:pStyle w:val="Code"/>
        <w:rPr>
          <w:lang w:val="en-CA"/>
        </w:rPr>
      </w:pPr>
    </w:p>
    <w:p w14:paraId="4D21052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perimeter()</w:t>
      </w:r>
    </w:p>
    <w:p w14:paraId="06CFD7D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6E97A30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 width  * 2 + length * 2;</w:t>
      </w:r>
    </w:p>
    <w:p w14:paraId="4A551FA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EAD003F" w14:textId="77777777" w:rsidR="00A672B4" w:rsidRPr="00A672B4" w:rsidRDefault="00A672B4" w:rsidP="00A672B4">
      <w:pPr>
        <w:pStyle w:val="Code"/>
        <w:rPr>
          <w:lang w:val="en-CA"/>
        </w:rPr>
      </w:pPr>
    </w:p>
    <w:p w14:paraId="0DEF46E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 volume()</w:t>
      </w:r>
    </w:p>
    <w:p w14:paraId="2F7FF9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5BA0727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 width  * length * height;</w:t>
      </w:r>
    </w:p>
    <w:p w14:paraId="355506E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19F63EBC" w14:textId="77777777" w:rsidR="00A672B4" w:rsidRPr="00A672B4" w:rsidRDefault="00A672B4" w:rsidP="00A672B4">
      <w:pPr>
        <w:pStyle w:val="Code"/>
        <w:rPr>
          <w:lang w:val="en-CA"/>
        </w:rPr>
      </w:pPr>
    </w:p>
    <w:p w14:paraId="16D166F9" w14:textId="77777777" w:rsidR="00A672B4" w:rsidRPr="00A672B4" w:rsidRDefault="00A672B4" w:rsidP="00A672B4">
      <w:pPr>
        <w:pStyle w:val="Code"/>
        <w:rPr>
          <w:lang w:val="en-CA"/>
        </w:rPr>
      </w:pPr>
    </w:p>
    <w:p w14:paraId="7A682C8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</w:t>
      </w:r>
    </w:p>
    <w:p w14:paraId="0981419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3EBDEBC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String s = super.toString()+ "\nheight: " + height;</w:t>
      </w:r>
    </w:p>
    <w:p w14:paraId="170B652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s;</w:t>
      </w:r>
    </w:p>
    <w:p w14:paraId="2B332DB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656D2B41" w14:textId="77777777" w:rsidR="00A672B4" w:rsidRPr="00A672B4" w:rsidRDefault="00A672B4" w:rsidP="00A672B4">
      <w:pPr>
        <w:pStyle w:val="Code"/>
        <w:rPr>
          <w:lang w:val="en-CA"/>
        </w:rPr>
      </w:pPr>
    </w:p>
    <w:p w14:paraId="282146C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enlarge(double multiplier) throws SizeFactorException {</w:t>
      </w:r>
    </w:p>
    <w:p w14:paraId="1FA5759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(multiplier &lt; LIMIT) {</w:t>
      </w:r>
    </w:p>
    <w:p w14:paraId="299E1E1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SizeFactorException(multiplier);</w:t>
      </w:r>
    </w:p>
    <w:p w14:paraId="31F6381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4DD1D5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height *= multiplier;</w:t>
      </w:r>
    </w:p>
    <w:p w14:paraId="0605880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super.enlarge(multiplier);</w:t>
      </w:r>
    </w:p>
    <w:p w14:paraId="1D3F3B3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1DD0B229" w14:textId="77777777" w:rsidR="00A672B4" w:rsidRPr="00A672B4" w:rsidRDefault="00A672B4" w:rsidP="00A672B4">
      <w:pPr>
        <w:pStyle w:val="Code"/>
        <w:rPr>
          <w:lang w:val="en-CA"/>
        </w:rPr>
      </w:pPr>
    </w:p>
    <w:p w14:paraId="6A4F934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shrink(double divisor) throws SizeFactorException {</w:t>
      </w:r>
    </w:p>
    <w:p w14:paraId="09D2EAF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(divisor &lt; LIMIT) {</w:t>
      </w:r>
    </w:p>
    <w:p w14:paraId="7B8C87C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SizeFactorException(divisor);</w:t>
      </w:r>
    </w:p>
    <w:p w14:paraId="5940CD4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261018C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height /= divisor;</w:t>
      </w:r>
    </w:p>
    <w:p w14:paraId="52943B8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super.shrink(divisor);</w:t>
      </w:r>
    </w:p>
    <w:p w14:paraId="1BBD6A3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CA0793A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43577738" w14:textId="77777777" w:rsidR="00A672B4" w:rsidRDefault="00A672B4" w:rsidP="00A672B4">
      <w:pPr>
        <w:rPr>
          <w:lang w:val="en-CA"/>
        </w:rPr>
      </w:pPr>
      <w:r>
        <w:rPr>
          <w:lang w:val="en-CA"/>
        </w:rPr>
        <w:t>Rectangle.java</w:t>
      </w:r>
    </w:p>
    <w:p w14:paraId="0D856E5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52E6047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5D476BA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17F8E41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42542A9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31F1C415" w14:textId="77777777" w:rsidR="00A672B4" w:rsidRPr="00A672B4" w:rsidRDefault="00A672B4" w:rsidP="00A672B4">
      <w:pPr>
        <w:pStyle w:val="Code"/>
        <w:rPr>
          <w:lang w:val="en-CA"/>
        </w:rPr>
      </w:pPr>
    </w:p>
    <w:p w14:paraId="22FC377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Rectangle extends Shape</w:t>
      </w:r>
    </w:p>
    <w:p w14:paraId="40E7AD6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12F47A4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width, length;</w:t>
      </w:r>
    </w:p>
    <w:p w14:paraId="480497B1" w14:textId="77777777" w:rsidR="00A672B4" w:rsidRPr="00A672B4" w:rsidRDefault="00A672B4" w:rsidP="00A672B4">
      <w:pPr>
        <w:pStyle w:val="Code"/>
        <w:rPr>
          <w:lang w:val="en-CA"/>
        </w:rPr>
      </w:pPr>
    </w:p>
    <w:p w14:paraId="733C323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Rectangle(Double x_origin, Double y_origin, Double newlength, Double newwidth, String  name, Colour colour){</w:t>
      </w:r>
    </w:p>
    <w:p w14:paraId="675F952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super(x_origin, y_origin, name, colour);</w:t>
      </w:r>
    </w:p>
    <w:p w14:paraId="58E9573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length= newlength;</w:t>
      </w:r>
    </w:p>
    <w:p w14:paraId="0AC41B0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width =newwidth;</w:t>
      </w:r>
    </w:p>
    <w:p w14:paraId="204E601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9C85BAA" w14:textId="77777777" w:rsidR="00A672B4" w:rsidRPr="00A672B4" w:rsidRDefault="00A672B4" w:rsidP="00A672B4">
      <w:pPr>
        <w:pStyle w:val="Code"/>
        <w:rPr>
          <w:lang w:val="en-CA"/>
        </w:rPr>
      </w:pPr>
    </w:p>
    <w:p w14:paraId="167193C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1E3E047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super.clone();</w:t>
      </w:r>
    </w:p>
    <w:p w14:paraId="4C3F242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2D5A9F7F" w14:textId="77777777" w:rsidR="00A672B4" w:rsidRPr="00A672B4" w:rsidRDefault="00A672B4" w:rsidP="00A672B4">
      <w:pPr>
        <w:pStyle w:val="Code"/>
        <w:rPr>
          <w:lang w:val="en-CA"/>
        </w:rPr>
      </w:pPr>
    </w:p>
    <w:p w14:paraId="08A58EE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void  set_length(Double newlength){</w:t>
      </w:r>
    </w:p>
    <w:p w14:paraId="5266E2A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length = newlength;</w:t>
      </w:r>
    </w:p>
    <w:p w14:paraId="5011A16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F6A58AB" w14:textId="77777777" w:rsidR="00A672B4" w:rsidRPr="00A672B4" w:rsidRDefault="00A672B4" w:rsidP="00A672B4">
      <w:pPr>
        <w:pStyle w:val="Code"/>
        <w:rPr>
          <w:lang w:val="en-CA"/>
        </w:rPr>
      </w:pPr>
    </w:p>
    <w:p w14:paraId="3DD866F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 get_length() {</w:t>
      </w:r>
    </w:p>
    <w:p w14:paraId="31F22F0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length;</w:t>
      </w:r>
    </w:p>
    <w:p w14:paraId="3303D71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55F9799" w14:textId="77777777" w:rsidR="00A672B4" w:rsidRPr="00A672B4" w:rsidRDefault="00A672B4" w:rsidP="00A672B4">
      <w:pPr>
        <w:pStyle w:val="Code"/>
        <w:rPr>
          <w:lang w:val="en-CA"/>
        </w:rPr>
      </w:pPr>
    </w:p>
    <w:p w14:paraId="2F47A74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 area(){</w:t>
      </w:r>
    </w:p>
    <w:p w14:paraId="6AE9B27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 width *length;</w:t>
      </w:r>
    </w:p>
    <w:p w14:paraId="2271B29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EDC2509" w14:textId="77777777" w:rsidR="00A672B4" w:rsidRPr="00A672B4" w:rsidRDefault="00A672B4" w:rsidP="00A672B4">
      <w:pPr>
        <w:pStyle w:val="Code"/>
        <w:rPr>
          <w:lang w:val="en-CA"/>
        </w:rPr>
      </w:pPr>
    </w:p>
    <w:p w14:paraId="5E85CB9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 perimeter(){</w:t>
      </w:r>
    </w:p>
    <w:p w14:paraId="4DE073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 width  * 2 + length * 2;</w:t>
      </w:r>
    </w:p>
    <w:p w14:paraId="36C8CEF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0B93EC9" w14:textId="77777777" w:rsidR="00A672B4" w:rsidRPr="00A672B4" w:rsidRDefault="00A672B4" w:rsidP="00A672B4">
      <w:pPr>
        <w:pStyle w:val="Code"/>
        <w:rPr>
          <w:lang w:val="en-CA"/>
        </w:rPr>
      </w:pPr>
    </w:p>
    <w:p w14:paraId="6DAA896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 volume(){</w:t>
      </w:r>
    </w:p>
    <w:p w14:paraId="4266DD5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0.0;</w:t>
      </w:r>
    </w:p>
    <w:p w14:paraId="7F46E64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DFCA25B" w14:textId="77777777" w:rsidR="00A672B4" w:rsidRPr="00A672B4" w:rsidRDefault="00A672B4" w:rsidP="00A672B4">
      <w:pPr>
        <w:pStyle w:val="Code"/>
        <w:rPr>
          <w:lang w:val="en-CA"/>
        </w:rPr>
      </w:pPr>
    </w:p>
    <w:p w14:paraId="3FED6D6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@Override</w:t>
      </w:r>
    </w:p>
    <w:p w14:paraId="1289E06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toString(){</w:t>
      </w:r>
    </w:p>
    <w:p w14:paraId="4E73ACA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String s = super.toString()+ "\nWidth: " + width + "\nLength: " + length;</w:t>
      </w:r>
    </w:p>
    <w:p w14:paraId="46B39AE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s;</w:t>
      </w:r>
    </w:p>
    <w:p w14:paraId="734B2D2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2610B7DE" w14:textId="77777777" w:rsidR="00A672B4" w:rsidRPr="00A672B4" w:rsidRDefault="00A672B4" w:rsidP="00A672B4">
      <w:pPr>
        <w:pStyle w:val="Code"/>
        <w:rPr>
          <w:lang w:val="en-CA"/>
        </w:rPr>
      </w:pPr>
    </w:p>
    <w:p w14:paraId="6A6A933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enlarge(double multiplier) throws SizeFactorException {</w:t>
      </w:r>
    </w:p>
    <w:p w14:paraId="159DACF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(multiplier &lt; LIMIT) {</w:t>
      </w:r>
    </w:p>
    <w:p w14:paraId="5D009A3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SizeFactorException(multiplier);</w:t>
      </w:r>
    </w:p>
    <w:p w14:paraId="7B28920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5E763DC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width *= multiplier;</w:t>
      </w:r>
    </w:p>
    <w:p w14:paraId="792BE5A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length *= multiplier;</w:t>
      </w:r>
    </w:p>
    <w:p w14:paraId="2416685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AAE042A" w14:textId="77777777" w:rsidR="00A672B4" w:rsidRPr="00A672B4" w:rsidRDefault="00A672B4" w:rsidP="00A672B4">
      <w:pPr>
        <w:pStyle w:val="Code"/>
        <w:rPr>
          <w:lang w:val="en-CA"/>
        </w:rPr>
      </w:pPr>
    </w:p>
    <w:p w14:paraId="50E26CF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shrink(double divisor) throws SizeFactorException {</w:t>
      </w:r>
    </w:p>
    <w:p w14:paraId="197B11E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(divisor &lt; LIMIT) {</w:t>
      </w:r>
    </w:p>
    <w:p w14:paraId="216B94E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SizeFactorException(divisor);</w:t>
      </w:r>
    </w:p>
    <w:p w14:paraId="373C39A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1C7CD6C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width /= divisor;</w:t>
      </w:r>
    </w:p>
    <w:p w14:paraId="7C481D4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length /= divisor;</w:t>
      </w:r>
    </w:p>
    <w:p w14:paraId="759730B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43497C0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30AE6E4D" w14:textId="77777777" w:rsidR="00A672B4" w:rsidRDefault="00A672B4" w:rsidP="00A672B4">
      <w:pPr>
        <w:rPr>
          <w:lang w:val="en-CA"/>
        </w:rPr>
      </w:pPr>
      <w:r>
        <w:rPr>
          <w:lang w:val="en-CA"/>
        </w:rPr>
        <w:t>Resizeable.java</w:t>
      </w:r>
    </w:p>
    <w:p w14:paraId="2ECA59B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public interface Resizeable {</w:t>
      </w:r>
    </w:p>
    <w:p w14:paraId="23E1725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static final double LIMIT = 1.0;</w:t>
      </w:r>
    </w:p>
    <w:p w14:paraId="1AED374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void shrink(double divisor) throws SizeFactorException;</w:t>
      </w:r>
    </w:p>
    <w:p w14:paraId="196F2C7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void enlarge (double multiplier) throws SizeFactorException;</w:t>
      </w:r>
    </w:p>
    <w:p w14:paraId="59097A24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5B9F97A9" w14:textId="77777777" w:rsidR="00A672B4" w:rsidRDefault="00A672B4" w:rsidP="00A672B4">
      <w:pPr>
        <w:rPr>
          <w:lang w:val="en-CA"/>
        </w:rPr>
      </w:pPr>
      <w:r>
        <w:rPr>
          <w:lang w:val="en-CA"/>
        </w:rPr>
        <w:t>Shape.java</w:t>
      </w:r>
    </w:p>
    <w:p w14:paraId="148A0D6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0F310E8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6807DA7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1053E2C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7D2F382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1789AD1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abstract class Shape implements Cloneable, Resizeable, Accessible</w:t>
      </w:r>
    </w:p>
    <w:p w14:paraId="17C260D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1709D9E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Point origin;</w:t>
      </w:r>
    </w:p>
    <w:p w14:paraId="6FF8EC1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Text name;</w:t>
      </w:r>
    </w:p>
    <w:p w14:paraId="3B8666F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abstract protected Double area();</w:t>
      </w:r>
    </w:p>
    <w:p w14:paraId="2E29743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abstract protected Double perimeter();</w:t>
      </w:r>
    </w:p>
    <w:p w14:paraId="075D25D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abstract protected Double volume();</w:t>
      </w:r>
    </w:p>
    <w:p w14:paraId="1B80C514" w14:textId="77777777" w:rsidR="00A672B4" w:rsidRPr="00A672B4" w:rsidRDefault="00A672B4" w:rsidP="00A672B4">
      <w:pPr>
        <w:pStyle w:val="Code"/>
        <w:rPr>
          <w:lang w:val="en-CA"/>
        </w:rPr>
      </w:pPr>
    </w:p>
    <w:p w14:paraId="3615574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Shape(Double x_origin, Double y_origin, String name, Colour colour){</w:t>
      </w:r>
    </w:p>
    <w:p w14:paraId="6BC2DFF0" w14:textId="77777777" w:rsidR="00A672B4" w:rsidRPr="00A672B4" w:rsidRDefault="00A672B4" w:rsidP="00A672B4">
      <w:pPr>
        <w:pStyle w:val="Code"/>
        <w:rPr>
          <w:lang w:val="en-CA"/>
        </w:rPr>
      </w:pPr>
    </w:p>
    <w:p w14:paraId="2E15F88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origin = new Point(x_origin,y_origin, colour);</w:t>
      </w:r>
    </w:p>
    <w:p w14:paraId="1BEBC36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this.name = new Text(name);</w:t>
      </w:r>
    </w:p>
    <w:p w14:paraId="3EB361D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2BE3E45" w14:textId="77777777" w:rsidR="00A672B4" w:rsidRPr="00A672B4" w:rsidRDefault="00A672B4" w:rsidP="00A672B4">
      <w:pPr>
        <w:pStyle w:val="Code"/>
        <w:rPr>
          <w:lang w:val="en-CA"/>
        </w:rPr>
      </w:pPr>
    </w:p>
    <w:p w14:paraId="57678E8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Point  getOrigin()</w:t>
      </w:r>
    </w:p>
    <w:p w14:paraId="3AD359A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592394F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origin;</w:t>
      </w:r>
    </w:p>
    <w:p w14:paraId="4516A92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116382A7" w14:textId="77777777" w:rsidR="00A672B4" w:rsidRPr="00A672B4" w:rsidRDefault="00A672B4" w:rsidP="00A672B4">
      <w:pPr>
        <w:pStyle w:val="Code"/>
        <w:rPr>
          <w:lang w:val="en-CA"/>
        </w:rPr>
      </w:pPr>
    </w:p>
    <w:p w14:paraId="3197F97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2E4A17E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Shape obj = (Shape)super.clone();</w:t>
      </w:r>
    </w:p>
    <w:p w14:paraId="6B84ED2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obj.origin = (Point)origin.clone();</w:t>
      </w:r>
    </w:p>
    <w:p w14:paraId="658B26B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obj.name = (Text)name.clone();</w:t>
      </w:r>
    </w:p>
    <w:p w14:paraId="26593F2E" w14:textId="77777777" w:rsidR="00A672B4" w:rsidRPr="00A672B4" w:rsidRDefault="00A672B4" w:rsidP="00A672B4">
      <w:pPr>
        <w:pStyle w:val="Code"/>
        <w:rPr>
          <w:lang w:val="en-CA"/>
        </w:rPr>
      </w:pPr>
    </w:p>
    <w:p w14:paraId="48D9957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obj;</w:t>
      </w:r>
    </w:p>
    <w:p w14:paraId="5E48A4B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23E3E530" w14:textId="77777777" w:rsidR="00A672B4" w:rsidRPr="00A672B4" w:rsidRDefault="00A672B4" w:rsidP="00A672B4">
      <w:pPr>
        <w:pStyle w:val="Code"/>
        <w:rPr>
          <w:lang w:val="en-CA"/>
        </w:rPr>
      </w:pPr>
    </w:p>
    <w:p w14:paraId="78DC1AB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 Double distance(   Shape  other)</w:t>
      </w:r>
    </w:p>
    <w:p w14:paraId="2EF97B6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33FFFCC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origin.distance(other.origin);</w:t>
      </w:r>
    </w:p>
    <w:p w14:paraId="7E9045E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FD60421" w14:textId="77777777" w:rsidR="00A672B4" w:rsidRPr="00A672B4" w:rsidRDefault="00A672B4" w:rsidP="00A672B4">
      <w:pPr>
        <w:pStyle w:val="Code"/>
        <w:rPr>
          <w:lang w:val="en-CA"/>
        </w:rPr>
      </w:pPr>
    </w:p>
    <w:p w14:paraId="5069712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Double  distance(   Shape  a,    Shape  b)</w:t>
      </w:r>
    </w:p>
    <w:p w14:paraId="7825E4A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60C23A4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Point.distance(a.origin, b.origin);</w:t>
      </w:r>
    </w:p>
    <w:p w14:paraId="1641AA0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02597C6" w14:textId="77777777" w:rsidR="00A672B4" w:rsidRPr="00A672B4" w:rsidRDefault="00A672B4" w:rsidP="00A672B4">
      <w:pPr>
        <w:pStyle w:val="Code"/>
        <w:rPr>
          <w:lang w:val="en-CA"/>
        </w:rPr>
      </w:pPr>
    </w:p>
    <w:p w14:paraId="6D3C8C13" w14:textId="77777777" w:rsidR="00A672B4" w:rsidRPr="00A672B4" w:rsidRDefault="00A672B4" w:rsidP="00A672B4">
      <w:pPr>
        <w:pStyle w:val="Code"/>
        <w:rPr>
          <w:lang w:val="en-CA"/>
        </w:rPr>
      </w:pPr>
    </w:p>
    <w:p w14:paraId="46D6AC9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protected void  move(Double dx, Double dy)</w:t>
      </w:r>
    </w:p>
    <w:p w14:paraId="34A6ED4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{</w:t>
      </w:r>
    </w:p>
    <w:p w14:paraId="02EA666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origin.setx(origin.getx()+dx);</w:t>
      </w:r>
    </w:p>
    <w:p w14:paraId="75678FE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origin.sety(origin.gety()+dy);</w:t>
      </w:r>
    </w:p>
    <w:p w14:paraId="21086EE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B92961D" w14:textId="77777777" w:rsidR="00A672B4" w:rsidRPr="00A672B4" w:rsidRDefault="00A672B4" w:rsidP="00A672B4">
      <w:pPr>
        <w:pStyle w:val="Code"/>
        <w:rPr>
          <w:lang w:val="en-CA"/>
        </w:rPr>
      </w:pPr>
    </w:p>
    <w:p w14:paraId="2195B15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@Override</w:t>
      </w:r>
    </w:p>
    <w:p w14:paraId="06C182DF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toString(){</w:t>
      </w:r>
    </w:p>
    <w:p w14:paraId="48C648D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String s = "\nShape name: " + name + "\nOrigin: " + origin;</w:t>
      </w:r>
    </w:p>
    <w:p w14:paraId="79E4C01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s;</w:t>
      </w:r>
    </w:p>
    <w:p w14:paraId="57AADCD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0E823AA" w14:textId="77777777" w:rsidR="00A672B4" w:rsidRPr="00A672B4" w:rsidRDefault="00A672B4" w:rsidP="00A672B4">
      <w:pPr>
        <w:pStyle w:val="Code"/>
        <w:rPr>
          <w:lang w:val="en-CA"/>
        </w:rPr>
      </w:pPr>
    </w:p>
    <w:p w14:paraId="74AD03A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getName() {</w:t>
      </w:r>
    </w:p>
    <w:p w14:paraId="2C710D4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name.getText();</w:t>
      </w:r>
    </w:p>
    <w:p w14:paraId="08175C4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33AB59B" w14:textId="77777777" w:rsidR="00A672B4" w:rsidRPr="00A672B4" w:rsidRDefault="00A672B4" w:rsidP="00A672B4">
      <w:pPr>
        <w:pStyle w:val="Code"/>
        <w:rPr>
          <w:lang w:val="en-CA"/>
        </w:rPr>
      </w:pPr>
    </w:p>
    <w:p w14:paraId="7E55B12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setName(String newName) {</w:t>
      </w:r>
    </w:p>
    <w:p w14:paraId="387B228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name.setText(newName);</w:t>
      </w:r>
    </w:p>
    <w:p w14:paraId="66E9814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27110C2F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540D31ED" w14:textId="77777777" w:rsidR="00A672B4" w:rsidRDefault="00A672B4" w:rsidP="00A672B4">
      <w:pPr>
        <w:rPr>
          <w:lang w:val="en-CA"/>
        </w:rPr>
      </w:pPr>
      <w:r>
        <w:rPr>
          <w:lang w:val="en-CA"/>
        </w:rPr>
        <w:t>SizeFactorException.java</w:t>
      </w:r>
    </w:p>
    <w:p w14:paraId="19413C8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public class SizeFactorException extends Exception {</w:t>
      </w:r>
    </w:p>
    <w:p w14:paraId="76BC8C7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private static final long serialVersionUID = 9137726330394461024L;</w:t>
      </w:r>
    </w:p>
    <w:p w14:paraId="3A65A79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SizeFactorException(double n) {</w:t>
      </w:r>
    </w:p>
    <w:p w14:paraId="68DC31F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super("Error: SizeFactorException: Resize factor " + n + " is less than 1.0");</w:t>
      </w:r>
    </w:p>
    <w:p w14:paraId="6274A05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2F386035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20CF9DFC" w14:textId="77777777" w:rsidR="00A672B4" w:rsidRDefault="00A672B4" w:rsidP="00A672B4">
      <w:pPr>
        <w:rPr>
          <w:lang w:val="en-CA"/>
        </w:rPr>
      </w:pPr>
      <w:r>
        <w:rPr>
          <w:lang w:val="en-CA"/>
        </w:rPr>
        <w:t>Text.java</w:t>
      </w:r>
    </w:p>
    <w:p w14:paraId="57EC800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/*</w:t>
      </w:r>
    </w:p>
    <w:p w14:paraId="26F837D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started by: M. Moussavi</w:t>
      </w:r>
    </w:p>
    <w:p w14:paraId="1B837F9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Date: Feb 2015</w:t>
      </w:r>
    </w:p>
    <w:p w14:paraId="1EC26BB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 Modified by: Mitchell Sawatzky</w:t>
      </w:r>
    </w:p>
    <w:p w14:paraId="23AB3D9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*/</w:t>
      </w:r>
    </w:p>
    <w:p w14:paraId="7B66E28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class Text implements Cloneable, Resizeable</w:t>
      </w:r>
    </w:p>
    <w:p w14:paraId="350E68D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>{</w:t>
      </w:r>
    </w:p>
    <w:p w14:paraId="04D887FA" w14:textId="77777777" w:rsidR="00A672B4" w:rsidRPr="00A672B4" w:rsidRDefault="00A672B4" w:rsidP="00A672B4">
      <w:pPr>
        <w:pStyle w:val="Code"/>
        <w:rPr>
          <w:lang w:val="en-CA"/>
        </w:rPr>
      </w:pPr>
    </w:p>
    <w:p w14:paraId="01E53813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private final Double DEFAULT_SIZE = 10.0;</w:t>
      </w:r>
    </w:p>
    <w:p w14:paraId="51A4D17F" w14:textId="77777777" w:rsidR="00A672B4" w:rsidRPr="00A672B4" w:rsidRDefault="00A672B4" w:rsidP="00A672B4">
      <w:pPr>
        <w:pStyle w:val="Code"/>
        <w:rPr>
          <w:lang w:val="en-CA"/>
        </w:rPr>
      </w:pPr>
    </w:p>
    <w:p w14:paraId="3B05CF8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private Colour colour;</w:t>
      </w:r>
    </w:p>
    <w:p w14:paraId="68F6549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private Double fontSize;</w:t>
      </w:r>
    </w:p>
    <w:p w14:paraId="4D17FEB2" w14:textId="77777777" w:rsidR="00A672B4" w:rsidRPr="00A672B4" w:rsidRDefault="00A672B4" w:rsidP="00A672B4">
      <w:pPr>
        <w:pStyle w:val="Code"/>
        <w:rPr>
          <w:lang w:val="en-CA"/>
        </w:rPr>
      </w:pPr>
    </w:p>
    <w:p w14:paraId="2C92C45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private String text;</w:t>
      </w:r>
    </w:p>
    <w:p w14:paraId="1582F0A2" w14:textId="77777777" w:rsidR="00A672B4" w:rsidRPr="00A672B4" w:rsidRDefault="00A672B4" w:rsidP="00A672B4">
      <w:pPr>
        <w:pStyle w:val="Code"/>
        <w:rPr>
          <w:lang w:val="en-CA"/>
        </w:rPr>
      </w:pPr>
    </w:p>
    <w:p w14:paraId="5B564513" w14:textId="77777777" w:rsidR="00A672B4" w:rsidRPr="00A672B4" w:rsidRDefault="00A672B4" w:rsidP="00A672B4">
      <w:pPr>
        <w:pStyle w:val="Code"/>
        <w:rPr>
          <w:lang w:val="en-CA"/>
        </w:rPr>
      </w:pPr>
    </w:p>
    <w:p w14:paraId="17A4DC0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Text(String text) {</w:t>
      </w:r>
    </w:p>
    <w:p w14:paraId="2A9977C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this.text = text;</w:t>
      </w:r>
    </w:p>
    <w:p w14:paraId="5C9587A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fontSize = DEFAULT_SIZE;</w:t>
      </w:r>
    </w:p>
    <w:p w14:paraId="6F81000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2EA225F" w14:textId="77777777" w:rsidR="00A672B4" w:rsidRPr="00A672B4" w:rsidRDefault="00A672B4" w:rsidP="00A672B4">
      <w:pPr>
        <w:pStyle w:val="Code"/>
        <w:rPr>
          <w:lang w:val="en-CA"/>
        </w:rPr>
      </w:pPr>
    </w:p>
    <w:p w14:paraId="2B3561A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public Object clone() throws CloneNotSupportedException {</w:t>
      </w:r>
    </w:p>
    <w:p w14:paraId="39F097B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Text obj = (Text)super.clone();</w:t>
      </w:r>
    </w:p>
    <w:p w14:paraId="5DF922F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if (colour != null)</w:t>
      </w:r>
    </w:p>
    <w:p w14:paraId="39BF559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    obj.colour = (Colour)colour.clone();</w:t>
      </w:r>
    </w:p>
    <w:p w14:paraId="7C4459D9" w14:textId="77777777" w:rsidR="00A672B4" w:rsidRPr="00A672B4" w:rsidRDefault="00A672B4" w:rsidP="00A672B4">
      <w:pPr>
        <w:pStyle w:val="Code"/>
        <w:rPr>
          <w:lang w:val="en-CA"/>
        </w:rPr>
      </w:pPr>
    </w:p>
    <w:p w14:paraId="6537D6A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    return obj;</w:t>
      </w:r>
    </w:p>
    <w:p w14:paraId="2A3302E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 xml:space="preserve">    }</w:t>
      </w:r>
    </w:p>
    <w:p w14:paraId="0203859B" w14:textId="77777777" w:rsidR="00A672B4" w:rsidRPr="00A672B4" w:rsidRDefault="00A672B4" w:rsidP="00A672B4">
      <w:pPr>
        <w:pStyle w:val="Code"/>
        <w:rPr>
          <w:lang w:val="en-CA"/>
        </w:rPr>
      </w:pPr>
    </w:p>
    <w:p w14:paraId="5C29406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Double getFontSize(){</w:t>
      </w:r>
    </w:p>
    <w:p w14:paraId="3599B3D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fontSize;</w:t>
      </w:r>
    </w:p>
    <w:p w14:paraId="64956E4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3B4DA48" w14:textId="77777777" w:rsidR="00A672B4" w:rsidRPr="00A672B4" w:rsidRDefault="00A672B4" w:rsidP="00A672B4">
      <w:pPr>
        <w:pStyle w:val="Code"/>
        <w:rPr>
          <w:lang w:val="en-CA"/>
        </w:rPr>
      </w:pPr>
    </w:p>
    <w:p w14:paraId="5C26EE5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setColour(String s){</w:t>
      </w:r>
    </w:p>
    <w:p w14:paraId="5C929F4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colour = new Colour(s);</w:t>
      </w:r>
    </w:p>
    <w:p w14:paraId="7FF5438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F2D737A" w14:textId="77777777" w:rsidR="00A672B4" w:rsidRPr="00A672B4" w:rsidRDefault="00A672B4" w:rsidP="00A672B4">
      <w:pPr>
        <w:pStyle w:val="Code"/>
        <w:rPr>
          <w:lang w:val="en-CA"/>
        </w:rPr>
      </w:pPr>
    </w:p>
    <w:p w14:paraId="0DB407E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setText(String newText){</w:t>
      </w:r>
    </w:p>
    <w:p w14:paraId="4E9F269E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text = newText;</w:t>
      </w:r>
    </w:p>
    <w:p w14:paraId="4A995A1C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7822AE6C" w14:textId="77777777" w:rsidR="00A672B4" w:rsidRPr="00A672B4" w:rsidRDefault="00A672B4" w:rsidP="00A672B4">
      <w:pPr>
        <w:pStyle w:val="Code"/>
        <w:rPr>
          <w:lang w:val="en-CA"/>
        </w:rPr>
      </w:pPr>
    </w:p>
    <w:p w14:paraId="658A65A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getText(){</w:t>
      </w:r>
    </w:p>
    <w:p w14:paraId="096AEB20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text ;</w:t>
      </w:r>
    </w:p>
    <w:p w14:paraId="65CADF3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32E27B2E" w14:textId="77777777" w:rsidR="00A672B4" w:rsidRPr="00A672B4" w:rsidRDefault="00A672B4" w:rsidP="00A672B4">
      <w:pPr>
        <w:pStyle w:val="Code"/>
        <w:rPr>
          <w:lang w:val="en-CA"/>
        </w:rPr>
      </w:pPr>
    </w:p>
    <w:p w14:paraId="359C55A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@Override</w:t>
      </w:r>
    </w:p>
    <w:p w14:paraId="498E9526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String toString(){</w:t>
      </w:r>
    </w:p>
    <w:p w14:paraId="7DFCB67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return (text);</w:t>
      </w:r>
    </w:p>
    <w:p w14:paraId="62F096A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42D11B2D" w14:textId="77777777" w:rsidR="00A672B4" w:rsidRPr="00A672B4" w:rsidRDefault="00A672B4" w:rsidP="00A672B4">
      <w:pPr>
        <w:pStyle w:val="Code"/>
        <w:rPr>
          <w:lang w:val="en-CA"/>
        </w:rPr>
      </w:pPr>
    </w:p>
    <w:p w14:paraId="6B0C6D41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enlarge(double multiplier) throws SizeFactorException {</w:t>
      </w:r>
    </w:p>
    <w:p w14:paraId="56C843A2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(multiplier &lt; LIMIT) {</w:t>
      </w:r>
    </w:p>
    <w:p w14:paraId="5BD782C7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SizeFactorException(multiplier);</w:t>
      </w:r>
    </w:p>
    <w:p w14:paraId="75C0FFD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08236BAB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fontSize *= multiplier;</w:t>
      </w:r>
    </w:p>
    <w:p w14:paraId="51E63824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08049FB0" w14:textId="77777777" w:rsidR="00A672B4" w:rsidRPr="00A672B4" w:rsidRDefault="00A672B4" w:rsidP="00A672B4">
      <w:pPr>
        <w:pStyle w:val="Code"/>
        <w:rPr>
          <w:lang w:val="en-CA"/>
        </w:rPr>
      </w:pPr>
    </w:p>
    <w:p w14:paraId="346ED7EA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public void shrink(double divisor) throws SizeFactorException {</w:t>
      </w:r>
    </w:p>
    <w:p w14:paraId="1B5DEF98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if (divisor &lt; LIMIT) {</w:t>
      </w:r>
    </w:p>
    <w:p w14:paraId="7DBD6DE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</w:r>
      <w:r w:rsidRPr="00A672B4">
        <w:rPr>
          <w:lang w:val="en-CA"/>
        </w:rPr>
        <w:tab/>
        <w:t>throw new SizeFactorException(divisor);</w:t>
      </w:r>
    </w:p>
    <w:p w14:paraId="672E7FB9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}</w:t>
      </w:r>
    </w:p>
    <w:p w14:paraId="7DE6D49D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</w:r>
      <w:r w:rsidRPr="00A672B4">
        <w:rPr>
          <w:lang w:val="en-CA"/>
        </w:rPr>
        <w:tab/>
        <w:t>fontSize /= divisor;</w:t>
      </w:r>
    </w:p>
    <w:p w14:paraId="1B778745" w14:textId="77777777" w:rsidR="00A672B4" w:rsidRPr="00A672B4" w:rsidRDefault="00A672B4" w:rsidP="00A672B4">
      <w:pPr>
        <w:pStyle w:val="Code"/>
        <w:rPr>
          <w:lang w:val="en-CA"/>
        </w:rPr>
      </w:pPr>
      <w:r w:rsidRPr="00A672B4">
        <w:rPr>
          <w:lang w:val="en-CA"/>
        </w:rPr>
        <w:tab/>
        <w:t>}</w:t>
      </w:r>
    </w:p>
    <w:p w14:paraId="538D1BD6" w14:textId="77777777" w:rsidR="00A672B4" w:rsidRDefault="00A672B4" w:rsidP="00A672B4">
      <w:pPr>
        <w:pStyle w:val="Code"/>
        <w:rPr>
          <w:lang w:val="en-CA"/>
        </w:rPr>
      </w:pPr>
      <w:r>
        <w:rPr>
          <w:lang w:val="en-CA"/>
        </w:rPr>
        <w:t>}</w:t>
      </w:r>
    </w:p>
    <w:p w14:paraId="6771BC4D" w14:textId="77777777" w:rsidR="00A672B4" w:rsidRDefault="00A672B4" w:rsidP="00A672B4">
      <w:pPr>
        <w:rPr>
          <w:lang w:val="en-CA"/>
        </w:rPr>
      </w:pPr>
    </w:p>
    <w:p w14:paraId="1151D4D4" w14:textId="77777777" w:rsidR="00A672B4" w:rsidRDefault="00A672B4" w:rsidP="00A672B4">
      <w:pPr>
        <w:rPr>
          <w:lang w:val="en-CA"/>
        </w:rPr>
      </w:pPr>
    </w:p>
    <w:p w14:paraId="0B5E905A" w14:textId="77777777" w:rsidR="00A672B4" w:rsidRDefault="00A672B4" w:rsidP="00A672B4">
      <w:pPr>
        <w:rPr>
          <w:lang w:val="en-CA"/>
        </w:rPr>
      </w:pPr>
      <w:r>
        <w:rPr>
          <w:lang w:val="en-CA"/>
        </w:rPr>
        <w:t>Terminal Output:</w:t>
      </w:r>
    </w:p>
    <w:p w14:paraId="45D47D2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Mitchell@ttys001 17:26 {0} [5]$ java Geometry2</w:t>
      </w:r>
    </w:p>
    <w:p w14:paraId="03D2EED5" w14:textId="77777777" w:rsidR="00A672B4" w:rsidRPr="00A672B4" w:rsidRDefault="00A672B4" w:rsidP="00A672B4">
      <w:pPr>
        <w:pStyle w:val="Terminal"/>
        <w:rPr>
          <w:lang w:val="en-CA"/>
        </w:rPr>
      </w:pPr>
    </w:p>
    <w:p w14:paraId="4E211FCB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r1:</w:t>
      </w:r>
    </w:p>
    <w:p w14:paraId="67CD9459" w14:textId="77777777" w:rsidR="00A672B4" w:rsidRPr="00A672B4" w:rsidRDefault="00A672B4" w:rsidP="00A672B4">
      <w:pPr>
        <w:pStyle w:val="Terminal"/>
        <w:rPr>
          <w:lang w:val="en-CA"/>
        </w:rPr>
      </w:pPr>
    </w:p>
    <w:p w14:paraId="54C0FFD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R1</w:t>
      </w:r>
    </w:p>
    <w:p w14:paraId="0B24797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3.0</w:t>
      </w:r>
    </w:p>
    <w:p w14:paraId="1155465E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4.0</w:t>
      </w:r>
    </w:p>
    <w:p w14:paraId="0F79401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Black point</w:t>
      </w:r>
    </w:p>
    <w:p w14:paraId="399C982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6.0</w:t>
      </w:r>
    </w:p>
    <w:p w14:paraId="4787172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5.0</w:t>
      </w:r>
    </w:p>
    <w:p w14:paraId="248FB8A4" w14:textId="77777777" w:rsidR="00A672B4" w:rsidRPr="00A672B4" w:rsidRDefault="00A672B4" w:rsidP="00A672B4">
      <w:pPr>
        <w:pStyle w:val="Terminal"/>
        <w:rPr>
          <w:lang w:val="en-CA"/>
        </w:rPr>
      </w:pPr>
    </w:p>
    <w:p w14:paraId="38AB290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c1:</w:t>
      </w:r>
    </w:p>
    <w:p w14:paraId="19517C8F" w14:textId="77777777" w:rsidR="00A672B4" w:rsidRPr="00A672B4" w:rsidRDefault="00A672B4" w:rsidP="00A672B4">
      <w:pPr>
        <w:pStyle w:val="Terminal"/>
        <w:rPr>
          <w:lang w:val="en-CA"/>
        </w:rPr>
      </w:pPr>
    </w:p>
    <w:p w14:paraId="66244852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C1</w:t>
      </w:r>
    </w:p>
    <w:p w14:paraId="18F771D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13.0</w:t>
      </w:r>
    </w:p>
    <w:p w14:paraId="67D72F34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14.0</w:t>
      </w:r>
    </w:p>
    <w:p w14:paraId="453ABF86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Green point</w:t>
      </w:r>
    </w:p>
    <w:p w14:paraId="79D24527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Radius: 15.0</w:t>
      </w:r>
    </w:p>
    <w:p w14:paraId="12B3E255" w14:textId="77777777" w:rsidR="00A672B4" w:rsidRPr="00A672B4" w:rsidRDefault="00A672B4" w:rsidP="00A672B4">
      <w:pPr>
        <w:pStyle w:val="Terminal"/>
        <w:rPr>
          <w:lang w:val="en-CA"/>
        </w:rPr>
      </w:pPr>
    </w:p>
    <w:p w14:paraId="19FE7F6B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r2:</w:t>
      </w:r>
    </w:p>
    <w:p w14:paraId="536AE99C" w14:textId="77777777" w:rsidR="00A672B4" w:rsidRPr="00A672B4" w:rsidRDefault="00A672B4" w:rsidP="00A672B4">
      <w:pPr>
        <w:pStyle w:val="Terminal"/>
        <w:rPr>
          <w:lang w:val="en-CA"/>
        </w:rPr>
      </w:pPr>
    </w:p>
    <w:p w14:paraId="4790F94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R2</w:t>
      </w:r>
    </w:p>
    <w:p w14:paraId="1FB849C7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23.0</w:t>
      </w:r>
    </w:p>
    <w:p w14:paraId="7BF30C1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24.0</w:t>
      </w:r>
    </w:p>
    <w:p w14:paraId="3624B6E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Black point</w:t>
      </w:r>
    </w:p>
    <w:p w14:paraId="3989E49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26.0</w:t>
      </w:r>
    </w:p>
    <w:p w14:paraId="7A12FD1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25.0</w:t>
      </w:r>
    </w:p>
    <w:p w14:paraId="4584812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c2:</w:t>
      </w:r>
    </w:p>
    <w:p w14:paraId="075C4DC7" w14:textId="77777777" w:rsidR="00A672B4" w:rsidRPr="00A672B4" w:rsidRDefault="00A672B4" w:rsidP="00A672B4">
      <w:pPr>
        <w:pStyle w:val="Terminal"/>
        <w:rPr>
          <w:lang w:val="en-CA"/>
        </w:rPr>
      </w:pPr>
    </w:p>
    <w:p w14:paraId="7B208822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C2</w:t>
      </w:r>
    </w:p>
    <w:p w14:paraId="2A136D13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33.0</w:t>
      </w:r>
    </w:p>
    <w:p w14:paraId="464C3AF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34.0</w:t>
      </w:r>
    </w:p>
    <w:p w14:paraId="757EA6A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Yellow point</w:t>
      </w:r>
    </w:p>
    <w:p w14:paraId="16CCA38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Radius: 35.0</w:t>
      </w:r>
    </w:p>
    <w:p w14:paraId="43AAF8F7" w14:textId="77777777" w:rsidR="00A672B4" w:rsidRPr="00A672B4" w:rsidRDefault="00A672B4" w:rsidP="00A672B4">
      <w:pPr>
        <w:pStyle w:val="Terminal"/>
        <w:rPr>
          <w:lang w:val="en-CA"/>
        </w:rPr>
      </w:pPr>
    </w:p>
    <w:p w14:paraId="111E040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p1:</w:t>
      </w:r>
    </w:p>
    <w:p w14:paraId="478D7AC0" w14:textId="77777777" w:rsidR="00A672B4" w:rsidRPr="00A672B4" w:rsidRDefault="00A672B4" w:rsidP="00A672B4">
      <w:pPr>
        <w:pStyle w:val="Terminal"/>
        <w:rPr>
          <w:lang w:val="en-CA"/>
        </w:rPr>
      </w:pPr>
    </w:p>
    <w:p w14:paraId="19AAFB6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P1</w:t>
      </w:r>
    </w:p>
    <w:p w14:paraId="4F7B8E96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43.0</w:t>
      </w:r>
    </w:p>
    <w:p w14:paraId="5219E71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44.0</w:t>
      </w:r>
    </w:p>
    <w:p w14:paraId="46C3F61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White point</w:t>
      </w:r>
    </w:p>
    <w:p w14:paraId="66C58150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46.0</w:t>
      </w:r>
    </w:p>
    <w:p w14:paraId="41FEBE8B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45.0</w:t>
      </w:r>
    </w:p>
    <w:p w14:paraId="64E0A43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height: 47.0</w:t>
      </w:r>
    </w:p>
    <w:p w14:paraId="190914B9" w14:textId="77777777" w:rsidR="00A672B4" w:rsidRPr="00A672B4" w:rsidRDefault="00A672B4" w:rsidP="00A672B4">
      <w:pPr>
        <w:pStyle w:val="Terminal"/>
        <w:rPr>
          <w:lang w:val="en-CA"/>
        </w:rPr>
      </w:pPr>
    </w:p>
    <w:p w14:paraId="0C6CB3E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the original values in p2:</w:t>
      </w:r>
    </w:p>
    <w:p w14:paraId="413E95AF" w14:textId="77777777" w:rsidR="00A672B4" w:rsidRPr="00A672B4" w:rsidRDefault="00A672B4" w:rsidP="00A672B4">
      <w:pPr>
        <w:pStyle w:val="Terminal"/>
        <w:rPr>
          <w:lang w:val="en-CA"/>
        </w:rPr>
      </w:pPr>
    </w:p>
    <w:p w14:paraId="19014294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P2</w:t>
      </w:r>
    </w:p>
    <w:p w14:paraId="6063DFB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53.0</w:t>
      </w:r>
    </w:p>
    <w:p w14:paraId="728B236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54.0</w:t>
      </w:r>
    </w:p>
    <w:p w14:paraId="5EDB47FE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Gray point</w:t>
      </w:r>
    </w:p>
    <w:p w14:paraId="1D65C00E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56.0</w:t>
      </w:r>
    </w:p>
    <w:p w14:paraId="63859853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55.0</w:t>
      </w:r>
    </w:p>
    <w:p w14:paraId="17318DA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height: 57.0</w:t>
      </w:r>
    </w:p>
    <w:p w14:paraId="63152AC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Error: SizeFactorException: Resize factor 0.5 is less than 1.0</w:t>
      </w:r>
    </w:p>
    <w:p w14:paraId="3E16AA3F" w14:textId="77777777" w:rsidR="00A672B4" w:rsidRPr="00A672B4" w:rsidRDefault="00A672B4" w:rsidP="00A672B4">
      <w:pPr>
        <w:pStyle w:val="Terminal"/>
        <w:rPr>
          <w:lang w:val="en-CA"/>
        </w:rPr>
      </w:pPr>
    </w:p>
    <w:p w14:paraId="068E1532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values for r1 after calling enlarge(2.0):</w:t>
      </w:r>
    </w:p>
    <w:p w14:paraId="13CFDEA2" w14:textId="77777777" w:rsidR="00A672B4" w:rsidRPr="00A672B4" w:rsidRDefault="00A672B4" w:rsidP="00A672B4">
      <w:pPr>
        <w:pStyle w:val="Terminal"/>
        <w:rPr>
          <w:lang w:val="en-CA"/>
        </w:rPr>
      </w:pPr>
    </w:p>
    <w:p w14:paraId="289C9A8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R1</w:t>
      </w:r>
    </w:p>
    <w:p w14:paraId="1AE23226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3.0</w:t>
      </w:r>
    </w:p>
    <w:p w14:paraId="72AA993E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4.0</w:t>
      </w:r>
    </w:p>
    <w:p w14:paraId="15C5DDA1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Black point</w:t>
      </w:r>
    </w:p>
    <w:p w14:paraId="62D437F0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12.0</w:t>
      </w:r>
    </w:p>
    <w:p w14:paraId="0272D2D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10.0</w:t>
      </w:r>
    </w:p>
    <w:p w14:paraId="0A0F8E73" w14:textId="77777777" w:rsidR="00A672B4" w:rsidRPr="00A672B4" w:rsidRDefault="00A672B4" w:rsidP="00A672B4">
      <w:pPr>
        <w:pStyle w:val="Terminal"/>
        <w:rPr>
          <w:lang w:val="en-CA"/>
        </w:rPr>
      </w:pPr>
    </w:p>
    <w:p w14:paraId="11D88D6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is the font size for r1.name after calling enlarge(3.0):</w:t>
      </w:r>
    </w:p>
    <w:p w14:paraId="3BB6492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30.0</w:t>
      </w:r>
    </w:p>
    <w:p w14:paraId="5B225C50" w14:textId="77777777" w:rsidR="00A672B4" w:rsidRPr="00A672B4" w:rsidRDefault="00A672B4" w:rsidP="00A672B4">
      <w:pPr>
        <w:pStyle w:val="Terminal"/>
        <w:rPr>
          <w:lang w:val="en-CA"/>
        </w:rPr>
      </w:pPr>
    </w:p>
    <w:p w14:paraId="503C4F1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values for c1 after calling shrink (2.0):</w:t>
      </w:r>
    </w:p>
    <w:p w14:paraId="34B3F483" w14:textId="77777777" w:rsidR="00A672B4" w:rsidRPr="00A672B4" w:rsidRDefault="00A672B4" w:rsidP="00A672B4">
      <w:pPr>
        <w:pStyle w:val="Terminal"/>
        <w:rPr>
          <w:lang w:val="en-CA"/>
        </w:rPr>
      </w:pPr>
    </w:p>
    <w:p w14:paraId="76B80B6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C1</w:t>
      </w:r>
    </w:p>
    <w:p w14:paraId="0D9B132B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13.0</w:t>
      </w:r>
    </w:p>
    <w:p w14:paraId="113AFF83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14.0</w:t>
      </w:r>
    </w:p>
    <w:p w14:paraId="1F69027C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Green point</w:t>
      </w:r>
    </w:p>
    <w:p w14:paraId="1A9103E0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Radius: 7.5</w:t>
      </w:r>
    </w:p>
    <w:p w14:paraId="484E5E06" w14:textId="77777777" w:rsidR="00A672B4" w:rsidRPr="00A672B4" w:rsidRDefault="00A672B4" w:rsidP="00A672B4">
      <w:pPr>
        <w:pStyle w:val="Terminal"/>
        <w:rPr>
          <w:lang w:val="en-CA"/>
        </w:rPr>
      </w:pPr>
    </w:p>
    <w:p w14:paraId="0179E81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values for p1 after calling shrink (0.5):</w:t>
      </w:r>
    </w:p>
    <w:p w14:paraId="3CCA9BDE" w14:textId="77777777" w:rsidR="00A672B4" w:rsidRPr="00A672B4" w:rsidRDefault="00A672B4" w:rsidP="00A672B4">
      <w:pPr>
        <w:pStyle w:val="Terminal"/>
        <w:rPr>
          <w:lang w:val="en-CA"/>
        </w:rPr>
      </w:pPr>
    </w:p>
    <w:p w14:paraId="43CA6CB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P1</w:t>
      </w:r>
    </w:p>
    <w:p w14:paraId="47BA72D7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43.0</w:t>
      </w:r>
    </w:p>
    <w:p w14:paraId="56D47653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44.0</w:t>
      </w:r>
    </w:p>
    <w:p w14:paraId="2FCC2E49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White point</w:t>
      </w:r>
    </w:p>
    <w:p w14:paraId="4718821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46.0</w:t>
      </w:r>
    </w:p>
    <w:p w14:paraId="1243381F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45.0</w:t>
      </w:r>
    </w:p>
    <w:p w14:paraId="37CCC498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height: 47.0</w:t>
      </w:r>
    </w:p>
    <w:p w14:paraId="459ED210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Error: SizeFactorException: Resize factor 0.5 is less than 1.0</w:t>
      </w:r>
    </w:p>
    <w:p w14:paraId="78ED774A" w14:textId="77777777" w:rsidR="00A672B4" w:rsidRPr="00A672B4" w:rsidRDefault="00A672B4" w:rsidP="00A672B4">
      <w:pPr>
        <w:pStyle w:val="Terminal"/>
        <w:rPr>
          <w:lang w:val="en-CA"/>
        </w:rPr>
      </w:pPr>
    </w:p>
    <w:p w14:paraId="49065D06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Here are values for p1 after calling shrink (0.5) -- UNCHANGED:</w:t>
      </w:r>
    </w:p>
    <w:p w14:paraId="142B94DC" w14:textId="77777777" w:rsidR="00A672B4" w:rsidRPr="00A672B4" w:rsidRDefault="00A672B4" w:rsidP="00A672B4">
      <w:pPr>
        <w:pStyle w:val="Terminal"/>
        <w:rPr>
          <w:lang w:val="en-CA"/>
        </w:rPr>
      </w:pPr>
    </w:p>
    <w:p w14:paraId="66FA820D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Shape name: P1</w:t>
      </w:r>
    </w:p>
    <w:p w14:paraId="335C2D87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Origin: X_coordinate: 43.0</w:t>
      </w:r>
    </w:p>
    <w:p w14:paraId="724B50BB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Y-coordinate: 44.0</w:t>
      </w:r>
    </w:p>
    <w:p w14:paraId="4E651B15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White point</w:t>
      </w:r>
    </w:p>
    <w:p w14:paraId="17CCC5EE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Width: 46.0</w:t>
      </w:r>
    </w:p>
    <w:p w14:paraId="25D1F203" w14:textId="77777777" w:rsidR="00A672B4" w:rsidRP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Length: 45.0</w:t>
      </w:r>
    </w:p>
    <w:p w14:paraId="023E1990" w14:textId="77777777" w:rsidR="00A672B4" w:rsidRDefault="00A672B4" w:rsidP="00A672B4">
      <w:pPr>
        <w:pStyle w:val="Terminal"/>
        <w:rPr>
          <w:lang w:val="en-CA"/>
        </w:rPr>
      </w:pPr>
      <w:r w:rsidRPr="00A672B4">
        <w:rPr>
          <w:lang w:val="en-CA"/>
        </w:rPr>
        <w:t>height: 47.0</w:t>
      </w:r>
    </w:p>
    <w:p w14:paraId="0EFCEB45" w14:textId="347C83B9" w:rsidR="0022396B" w:rsidRDefault="0022396B" w:rsidP="0022396B">
      <w:pPr>
        <w:pStyle w:val="ExcerciseHeader"/>
        <w:rPr>
          <w:lang w:val="en-CA"/>
        </w:rPr>
      </w:pPr>
      <w:r>
        <w:rPr>
          <w:lang w:val="en-CA"/>
        </w:rPr>
        <w:t>Exercise A</w:t>
      </w:r>
    </w:p>
    <w:p w14:paraId="17DA8066" w14:textId="2B99C05B" w:rsidR="0022396B" w:rsidRDefault="009B2161" w:rsidP="009B2161">
      <w:pPr>
        <w:rPr>
          <w:lang w:val="en-CA"/>
        </w:rPr>
      </w:pPr>
      <w:r>
        <w:rPr>
          <w:lang w:val="en-CA"/>
        </w:rPr>
        <w:t>Date.java</w:t>
      </w:r>
    </w:p>
    <w:p w14:paraId="2940AF4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class Date {</w:t>
      </w:r>
    </w:p>
    <w:p w14:paraId="3191EF5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private int day, month, year;</w:t>
      </w:r>
    </w:p>
    <w:p w14:paraId="4696E82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public Date(int d, int m, int y)</w:t>
      </w:r>
    </w:p>
    <w:p w14:paraId="2655891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{</w:t>
      </w:r>
    </w:p>
    <w:p w14:paraId="3A7A396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day = d;</w:t>
      </w:r>
    </w:p>
    <w:p w14:paraId="7DF85D9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month = m; </w:t>
      </w:r>
    </w:p>
    <w:p w14:paraId="3C2C10E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year = y;</w:t>
      </w:r>
    </w:p>
    <w:p w14:paraId="0192134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</w:t>
      </w:r>
    </w:p>
    <w:p w14:paraId="5BF9CFE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}</w:t>
      </w:r>
    </w:p>
    <w:p w14:paraId="19A98D3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int get_day() {</w:t>
      </w:r>
    </w:p>
    <w:p w14:paraId="189C249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return day;</w:t>
      </w:r>
    </w:p>
    <w:p w14:paraId="3933AC7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0E6CFAC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</w:p>
    <w:p w14:paraId="05DD3CB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int get_month() {</w:t>
      </w:r>
    </w:p>
    <w:p w14:paraId="136F40E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return month;</w:t>
      </w:r>
    </w:p>
    <w:p w14:paraId="2E1A950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CD3C14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int get_year()  {</w:t>
      </w:r>
    </w:p>
    <w:p w14:paraId="72A9855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return year;</w:t>
      </w:r>
    </w:p>
    <w:p w14:paraId="6C6C892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1AD6B2CD" w14:textId="77777777" w:rsidR="009B2161" w:rsidRPr="009B2161" w:rsidRDefault="009B2161" w:rsidP="009B2161">
      <w:pPr>
        <w:pStyle w:val="Code"/>
        <w:rPr>
          <w:lang w:val="en-CA"/>
        </w:rPr>
      </w:pPr>
    </w:p>
    <w:p w14:paraId="3996324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void set_day(int d) {day = d;}</w:t>
      </w:r>
    </w:p>
    <w:p w14:paraId="52136C1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void set_month(int  m) {month = m;}</w:t>
      </w:r>
    </w:p>
    <w:p w14:paraId="4E258A5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void set_year(int y) {year = y;}</w:t>
      </w:r>
    </w:p>
    <w:p w14:paraId="1138EDF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</w:t>
      </w:r>
    </w:p>
    <w:p w14:paraId="500F009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public String toString()</w:t>
      </w:r>
    </w:p>
    <w:p w14:paraId="6A95859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{</w:t>
      </w:r>
    </w:p>
    <w:p w14:paraId="0533575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return day + "/" + month + "/" + year;</w:t>
      </w:r>
    </w:p>
    <w:p w14:paraId="1DAB4C4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270546CD" w14:textId="5EAC4008" w:rsidR="009B2161" w:rsidRDefault="009B2161" w:rsidP="009B2161">
      <w:pPr>
        <w:pStyle w:val="Code"/>
        <w:rPr>
          <w:lang w:val="en-CA"/>
        </w:rPr>
      </w:pPr>
      <w:r>
        <w:rPr>
          <w:lang w:val="en-CA"/>
        </w:rPr>
        <w:t>}</w:t>
      </w:r>
    </w:p>
    <w:p w14:paraId="32D835EE" w14:textId="4475352E" w:rsidR="009B2161" w:rsidRDefault="009B2161" w:rsidP="009B2161">
      <w:pPr>
        <w:rPr>
          <w:lang w:val="en-CA"/>
        </w:rPr>
      </w:pPr>
      <w:r>
        <w:rPr>
          <w:lang w:val="en-CA"/>
        </w:rPr>
        <w:t>Demo.java</w:t>
      </w:r>
    </w:p>
    <w:p w14:paraId="787290F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public class Demo {</w:t>
      </w:r>
    </w:p>
    <w:p w14:paraId="5E309126" w14:textId="77777777" w:rsidR="009B2161" w:rsidRPr="009B2161" w:rsidRDefault="009B2161" w:rsidP="009B2161">
      <w:pPr>
        <w:pStyle w:val="Code"/>
        <w:rPr>
          <w:lang w:val="en-CA"/>
        </w:rPr>
      </w:pPr>
    </w:p>
    <w:p w14:paraId="083D3FD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void lab5_tests() {</w:t>
      </w:r>
    </w:p>
    <w:p w14:paraId="30C6D73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 d1 = new Date(2, 3, 1990);</w:t>
      </w:r>
    </w:p>
    <w:p w14:paraId="573A8CE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 d2 = new Date(2, 3, 1990);</w:t>
      </w:r>
    </w:p>
    <w:p w14:paraId="7C3D524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 d3 = new Date(2, 3, 1990);</w:t>
      </w:r>
    </w:p>
    <w:p w14:paraId="578AB3D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 d4 = new Date(2, 3, 1990);</w:t>
      </w:r>
    </w:p>
    <w:p w14:paraId="7F21A8D9" w14:textId="77777777" w:rsidR="009B2161" w:rsidRPr="009B2161" w:rsidRDefault="009B2161" w:rsidP="009B2161">
      <w:pPr>
        <w:pStyle w:val="Code"/>
        <w:rPr>
          <w:lang w:val="en-CA"/>
        </w:rPr>
      </w:pPr>
    </w:p>
    <w:p w14:paraId="49578F0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LinkedList &lt;Date&gt; dates = new LinkedList &lt; Date&gt;();</w:t>
      </w:r>
    </w:p>
    <w:p w14:paraId="3F18009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dates.push_back(1000, d1);</w:t>
      </w:r>
    </w:p>
    <w:p w14:paraId="16DBD8B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dates.push_back(1001, d2);</w:t>
      </w:r>
    </w:p>
    <w:p w14:paraId="0B164E0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dates.push_back(1002, d3);</w:t>
      </w:r>
    </w:p>
    <w:p w14:paraId="71BC696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dates.push_back(1003, d4);</w:t>
      </w:r>
    </w:p>
    <w:p w14:paraId="6424DF8C" w14:textId="77777777" w:rsidR="009B2161" w:rsidRPr="009B2161" w:rsidRDefault="009B2161" w:rsidP="009B2161">
      <w:pPr>
        <w:pStyle w:val="Code"/>
        <w:rPr>
          <w:lang w:val="en-CA"/>
        </w:rPr>
      </w:pPr>
    </w:p>
    <w:p w14:paraId="75A0E82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System.out.println("\nPrinting list of dates just after its creation ...\n");</w:t>
      </w:r>
    </w:p>
    <w:p w14:paraId="38F8234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dates.print();</w:t>
      </w:r>
    </w:p>
    <w:p w14:paraId="226D0F84" w14:textId="77777777" w:rsidR="009B2161" w:rsidRPr="009B2161" w:rsidRDefault="009B2161" w:rsidP="009B2161">
      <w:pPr>
        <w:pStyle w:val="Code"/>
        <w:rPr>
          <w:lang w:val="en-CA"/>
        </w:rPr>
      </w:pPr>
    </w:p>
    <w:p w14:paraId="4CF8F67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LinkedList &lt;Integer&gt; intlist = new LinkedList&lt;Integer&gt; ();</w:t>
      </w:r>
    </w:p>
    <w:p w14:paraId="061355C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intlist.push_back(2000, 23);</w:t>
      </w:r>
    </w:p>
    <w:p w14:paraId="2ECF398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intlist.push_back(2001, 24);</w:t>
      </w:r>
    </w:p>
    <w:p w14:paraId="5EDF597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intlist.push_back(2002, 266);</w:t>
      </w:r>
    </w:p>
    <w:p w14:paraId="39773CF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intlist.push_back(2003, 323);</w:t>
      </w:r>
    </w:p>
    <w:p w14:paraId="2E6B6FD5" w14:textId="77777777" w:rsidR="009B2161" w:rsidRPr="009B2161" w:rsidRDefault="009B2161" w:rsidP="009B2161">
      <w:pPr>
        <w:pStyle w:val="Code"/>
        <w:rPr>
          <w:lang w:val="en-CA"/>
        </w:rPr>
      </w:pPr>
    </w:p>
    <w:p w14:paraId="6AAE018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System.out.println("\nPrinting list of Integers just after its creation ...\n");</w:t>
      </w:r>
    </w:p>
    <w:p w14:paraId="307CF53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intlist.print();</w:t>
      </w:r>
    </w:p>
    <w:p w14:paraId="44D793F9" w14:textId="77777777" w:rsidR="009B2161" w:rsidRPr="009B2161" w:rsidRDefault="009B2161" w:rsidP="009B2161">
      <w:pPr>
        <w:pStyle w:val="Code"/>
        <w:rPr>
          <w:lang w:val="en-CA"/>
        </w:rPr>
      </w:pPr>
    </w:p>
    <w:p w14:paraId="1D54874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LinkedList&lt; Product&gt; ltpr = new LinkedList&lt; Product&gt;();</w:t>
      </w:r>
    </w:p>
    <w:p w14:paraId="4ED5B39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if (ltpr.size() != 0){</w:t>
      </w:r>
    </w:p>
    <w:p w14:paraId="7758503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System.out.println("\n1. Error: Incorrect size \n");</w:t>
      </w:r>
    </w:p>
    <w:p w14:paraId="120976E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System.exit(1);</w:t>
      </w:r>
    </w:p>
    <w:p w14:paraId="1023C67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78102A4" w14:textId="77777777" w:rsidR="009B2161" w:rsidRPr="009B2161" w:rsidRDefault="009B2161" w:rsidP="009B2161">
      <w:pPr>
        <w:pStyle w:val="Code"/>
        <w:rPr>
          <w:lang w:val="en-CA"/>
        </w:rPr>
      </w:pPr>
    </w:p>
    <w:p w14:paraId="3B4F37C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Product a = new Product ("Video Card", 2, 11, 1998, 33);</w:t>
      </w:r>
    </w:p>
    <w:p w14:paraId="691AA95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Product b = new Product ("Controller", 22, 10, 2008, 93);</w:t>
      </w:r>
    </w:p>
    <w:p w14:paraId="3EDFAB0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Product c = new Product ("RAM", 31, 9, 2007, 3);</w:t>
      </w:r>
    </w:p>
    <w:p w14:paraId="25B1E4E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Product d = new Product ("Monitor", 2, 11, 1998, 83);</w:t>
      </w:r>
    </w:p>
    <w:p w14:paraId="34A6F07F" w14:textId="77777777" w:rsidR="009B2161" w:rsidRPr="009B2161" w:rsidRDefault="009B2161" w:rsidP="009B2161">
      <w:pPr>
        <w:pStyle w:val="Code"/>
        <w:rPr>
          <w:lang w:val="en-CA"/>
        </w:rPr>
      </w:pPr>
    </w:p>
    <w:p w14:paraId="036500A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ltpr.push_back(3000, a);</w:t>
      </w:r>
    </w:p>
    <w:p w14:paraId="54D7735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ltpr.push_back(3001, b);</w:t>
      </w:r>
    </w:p>
    <w:p w14:paraId="6871AF6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ltpr.push_back(3002, c);</w:t>
      </w:r>
    </w:p>
    <w:p w14:paraId="6C6386A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ltpr.push_back(3003, d);</w:t>
      </w:r>
    </w:p>
    <w:p w14:paraId="41313B90" w14:textId="77777777" w:rsidR="009B2161" w:rsidRPr="009B2161" w:rsidRDefault="009B2161" w:rsidP="009B2161">
      <w:pPr>
        <w:pStyle w:val="Code"/>
        <w:rPr>
          <w:lang w:val="en-CA"/>
        </w:rPr>
      </w:pPr>
    </w:p>
    <w:p w14:paraId="18C6D21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if(ltpr.size() != 4){</w:t>
      </w:r>
    </w:p>
    <w:p w14:paraId="1E7585F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System.out.println("\n2. Error Incorrect size.\n");</w:t>
      </w:r>
    </w:p>
    <w:p w14:paraId="1DA1C3A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System.exit(1);</w:t>
      </w:r>
    </w:p>
    <w:p w14:paraId="61DCA75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690D09ED" w14:textId="77777777" w:rsidR="009B2161" w:rsidRPr="009B2161" w:rsidRDefault="009B2161" w:rsidP="009B2161">
      <w:pPr>
        <w:pStyle w:val="Code"/>
        <w:rPr>
          <w:lang w:val="en-CA"/>
        </w:rPr>
      </w:pPr>
    </w:p>
    <w:p w14:paraId="3442A7F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System.out.println("\nPrinting list of products with 4 items ...\n");</w:t>
      </w:r>
    </w:p>
    <w:p w14:paraId="7C323A3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ltpr.print();</w:t>
      </w:r>
    </w:p>
    <w:p w14:paraId="2DEF61F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ltpr.remove(3000);</w:t>
      </w:r>
    </w:p>
    <w:p w14:paraId="538EE7D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ltpr.remove(3003);</w:t>
      </w:r>
    </w:p>
    <w:p w14:paraId="2C62425C" w14:textId="77777777" w:rsidR="009B2161" w:rsidRPr="009B2161" w:rsidRDefault="009B2161" w:rsidP="009B2161">
      <w:pPr>
        <w:pStyle w:val="Code"/>
        <w:rPr>
          <w:lang w:val="en-CA"/>
        </w:rPr>
      </w:pPr>
    </w:p>
    <w:p w14:paraId="50988FE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if (ltpr.size() != 2){</w:t>
      </w:r>
    </w:p>
    <w:p w14:paraId="07D63C0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 "\n4. Error: Incorrect size. \n");</w:t>
      </w:r>
    </w:p>
    <w:p w14:paraId="40C9DCF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System.exit(1);</w:t>
      </w:r>
    </w:p>
    <w:p w14:paraId="1B2DE1D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A3CE7B7" w14:textId="77777777" w:rsidR="009B2161" w:rsidRPr="009B2161" w:rsidRDefault="009B2161" w:rsidP="009B2161">
      <w:pPr>
        <w:pStyle w:val="Code"/>
        <w:rPr>
          <w:lang w:val="en-CA"/>
        </w:rPr>
      </w:pPr>
    </w:p>
    <w:p w14:paraId="1D923AB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System.out.println( "\nPrinting list of products after two remove operations.\n");</w:t>
      </w:r>
    </w:p>
    <w:p w14:paraId="0DE2384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ltpr.print();</w:t>
      </w:r>
    </w:p>
    <w:p w14:paraId="3A968497" w14:textId="77777777" w:rsidR="009B2161" w:rsidRPr="009B2161" w:rsidRDefault="009B2161" w:rsidP="009B2161">
      <w:pPr>
        <w:pStyle w:val="Code"/>
        <w:rPr>
          <w:lang w:val="en-CA"/>
        </w:rPr>
      </w:pPr>
    </w:p>
    <w:p w14:paraId="3B696B8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 ("\nLet's look up some product names ...\n");</w:t>
      </w:r>
    </w:p>
    <w:p w14:paraId="564FB9C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try_to_find(ltpr, 3002);</w:t>
      </w:r>
    </w:p>
    <w:p w14:paraId="4B96813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try_to_find(ltpr, 4000);</w:t>
      </w:r>
    </w:p>
    <w:p w14:paraId="67E84C8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try_to_find(ltpr, 3001);</w:t>
      </w:r>
    </w:p>
    <w:p w14:paraId="55CDF68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try_to_find(ltpr, 3000);</w:t>
      </w:r>
    </w:p>
    <w:p w14:paraId="59772DB9" w14:textId="77777777" w:rsidR="009B2161" w:rsidRPr="009B2161" w:rsidRDefault="009B2161" w:rsidP="009B2161">
      <w:pPr>
        <w:pStyle w:val="Code"/>
        <w:rPr>
          <w:lang w:val="en-CA"/>
        </w:rPr>
      </w:pPr>
    </w:p>
    <w:p w14:paraId="4C21F12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Point p1 = new Point(6, 8);</w:t>
      </w:r>
    </w:p>
    <w:p w14:paraId="4D2CD13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Point p2 = new Point(11, 34);</w:t>
      </w:r>
    </w:p>
    <w:p w14:paraId="4B63DED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Point p3 = new Point(9, 109);</w:t>
      </w:r>
    </w:p>
    <w:p w14:paraId="5169859F" w14:textId="77777777" w:rsidR="009B2161" w:rsidRPr="009B2161" w:rsidRDefault="009B2161" w:rsidP="009B2161">
      <w:pPr>
        <w:pStyle w:val="Code"/>
        <w:rPr>
          <w:lang w:val="en-CA"/>
        </w:rPr>
      </w:pPr>
    </w:p>
    <w:p w14:paraId="58380D9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LinkedList&lt;Point&gt; ltp = new LinkedList&lt; Point&gt; ();</w:t>
      </w:r>
    </w:p>
    <w:p w14:paraId="796E11C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ltp.push_back(5000,p1);</w:t>
      </w:r>
    </w:p>
    <w:p w14:paraId="0EABDFE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ltp.push_back(5001, p2);</w:t>
      </w:r>
    </w:p>
    <w:p w14:paraId="72BA2D3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ltp.push_back(5002,p3);</w:t>
      </w:r>
    </w:p>
    <w:p w14:paraId="6B664218" w14:textId="77777777" w:rsidR="009B2161" w:rsidRPr="009B2161" w:rsidRDefault="009B2161" w:rsidP="009B2161">
      <w:pPr>
        <w:pStyle w:val="Code"/>
        <w:rPr>
          <w:lang w:val="en-CA"/>
        </w:rPr>
      </w:pPr>
    </w:p>
    <w:p w14:paraId="4D0270C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System.out.println("\nPrinting list of Points.\n");</w:t>
      </w:r>
    </w:p>
    <w:p w14:paraId="71AC747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ltp.print();</w:t>
      </w:r>
    </w:p>
    <w:p w14:paraId="7FFC65E5" w14:textId="77777777" w:rsidR="009B2161" w:rsidRPr="009B2161" w:rsidRDefault="009B2161" w:rsidP="009B2161">
      <w:pPr>
        <w:pStyle w:val="Code"/>
        <w:rPr>
          <w:lang w:val="en-CA"/>
        </w:rPr>
      </w:pPr>
    </w:p>
    <w:p w14:paraId="10DE07C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System.out.println ("\n***----Finished testing----------------***");</w:t>
      </w:r>
    </w:p>
    <w:p w14:paraId="30DDA52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}</w:t>
      </w:r>
    </w:p>
    <w:p w14:paraId="4214A72C" w14:textId="77777777" w:rsidR="009B2161" w:rsidRPr="009B2161" w:rsidRDefault="009B2161" w:rsidP="009B2161">
      <w:pPr>
        <w:pStyle w:val="Code"/>
        <w:rPr>
          <w:lang w:val="en-CA"/>
        </w:rPr>
      </w:pPr>
    </w:p>
    <w:p w14:paraId="2D5E2810" w14:textId="77777777" w:rsidR="009B2161" w:rsidRPr="009B2161" w:rsidRDefault="009B2161" w:rsidP="009B2161">
      <w:pPr>
        <w:pStyle w:val="Code"/>
        <w:rPr>
          <w:lang w:val="en-CA"/>
        </w:rPr>
      </w:pPr>
    </w:p>
    <w:p w14:paraId="1033C8E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print   (LinkedList&lt;?&gt; lt)</w:t>
      </w:r>
    </w:p>
    <w:p w14:paraId="2DB0012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5428A22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if (lt.size() == 0)</w:t>
      </w:r>
    </w:p>
    <w:p w14:paraId="35E0ED4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 "  list is EMPTY.\n");</w:t>
      </w:r>
    </w:p>
    <w:p w14:paraId="10FCCC5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for (lt.go_to_first(); lt.cursor_ok(); lt.step_fwd()) {</w:t>
      </w:r>
    </w:p>
    <w:p w14:paraId="4D36E00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System.out.println(lt);</w:t>
      </w:r>
    </w:p>
    <w:p w14:paraId="4D3CFA2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375692C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0F4A7F05" w14:textId="77777777" w:rsidR="009B2161" w:rsidRPr="009B2161" w:rsidRDefault="009B2161" w:rsidP="009B2161">
      <w:pPr>
        <w:pStyle w:val="Code"/>
        <w:rPr>
          <w:lang w:val="en-CA"/>
        </w:rPr>
      </w:pPr>
    </w:p>
    <w:p w14:paraId="37F78D4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public &lt;T1&gt; void try_to_find(LinkedList&lt;T1&gt; lt, Integer key )</w:t>
      </w:r>
    </w:p>
    <w:p w14:paraId="2EF49C7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792249E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lt.find(key);</w:t>
      </w:r>
    </w:p>
    <w:p w14:paraId="33792AB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if (lt.cursor_ok())</w:t>
      </w:r>
    </w:p>
    <w:p w14:paraId="4A693AA6" w14:textId="77777777" w:rsidR="009B2161" w:rsidRPr="009B2161" w:rsidRDefault="009B2161" w:rsidP="009B2161">
      <w:pPr>
        <w:pStyle w:val="Code"/>
        <w:rPr>
          <w:lang w:val="en-CA"/>
        </w:rPr>
      </w:pPr>
    </w:p>
    <w:p w14:paraId="41FBCFA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 ("Found: " + lt );</w:t>
      </w:r>
    </w:p>
    <w:p w14:paraId="745A9308" w14:textId="77777777" w:rsidR="009B2161" w:rsidRPr="009B2161" w:rsidRDefault="009B2161" w:rsidP="009B2161">
      <w:pPr>
        <w:pStyle w:val="Code"/>
        <w:rPr>
          <w:lang w:val="en-CA"/>
        </w:rPr>
      </w:pPr>
    </w:p>
    <w:p w14:paraId="51C797C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else</w:t>
      </w:r>
    </w:p>
    <w:p w14:paraId="7116D9D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System.out.println("Sorry, couldn't find key: " +  key + " in the table.\n");</w:t>
      </w:r>
    </w:p>
    <w:p w14:paraId="14B0664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E4F6803" w14:textId="77777777" w:rsidR="009B2161" w:rsidRPr="009B2161" w:rsidRDefault="009B2161" w:rsidP="009B2161">
      <w:pPr>
        <w:pStyle w:val="Code"/>
        <w:rPr>
          <w:lang w:val="en-CA"/>
        </w:rPr>
      </w:pPr>
    </w:p>
    <w:p w14:paraId="57560EDC" w14:textId="77777777" w:rsidR="009B2161" w:rsidRPr="009B2161" w:rsidRDefault="009B2161" w:rsidP="009B2161">
      <w:pPr>
        <w:pStyle w:val="Code"/>
        <w:rPr>
          <w:lang w:val="en-CA"/>
        </w:rPr>
      </w:pPr>
    </w:p>
    <w:p w14:paraId="1B84EA9C" w14:textId="77777777" w:rsidR="009B2161" w:rsidRPr="009B2161" w:rsidRDefault="009B2161" w:rsidP="009B2161">
      <w:pPr>
        <w:pStyle w:val="Code"/>
        <w:rPr>
          <w:lang w:val="en-CA"/>
        </w:rPr>
      </w:pPr>
    </w:p>
    <w:p w14:paraId="5529309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static void main(String [] args)</w:t>
      </w:r>
    </w:p>
    <w:p w14:paraId="283A33D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5BE3021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Demo d = new Demo();</w:t>
      </w:r>
    </w:p>
    <w:p w14:paraId="2ED4F1E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d.lab5_tests();</w:t>
      </w:r>
    </w:p>
    <w:p w14:paraId="3A51A6FA" w14:textId="77777777" w:rsidR="009B2161" w:rsidRPr="009B2161" w:rsidRDefault="009B2161" w:rsidP="009B2161">
      <w:pPr>
        <w:pStyle w:val="Code"/>
        <w:rPr>
          <w:lang w:val="en-CA"/>
        </w:rPr>
      </w:pPr>
    </w:p>
    <w:p w14:paraId="697FA02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112160D4" w14:textId="2DC22A61" w:rsidR="009B2161" w:rsidRDefault="009B2161" w:rsidP="009B2161">
      <w:pPr>
        <w:pStyle w:val="Code"/>
        <w:rPr>
          <w:lang w:val="en-CA"/>
        </w:rPr>
      </w:pPr>
      <w:r>
        <w:rPr>
          <w:lang w:val="en-CA"/>
        </w:rPr>
        <w:t>}</w:t>
      </w:r>
    </w:p>
    <w:p w14:paraId="5F86028C" w14:textId="69E8D735" w:rsidR="009B2161" w:rsidRDefault="009B2161" w:rsidP="009B2161">
      <w:pPr>
        <w:rPr>
          <w:lang w:val="en-CA"/>
        </w:rPr>
      </w:pPr>
      <w:r>
        <w:rPr>
          <w:lang w:val="en-CA"/>
        </w:rPr>
        <w:t>LinkedList.java</w:t>
      </w:r>
    </w:p>
    <w:p w14:paraId="25AB5CB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class LinkedList&lt;T1&gt;  {</w:t>
      </w:r>
    </w:p>
    <w:p w14:paraId="3A11D498" w14:textId="77777777" w:rsidR="009B2161" w:rsidRPr="009B2161" w:rsidRDefault="009B2161" w:rsidP="009B2161">
      <w:pPr>
        <w:pStyle w:val="Code"/>
        <w:rPr>
          <w:lang w:val="en-CA"/>
        </w:rPr>
      </w:pPr>
    </w:p>
    <w:p w14:paraId="5915907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private int sizeM;</w:t>
      </w:r>
    </w:p>
    <w:p w14:paraId="2B5385B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private Node&lt;T1&gt; headM;</w:t>
      </w:r>
    </w:p>
    <w:p w14:paraId="3E3C78B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private Node&lt;T1&gt; cursorM;</w:t>
      </w:r>
    </w:p>
    <w:p w14:paraId="30F00522" w14:textId="77777777" w:rsidR="009B2161" w:rsidRPr="009B2161" w:rsidRDefault="009B2161" w:rsidP="009B2161">
      <w:pPr>
        <w:pStyle w:val="Code"/>
        <w:rPr>
          <w:lang w:val="en-CA"/>
        </w:rPr>
      </w:pPr>
    </w:p>
    <w:p w14:paraId="0301BE79" w14:textId="77777777" w:rsidR="009B2161" w:rsidRPr="009B2161" w:rsidRDefault="009B2161" w:rsidP="009B2161">
      <w:pPr>
        <w:pStyle w:val="Code"/>
        <w:rPr>
          <w:lang w:val="en-CA"/>
        </w:rPr>
      </w:pPr>
    </w:p>
    <w:p w14:paraId="74F4E89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public LinkedList()</w:t>
      </w:r>
    </w:p>
    <w:p w14:paraId="728CEC3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234FADD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sizeM = 0;</w:t>
      </w:r>
    </w:p>
    <w:p w14:paraId="42CDB8B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headM = null;</w:t>
      </w:r>
    </w:p>
    <w:p w14:paraId="6933747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cursorM = null;</w:t>
      </w:r>
    </w:p>
    <w:p w14:paraId="760786A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19C52F20" w14:textId="77777777" w:rsidR="009B2161" w:rsidRPr="009B2161" w:rsidRDefault="009B2161" w:rsidP="009B2161">
      <w:pPr>
        <w:pStyle w:val="Code"/>
        <w:rPr>
          <w:lang w:val="en-CA"/>
        </w:rPr>
      </w:pPr>
    </w:p>
    <w:p w14:paraId="3CADA7A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int size()</w:t>
      </w:r>
    </w:p>
    <w:p w14:paraId="6D069BD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319695C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return sizeM;</w:t>
      </w:r>
    </w:p>
    <w:p w14:paraId="78FDA09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35063611" w14:textId="77777777" w:rsidR="009B2161" w:rsidRPr="009B2161" w:rsidRDefault="009B2161" w:rsidP="009B2161">
      <w:pPr>
        <w:pStyle w:val="Code"/>
        <w:rPr>
          <w:lang w:val="en-CA"/>
        </w:rPr>
      </w:pPr>
    </w:p>
    <w:p w14:paraId="4A54FE0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boolean cursor_ok()</w:t>
      </w:r>
    </w:p>
    <w:p w14:paraId="39A1E97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138690C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return cursorM != null;</w:t>
      </w:r>
    </w:p>
    <w:p w14:paraId="2C6C5F7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5496E471" w14:textId="77777777" w:rsidR="009B2161" w:rsidRPr="009B2161" w:rsidRDefault="009B2161" w:rsidP="009B2161">
      <w:pPr>
        <w:pStyle w:val="Code"/>
        <w:rPr>
          <w:lang w:val="en-CA"/>
        </w:rPr>
      </w:pPr>
    </w:p>
    <w:p w14:paraId="3BC6B43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Integer  cursor_key()</w:t>
      </w:r>
    </w:p>
    <w:p w14:paraId="50FBA04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6040B3E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assert(cursor_ok());</w:t>
      </w:r>
    </w:p>
    <w:p w14:paraId="2D41DB1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return cursorM.keyM;</w:t>
      </w:r>
    </w:p>
    <w:p w14:paraId="527FC49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0AA5EBFD" w14:textId="77777777" w:rsidR="009B2161" w:rsidRPr="009B2161" w:rsidRDefault="009B2161" w:rsidP="009B2161">
      <w:pPr>
        <w:pStyle w:val="Code"/>
        <w:rPr>
          <w:lang w:val="en-CA"/>
        </w:rPr>
      </w:pPr>
    </w:p>
    <w:p w14:paraId="1A5B0A8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T1 cursor()</w:t>
      </w:r>
    </w:p>
    <w:p w14:paraId="31B07B3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5A72FAF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assert(cursor_ok());</w:t>
      </w:r>
    </w:p>
    <w:p w14:paraId="0811B7D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return cursorM.itemM;</w:t>
      </w:r>
    </w:p>
    <w:p w14:paraId="2AC7314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36B9B5FA" w14:textId="77777777" w:rsidR="009B2161" w:rsidRPr="009B2161" w:rsidRDefault="009B2161" w:rsidP="009B2161">
      <w:pPr>
        <w:pStyle w:val="Code"/>
        <w:rPr>
          <w:lang w:val="en-CA"/>
        </w:rPr>
      </w:pPr>
    </w:p>
    <w:p w14:paraId="0D86FB1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public void push_back(Integer keyA, T1 itemA){</w:t>
      </w:r>
    </w:p>
    <w:p w14:paraId="0E5C18F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Node&lt;T1&gt; new_node = new Node&lt;T1&gt; (itemA, keyA, null );</w:t>
      </w:r>
    </w:p>
    <w:p w14:paraId="7E37AE7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if(headM == null)</w:t>
      </w:r>
    </w:p>
    <w:p w14:paraId="392D4ED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headM = new_node;</w:t>
      </w:r>
    </w:p>
    <w:p w14:paraId="1A377EA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else {</w:t>
      </w:r>
    </w:p>
    <w:p w14:paraId="5E039F7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cursorM = headM.nextM;</w:t>
      </w:r>
    </w:p>
    <w:p w14:paraId="4C0A8D2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Node&lt;T1&gt; p = headM;</w:t>
      </w:r>
    </w:p>
    <w:p w14:paraId="4BD5C59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while (cursorM != null){</w:t>
      </w:r>
    </w:p>
    <w:p w14:paraId="630B1DE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  cursorM = cursorM.nextM;</w:t>
      </w:r>
    </w:p>
    <w:p w14:paraId="3C88240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  p = p.nextM;</w:t>
      </w:r>
    </w:p>
    <w:p w14:paraId="4DDA0D7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}</w:t>
      </w:r>
    </w:p>
    <w:p w14:paraId="41432C3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p.nextM = new_node;</w:t>
      </w:r>
    </w:p>
    <w:p w14:paraId="4903938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   }</w:t>
      </w:r>
    </w:p>
    <w:p w14:paraId="29400E5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sizeM++;</w:t>
      </w:r>
    </w:p>
    <w:p w14:paraId="197401F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 }</w:t>
      </w:r>
    </w:p>
    <w:p w14:paraId="127B5392" w14:textId="77777777" w:rsidR="009B2161" w:rsidRPr="009B2161" w:rsidRDefault="009B2161" w:rsidP="009B2161">
      <w:pPr>
        <w:pStyle w:val="Code"/>
        <w:rPr>
          <w:lang w:val="en-CA"/>
        </w:rPr>
      </w:pPr>
    </w:p>
    <w:p w14:paraId="2041B36D" w14:textId="77777777" w:rsidR="009B2161" w:rsidRPr="009B2161" w:rsidRDefault="009B2161" w:rsidP="009B2161">
      <w:pPr>
        <w:pStyle w:val="Code"/>
        <w:rPr>
          <w:lang w:val="en-CA"/>
        </w:rPr>
      </w:pPr>
    </w:p>
    <w:p w14:paraId="138D169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void insert (Integer keyA,T1 datumA)</w:t>
      </w:r>
    </w:p>
    <w:p w14:paraId="26A88F5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2B8F2F4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if (headM == null || keyA.compareTo(headM.keyM) &lt; 0)</w:t>
      </w:r>
    </w:p>
    <w:p w14:paraId="2F15A59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{</w:t>
      </w:r>
    </w:p>
    <w:p w14:paraId="6C7F444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Node&lt;T1&gt; new_node = new Node&lt;&gt; (datumA,keyA, null);</w:t>
      </w:r>
    </w:p>
    <w:p w14:paraId="696C877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headM = new_node;</w:t>
      </w:r>
    </w:p>
    <w:p w14:paraId="0395579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sizeM++;</w:t>
      </w:r>
    </w:p>
    <w:p w14:paraId="134F002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58C56AA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else if (keyA.compareTo(headM.keyM) == 0) {</w:t>
      </w:r>
    </w:p>
    <w:p w14:paraId="289A438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headM.itemM = datumA;</w:t>
      </w:r>
    </w:p>
    <w:p w14:paraId="411D028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10F7049C" w14:textId="77777777" w:rsidR="009B2161" w:rsidRPr="009B2161" w:rsidRDefault="009B2161" w:rsidP="009B2161">
      <w:pPr>
        <w:pStyle w:val="Code"/>
        <w:rPr>
          <w:lang w:val="en-CA"/>
        </w:rPr>
      </w:pPr>
    </w:p>
    <w:p w14:paraId="6F78890B" w14:textId="77777777" w:rsidR="009B2161" w:rsidRPr="009B2161" w:rsidRDefault="009B2161" w:rsidP="009B2161">
      <w:pPr>
        <w:pStyle w:val="Code"/>
        <w:rPr>
          <w:lang w:val="en-CA"/>
        </w:rPr>
      </w:pPr>
    </w:p>
    <w:p w14:paraId="7E2E69E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else {</w:t>
      </w:r>
    </w:p>
    <w:p w14:paraId="55A2778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Node&lt;T1&gt; before= headM;</w:t>
      </w:r>
    </w:p>
    <w:p w14:paraId="54D1169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Node&lt;T1&gt; after=headM.nextM;</w:t>
      </w:r>
    </w:p>
    <w:p w14:paraId="745C8BCC" w14:textId="77777777" w:rsidR="009B2161" w:rsidRPr="009B2161" w:rsidRDefault="009B2161" w:rsidP="009B2161">
      <w:pPr>
        <w:pStyle w:val="Code"/>
        <w:rPr>
          <w:lang w:val="en-CA"/>
        </w:rPr>
      </w:pPr>
    </w:p>
    <w:p w14:paraId="1D6C155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while(after!= null &amp;&amp; (keyA.compareTo(after.keyM)) &gt; 0)</w:t>
      </w:r>
    </w:p>
    <w:p w14:paraId="567C34D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{</w:t>
      </w:r>
    </w:p>
    <w:p w14:paraId="76036AA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before=after;</w:t>
      </w:r>
    </w:p>
    <w:p w14:paraId="7C1F670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after=after.nextM;</w:t>
      </w:r>
    </w:p>
    <w:p w14:paraId="5BBF5F3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57B49054" w14:textId="77777777" w:rsidR="009B2161" w:rsidRPr="009B2161" w:rsidRDefault="009B2161" w:rsidP="009B2161">
      <w:pPr>
        <w:pStyle w:val="Code"/>
        <w:rPr>
          <w:lang w:val="en-CA"/>
        </w:rPr>
      </w:pPr>
    </w:p>
    <w:p w14:paraId="4511CE1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if(after!= null &amp;&amp; keyA.compareTo(after.keyM) ==0)</w:t>
      </w:r>
    </w:p>
    <w:p w14:paraId="571B3D1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{</w:t>
      </w:r>
    </w:p>
    <w:p w14:paraId="4B02755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after.itemM=datumA;</w:t>
      </w:r>
    </w:p>
    <w:p w14:paraId="385B6A7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2610EA8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else</w:t>
      </w:r>
    </w:p>
    <w:p w14:paraId="7201B12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{</w:t>
      </w:r>
    </w:p>
    <w:p w14:paraId="45F51D6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Node&lt;T1&gt; new_node = new Node&lt;&gt;(datumA, keyA, null);</w:t>
      </w:r>
    </w:p>
    <w:p w14:paraId="6775A6C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before.nextM = new_node;</w:t>
      </w:r>
    </w:p>
    <w:p w14:paraId="278CCAA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sizeM++;</w:t>
      </w:r>
    </w:p>
    <w:p w14:paraId="5F47741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533E314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13F5929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F047E5F" w14:textId="77777777" w:rsidR="009B2161" w:rsidRPr="009B2161" w:rsidRDefault="009B2161" w:rsidP="009B2161">
      <w:pPr>
        <w:pStyle w:val="Code"/>
        <w:rPr>
          <w:lang w:val="en-CA"/>
        </w:rPr>
      </w:pPr>
    </w:p>
    <w:p w14:paraId="7A70D71A" w14:textId="77777777" w:rsidR="009B2161" w:rsidRPr="009B2161" w:rsidRDefault="009B2161" w:rsidP="009B2161">
      <w:pPr>
        <w:pStyle w:val="Code"/>
        <w:rPr>
          <w:lang w:val="en-CA"/>
        </w:rPr>
      </w:pPr>
    </w:p>
    <w:p w14:paraId="55F9036B" w14:textId="77777777" w:rsidR="009B2161" w:rsidRPr="009B2161" w:rsidRDefault="009B2161" w:rsidP="009B2161">
      <w:pPr>
        <w:pStyle w:val="Code"/>
        <w:rPr>
          <w:lang w:val="en-CA"/>
        </w:rPr>
      </w:pPr>
    </w:p>
    <w:p w14:paraId="4D050D3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 remove(Integer keyA )</w:t>
      </w:r>
    </w:p>
    <w:p w14:paraId="55D7EB2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57658658" w14:textId="77777777" w:rsidR="009B2161" w:rsidRPr="009B2161" w:rsidRDefault="009B2161" w:rsidP="009B2161">
      <w:pPr>
        <w:pStyle w:val="Code"/>
        <w:rPr>
          <w:lang w:val="en-CA"/>
        </w:rPr>
      </w:pPr>
    </w:p>
    <w:p w14:paraId="6CDFC0D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if (headM == null || keyA.compareTo(headM.keyM) &lt; 0)</w:t>
      </w:r>
    </w:p>
    <w:p w14:paraId="5EF7223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return;</w:t>
      </w:r>
    </w:p>
    <w:p w14:paraId="49E8BE3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Node&lt;T1&gt; doomed_node = null;</w:t>
      </w:r>
    </w:p>
    <w:p w14:paraId="00D7530D" w14:textId="77777777" w:rsidR="009B2161" w:rsidRPr="009B2161" w:rsidRDefault="009B2161" w:rsidP="009B2161">
      <w:pPr>
        <w:pStyle w:val="Code"/>
        <w:rPr>
          <w:lang w:val="en-CA"/>
        </w:rPr>
      </w:pPr>
    </w:p>
    <w:p w14:paraId="5F99DD3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if (keyA.compareTo(headM.keyM) == 0) {</w:t>
      </w:r>
    </w:p>
    <w:p w14:paraId="2CC9138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doomed_node = headM;</w:t>
      </w:r>
    </w:p>
    <w:p w14:paraId="38FEE0F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headM = headM.nextM;</w:t>
      </w:r>
    </w:p>
    <w:p w14:paraId="2509ED3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doomed_node.nextM = null;</w:t>
      </w:r>
    </w:p>
    <w:p w14:paraId="08DDAC9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sizeM--;</w:t>
      </w:r>
    </w:p>
    <w:p w14:paraId="3B323E3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1189DAB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else {</w:t>
      </w:r>
    </w:p>
    <w:p w14:paraId="709949D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Node&lt;T1&gt; before = headM;</w:t>
      </w:r>
    </w:p>
    <w:p w14:paraId="43B1C9D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Node&lt;T1&gt; maybe_doomed = headM.nextM;</w:t>
      </w:r>
    </w:p>
    <w:p w14:paraId="169A15B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while(maybe_doomed != null &amp;&amp; keyA.compareTo(maybe_doomed.keyM) &gt;0 ) {</w:t>
      </w:r>
    </w:p>
    <w:p w14:paraId="303F5BE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before = maybe_doomed;</w:t>
      </w:r>
    </w:p>
    <w:p w14:paraId="09B4972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maybe_doomed = maybe_doomed.nextM;</w:t>
      </w:r>
    </w:p>
    <w:p w14:paraId="7016EFB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}</w:t>
      </w:r>
    </w:p>
    <w:p w14:paraId="3AF7C6DB" w14:textId="77777777" w:rsidR="009B2161" w:rsidRPr="009B2161" w:rsidRDefault="009B2161" w:rsidP="009B2161">
      <w:pPr>
        <w:pStyle w:val="Code"/>
        <w:rPr>
          <w:lang w:val="en-CA"/>
        </w:rPr>
      </w:pPr>
    </w:p>
    <w:p w14:paraId="4E94850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if (maybe_doomed != null &amp;&amp; (maybe_doomed.keyM.compareTo(keyA)== 0)) {</w:t>
      </w:r>
    </w:p>
    <w:p w14:paraId="32BFD2E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// doomed_node = maybe_doomed;</w:t>
      </w:r>
    </w:p>
    <w:p w14:paraId="040AC9B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before. nextM = maybe_doomed.nextM;</w:t>
      </w:r>
    </w:p>
    <w:p w14:paraId="2CE8B37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maybe_doomed = null;</w:t>
      </w:r>
    </w:p>
    <w:p w14:paraId="7638C09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  sizeM--;</w:t>
      </w:r>
    </w:p>
    <w:p w14:paraId="7A41C9E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  }</w:t>
      </w:r>
    </w:p>
    <w:p w14:paraId="48EAB95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6FD5418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cursorM = null;</w:t>
      </w:r>
    </w:p>
    <w:p w14:paraId="633ED83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doomed_node = null;  // Does nothing if doomed_node == 0.</w:t>
      </w:r>
    </w:p>
    <w:p w14:paraId="7CF9949D" w14:textId="77777777" w:rsidR="009B2161" w:rsidRPr="009B2161" w:rsidRDefault="009B2161" w:rsidP="009B2161">
      <w:pPr>
        <w:pStyle w:val="Code"/>
        <w:rPr>
          <w:lang w:val="en-CA"/>
        </w:rPr>
      </w:pPr>
    </w:p>
    <w:p w14:paraId="0DC734B0" w14:textId="77777777" w:rsidR="009B2161" w:rsidRPr="009B2161" w:rsidRDefault="009B2161" w:rsidP="009B2161">
      <w:pPr>
        <w:pStyle w:val="Code"/>
        <w:rPr>
          <w:lang w:val="en-CA"/>
        </w:rPr>
      </w:pPr>
    </w:p>
    <w:p w14:paraId="2E3CFBE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7498E76B" w14:textId="77777777" w:rsidR="009B2161" w:rsidRPr="009B2161" w:rsidRDefault="009B2161" w:rsidP="009B2161">
      <w:pPr>
        <w:pStyle w:val="Code"/>
        <w:rPr>
          <w:lang w:val="en-CA"/>
        </w:rPr>
      </w:pPr>
    </w:p>
    <w:p w14:paraId="28F2E28B" w14:textId="77777777" w:rsidR="009B2161" w:rsidRPr="009B2161" w:rsidRDefault="009B2161" w:rsidP="009B2161">
      <w:pPr>
        <w:pStyle w:val="Code"/>
        <w:rPr>
          <w:lang w:val="en-CA"/>
        </w:rPr>
      </w:pPr>
    </w:p>
    <w:p w14:paraId="08E9ACE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 find(Integer keyA )</w:t>
      </w:r>
    </w:p>
    <w:p w14:paraId="079B4C4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6BC8F26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Node&lt;T1&gt; ptr=headM;</w:t>
      </w:r>
    </w:p>
    <w:p w14:paraId="1708AB1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while (ptr!= null &amp;&amp; (ptr.keyM.compareTo(keyA) &gt;0 || ptr.keyM.compareTo(keyA) &lt; 0))</w:t>
      </w:r>
    </w:p>
    <w:p w14:paraId="42978E0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{</w:t>
      </w:r>
    </w:p>
    <w:p w14:paraId="4B2FAC9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>ptr=ptr.nextM;</w:t>
      </w:r>
    </w:p>
    <w:p w14:paraId="7EFD93E4" w14:textId="77777777" w:rsidR="009B2161" w:rsidRPr="009B2161" w:rsidRDefault="009B2161" w:rsidP="009B2161">
      <w:pPr>
        <w:pStyle w:val="Code"/>
        <w:rPr>
          <w:lang w:val="en-CA"/>
        </w:rPr>
      </w:pPr>
    </w:p>
    <w:p w14:paraId="611F8D0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}</w:t>
      </w:r>
    </w:p>
    <w:p w14:paraId="1271773F" w14:textId="77777777" w:rsidR="009B2161" w:rsidRPr="009B2161" w:rsidRDefault="009B2161" w:rsidP="009B2161">
      <w:pPr>
        <w:pStyle w:val="Code"/>
        <w:rPr>
          <w:lang w:val="en-CA"/>
        </w:rPr>
      </w:pPr>
    </w:p>
    <w:p w14:paraId="25F8667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cursorM = ptr;</w:t>
      </w:r>
    </w:p>
    <w:p w14:paraId="4580582C" w14:textId="77777777" w:rsidR="009B2161" w:rsidRPr="009B2161" w:rsidRDefault="009B2161" w:rsidP="009B2161">
      <w:pPr>
        <w:pStyle w:val="Code"/>
        <w:rPr>
          <w:lang w:val="en-CA"/>
        </w:rPr>
      </w:pPr>
    </w:p>
    <w:p w14:paraId="67C3618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D8083AE" w14:textId="77777777" w:rsidR="009B2161" w:rsidRPr="009B2161" w:rsidRDefault="009B2161" w:rsidP="009B2161">
      <w:pPr>
        <w:pStyle w:val="Code"/>
        <w:rPr>
          <w:lang w:val="en-CA"/>
        </w:rPr>
      </w:pPr>
    </w:p>
    <w:p w14:paraId="564880A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 go_to_first()</w:t>
      </w:r>
    </w:p>
    <w:p w14:paraId="367D5E3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294370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cursorM = headM;</w:t>
      </w:r>
    </w:p>
    <w:p w14:paraId="0B0EDEB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54837CB5" w14:textId="77777777" w:rsidR="009B2161" w:rsidRPr="009B2161" w:rsidRDefault="009B2161" w:rsidP="009B2161">
      <w:pPr>
        <w:pStyle w:val="Code"/>
        <w:rPr>
          <w:lang w:val="en-CA"/>
        </w:rPr>
      </w:pPr>
    </w:p>
    <w:p w14:paraId="5354153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 step_fwd()</w:t>
      </w:r>
    </w:p>
    <w:p w14:paraId="5BBFD2D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6908BB2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assert(cursor_ok());</w:t>
      </w:r>
    </w:p>
    <w:p w14:paraId="0F01A03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cursorM = cursorM .  nextM;</w:t>
      </w:r>
    </w:p>
    <w:p w14:paraId="4C6C22E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6B84490A" w14:textId="77777777" w:rsidR="009B2161" w:rsidRPr="009B2161" w:rsidRDefault="009B2161" w:rsidP="009B2161">
      <w:pPr>
        <w:pStyle w:val="Code"/>
        <w:rPr>
          <w:lang w:val="en-CA"/>
        </w:rPr>
      </w:pPr>
    </w:p>
    <w:p w14:paraId="4CF3034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 make_empty()</w:t>
      </w:r>
    </w:p>
    <w:p w14:paraId="21D0FA4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691E66E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 xml:space="preserve">      headM = null;</w:t>
      </w:r>
    </w:p>
    <w:p w14:paraId="4E5FC34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sizeM = 0;</w:t>
      </w:r>
    </w:p>
    <w:p w14:paraId="4AD4511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cursorM = null;</w:t>
      </w:r>
    </w:p>
    <w:p w14:paraId="4E36C8D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26C323B7" w14:textId="77777777" w:rsidR="009B2161" w:rsidRPr="009B2161" w:rsidRDefault="009B2161" w:rsidP="009B2161">
      <w:pPr>
        <w:pStyle w:val="Code"/>
        <w:rPr>
          <w:lang w:val="en-CA"/>
        </w:rPr>
      </w:pPr>
    </w:p>
    <w:p w14:paraId="273DEDE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void print()</w:t>
      </w:r>
    </w:p>
    <w:p w14:paraId="0DDBDF1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470AC6C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cursorM = headM;</w:t>
      </w:r>
    </w:p>
    <w:p w14:paraId="0378B47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while (cursorM != null){</w:t>
      </w:r>
    </w:p>
    <w:p w14:paraId="48AECEA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System.out.println("Key: " + cursorM.keyM + " || " + cursorM.itemM );</w:t>
      </w:r>
    </w:p>
    <w:p w14:paraId="7539DB3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cursorM = cursorM.nextM;</w:t>
      </w:r>
    </w:p>
    <w:p w14:paraId="479AC56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  }</w:t>
      </w:r>
    </w:p>
    <w:p w14:paraId="17951D0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E883A83" w14:textId="77777777" w:rsidR="009B2161" w:rsidRPr="009B2161" w:rsidRDefault="009B2161" w:rsidP="009B2161">
      <w:pPr>
        <w:pStyle w:val="Code"/>
        <w:rPr>
          <w:lang w:val="en-CA"/>
        </w:rPr>
      </w:pPr>
    </w:p>
    <w:p w14:paraId="5B3995A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String toString()</w:t>
      </w:r>
    </w:p>
    <w:p w14:paraId="4B2FB86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0C24E3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String s;</w:t>
      </w:r>
    </w:p>
    <w:p w14:paraId="393F650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if (cursor_ok())</w:t>
      </w:r>
    </w:p>
    <w:p w14:paraId="5014921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  s = "Key: " + cursor_key() + " || " + cursor();</w:t>
      </w:r>
    </w:p>
    <w:p w14:paraId="4035770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else</w:t>
      </w:r>
    </w:p>
    <w:p w14:paraId="5E23953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   s = "Not Found.";</w:t>
      </w:r>
    </w:p>
    <w:p w14:paraId="161F503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 xml:space="preserve"> return s;</w:t>
      </w:r>
    </w:p>
    <w:p w14:paraId="4A56336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67FE4723" w14:textId="77777777" w:rsidR="009B2161" w:rsidRPr="009B2161" w:rsidRDefault="009B2161" w:rsidP="009B2161">
      <w:pPr>
        <w:pStyle w:val="Code"/>
        <w:rPr>
          <w:lang w:val="en-CA"/>
        </w:rPr>
      </w:pPr>
    </w:p>
    <w:p w14:paraId="20FBF25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}</w:t>
      </w:r>
    </w:p>
    <w:p w14:paraId="0CE0A0F6" w14:textId="77777777" w:rsidR="009B2161" w:rsidRDefault="009B2161" w:rsidP="009B2161">
      <w:pPr>
        <w:pStyle w:val="Code"/>
        <w:rPr>
          <w:lang w:val="en-CA"/>
        </w:rPr>
      </w:pPr>
    </w:p>
    <w:p w14:paraId="331C90B9" w14:textId="7FCD5291" w:rsidR="009B2161" w:rsidRDefault="009B2161" w:rsidP="009B2161">
      <w:pPr>
        <w:rPr>
          <w:lang w:val="en-CA"/>
        </w:rPr>
      </w:pPr>
      <w:r>
        <w:rPr>
          <w:lang w:val="en-CA"/>
        </w:rPr>
        <w:t>Node.java</w:t>
      </w:r>
    </w:p>
    <w:p w14:paraId="4E97187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class Node&lt;T1&gt;</w:t>
      </w:r>
    </w:p>
    <w:p w14:paraId="1592E15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{</w:t>
      </w:r>
    </w:p>
    <w:p w14:paraId="3EDC1C2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Integer keyM;</w:t>
      </w:r>
    </w:p>
    <w:p w14:paraId="1D30D19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T1 itemM;</w:t>
      </w:r>
    </w:p>
    <w:p w14:paraId="74E499D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Node&lt;T1&gt; nextM;</w:t>
      </w:r>
    </w:p>
    <w:p w14:paraId="00EFAC99" w14:textId="77777777" w:rsidR="009B2161" w:rsidRPr="009B2161" w:rsidRDefault="009B2161" w:rsidP="009B2161">
      <w:pPr>
        <w:pStyle w:val="Code"/>
        <w:rPr>
          <w:lang w:val="en-CA"/>
        </w:rPr>
      </w:pPr>
    </w:p>
    <w:p w14:paraId="05BD200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Node()</w:t>
      </w:r>
    </w:p>
    <w:p w14:paraId="438394F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29F607C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keyM = null;</w:t>
      </w:r>
    </w:p>
    <w:p w14:paraId="5E951B2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itemM =  null;</w:t>
      </w:r>
    </w:p>
    <w:p w14:paraId="1940B54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nextM  = null;</w:t>
      </w:r>
    </w:p>
    <w:p w14:paraId="6276A75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7CFF03A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Node(T1 itemA, Integer keyA, Node&lt;T1&gt;  nextA)</w:t>
      </w:r>
    </w:p>
    <w:p w14:paraId="5E3B32D2" w14:textId="77777777" w:rsidR="009B2161" w:rsidRPr="009B2161" w:rsidRDefault="009B2161" w:rsidP="009B2161">
      <w:pPr>
        <w:pStyle w:val="Code"/>
        <w:rPr>
          <w:lang w:val="en-CA"/>
        </w:rPr>
      </w:pPr>
    </w:p>
    <w:p w14:paraId="20197B8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CA4D0B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itemM= itemA ;</w:t>
      </w:r>
    </w:p>
    <w:p w14:paraId="29E710A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keyM = keyA;</w:t>
      </w:r>
    </w:p>
    <w:p w14:paraId="2076EEA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nextM = nextA;</w:t>
      </w:r>
    </w:p>
    <w:p w14:paraId="0DAD31B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858044E" w14:textId="77777777" w:rsidR="009B2161" w:rsidRPr="009B2161" w:rsidRDefault="009B2161" w:rsidP="009B2161">
      <w:pPr>
        <w:pStyle w:val="Code"/>
        <w:rPr>
          <w:lang w:val="en-CA"/>
        </w:rPr>
      </w:pPr>
    </w:p>
    <w:p w14:paraId="7C8BD6C7" w14:textId="5A5823BA" w:rsidR="009B2161" w:rsidRDefault="009B2161" w:rsidP="009B2161">
      <w:pPr>
        <w:pStyle w:val="Code"/>
        <w:rPr>
          <w:lang w:val="en-CA"/>
        </w:rPr>
      </w:pPr>
      <w:r>
        <w:rPr>
          <w:lang w:val="en-CA"/>
        </w:rPr>
        <w:t>}</w:t>
      </w:r>
    </w:p>
    <w:p w14:paraId="2494E977" w14:textId="3B0A9358" w:rsidR="009B2161" w:rsidRDefault="009B2161" w:rsidP="009B2161">
      <w:pPr>
        <w:rPr>
          <w:lang w:val="en-CA"/>
        </w:rPr>
      </w:pPr>
      <w:r>
        <w:rPr>
          <w:lang w:val="en-CA"/>
        </w:rPr>
        <w:t>Point.java</w:t>
      </w:r>
    </w:p>
    <w:p w14:paraId="4F99B09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class Point {</w:t>
      </w:r>
    </w:p>
    <w:p w14:paraId="5618E97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private double x_coordinate, y_coordinate;</w:t>
      </w:r>
    </w:p>
    <w:p w14:paraId="14C1A58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static int counter = 0;</w:t>
      </w:r>
    </w:p>
    <w:p w14:paraId="63F79BA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String id;</w:t>
      </w:r>
    </w:p>
    <w:p w14:paraId="2D1A782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6B807C5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Point(double a, double b)</w:t>
      </w:r>
    </w:p>
    <w:p w14:paraId="3B2FA97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2E86191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x_coordinate = a;</w:t>
      </w:r>
    </w:p>
    <w:p w14:paraId="697E85A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y_coordinate = b;</w:t>
      </w:r>
    </w:p>
    <w:p w14:paraId="35D9B41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id = "P" + ++counter;</w:t>
      </w:r>
    </w:p>
    <w:p w14:paraId="7BDE326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163FF8F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2F3F4FC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public String toString()   </w:t>
      </w:r>
    </w:p>
    <w:p w14:paraId="2AE4980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1EA82AD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String s;</w:t>
      </w:r>
    </w:p>
    <w:p w14:paraId="34814B9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 = "Point Id: " + id + "\nX_coordinate: " + x_coordinate +  "\nY-coordinate: " + y_coordinate;</w:t>
      </w:r>
    </w:p>
    <w:p w14:paraId="5F3D712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s;</w:t>
      </w:r>
    </w:p>
    <w:p w14:paraId="532B308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3AF15D7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589BA7C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public double  getx()   </w:t>
      </w:r>
    </w:p>
    <w:p w14:paraId="668129D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42E995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x_coordinate;</w:t>
      </w:r>
    </w:p>
    <w:p w14:paraId="0ABE351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3E08797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6627D11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void  setx(double newvalue)</w:t>
      </w:r>
    </w:p>
    <w:p w14:paraId="208C846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49BFDCE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x_coordinate = newvalue;</w:t>
      </w:r>
    </w:p>
    <w:p w14:paraId="608A44F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3384704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7AD5192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 xml:space="preserve">public double  gety()   </w:t>
      </w:r>
    </w:p>
    <w:p w14:paraId="5C31FB0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479098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y_coordinate;</w:t>
      </w:r>
    </w:p>
    <w:p w14:paraId="326E3CE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A245099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6E34EB2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void  sety(double newvalue)</w:t>
      </w:r>
    </w:p>
    <w:p w14:paraId="7F2D19E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004735F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y_coordinate = newvalue;</w:t>
      </w:r>
    </w:p>
    <w:p w14:paraId="46EF15F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5D2B2DA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5C8438D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double  distance(Point  other)</w:t>
      </w:r>
    </w:p>
    <w:p w14:paraId="5786492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55B1595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double dist_x = other.x_coordinate - x_coordinate;</w:t>
      </w:r>
    </w:p>
    <w:p w14:paraId="0FBC9E2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double dist_y = other.y_coordinate - y_coordinate;</w:t>
      </w:r>
    </w:p>
    <w:p w14:paraId="520CA95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</w:p>
    <w:p w14:paraId="4ACA5B8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(Math.sqrt(Math.pow(dist_x, 2) + Math.pow(dist_y, 2)));</w:t>
      </w:r>
    </w:p>
    <w:p w14:paraId="5025545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43210D02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65FCCE2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static double  distance (Point  that, Point  other)</w:t>
      </w:r>
    </w:p>
    <w:p w14:paraId="2E7EAD5A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4CCD2C1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double dist_x = other.x_coordinate - that.x_coordinate;</w:t>
      </w:r>
    </w:p>
    <w:p w14:paraId="7621326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double dist_y = other.y_coordinate - that.y_coordinate;</w:t>
      </w:r>
    </w:p>
    <w:p w14:paraId="7296FD7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</w:p>
    <w:p w14:paraId="2586C80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(Math.sqrt(Math.pow(dist_x, 2) + Math.pow(dist_y, 2)));</w:t>
      </w:r>
    </w:p>
    <w:p w14:paraId="3EB46985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2A40D6E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14812F9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static int count()</w:t>
      </w:r>
    </w:p>
    <w:p w14:paraId="3B0C6FC1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67281128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return counter;</w:t>
      </w:r>
    </w:p>
    <w:p w14:paraId="072727C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042D43D4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578FC34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</w:p>
    <w:p w14:paraId="41435B87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public static void main(String [] args)</w:t>
      </w:r>
    </w:p>
    <w:p w14:paraId="501B10A0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{</w:t>
      </w:r>
    </w:p>
    <w:p w14:paraId="3959A803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Point a = new Point (5, 6);</w:t>
      </w:r>
    </w:p>
    <w:p w14:paraId="3F8F456B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Point b = new Point (45, 69);</w:t>
      </w:r>
    </w:p>
    <w:p w14:paraId="7666FAE6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System.out.println(a.distance(b));</w:t>
      </w:r>
    </w:p>
    <w:p w14:paraId="67B4525F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Point.distance(a, b);</w:t>
      </w:r>
    </w:p>
    <w:p w14:paraId="0BC8FA6E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  <w:t>System.out.println(a);</w:t>
      </w:r>
    </w:p>
    <w:p w14:paraId="383C015D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</w:r>
      <w:r w:rsidRPr="009B2161">
        <w:rPr>
          <w:lang w:val="en-CA"/>
        </w:rPr>
        <w:tab/>
      </w:r>
    </w:p>
    <w:p w14:paraId="710D177C" w14:textId="77777777" w:rsidR="009B2161" w:rsidRP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ab/>
        <w:t>}</w:t>
      </w:r>
    </w:p>
    <w:p w14:paraId="1E4AF3EC" w14:textId="77777777" w:rsidR="009B2161" w:rsidRPr="009B2161" w:rsidRDefault="009B2161" w:rsidP="009B2161">
      <w:pPr>
        <w:pStyle w:val="Code"/>
        <w:rPr>
          <w:lang w:val="en-CA"/>
        </w:rPr>
      </w:pPr>
    </w:p>
    <w:p w14:paraId="025F7ECD" w14:textId="3C7C7296" w:rsidR="009B2161" w:rsidRDefault="009B2161" w:rsidP="009B2161">
      <w:pPr>
        <w:pStyle w:val="Code"/>
        <w:rPr>
          <w:lang w:val="en-CA"/>
        </w:rPr>
      </w:pPr>
      <w:r w:rsidRPr="009B2161">
        <w:rPr>
          <w:lang w:val="en-CA"/>
        </w:rPr>
        <w:t>}</w:t>
      </w:r>
    </w:p>
    <w:p w14:paraId="02E58ACD" w14:textId="1FC36BA4" w:rsidR="009B2161" w:rsidRDefault="009B2161" w:rsidP="009B2161">
      <w:pPr>
        <w:rPr>
          <w:lang w:val="en-CA"/>
        </w:rPr>
      </w:pPr>
      <w:r>
        <w:rPr>
          <w:lang w:val="en-CA"/>
        </w:rPr>
        <w:t>Product.java</w:t>
      </w:r>
    </w:p>
    <w:p w14:paraId="35558085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>class Product {</w:t>
      </w:r>
    </w:p>
    <w:p w14:paraId="2C3037F9" w14:textId="77777777" w:rsidR="003D6490" w:rsidRPr="003D6490" w:rsidRDefault="003D6490" w:rsidP="003D6490">
      <w:pPr>
        <w:pStyle w:val="Code"/>
        <w:rPr>
          <w:lang w:val="en-CA"/>
        </w:rPr>
      </w:pPr>
    </w:p>
    <w:p w14:paraId="50E0142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private String name;</w:t>
      </w:r>
    </w:p>
    <w:p w14:paraId="3F7163E6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private Date shelving;</w:t>
      </w:r>
    </w:p>
    <w:p w14:paraId="7C123895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private int shelf;</w:t>
      </w:r>
    </w:p>
    <w:p w14:paraId="621197A6" w14:textId="77777777" w:rsidR="003D6490" w:rsidRPr="003D6490" w:rsidRDefault="003D6490" w:rsidP="003D6490">
      <w:pPr>
        <w:pStyle w:val="Code"/>
        <w:rPr>
          <w:lang w:val="en-CA"/>
        </w:rPr>
      </w:pPr>
    </w:p>
    <w:p w14:paraId="57F3AE52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Product(String n, int day, int month, int year, int sh){</w:t>
      </w:r>
    </w:p>
    <w:p w14:paraId="3A7352A9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name = n;</w:t>
      </w:r>
    </w:p>
    <w:p w14:paraId="7536F32F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shelving = new Date(day, month, year);</w:t>
      </w:r>
    </w:p>
    <w:p w14:paraId="581C517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shelf = sh;</w:t>
      </w:r>
    </w:p>
    <w:p w14:paraId="516DA0E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75C204D2" w14:textId="77777777" w:rsidR="003D6490" w:rsidRPr="003D6490" w:rsidRDefault="003D6490" w:rsidP="003D6490">
      <w:pPr>
        <w:pStyle w:val="Code"/>
        <w:rPr>
          <w:lang w:val="en-CA"/>
        </w:rPr>
      </w:pPr>
    </w:p>
    <w:p w14:paraId="2F3FDCC2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Date get_date() {</w:t>
      </w:r>
    </w:p>
    <w:p w14:paraId="4004CAAE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return shelving;</w:t>
      </w:r>
    </w:p>
    <w:p w14:paraId="12E044A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40B5E95F" w14:textId="77777777" w:rsidR="003D6490" w:rsidRPr="003D6490" w:rsidRDefault="003D6490" w:rsidP="003D6490">
      <w:pPr>
        <w:pStyle w:val="Code"/>
        <w:rPr>
          <w:lang w:val="en-CA"/>
        </w:rPr>
      </w:pPr>
    </w:p>
    <w:p w14:paraId="1DC6B848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void set_date(Date newDate) {</w:t>
      </w:r>
    </w:p>
    <w:p w14:paraId="6B9862AB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shelving = newDate;</w:t>
      </w:r>
    </w:p>
    <w:p w14:paraId="500E2305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49625C0B" w14:textId="77777777" w:rsidR="003D6490" w:rsidRPr="003D6490" w:rsidRDefault="003D6490" w:rsidP="003D6490">
      <w:pPr>
        <w:pStyle w:val="Code"/>
        <w:rPr>
          <w:lang w:val="en-CA"/>
        </w:rPr>
      </w:pPr>
    </w:p>
    <w:p w14:paraId="5D71FB0B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String get_name() {</w:t>
      </w:r>
    </w:p>
    <w:p w14:paraId="78B8C828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return name;</w:t>
      </w:r>
    </w:p>
    <w:p w14:paraId="63E3ADB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308B9FF1" w14:textId="77777777" w:rsidR="003D6490" w:rsidRPr="003D6490" w:rsidRDefault="003D6490" w:rsidP="003D6490">
      <w:pPr>
        <w:pStyle w:val="Code"/>
        <w:rPr>
          <w:lang w:val="en-CA"/>
        </w:rPr>
      </w:pPr>
    </w:p>
    <w:p w14:paraId="7783BA50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void setname(String newName) {</w:t>
      </w:r>
    </w:p>
    <w:p w14:paraId="138F8022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name = newName;</w:t>
      </w:r>
    </w:p>
    <w:p w14:paraId="03334F94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62808F38" w14:textId="77777777" w:rsidR="003D6490" w:rsidRPr="003D6490" w:rsidRDefault="003D6490" w:rsidP="003D6490">
      <w:pPr>
        <w:pStyle w:val="Code"/>
        <w:rPr>
          <w:lang w:val="en-CA"/>
        </w:rPr>
      </w:pPr>
    </w:p>
    <w:p w14:paraId="790348DC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int get_shelf() {</w:t>
      </w:r>
    </w:p>
    <w:p w14:paraId="0E0F17E3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return shelf;</w:t>
      </w:r>
    </w:p>
    <w:p w14:paraId="74140B98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400DC5E6" w14:textId="77777777" w:rsidR="003D6490" w:rsidRPr="003D6490" w:rsidRDefault="003D6490" w:rsidP="003D6490">
      <w:pPr>
        <w:pStyle w:val="Code"/>
        <w:rPr>
          <w:lang w:val="en-CA"/>
        </w:rPr>
      </w:pPr>
    </w:p>
    <w:p w14:paraId="6B6DCFCF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void set_shelf(int sh) {</w:t>
      </w:r>
    </w:p>
    <w:p w14:paraId="6ECA2E6F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shelf = sh;</w:t>
      </w:r>
    </w:p>
    <w:p w14:paraId="5D644A70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6B889D1A" w14:textId="77777777" w:rsidR="003D6490" w:rsidRPr="003D6490" w:rsidRDefault="003D6490" w:rsidP="003D6490">
      <w:pPr>
        <w:pStyle w:val="Code"/>
        <w:rPr>
          <w:lang w:val="en-CA"/>
        </w:rPr>
      </w:pPr>
    </w:p>
    <w:p w14:paraId="72FFD64B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public String toString(){</w:t>
      </w:r>
    </w:p>
    <w:p w14:paraId="5BCCF228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String s;</w:t>
      </w:r>
    </w:p>
    <w:p w14:paraId="6072CC8F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s = "Product Name: " + name + "||" + "Selving Date: " + shelving + "||" + "Shelf: " + shelf;</w:t>
      </w:r>
    </w:p>
    <w:p w14:paraId="2F1E7699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</w:r>
      <w:r w:rsidRPr="003D6490">
        <w:rPr>
          <w:lang w:val="en-CA"/>
        </w:rPr>
        <w:tab/>
        <w:t>return s;</w:t>
      </w:r>
    </w:p>
    <w:p w14:paraId="3EB88D98" w14:textId="77777777" w:rsidR="003D6490" w:rsidRPr="003D6490" w:rsidRDefault="003D6490" w:rsidP="003D6490">
      <w:pPr>
        <w:pStyle w:val="Code"/>
        <w:rPr>
          <w:lang w:val="en-CA"/>
        </w:rPr>
      </w:pPr>
      <w:r w:rsidRPr="003D6490">
        <w:rPr>
          <w:lang w:val="en-CA"/>
        </w:rPr>
        <w:tab/>
        <w:t>}</w:t>
      </w:r>
    </w:p>
    <w:p w14:paraId="0D44B3C5" w14:textId="730BA170" w:rsidR="009B2161" w:rsidRDefault="003D6490" w:rsidP="003D6490">
      <w:pPr>
        <w:pStyle w:val="Code"/>
        <w:rPr>
          <w:lang w:val="en-CA"/>
        </w:rPr>
      </w:pPr>
      <w:r>
        <w:rPr>
          <w:lang w:val="en-CA"/>
        </w:rPr>
        <w:t>}</w:t>
      </w:r>
    </w:p>
    <w:p w14:paraId="203D363B" w14:textId="675648AD" w:rsidR="003D6490" w:rsidRDefault="003D6490" w:rsidP="003D6490">
      <w:pPr>
        <w:rPr>
          <w:lang w:val="en-CA"/>
        </w:rPr>
      </w:pPr>
      <w:r>
        <w:rPr>
          <w:lang w:val="en-CA"/>
        </w:rPr>
        <w:t>Terminal Output</w:t>
      </w:r>
    </w:p>
    <w:p w14:paraId="76A1069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Mitchell@ttys001 19:51 {0} [exC]$ java Demo</w:t>
      </w:r>
    </w:p>
    <w:p w14:paraId="1A85A79E" w14:textId="77777777" w:rsidR="00410C28" w:rsidRPr="00410C28" w:rsidRDefault="00410C28" w:rsidP="00410C28">
      <w:pPr>
        <w:pStyle w:val="Terminal"/>
        <w:rPr>
          <w:lang w:val="en-CA"/>
        </w:rPr>
      </w:pPr>
    </w:p>
    <w:p w14:paraId="147C220E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Printing list of dates just after its creation ...</w:t>
      </w:r>
    </w:p>
    <w:p w14:paraId="79333BC3" w14:textId="77777777" w:rsidR="00410C28" w:rsidRPr="00410C28" w:rsidRDefault="00410C28" w:rsidP="00410C28">
      <w:pPr>
        <w:pStyle w:val="Terminal"/>
        <w:rPr>
          <w:lang w:val="en-CA"/>
        </w:rPr>
      </w:pPr>
    </w:p>
    <w:p w14:paraId="3D88AF63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1000 || 2/3/1990</w:t>
      </w:r>
    </w:p>
    <w:p w14:paraId="3FBD3312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1001 || 2/3/1990</w:t>
      </w:r>
    </w:p>
    <w:p w14:paraId="585D05AA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1002 || 2/3/1990</w:t>
      </w:r>
    </w:p>
    <w:p w14:paraId="03AF3995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1003 || 2/3/1990</w:t>
      </w:r>
    </w:p>
    <w:p w14:paraId="7440AF0A" w14:textId="77777777" w:rsidR="00410C28" w:rsidRPr="00410C28" w:rsidRDefault="00410C28" w:rsidP="00410C28">
      <w:pPr>
        <w:pStyle w:val="Terminal"/>
        <w:rPr>
          <w:lang w:val="en-CA"/>
        </w:rPr>
      </w:pPr>
    </w:p>
    <w:p w14:paraId="70880F63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Printing list of Integers just after its creation ...</w:t>
      </w:r>
    </w:p>
    <w:p w14:paraId="2EC33370" w14:textId="77777777" w:rsidR="00410C28" w:rsidRPr="00410C28" w:rsidRDefault="00410C28" w:rsidP="00410C28">
      <w:pPr>
        <w:pStyle w:val="Terminal"/>
        <w:rPr>
          <w:lang w:val="en-CA"/>
        </w:rPr>
      </w:pPr>
    </w:p>
    <w:p w14:paraId="11992DE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2000 || 23</w:t>
      </w:r>
    </w:p>
    <w:p w14:paraId="3C81AA37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2001 || 24</w:t>
      </w:r>
    </w:p>
    <w:p w14:paraId="556BD087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2002 || 266</w:t>
      </w:r>
    </w:p>
    <w:p w14:paraId="242BAF0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2003 || 323</w:t>
      </w:r>
    </w:p>
    <w:p w14:paraId="3AE55251" w14:textId="77777777" w:rsidR="00410C28" w:rsidRPr="00410C28" w:rsidRDefault="00410C28" w:rsidP="00410C28">
      <w:pPr>
        <w:pStyle w:val="Terminal"/>
        <w:rPr>
          <w:lang w:val="en-CA"/>
        </w:rPr>
      </w:pPr>
    </w:p>
    <w:p w14:paraId="0A93B39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Printing list of products with 4 items ...</w:t>
      </w:r>
    </w:p>
    <w:p w14:paraId="5F5C4F63" w14:textId="77777777" w:rsidR="00410C28" w:rsidRPr="00410C28" w:rsidRDefault="00410C28" w:rsidP="00410C28">
      <w:pPr>
        <w:pStyle w:val="Terminal"/>
        <w:rPr>
          <w:lang w:val="en-CA"/>
        </w:rPr>
      </w:pPr>
    </w:p>
    <w:p w14:paraId="735E6C04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3000 || Product Name: Video Card||Selving Date: 2/11/1998||Shelf: 33</w:t>
      </w:r>
    </w:p>
    <w:p w14:paraId="0862DA9B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3001 || Product Name: Controller||Selving Date: 22/10/2008||Shelf: 93</w:t>
      </w:r>
    </w:p>
    <w:p w14:paraId="5369173E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3002 || Product Name: RAM||Selving Date: 31/9/2007||Shelf: 3</w:t>
      </w:r>
    </w:p>
    <w:p w14:paraId="01AD827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3003 || Product Name: Monitor||Selving Date: 2/11/1998||Shelf: 83</w:t>
      </w:r>
    </w:p>
    <w:p w14:paraId="7871BF27" w14:textId="77777777" w:rsidR="00410C28" w:rsidRPr="00410C28" w:rsidRDefault="00410C28" w:rsidP="00410C28">
      <w:pPr>
        <w:pStyle w:val="Terminal"/>
        <w:rPr>
          <w:lang w:val="en-CA"/>
        </w:rPr>
      </w:pPr>
    </w:p>
    <w:p w14:paraId="3EBF2B6A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Printing list of products after two remove operations.</w:t>
      </w:r>
    </w:p>
    <w:p w14:paraId="46F14FCF" w14:textId="77777777" w:rsidR="00410C28" w:rsidRPr="00410C28" w:rsidRDefault="00410C28" w:rsidP="00410C28">
      <w:pPr>
        <w:pStyle w:val="Terminal"/>
        <w:rPr>
          <w:lang w:val="en-CA"/>
        </w:rPr>
      </w:pPr>
    </w:p>
    <w:p w14:paraId="328F8AEC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3001 || Product Name: Controller||Selving Date: 22/10/2008||Shelf: 93</w:t>
      </w:r>
    </w:p>
    <w:p w14:paraId="47D14797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3002 || Product Name: RAM||Selving Date: 31/9/2007||Shelf: 3</w:t>
      </w:r>
    </w:p>
    <w:p w14:paraId="42B44D1D" w14:textId="77777777" w:rsidR="00410C28" w:rsidRPr="00410C28" w:rsidRDefault="00410C28" w:rsidP="00410C28">
      <w:pPr>
        <w:pStyle w:val="Terminal"/>
        <w:rPr>
          <w:lang w:val="en-CA"/>
        </w:rPr>
      </w:pPr>
    </w:p>
    <w:p w14:paraId="19FF2289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Let's look up some product names ...</w:t>
      </w:r>
    </w:p>
    <w:p w14:paraId="6BDCA2CE" w14:textId="77777777" w:rsidR="00410C28" w:rsidRPr="00410C28" w:rsidRDefault="00410C28" w:rsidP="00410C28">
      <w:pPr>
        <w:pStyle w:val="Terminal"/>
        <w:rPr>
          <w:lang w:val="en-CA"/>
        </w:rPr>
      </w:pPr>
    </w:p>
    <w:p w14:paraId="0A5EAC27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Found: Key: 3002 || Product Name: RAM||Selving Date: 31/9/2007||Shelf: 3</w:t>
      </w:r>
    </w:p>
    <w:p w14:paraId="6CFF1C9F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Sorry, couldn't find key: 4000 in the table.</w:t>
      </w:r>
    </w:p>
    <w:p w14:paraId="11F9F268" w14:textId="77777777" w:rsidR="00410C28" w:rsidRPr="00410C28" w:rsidRDefault="00410C28" w:rsidP="00410C28">
      <w:pPr>
        <w:pStyle w:val="Terminal"/>
        <w:rPr>
          <w:lang w:val="en-CA"/>
        </w:rPr>
      </w:pPr>
    </w:p>
    <w:p w14:paraId="3CD52FF6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Found: Key: 3001 || Product Name: Controller||Selving Date: 22/10/2008||Shelf: 93</w:t>
      </w:r>
    </w:p>
    <w:p w14:paraId="599DC256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Sorry, couldn't find key: 3000 in the table.</w:t>
      </w:r>
    </w:p>
    <w:p w14:paraId="14355282" w14:textId="77777777" w:rsidR="00410C28" w:rsidRPr="00410C28" w:rsidRDefault="00410C28" w:rsidP="00410C28">
      <w:pPr>
        <w:pStyle w:val="Terminal"/>
        <w:rPr>
          <w:lang w:val="en-CA"/>
        </w:rPr>
      </w:pPr>
    </w:p>
    <w:p w14:paraId="5CAB02F7" w14:textId="77777777" w:rsidR="00410C28" w:rsidRPr="00410C28" w:rsidRDefault="00410C28" w:rsidP="00410C28">
      <w:pPr>
        <w:pStyle w:val="Terminal"/>
        <w:rPr>
          <w:lang w:val="en-CA"/>
        </w:rPr>
      </w:pPr>
    </w:p>
    <w:p w14:paraId="279DB159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Printing list of Points.</w:t>
      </w:r>
    </w:p>
    <w:p w14:paraId="67A96139" w14:textId="77777777" w:rsidR="00410C28" w:rsidRPr="00410C28" w:rsidRDefault="00410C28" w:rsidP="00410C28">
      <w:pPr>
        <w:pStyle w:val="Terminal"/>
        <w:rPr>
          <w:lang w:val="en-CA"/>
        </w:rPr>
      </w:pPr>
    </w:p>
    <w:p w14:paraId="6803A2E5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5000 || Point Id: P1</w:t>
      </w:r>
    </w:p>
    <w:p w14:paraId="6E8D0733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X_coordinate: 6.0</w:t>
      </w:r>
    </w:p>
    <w:p w14:paraId="335A31D4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Y-coordinate: 8.0</w:t>
      </w:r>
    </w:p>
    <w:p w14:paraId="26366710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5001 || Point Id: P2</w:t>
      </w:r>
    </w:p>
    <w:p w14:paraId="101C8A83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X_coordinate: 11.0</w:t>
      </w:r>
    </w:p>
    <w:p w14:paraId="31FA71D2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Y-coordinate: 34.0</w:t>
      </w:r>
    </w:p>
    <w:p w14:paraId="6FED61E6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Key: 5002 || Point Id: P3</w:t>
      </w:r>
    </w:p>
    <w:p w14:paraId="00D1A1E1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X_coordinate: 9.0</w:t>
      </w:r>
    </w:p>
    <w:p w14:paraId="053BE8D1" w14:textId="77777777" w:rsidR="00410C28" w:rsidRPr="00410C28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Y-coordinate: 109.0</w:t>
      </w:r>
    </w:p>
    <w:p w14:paraId="665F569E" w14:textId="77777777" w:rsidR="00410C28" w:rsidRPr="00410C28" w:rsidRDefault="00410C28" w:rsidP="00410C28">
      <w:pPr>
        <w:pStyle w:val="Terminal"/>
        <w:rPr>
          <w:lang w:val="en-CA"/>
        </w:rPr>
      </w:pPr>
    </w:p>
    <w:p w14:paraId="1D2E2AF0" w14:textId="728AD5AD" w:rsidR="00410C28" w:rsidRPr="00A672B4" w:rsidRDefault="00410C28" w:rsidP="00410C28">
      <w:pPr>
        <w:pStyle w:val="Terminal"/>
        <w:rPr>
          <w:lang w:val="en-CA"/>
        </w:rPr>
      </w:pPr>
      <w:r w:rsidRPr="00410C28">
        <w:rPr>
          <w:lang w:val="en-CA"/>
        </w:rPr>
        <w:t>***----Finished testing----------------***</w:t>
      </w:r>
      <w:bookmarkStart w:id="0" w:name="_GoBack"/>
      <w:bookmarkEnd w:id="0"/>
    </w:p>
    <w:sectPr w:rsidR="00410C28" w:rsidRPr="00A672B4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4"/>
    <w:rsid w:val="00093A3C"/>
    <w:rsid w:val="00157EDB"/>
    <w:rsid w:val="002156DA"/>
    <w:rsid w:val="0022396B"/>
    <w:rsid w:val="00282B87"/>
    <w:rsid w:val="003C76E0"/>
    <w:rsid w:val="003D6490"/>
    <w:rsid w:val="00410C28"/>
    <w:rsid w:val="005C4645"/>
    <w:rsid w:val="008472C1"/>
    <w:rsid w:val="009A1179"/>
    <w:rsid w:val="009B2161"/>
    <w:rsid w:val="009E3445"/>
    <w:rsid w:val="00A672B4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5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7</TotalTime>
  <Pages>29</Pages>
  <Words>3586</Words>
  <Characters>20445</Characters>
  <Application>Microsoft Macintosh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B</vt:lpstr>
      <vt:lpstr>Exercise A</vt:lpstr>
      <vt:lpstr/>
    </vt:vector>
  </TitlesOfParts>
  <LinksUpToDate>false</LinksUpToDate>
  <CharactersWithSpaces>23984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4</cp:revision>
  <dcterms:created xsi:type="dcterms:W3CDTF">2016-02-19T00:21:00Z</dcterms:created>
  <dcterms:modified xsi:type="dcterms:W3CDTF">2016-02-19T02:52:00Z</dcterms:modified>
</cp:coreProperties>
</file>