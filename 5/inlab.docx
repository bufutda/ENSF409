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BE262" w14:textId="77777777" w:rsidR="00C62A8B" w:rsidRDefault="00C62A8B">
      <w:pPr>
        <w:rPr>
          <w:b/>
          <w:lang w:val="en-CA"/>
        </w:rPr>
      </w:pPr>
    </w:p>
    <w:p w14:paraId="3B28A6F6" w14:textId="77777777" w:rsidR="00C62A8B" w:rsidRDefault="00C62A8B">
      <w:pPr>
        <w:rPr>
          <w:b/>
          <w:lang w:val="en-CA"/>
        </w:rPr>
      </w:pPr>
    </w:p>
    <w:p w14:paraId="219A11A6" w14:textId="77777777" w:rsidR="00C62A8B" w:rsidRDefault="00C62A8B">
      <w:pPr>
        <w:rPr>
          <w:b/>
          <w:lang w:val="en-CA"/>
        </w:rPr>
      </w:pPr>
    </w:p>
    <w:p w14:paraId="2EA3BE76" w14:textId="77777777" w:rsidR="00C62A8B" w:rsidRDefault="00C62A8B">
      <w:pPr>
        <w:rPr>
          <w:b/>
          <w:lang w:val="en-CA"/>
        </w:rPr>
      </w:pPr>
    </w:p>
    <w:p w14:paraId="5ACE6E56" w14:textId="77777777" w:rsidR="00C62A8B" w:rsidRDefault="00C62A8B">
      <w:pPr>
        <w:rPr>
          <w:b/>
          <w:lang w:val="en-CA"/>
        </w:rPr>
      </w:pPr>
    </w:p>
    <w:p w14:paraId="3C6BBF4C" w14:textId="77777777" w:rsidR="00C62A8B" w:rsidRDefault="00C62A8B">
      <w:pPr>
        <w:rPr>
          <w:b/>
          <w:lang w:val="en-CA"/>
        </w:rPr>
      </w:pPr>
    </w:p>
    <w:p w14:paraId="0C968939" w14:textId="77777777" w:rsidR="00C62A8B" w:rsidRDefault="00C62A8B">
      <w:pPr>
        <w:rPr>
          <w:b/>
          <w:lang w:val="en-CA"/>
        </w:rPr>
      </w:pPr>
    </w:p>
    <w:p w14:paraId="061B158B" w14:textId="77777777" w:rsidR="00C62A8B" w:rsidRDefault="00C62A8B">
      <w:pPr>
        <w:rPr>
          <w:b/>
          <w:lang w:val="en-CA"/>
        </w:rPr>
      </w:pPr>
    </w:p>
    <w:p w14:paraId="5816340F" w14:textId="77777777" w:rsidR="00C62A8B" w:rsidRDefault="00C62A8B">
      <w:pPr>
        <w:rPr>
          <w:b/>
          <w:lang w:val="en-CA"/>
        </w:rPr>
      </w:pPr>
    </w:p>
    <w:p w14:paraId="66D816FD" w14:textId="77777777" w:rsidR="00C62A8B" w:rsidRDefault="00C62A8B">
      <w:pPr>
        <w:rPr>
          <w:b/>
          <w:lang w:val="en-CA"/>
        </w:rPr>
      </w:pPr>
    </w:p>
    <w:p w14:paraId="0AF6C533" w14:textId="77777777" w:rsidR="00C62A8B" w:rsidRDefault="00C62A8B">
      <w:pPr>
        <w:rPr>
          <w:b/>
          <w:lang w:val="en-CA"/>
        </w:rPr>
      </w:pPr>
    </w:p>
    <w:p w14:paraId="37F7EE79" w14:textId="77777777" w:rsidR="00C62A8B" w:rsidRDefault="00C62A8B">
      <w:pPr>
        <w:rPr>
          <w:b/>
          <w:lang w:val="en-CA"/>
        </w:rPr>
      </w:pPr>
    </w:p>
    <w:p w14:paraId="3D847398" w14:textId="77777777" w:rsidR="00C62A8B" w:rsidRDefault="00C62A8B">
      <w:pPr>
        <w:rPr>
          <w:b/>
          <w:lang w:val="en-CA"/>
        </w:rPr>
      </w:pPr>
    </w:p>
    <w:p w14:paraId="1D536DAE" w14:textId="77777777" w:rsidR="00C62A8B" w:rsidRDefault="00C62A8B">
      <w:pPr>
        <w:rPr>
          <w:b/>
          <w:lang w:val="en-CA"/>
        </w:rPr>
      </w:pPr>
    </w:p>
    <w:p w14:paraId="24A36F6C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>
        <w:rPr>
          <w:lang w:val="en-CA"/>
        </w:rPr>
        <w:t>: Principals of Software Development – ENSF 409</w:t>
      </w:r>
    </w:p>
    <w:p w14:paraId="2CF65974" w14:textId="77777777" w:rsidR="00C62A8B" w:rsidRPr="00C62A8B" w:rsidRDefault="00765571" w:rsidP="00C62A8B">
      <w:pPr>
        <w:ind w:left="1440"/>
        <w:rPr>
          <w:b/>
          <w:lang w:val="en-CA"/>
        </w:rPr>
      </w:pPr>
      <w:r>
        <w:rPr>
          <w:b/>
          <w:lang w:val="en-CA"/>
        </w:rPr>
        <w:t>Lab 5</w:t>
      </w:r>
    </w:p>
    <w:p w14:paraId="01D27B1B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Instructor</w:t>
      </w:r>
      <w:r>
        <w:rPr>
          <w:lang w:val="en-CA"/>
        </w:rPr>
        <w:t xml:space="preserve">: M. </w:t>
      </w:r>
      <w:proofErr w:type="spellStart"/>
      <w:r>
        <w:rPr>
          <w:lang w:val="en-CA"/>
        </w:rPr>
        <w:t>Moshirpour</w:t>
      </w:r>
      <w:proofErr w:type="spellEnd"/>
    </w:p>
    <w:p w14:paraId="02C9649F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 xml:space="preserve">: Mitchell </w:t>
      </w:r>
      <w:proofErr w:type="spellStart"/>
      <w:r>
        <w:rPr>
          <w:lang w:val="en-CA"/>
        </w:rPr>
        <w:t>Sawatzky</w:t>
      </w:r>
      <w:proofErr w:type="spellEnd"/>
    </w:p>
    <w:p w14:paraId="0325E8E1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765571">
        <w:rPr>
          <w:lang w:val="en-CA"/>
        </w:rPr>
        <w:t>: Feb 12</w:t>
      </w:r>
      <w:r>
        <w:rPr>
          <w:lang w:val="en-CA"/>
        </w:rPr>
        <w:t>, 2016</w:t>
      </w:r>
    </w:p>
    <w:p w14:paraId="6063C44B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6E6E4B2D" w14:textId="77777777" w:rsidR="00C62A8B" w:rsidRDefault="00765571" w:rsidP="00765571">
      <w:pPr>
        <w:pStyle w:val="ExcerciseHeader"/>
      </w:pPr>
      <w:r>
        <w:lastRenderedPageBreak/>
        <w:t>Exercise A</w:t>
      </w:r>
    </w:p>
    <w:p w14:paraId="1846DD7C" w14:textId="77777777" w:rsidR="00765571" w:rsidRDefault="00765571" w:rsidP="00765571">
      <w:r>
        <w:t>Geometry2.java</w:t>
      </w:r>
    </w:p>
    <w:p w14:paraId="71AB9351" w14:textId="77777777" w:rsidR="00765571" w:rsidRDefault="00765571" w:rsidP="00765571">
      <w:pPr>
        <w:pStyle w:val="Code"/>
      </w:pPr>
      <w:r>
        <w:t xml:space="preserve">// 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5E3F903F" w14:textId="77777777" w:rsidR="00765571" w:rsidRDefault="00765571" w:rsidP="00765571">
      <w:pPr>
        <w:pStyle w:val="Code"/>
      </w:pPr>
      <w:r>
        <w:t xml:space="preserve">// 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>;</w:t>
      </w:r>
    </w:p>
    <w:p w14:paraId="478DAA9C" w14:textId="77777777" w:rsidR="00765571" w:rsidRDefault="00765571" w:rsidP="00765571">
      <w:pPr>
        <w:pStyle w:val="Code"/>
      </w:pPr>
      <w:r>
        <w:t>/*</w:t>
      </w:r>
    </w:p>
    <w:p w14:paraId="20D707D4" w14:textId="77777777" w:rsidR="00765571" w:rsidRDefault="00765571" w:rsidP="00765571">
      <w:pPr>
        <w:pStyle w:val="Code"/>
      </w:pPr>
      <w:r>
        <w:t xml:space="preserve"> * started by: M. </w:t>
      </w:r>
      <w:proofErr w:type="spellStart"/>
      <w:r>
        <w:t>Moussavi</w:t>
      </w:r>
      <w:proofErr w:type="spellEnd"/>
    </w:p>
    <w:p w14:paraId="74540BBB" w14:textId="77777777" w:rsidR="00765571" w:rsidRDefault="00765571" w:rsidP="00765571">
      <w:pPr>
        <w:pStyle w:val="Code"/>
      </w:pPr>
      <w:r>
        <w:t xml:space="preserve"> * Date: Feb 2015</w:t>
      </w:r>
    </w:p>
    <w:p w14:paraId="5752FC38" w14:textId="77777777" w:rsidR="00765571" w:rsidRDefault="00765571" w:rsidP="00765571">
      <w:pPr>
        <w:pStyle w:val="Code"/>
      </w:pPr>
      <w:r>
        <w:t xml:space="preserve"> * Modified by: Mitchell </w:t>
      </w:r>
      <w:proofErr w:type="spellStart"/>
      <w:r>
        <w:t>Sawatzky</w:t>
      </w:r>
      <w:proofErr w:type="spellEnd"/>
    </w:p>
    <w:p w14:paraId="25A2D0C7" w14:textId="77777777" w:rsidR="00765571" w:rsidRDefault="00765571" w:rsidP="00765571">
      <w:pPr>
        <w:pStyle w:val="Code"/>
      </w:pPr>
      <w:r>
        <w:t xml:space="preserve"> */</w:t>
      </w:r>
    </w:p>
    <w:p w14:paraId="7230335D" w14:textId="77777777" w:rsidR="00765571" w:rsidRDefault="00765571" w:rsidP="00765571">
      <w:pPr>
        <w:pStyle w:val="Code"/>
      </w:pPr>
      <w:r>
        <w:t>public class Geometry2{</w:t>
      </w:r>
    </w:p>
    <w:p w14:paraId="3E2F6528" w14:textId="77777777" w:rsidR="00765571" w:rsidRDefault="00765571" w:rsidP="00765571">
      <w:pPr>
        <w:pStyle w:val="Code"/>
      </w:pPr>
    </w:p>
    <w:p w14:paraId="3B487870" w14:textId="77777777" w:rsidR="00765571" w:rsidRDefault="00765571" w:rsidP="00765571">
      <w:pPr>
        <w:pStyle w:val="Code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6413069" w14:textId="77777777" w:rsidR="00765571" w:rsidRDefault="00765571" w:rsidP="00765571">
      <w:pPr>
        <w:pStyle w:val="Code"/>
      </w:pPr>
      <w:r>
        <w:tab/>
      </w:r>
      <w:r>
        <w:tab/>
        <w:t xml:space="preserve">Rectangle r1 = new </w:t>
      </w:r>
      <w:proofErr w:type="gramStart"/>
      <w:r>
        <w:t>Rectangle(</w:t>
      </w:r>
      <w:proofErr w:type="gramEnd"/>
      <w:r>
        <w:t xml:space="preserve">3.0, 4.0, 5.0, 6.0, "R1", new </w:t>
      </w:r>
      <w:proofErr w:type="spellStart"/>
      <w:r>
        <w:t>Colour</w:t>
      </w:r>
      <w:proofErr w:type="spellEnd"/>
      <w:r>
        <w:t>("Black"));</w:t>
      </w:r>
    </w:p>
    <w:p w14:paraId="6DEB102C" w14:textId="77777777" w:rsidR="00765571" w:rsidRDefault="00765571" w:rsidP="00765571">
      <w:pPr>
        <w:pStyle w:val="Code"/>
      </w:pPr>
      <w:r>
        <w:t xml:space="preserve">        Circle c1 = new Circle (13.0, 14.0, 15.0, "C1</w:t>
      </w:r>
      <w:proofErr w:type="gramStart"/>
      <w:r>
        <w:t>",new</w:t>
      </w:r>
      <w:proofErr w:type="gramEnd"/>
      <w:r>
        <w:t xml:space="preserve"> </w:t>
      </w:r>
      <w:proofErr w:type="spellStart"/>
      <w:r>
        <w:t>Colour</w:t>
      </w:r>
      <w:proofErr w:type="spellEnd"/>
      <w:r>
        <w:t xml:space="preserve"> ("Green"));</w:t>
      </w:r>
    </w:p>
    <w:p w14:paraId="6DD854A1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are the original values in r1:");</w:t>
      </w:r>
    </w:p>
    <w:p w14:paraId="1F338D04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(r1);</w:t>
      </w:r>
    </w:p>
    <w:p w14:paraId="17B594EB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are the original values in c1:");</w:t>
      </w:r>
    </w:p>
    <w:p w14:paraId="2C1EB345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(c1);</w:t>
      </w:r>
    </w:p>
    <w:p w14:paraId="30D024E0" w14:textId="77777777" w:rsidR="00765571" w:rsidRDefault="00765571" w:rsidP="00765571">
      <w:pPr>
        <w:pStyle w:val="Code"/>
      </w:pPr>
    </w:p>
    <w:p w14:paraId="3C2371CD" w14:textId="77777777" w:rsidR="00765571" w:rsidRDefault="00765571" w:rsidP="00765571">
      <w:pPr>
        <w:pStyle w:val="Code"/>
      </w:pPr>
      <w:r>
        <w:tab/>
      </w:r>
      <w:r>
        <w:tab/>
        <w:t xml:space="preserve">Rectangle r2 = new </w:t>
      </w:r>
      <w:proofErr w:type="gramStart"/>
      <w:r>
        <w:t>Rectangle(</w:t>
      </w:r>
      <w:proofErr w:type="gramEnd"/>
      <w:r>
        <w:t xml:space="preserve">23.0, 24.0, 25.0, 26.0, "R2", new </w:t>
      </w:r>
      <w:proofErr w:type="spellStart"/>
      <w:r>
        <w:t>Colour</w:t>
      </w:r>
      <w:proofErr w:type="spellEnd"/>
      <w:r>
        <w:t>("Black"));</w:t>
      </w:r>
    </w:p>
    <w:p w14:paraId="36D1A9CD" w14:textId="77777777" w:rsidR="00765571" w:rsidRDefault="00765571" w:rsidP="00765571">
      <w:pPr>
        <w:pStyle w:val="Code"/>
      </w:pPr>
      <w:r>
        <w:t xml:space="preserve">        Circle c2 = new Circle (33.0, 34.0, 35.0, "C2", new </w:t>
      </w:r>
      <w:proofErr w:type="spellStart"/>
      <w:r>
        <w:t>Colour</w:t>
      </w:r>
      <w:proofErr w:type="spellEnd"/>
      <w:r>
        <w:t>("Yellow"));</w:t>
      </w:r>
    </w:p>
    <w:p w14:paraId="246BFFA1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are the original values in r2:");</w:t>
      </w:r>
    </w:p>
    <w:p w14:paraId="5E3A9B61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(r2);</w:t>
      </w:r>
    </w:p>
    <w:p w14:paraId="0967B48E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("Here are the original values in c2:");</w:t>
      </w:r>
    </w:p>
    <w:p w14:paraId="6A8656AB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(c2);</w:t>
      </w:r>
    </w:p>
    <w:p w14:paraId="3EB7C8F8" w14:textId="77777777" w:rsidR="00765571" w:rsidRDefault="00765571" w:rsidP="00765571">
      <w:pPr>
        <w:pStyle w:val="Code"/>
      </w:pPr>
    </w:p>
    <w:p w14:paraId="2BA5ACAF" w14:textId="77777777" w:rsidR="00765571" w:rsidRDefault="00765571" w:rsidP="00765571">
      <w:pPr>
        <w:pStyle w:val="Code"/>
      </w:pPr>
      <w:r>
        <w:tab/>
      </w:r>
      <w:r>
        <w:tab/>
        <w:t xml:space="preserve">Prism p1 = new </w:t>
      </w:r>
      <w:proofErr w:type="gramStart"/>
      <w:r>
        <w:t>Prism(</w:t>
      </w:r>
      <w:proofErr w:type="gramEnd"/>
      <w:r>
        <w:t xml:space="preserve">43.0, 44.0, 45.0, 46.0, 47.0, "P1", new </w:t>
      </w:r>
      <w:proofErr w:type="spellStart"/>
      <w:r>
        <w:t>Colour</w:t>
      </w:r>
      <w:proofErr w:type="spellEnd"/>
      <w:r>
        <w:t>("White"));</w:t>
      </w:r>
    </w:p>
    <w:p w14:paraId="0DDE8035" w14:textId="77777777" w:rsidR="00765571" w:rsidRDefault="00765571" w:rsidP="00765571">
      <w:pPr>
        <w:pStyle w:val="Code"/>
      </w:pPr>
      <w:r>
        <w:t xml:space="preserve">        Prism p2 = new Prism (53.0, 54.0, 55.0, 56.0, 57.0, "P2", new </w:t>
      </w:r>
      <w:proofErr w:type="spellStart"/>
      <w:r>
        <w:t>Colour</w:t>
      </w:r>
      <w:proofErr w:type="spellEnd"/>
      <w:r>
        <w:t>("Gray"));</w:t>
      </w:r>
    </w:p>
    <w:p w14:paraId="2BE9216F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are the original values in p1:");</w:t>
      </w:r>
    </w:p>
    <w:p w14:paraId="29B4714C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(p1);</w:t>
      </w:r>
    </w:p>
    <w:p w14:paraId="0A6B3F83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are the original values in p2:");</w:t>
      </w:r>
    </w:p>
    <w:p w14:paraId="4F704255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(p2);</w:t>
      </w:r>
    </w:p>
    <w:p w14:paraId="20AD8422" w14:textId="77777777" w:rsidR="00765571" w:rsidRDefault="00765571" w:rsidP="00765571">
      <w:pPr>
        <w:pStyle w:val="Code"/>
      </w:pPr>
    </w:p>
    <w:p w14:paraId="3BB2CA3E" w14:textId="77777777" w:rsidR="00765571" w:rsidRDefault="00765571" w:rsidP="00765571">
      <w:pPr>
        <w:pStyle w:val="Code"/>
      </w:pPr>
      <w:r>
        <w:t>// THE FOLLOWING CODE SEGMENT MUST BE UNCOMMENTED ONLY FOR EXERCISE A in Lab 5</w:t>
      </w:r>
    </w:p>
    <w:p w14:paraId="550587B6" w14:textId="77777777" w:rsidR="00765571" w:rsidRDefault="00765571" w:rsidP="00765571">
      <w:pPr>
        <w:pStyle w:val="Code"/>
      </w:pPr>
      <w:r>
        <w:t>// EXERCISE_A_BEGINS</w:t>
      </w:r>
    </w:p>
    <w:p w14:paraId="50342D21" w14:textId="77777777" w:rsidR="00765571" w:rsidRDefault="00765571" w:rsidP="00765571">
      <w:pPr>
        <w:pStyle w:val="Code"/>
      </w:pPr>
    </w:p>
    <w:p w14:paraId="7CB426EC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nMaking</w:t>
      </w:r>
      <w:proofErr w:type="spellEnd"/>
      <w:r>
        <w:t xml:space="preserve"> r1 copy of r2, c1 copy of c2, p1 copy of p2:");</w:t>
      </w:r>
    </w:p>
    <w:p w14:paraId="26462711" w14:textId="77777777" w:rsidR="00765571" w:rsidRDefault="00765571" w:rsidP="00765571">
      <w:pPr>
        <w:pStyle w:val="Code"/>
      </w:pPr>
      <w:r>
        <w:t xml:space="preserve">        try {</w:t>
      </w:r>
    </w:p>
    <w:p w14:paraId="6C55906A" w14:textId="77777777" w:rsidR="00765571" w:rsidRDefault="00765571" w:rsidP="00765571">
      <w:pPr>
        <w:pStyle w:val="Code"/>
      </w:pPr>
      <w:r>
        <w:t xml:space="preserve">            r1 = (Rectangle)r</w:t>
      </w:r>
      <w:proofErr w:type="gramStart"/>
      <w:r>
        <w:t>2.clone</w:t>
      </w:r>
      <w:proofErr w:type="gramEnd"/>
      <w:r>
        <w:t>();</w:t>
      </w:r>
    </w:p>
    <w:p w14:paraId="29921929" w14:textId="77777777" w:rsidR="00765571" w:rsidRDefault="00765571" w:rsidP="00765571">
      <w:pPr>
        <w:pStyle w:val="Code"/>
      </w:pPr>
      <w:r>
        <w:t xml:space="preserve">            c1 = (Circle)c</w:t>
      </w:r>
      <w:proofErr w:type="gramStart"/>
      <w:r>
        <w:t>2.clone</w:t>
      </w:r>
      <w:proofErr w:type="gramEnd"/>
      <w:r>
        <w:t>();</w:t>
      </w:r>
    </w:p>
    <w:p w14:paraId="64DC0E09" w14:textId="77777777" w:rsidR="00765571" w:rsidRDefault="00765571" w:rsidP="00765571">
      <w:pPr>
        <w:pStyle w:val="Code"/>
      </w:pPr>
      <w:r>
        <w:t xml:space="preserve">            p1 = (Prism)p</w:t>
      </w:r>
      <w:proofErr w:type="gramStart"/>
      <w:r>
        <w:t>2.clone</w:t>
      </w:r>
      <w:proofErr w:type="gramEnd"/>
      <w:r>
        <w:t>();</w:t>
      </w:r>
    </w:p>
    <w:p w14:paraId="69136ECC" w14:textId="77777777" w:rsidR="00765571" w:rsidRDefault="00765571" w:rsidP="00765571">
      <w:pPr>
        <w:pStyle w:val="Code"/>
      </w:pPr>
      <w:r>
        <w:t xml:space="preserve">        } catch (</w:t>
      </w:r>
      <w:proofErr w:type="spellStart"/>
      <w:r>
        <w:t>CloneNotSupportedException</w:t>
      </w:r>
      <w:proofErr w:type="spellEnd"/>
      <w:r>
        <w:t xml:space="preserve"> e) {</w:t>
      </w:r>
    </w:p>
    <w:p w14:paraId="298E67CB" w14:textId="77777777" w:rsidR="00765571" w:rsidRDefault="00765571" w:rsidP="00765571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("Can't clone!");</w:t>
      </w:r>
    </w:p>
    <w:p w14:paraId="5730AEDC" w14:textId="77777777" w:rsidR="00765571" w:rsidRDefault="00765571" w:rsidP="00765571">
      <w:pPr>
        <w:pStyle w:val="Code"/>
      </w:pPr>
      <w:r>
        <w:t xml:space="preserve">        }</w:t>
      </w:r>
    </w:p>
    <w:p w14:paraId="01B11F25" w14:textId="77777777" w:rsidR="00765571" w:rsidRDefault="00765571" w:rsidP="00765571">
      <w:pPr>
        <w:pStyle w:val="Code"/>
      </w:pPr>
    </w:p>
    <w:p w14:paraId="03046D2B" w14:textId="77777777" w:rsidR="00765571" w:rsidRDefault="00765571" w:rsidP="00765571">
      <w:pPr>
        <w:pStyle w:val="Code"/>
      </w:pPr>
      <w:r>
        <w:t xml:space="preserve">        r2.set_</w:t>
      </w:r>
      <w:proofErr w:type="gramStart"/>
      <w:r>
        <w:t>length(</w:t>
      </w:r>
      <w:proofErr w:type="gramEnd"/>
      <w:r>
        <w:t>1000.0);</w:t>
      </w:r>
    </w:p>
    <w:p w14:paraId="5BDCA9DE" w14:textId="77777777" w:rsidR="00765571" w:rsidRDefault="00765571" w:rsidP="00765571">
      <w:pPr>
        <w:pStyle w:val="Code"/>
      </w:pPr>
      <w:r>
        <w:t xml:space="preserve">        r</w:t>
      </w:r>
      <w:proofErr w:type="gramStart"/>
      <w:r>
        <w:t>2.getOrigin</w:t>
      </w:r>
      <w:proofErr w:type="gramEnd"/>
      <w:r>
        <w:t>().</w:t>
      </w:r>
      <w:proofErr w:type="spellStart"/>
      <w:r>
        <w:t>setx</w:t>
      </w:r>
      <w:proofErr w:type="spellEnd"/>
      <w:r>
        <w:t>(88.0);</w:t>
      </w:r>
    </w:p>
    <w:p w14:paraId="3B6D90AC" w14:textId="77777777" w:rsidR="00765571" w:rsidRDefault="00765571" w:rsidP="00765571">
      <w:pPr>
        <w:pStyle w:val="Code"/>
      </w:pPr>
      <w:r>
        <w:t xml:space="preserve">        r</w:t>
      </w:r>
      <w:proofErr w:type="gramStart"/>
      <w:r>
        <w:t>2.getOrigin</w:t>
      </w:r>
      <w:proofErr w:type="gramEnd"/>
      <w:r>
        <w:t>().</w:t>
      </w:r>
      <w:proofErr w:type="spellStart"/>
      <w:r>
        <w:t>sety</w:t>
      </w:r>
      <w:proofErr w:type="spellEnd"/>
      <w:r>
        <w:t>(99.0);</w:t>
      </w:r>
    </w:p>
    <w:p w14:paraId="7553DF50" w14:textId="77777777" w:rsidR="00765571" w:rsidRDefault="00765571" w:rsidP="00765571">
      <w:pPr>
        <w:pStyle w:val="Code"/>
      </w:pPr>
      <w:r>
        <w:t xml:space="preserve">        r2.</w:t>
      </w:r>
      <w:proofErr w:type="gramStart"/>
      <w:r>
        <w:t>name.setText</w:t>
      </w:r>
      <w:proofErr w:type="gramEnd"/>
      <w:r>
        <w:t>("");</w:t>
      </w:r>
    </w:p>
    <w:p w14:paraId="2DAAEF2F" w14:textId="77777777" w:rsidR="00765571" w:rsidRDefault="00765571" w:rsidP="00765571">
      <w:pPr>
        <w:pStyle w:val="Code"/>
      </w:pPr>
      <w:r>
        <w:t xml:space="preserve">        c2.set_</w:t>
      </w:r>
      <w:proofErr w:type="gramStart"/>
      <w:r>
        <w:t>radius(</w:t>
      </w:r>
      <w:proofErr w:type="gramEnd"/>
      <w:r>
        <w:t>2000.00);</w:t>
      </w:r>
    </w:p>
    <w:p w14:paraId="11A69FF0" w14:textId="77777777" w:rsidR="00765571" w:rsidRDefault="00765571" w:rsidP="00765571">
      <w:pPr>
        <w:pStyle w:val="Code"/>
      </w:pPr>
      <w:r>
        <w:t xml:space="preserve">        c</w:t>
      </w:r>
      <w:proofErr w:type="gramStart"/>
      <w:r>
        <w:t>2.getOrigin</w:t>
      </w:r>
      <w:proofErr w:type="gramEnd"/>
      <w:r>
        <w:t>().</w:t>
      </w:r>
      <w:proofErr w:type="spellStart"/>
      <w:r>
        <w:t>setx</w:t>
      </w:r>
      <w:proofErr w:type="spellEnd"/>
      <w:r>
        <w:t>(188.0);</w:t>
      </w:r>
    </w:p>
    <w:p w14:paraId="40528710" w14:textId="77777777" w:rsidR="00765571" w:rsidRDefault="00765571" w:rsidP="00765571">
      <w:pPr>
        <w:pStyle w:val="Code"/>
      </w:pPr>
      <w:r>
        <w:t xml:space="preserve">        c</w:t>
      </w:r>
      <w:proofErr w:type="gramStart"/>
      <w:r>
        <w:t>2.getOrigin</w:t>
      </w:r>
      <w:proofErr w:type="gramEnd"/>
      <w:r>
        <w:t>().</w:t>
      </w:r>
      <w:proofErr w:type="spellStart"/>
      <w:r>
        <w:t>sety</w:t>
      </w:r>
      <w:proofErr w:type="spellEnd"/>
      <w:r>
        <w:t>(199.0);</w:t>
      </w:r>
    </w:p>
    <w:p w14:paraId="39145897" w14:textId="77777777" w:rsidR="00765571" w:rsidRDefault="00765571" w:rsidP="00765571">
      <w:pPr>
        <w:pStyle w:val="Code"/>
      </w:pPr>
      <w:r>
        <w:t xml:space="preserve">        c2.</w:t>
      </w:r>
      <w:proofErr w:type="gramStart"/>
      <w:r>
        <w:t>name.setText</w:t>
      </w:r>
      <w:proofErr w:type="gramEnd"/>
      <w:r>
        <w:t>("");</w:t>
      </w:r>
    </w:p>
    <w:p w14:paraId="5C976249" w14:textId="77777777" w:rsidR="00765571" w:rsidRDefault="00765571" w:rsidP="00765571">
      <w:pPr>
        <w:pStyle w:val="Code"/>
      </w:pPr>
      <w:r>
        <w:t xml:space="preserve">        p2.set_</w:t>
      </w:r>
      <w:proofErr w:type="gramStart"/>
      <w:r>
        <w:t>height(</w:t>
      </w:r>
      <w:proofErr w:type="gramEnd"/>
      <w:r>
        <w:t>3000.0);</w:t>
      </w:r>
    </w:p>
    <w:p w14:paraId="36A264A9" w14:textId="77777777" w:rsidR="00765571" w:rsidRDefault="00765571" w:rsidP="00765571">
      <w:pPr>
        <w:pStyle w:val="Code"/>
      </w:pPr>
      <w:r>
        <w:t xml:space="preserve">        p</w:t>
      </w:r>
      <w:proofErr w:type="gramStart"/>
      <w:r>
        <w:t>2.getOrigin</w:t>
      </w:r>
      <w:proofErr w:type="gramEnd"/>
      <w:r>
        <w:t>().</w:t>
      </w:r>
      <w:proofErr w:type="spellStart"/>
      <w:r>
        <w:t>setx</w:t>
      </w:r>
      <w:proofErr w:type="spellEnd"/>
      <w:r>
        <w:t>(88.0);</w:t>
      </w:r>
    </w:p>
    <w:p w14:paraId="0EFC6E94" w14:textId="77777777" w:rsidR="00765571" w:rsidRDefault="00765571" w:rsidP="00765571">
      <w:pPr>
        <w:pStyle w:val="Code"/>
      </w:pPr>
      <w:r>
        <w:t xml:space="preserve">        p</w:t>
      </w:r>
      <w:proofErr w:type="gramStart"/>
      <w:r>
        <w:t>2.getOrigin</w:t>
      </w:r>
      <w:proofErr w:type="gramEnd"/>
      <w:r>
        <w:t>().</w:t>
      </w:r>
      <w:proofErr w:type="spellStart"/>
      <w:r>
        <w:t>sety</w:t>
      </w:r>
      <w:proofErr w:type="spellEnd"/>
      <w:r>
        <w:t>(99.0);</w:t>
      </w:r>
    </w:p>
    <w:p w14:paraId="052AECAD" w14:textId="77777777" w:rsidR="00765571" w:rsidRDefault="00765571" w:rsidP="00765571">
      <w:pPr>
        <w:pStyle w:val="Code"/>
      </w:pPr>
      <w:r>
        <w:t xml:space="preserve">        p2.</w:t>
      </w:r>
      <w:proofErr w:type="gramStart"/>
      <w:r>
        <w:t>name.setText</w:t>
      </w:r>
      <w:proofErr w:type="gramEnd"/>
      <w:r>
        <w:t>("");</w:t>
      </w:r>
    </w:p>
    <w:p w14:paraId="5AC65235" w14:textId="77777777" w:rsidR="00765571" w:rsidRDefault="00765571" w:rsidP="00765571">
      <w:pPr>
        <w:pStyle w:val="Code"/>
      </w:pPr>
    </w:p>
    <w:p w14:paraId="054C9F49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are values for r1 after trying to make it a copy of r2:");</w:t>
      </w:r>
    </w:p>
    <w:p w14:paraId="678779CD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(r1);</w:t>
      </w:r>
    </w:p>
    <w:p w14:paraId="535895D9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are values for c1 after trying to make it a copy of c2:");</w:t>
      </w:r>
    </w:p>
    <w:p w14:paraId="087980A6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(c1);</w:t>
      </w:r>
    </w:p>
    <w:p w14:paraId="3849197A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are values for p1 after trying to make it a copy of p2:");</w:t>
      </w:r>
    </w:p>
    <w:p w14:paraId="6763277F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(p1);</w:t>
      </w:r>
    </w:p>
    <w:p w14:paraId="61EF2C98" w14:textId="77777777" w:rsidR="00765571" w:rsidRDefault="00765571" w:rsidP="00765571">
      <w:pPr>
        <w:pStyle w:val="Code"/>
      </w:pPr>
    </w:p>
    <w:p w14:paraId="2F8EADEB" w14:textId="77777777" w:rsidR="00765571" w:rsidRDefault="00765571" w:rsidP="00765571">
      <w:pPr>
        <w:pStyle w:val="Code"/>
      </w:pPr>
      <w:r>
        <w:t>// EXERCISE_A_ENDS</w:t>
      </w:r>
    </w:p>
    <w:p w14:paraId="0FB2DD07" w14:textId="77777777" w:rsidR="00765571" w:rsidRDefault="00765571" w:rsidP="00765571">
      <w:pPr>
        <w:pStyle w:val="Code"/>
      </w:pPr>
    </w:p>
    <w:p w14:paraId="5BD6020D" w14:textId="77777777" w:rsidR="00765571" w:rsidRDefault="00765571" w:rsidP="00765571">
      <w:pPr>
        <w:pStyle w:val="Code"/>
      </w:pPr>
    </w:p>
    <w:p w14:paraId="3C198284" w14:textId="77777777" w:rsidR="00765571" w:rsidRDefault="00765571" w:rsidP="00765571">
      <w:pPr>
        <w:pStyle w:val="Code"/>
      </w:pPr>
      <w:r>
        <w:t>// THE FOLLOWING CODE SEGMENT MUST BE UNCOMMENTED ONLY FOR EXERCISE B in Lab 5</w:t>
      </w:r>
    </w:p>
    <w:p w14:paraId="39B0DAF8" w14:textId="77777777" w:rsidR="00765571" w:rsidRDefault="00765571" w:rsidP="00765571">
      <w:pPr>
        <w:pStyle w:val="Code"/>
      </w:pPr>
      <w:r>
        <w:t>// EXERCISE_B_BEGINS</w:t>
      </w:r>
    </w:p>
    <w:p w14:paraId="50CD2DD7" w14:textId="77777777" w:rsidR="00765571" w:rsidRDefault="00765571" w:rsidP="00765571">
      <w:pPr>
        <w:pStyle w:val="Code"/>
      </w:pPr>
      <w:r>
        <w:t>/*</w:t>
      </w:r>
    </w:p>
    <w:p w14:paraId="6A647176" w14:textId="77777777" w:rsidR="00765571" w:rsidRDefault="00765571" w:rsidP="00765571">
      <w:pPr>
        <w:pStyle w:val="Code"/>
      </w:pPr>
      <w:r>
        <w:t xml:space="preserve">        </w:t>
      </w:r>
      <w:proofErr w:type="gramStart"/>
      <w:r>
        <w:t>try{</w:t>
      </w:r>
      <w:proofErr w:type="gramEnd"/>
    </w:p>
    <w:p w14:paraId="2A61AC56" w14:textId="77777777" w:rsidR="00765571" w:rsidRDefault="00765571" w:rsidP="00765571">
      <w:pPr>
        <w:pStyle w:val="Code"/>
      </w:pPr>
    </w:p>
    <w:p w14:paraId="001D2B60" w14:textId="77777777" w:rsidR="00765571" w:rsidRDefault="00765571" w:rsidP="00765571">
      <w:pPr>
        <w:pStyle w:val="Code"/>
      </w:pPr>
      <w:r>
        <w:t xml:space="preserve">        </w:t>
      </w:r>
      <w:r>
        <w:tab/>
        <w:t xml:space="preserve">  r</w:t>
      </w:r>
      <w:proofErr w:type="gramStart"/>
      <w:r>
        <w:t>1.enlarge</w:t>
      </w:r>
      <w:proofErr w:type="gramEnd"/>
      <w:r>
        <w:t>(2.0);</w:t>
      </w:r>
    </w:p>
    <w:p w14:paraId="7A15A3F7" w14:textId="77777777" w:rsidR="00765571" w:rsidRDefault="00765571" w:rsidP="00765571">
      <w:pPr>
        <w:pStyle w:val="Code"/>
      </w:pPr>
      <w:r>
        <w:t xml:space="preserve">        </w:t>
      </w:r>
      <w:r>
        <w:tab/>
        <w:t xml:space="preserve">  r1.</w:t>
      </w:r>
      <w:proofErr w:type="gramStart"/>
      <w:r>
        <w:t>name.enlarge</w:t>
      </w:r>
      <w:proofErr w:type="gramEnd"/>
      <w:r>
        <w:t>(3.0);</w:t>
      </w:r>
    </w:p>
    <w:p w14:paraId="2B402D60" w14:textId="77777777" w:rsidR="00765571" w:rsidRDefault="00765571" w:rsidP="00765571">
      <w:pPr>
        <w:pStyle w:val="Code"/>
      </w:pPr>
      <w:r>
        <w:t xml:space="preserve">        </w:t>
      </w:r>
      <w:r>
        <w:tab/>
        <w:t xml:space="preserve">  c</w:t>
      </w:r>
      <w:proofErr w:type="gramStart"/>
      <w:r>
        <w:t>1.shrink</w:t>
      </w:r>
      <w:proofErr w:type="gramEnd"/>
      <w:r>
        <w:t>(2.0);</w:t>
      </w:r>
    </w:p>
    <w:p w14:paraId="58197A4A" w14:textId="77777777" w:rsidR="00765571" w:rsidRDefault="00765571" w:rsidP="00765571">
      <w:pPr>
        <w:pStyle w:val="Code"/>
      </w:pPr>
      <w:r>
        <w:t xml:space="preserve">        </w:t>
      </w:r>
      <w:r>
        <w:tab/>
        <w:t xml:space="preserve">  p</w:t>
      </w:r>
      <w:proofErr w:type="gramStart"/>
      <w:r>
        <w:t>1.enlarge</w:t>
      </w:r>
      <w:proofErr w:type="gramEnd"/>
      <w:r>
        <w:t>(0.5);</w:t>
      </w:r>
    </w:p>
    <w:p w14:paraId="64754E7C" w14:textId="77777777" w:rsidR="00765571" w:rsidRDefault="00765571" w:rsidP="00765571">
      <w:pPr>
        <w:pStyle w:val="Code"/>
      </w:pPr>
      <w:r>
        <w:t xml:space="preserve">        } </w:t>
      </w:r>
      <w:proofErr w:type="gramStart"/>
      <w:r>
        <w:t>catch(</w:t>
      </w:r>
      <w:proofErr w:type="spellStart"/>
      <w:proofErr w:type="gramEnd"/>
      <w:r>
        <w:t>SizeFactorException</w:t>
      </w:r>
      <w:proofErr w:type="spellEnd"/>
      <w:r>
        <w:t xml:space="preserve"> e){</w:t>
      </w:r>
    </w:p>
    <w:p w14:paraId="0350D094" w14:textId="77777777" w:rsidR="00765571" w:rsidRDefault="00765571" w:rsidP="00765571">
      <w:pPr>
        <w:pStyle w:val="Code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E5E75F6" w14:textId="77777777" w:rsidR="00765571" w:rsidRDefault="00765571" w:rsidP="00765571">
      <w:pPr>
        <w:pStyle w:val="Code"/>
      </w:pPr>
    </w:p>
    <w:p w14:paraId="18E0410E" w14:textId="77777777" w:rsidR="00765571" w:rsidRDefault="00765571" w:rsidP="00765571">
      <w:pPr>
        <w:pStyle w:val="Code"/>
      </w:pPr>
      <w:r>
        <w:t xml:space="preserve">        }</w:t>
      </w:r>
    </w:p>
    <w:p w14:paraId="6E2C62AA" w14:textId="77777777" w:rsidR="00765571" w:rsidRDefault="00765571" w:rsidP="00765571">
      <w:pPr>
        <w:pStyle w:val="Code"/>
      </w:pPr>
    </w:p>
    <w:p w14:paraId="37D216E2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are values for r1 after calling </w:t>
      </w:r>
      <w:proofErr w:type="gramStart"/>
      <w:r>
        <w:t>enlarge(</w:t>
      </w:r>
      <w:proofErr w:type="gramEnd"/>
      <w:r>
        <w:t>2.0):");</w:t>
      </w:r>
    </w:p>
    <w:p w14:paraId="11C4B126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(r1);</w:t>
      </w:r>
    </w:p>
    <w:p w14:paraId="41CCB880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is the font size for r1.name after calling </w:t>
      </w:r>
      <w:proofErr w:type="gramStart"/>
      <w:r>
        <w:t>enlarge(</w:t>
      </w:r>
      <w:proofErr w:type="gramEnd"/>
      <w:r>
        <w:t>3.0):");</w:t>
      </w:r>
    </w:p>
    <w:p w14:paraId="65CEDB18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(r1.name.getFontSize());</w:t>
      </w:r>
    </w:p>
    <w:p w14:paraId="4BB80454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are values for c1 after calling shrink (2.0):");</w:t>
      </w:r>
    </w:p>
    <w:p w14:paraId="6D8AF7D5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(c1);</w:t>
      </w:r>
    </w:p>
    <w:p w14:paraId="0752A71C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are values for p1 after calling shrink (0.5):");</w:t>
      </w:r>
    </w:p>
    <w:p w14:paraId="08E1930D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(p1);</w:t>
      </w:r>
    </w:p>
    <w:p w14:paraId="50D2FDD6" w14:textId="77777777" w:rsidR="00765571" w:rsidRDefault="00765571" w:rsidP="00765571">
      <w:pPr>
        <w:pStyle w:val="Code"/>
      </w:pPr>
    </w:p>
    <w:p w14:paraId="4960E9B6" w14:textId="77777777" w:rsidR="00765571" w:rsidRDefault="00765571" w:rsidP="00765571">
      <w:pPr>
        <w:pStyle w:val="Code"/>
      </w:pPr>
      <w:r>
        <w:t xml:space="preserve">        </w:t>
      </w:r>
      <w:proofErr w:type="gramStart"/>
      <w:r>
        <w:t>try{</w:t>
      </w:r>
      <w:proofErr w:type="gramEnd"/>
    </w:p>
    <w:p w14:paraId="25F2C555" w14:textId="77777777" w:rsidR="00765571" w:rsidRDefault="00765571" w:rsidP="00765571">
      <w:pPr>
        <w:pStyle w:val="Code"/>
      </w:pPr>
      <w:r>
        <w:t xml:space="preserve">        </w:t>
      </w:r>
      <w:r>
        <w:tab/>
        <w:t xml:space="preserve">  p</w:t>
      </w:r>
      <w:proofErr w:type="gramStart"/>
      <w:r>
        <w:t>1.enlarge</w:t>
      </w:r>
      <w:proofErr w:type="gramEnd"/>
      <w:r>
        <w:t>(0.5);</w:t>
      </w:r>
    </w:p>
    <w:p w14:paraId="6D891C07" w14:textId="77777777" w:rsidR="00765571" w:rsidRDefault="00765571" w:rsidP="00765571">
      <w:pPr>
        <w:pStyle w:val="Code"/>
      </w:pPr>
      <w:r>
        <w:t xml:space="preserve">        } </w:t>
      </w:r>
      <w:proofErr w:type="gramStart"/>
      <w:r>
        <w:t>catch(</w:t>
      </w:r>
      <w:proofErr w:type="spellStart"/>
      <w:proofErr w:type="gramEnd"/>
      <w:r>
        <w:t>SizeFactorException</w:t>
      </w:r>
      <w:proofErr w:type="spellEnd"/>
      <w:r>
        <w:t xml:space="preserve"> e){</w:t>
      </w:r>
    </w:p>
    <w:p w14:paraId="400523B1" w14:textId="77777777" w:rsidR="00765571" w:rsidRDefault="00765571" w:rsidP="00765571">
      <w:pPr>
        <w:pStyle w:val="Code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0370D8D" w14:textId="77777777" w:rsidR="00765571" w:rsidRDefault="00765571" w:rsidP="00765571">
      <w:pPr>
        <w:pStyle w:val="Code"/>
      </w:pPr>
    </w:p>
    <w:p w14:paraId="7B0FA24D" w14:textId="77777777" w:rsidR="00765571" w:rsidRDefault="00765571" w:rsidP="00765571">
      <w:pPr>
        <w:pStyle w:val="Code"/>
      </w:pPr>
      <w:r>
        <w:t xml:space="preserve">        }</w:t>
      </w:r>
    </w:p>
    <w:p w14:paraId="21D25A23" w14:textId="77777777" w:rsidR="00765571" w:rsidRDefault="00765571" w:rsidP="00765571">
      <w:pPr>
        <w:pStyle w:val="Code"/>
      </w:pPr>
    </w:p>
    <w:p w14:paraId="1DD8B56D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are values for p1 after calling shrink (0.5) -- UNCHANGED:");</w:t>
      </w:r>
    </w:p>
    <w:p w14:paraId="1DB4DFBB" w14:textId="77777777" w:rsidR="00765571" w:rsidRDefault="00765571" w:rsidP="0076557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(p1);</w:t>
      </w:r>
    </w:p>
    <w:p w14:paraId="3EF7C733" w14:textId="77777777" w:rsidR="00765571" w:rsidRDefault="00765571" w:rsidP="00765571">
      <w:pPr>
        <w:pStyle w:val="Code"/>
      </w:pPr>
      <w:r>
        <w:t xml:space="preserve"> */</w:t>
      </w:r>
    </w:p>
    <w:p w14:paraId="42A1C732" w14:textId="77777777" w:rsidR="00765571" w:rsidRDefault="00765571" w:rsidP="00765571">
      <w:pPr>
        <w:pStyle w:val="Code"/>
      </w:pPr>
      <w:r>
        <w:t>// EXERCISE_B_ENDS</w:t>
      </w:r>
    </w:p>
    <w:p w14:paraId="53639092" w14:textId="77777777" w:rsidR="00765571" w:rsidRDefault="00765571" w:rsidP="00765571">
      <w:pPr>
        <w:pStyle w:val="Code"/>
      </w:pPr>
    </w:p>
    <w:p w14:paraId="2DAE0EDA" w14:textId="77777777" w:rsidR="00765571" w:rsidRDefault="00765571" w:rsidP="00765571">
      <w:pPr>
        <w:pStyle w:val="Code"/>
      </w:pPr>
      <w:r>
        <w:tab/>
        <w:t>}</w:t>
      </w:r>
    </w:p>
    <w:p w14:paraId="097C848F" w14:textId="77777777" w:rsidR="00765571" w:rsidRDefault="00765571" w:rsidP="00765571">
      <w:pPr>
        <w:pStyle w:val="Code"/>
      </w:pPr>
      <w:r>
        <w:t>}</w:t>
      </w:r>
    </w:p>
    <w:p w14:paraId="08F620BE" w14:textId="77777777" w:rsidR="00765571" w:rsidRDefault="00765571" w:rsidP="00765571">
      <w:r>
        <w:t>Prism.java</w:t>
      </w:r>
    </w:p>
    <w:p w14:paraId="6552D4BD" w14:textId="77777777" w:rsidR="00765571" w:rsidRDefault="00765571" w:rsidP="00765571">
      <w:pPr>
        <w:pStyle w:val="Code"/>
      </w:pPr>
      <w:r>
        <w:t xml:space="preserve">class Prism extends Rectangle implements </w:t>
      </w:r>
      <w:proofErr w:type="spellStart"/>
      <w:r>
        <w:t>Cloneable</w:t>
      </w:r>
      <w:proofErr w:type="spellEnd"/>
      <w:r>
        <w:t xml:space="preserve"> {</w:t>
      </w:r>
    </w:p>
    <w:p w14:paraId="35B84DF2" w14:textId="77777777" w:rsidR="00765571" w:rsidRDefault="00765571" w:rsidP="00765571">
      <w:pPr>
        <w:pStyle w:val="Code"/>
      </w:pPr>
      <w:r>
        <w:tab/>
        <w:t>private Double height;</w:t>
      </w:r>
    </w:p>
    <w:p w14:paraId="7A931D58" w14:textId="77777777" w:rsidR="00765571" w:rsidRDefault="00765571" w:rsidP="00765571">
      <w:pPr>
        <w:pStyle w:val="Code"/>
      </w:pPr>
    </w:p>
    <w:p w14:paraId="78D9B067" w14:textId="77777777" w:rsidR="00765571" w:rsidRDefault="00765571" w:rsidP="00765571">
      <w:pPr>
        <w:pStyle w:val="Code"/>
      </w:pPr>
      <w:r>
        <w:tab/>
        <w:t xml:space="preserve">public </w:t>
      </w:r>
      <w:proofErr w:type="gramStart"/>
      <w:r>
        <w:t>Prism(</w:t>
      </w:r>
      <w:proofErr w:type="gramEnd"/>
      <w:r>
        <w:t xml:space="preserve">Double x, Double y, Double l, Double w, Double h, String  name,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colour</w:t>
      </w:r>
      <w:proofErr w:type="spellEnd"/>
      <w:r>
        <w:t>)</w:t>
      </w:r>
    </w:p>
    <w:p w14:paraId="52514DF0" w14:textId="77777777" w:rsidR="00765571" w:rsidRDefault="00765571" w:rsidP="00765571">
      <w:pPr>
        <w:pStyle w:val="Code"/>
      </w:pPr>
      <w:r>
        <w:tab/>
        <w:t>{</w:t>
      </w:r>
    </w:p>
    <w:p w14:paraId="1427C708" w14:textId="77777777" w:rsidR="00765571" w:rsidRDefault="00765571" w:rsidP="00765571">
      <w:pPr>
        <w:pStyle w:val="Code"/>
      </w:pPr>
      <w:r>
        <w:tab/>
      </w:r>
      <w:r>
        <w:tab/>
      </w:r>
      <w:proofErr w:type="gramStart"/>
      <w:r>
        <w:t>super(</w:t>
      </w:r>
      <w:proofErr w:type="gramEnd"/>
      <w:r>
        <w:t xml:space="preserve">x, y, l, w, name, </w:t>
      </w:r>
      <w:proofErr w:type="spellStart"/>
      <w:r>
        <w:t>colour</w:t>
      </w:r>
      <w:proofErr w:type="spellEnd"/>
      <w:r>
        <w:t>);</w:t>
      </w:r>
    </w:p>
    <w:p w14:paraId="550B4563" w14:textId="77777777" w:rsidR="00765571" w:rsidRDefault="00765571" w:rsidP="00765571">
      <w:pPr>
        <w:pStyle w:val="Code"/>
      </w:pPr>
      <w:r>
        <w:tab/>
      </w:r>
      <w:r>
        <w:tab/>
        <w:t>height = h;</w:t>
      </w:r>
    </w:p>
    <w:p w14:paraId="2C71CBBF" w14:textId="77777777" w:rsidR="00765571" w:rsidRDefault="00765571" w:rsidP="00765571">
      <w:pPr>
        <w:pStyle w:val="Code"/>
      </w:pPr>
      <w:r>
        <w:tab/>
        <w:t>}</w:t>
      </w:r>
    </w:p>
    <w:p w14:paraId="24A21DA1" w14:textId="77777777" w:rsidR="00765571" w:rsidRDefault="00765571" w:rsidP="00765571">
      <w:pPr>
        <w:pStyle w:val="Code"/>
      </w:pPr>
    </w:p>
    <w:p w14:paraId="7A5768A6" w14:textId="77777777" w:rsidR="00765571" w:rsidRDefault="00765571" w:rsidP="00765571">
      <w:pPr>
        <w:pStyle w:val="Code"/>
      </w:pPr>
      <w:r>
        <w:t xml:space="preserve">    public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  <w:r>
        <w:t xml:space="preserve"> {</w:t>
      </w:r>
    </w:p>
    <w:p w14:paraId="0656AD3B" w14:textId="77777777" w:rsidR="00765571" w:rsidRDefault="00765571" w:rsidP="00765571">
      <w:pPr>
        <w:pStyle w:val="Code"/>
      </w:pPr>
      <w:r>
        <w:t xml:space="preserve">        return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46406CE7" w14:textId="77777777" w:rsidR="00765571" w:rsidRDefault="00765571" w:rsidP="00765571">
      <w:pPr>
        <w:pStyle w:val="Code"/>
      </w:pPr>
      <w:r>
        <w:t xml:space="preserve">    }</w:t>
      </w:r>
    </w:p>
    <w:p w14:paraId="309EA3CC" w14:textId="77777777" w:rsidR="00765571" w:rsidRDefault="00765571" w:rsidP="00765571">
      <w:pPr>
        <w:pStyle w:val="Code"/>
      </w:pPr>
    </w:p>
    <w:p w14:paraId="50FEA6B2" w14:textId="77777777" w:rsidR="00765571" w:rsidRDefault="00765571" w:rsidP="00765571">
      <w:pPr>
        <w:pStyle w:val="Code"/>
      </w:pPr>
      <w:r>
        <w:tab/>
        <w:t xml:space="preserve">public </w:t>
      </w:r>
      <w:proofErr w:type="gramStart"/>
      <w:r>
        <w:t xml:space="preserve">void  </w:t>
      </w:r>
      <w:proofErr w:type="spellStart"/>
      <w:r>
        <w:t>set</w:t>
      </w:r>
      <w:proofErr w:type="gramEnd"/>
      <w:r>
        <w:t>_height</w:t>
      </w:r>
      <w:proofErr w:type="spellEnd"/>
      <w:r>
        <w:t>(Double h)</w:t>
      </w:r>
    </w:p>
    <w:p w14:paraId="544DCF7B" w14:textId="77777777" w:rsidR="00765571" w:rsidRDefault="00765571" w:rsidP="00765571">
      <w:pPr>
        <w:pStyle w:val="Code"/>
      </w:pPr>
      <w:r>
        <w:tab/>
        <w:t>{</w:t>
      </w:r>
    </w:p>
    <w:p w14:paraId="481D9333" w14:textId="77777777" w:rsidR="00765571" w:rsidRDefault="00765571" w:rsidP="00765571">
      <w:pPr>
        <w:pStyle w:val="Code"/>
      </w:pPr>
      <w:r>
        <w:tab/>
      </w:r>
      <w:r>
        <w:tab/>
        <w:t>height = h;</w:t>
      </w:r>
    </w:p>
    <w:p w14:paraId="31A4EC7C" w14:textId="77777777" w:rsidR="00765571" w:rsidRDefault="00765571" w:rsidP="00765571">
      <w:pPr>
        <w:pStyle w:val="Code"/>
      </w:pPr>
      <w:r>
        <w:tab/>
        <w:t>}</w:t>
      </w:r>
    </w:p>
    <w:p w14:paraId="1F112C89" w14:textId="77777777" w:rsidR="00765571" w:rsidRDefault="00765571" w:rsidP="00765571">
      <w:pPr>
        <w:pStyle w:val="Code"/>
      </w:pPr>
    </w:p>
    <w:p w14:paraId="70E6554A" w14:textId="77777777" w:rsidR="00765571" w:rsidRDefault="00765571" w:rsidP="00765571">
      <w:pPr>
        <w:pStyle w:val="Code"/>
      </w:pPr>
      <w:r>
        <w:tab/>
        <w:t xml:space="preserve">public </w:t>
      </w:r>
      <w:proofErr w:type="gramStart"/>
      <w:r>
        <w:t>Double  height</w:t>
      </w:r>
      <w:proofErr w:type="gramEnd"/>
      <w:r>
        <w:t>()</w:t>
      </w:r>
    </w:p>
    <w:p w14:paraId="4F62E9B3" w14:textId="77777777" w:rsidR="00765571" w:rsidRDefault="00765571" w:rsidP="00765571">
      <w:pPr>
        <w:pStyle w:val="Code"/>
      </w:pPr>
      <w:r>
        <w:tab/>
        <w:t>{</w:t>
      </w:r>
    </w:p>
    <w:p w14:paraId="20AC4E92" w14:textId="77777777" w:rsidR="00765571" w:rsidRDefault="00765571" w:rsidP="00765571">
      <w:pPr>
        <w:pStyle w:val="Code"/>
      </w:pPr>
      <w:r>
        <w:tab/>
      </w:r>
      <w:r>
        <w:tab/>
        <w:t>return height;</w:t>
      </w:r>
    </w:p>
    <w:p w14:paraId="0D4F0904" w14:textId="77777777" w:rsidR="00765571" w:rsidRDefault="00765571" w:rsidP="00765571">
      <w:pPr>
        <w:pStyle w:val="Code"/>
      </w:pPr>
      <w:r>
        <w:tab/>
        <w:t>}</w:t>
      </w:r>
    </w:p>
    <w:p w14:paraId="2C1986FE" w14:textId="77777777" w:rsidR="00765571" w:rsidRDefault="00765571" w:rsidP="00765571">
      <w:pPr>
        <w:pStyle w:val="Code"/>
      </w:pPr>
    </w:p>
    <w:p w14:paraId="6A5C7C03" w14:textId="77777777" w:rsidR="00765571" w:rsidRDefault="00765571" w:rsidP="00765571">
      <w:pPr>
        <w:pStyle w:val="Code"/>
      </w:pPr>
      <w:r>
        <w:tab/>
        <w:t xml:space="preserve">public </w:t>
      </w:r>
      <w:proofErr w:type="gramStart"/>
      <w:r>
        <w:t>Double  area</w:t>
      </w:r>
      <w:proofErr w:type="gramEnd"/>
      <w:r>
        <w:t>()</w:t>
      </w:r>
    </w:p>
    <w:p w14:paraId="790E72B3" w14:textId="77777777" w:rsidR="00765571" w:rsidRDefault="00765571" w:rsidP="00765571">
      <w:pPr>
        <w:pStyle w:val="Code"/>
      </w:pPr>
      <w:r>
        <w:tab/>
        <w:t>{</w:t>
      </w:r>
    </w:p>
    <w:p w14:paraId="3A5347A5" w14:textId="77777777" w:rsidR="00765571" w:rsidRDefault="00765571" w:rsidP="00765571">
      <w:pPr>
        <w:pStyle w:val="Code"/>
      </w:pPr>
      <w:r>
        <w:tab/>
      </w:r>
      <w:r>
        <w:tab/>
      </w:r>
      <w:proofErr w:type="gramStart"/>
      <w:r>
        <w:t>return  2</w:t>
      </w:r>
      <w:proofErr w:type="gramEnd"/>
      <w:r>
        <w:t xml:space="preserve"> * (length * width) + 2 * (height * length) + 2 * (height * width);</w:t>
      </w:r>
    </w:p>
    <w:p w14:paraId="27F06048" w14:textId="77777777" w:rsidR="00765571" w:rsidRDefault="00765571" w:rsidP="00765571">
      <w:pPr>
        <w:pStyle w:val="Code"/>
      </w:pPr>
      <w:r>
        <w:tab/>
        <w:t>}</w:t>
      </w:r>
    </w:p>
    <w:p w14:paraId="4BAA6DBE" w14:textId="77777777" w:rsidR="00765571" w:rsidRDefault="00765571" w:rsidP="00765571">
      <w:pPr>
        <w:pStyle w:val="Code"/>
      </w:pPr>
    </w:p>
    <w:p w14:paraId="6440E5B7" w14:textId="77777777" w:rsidR="00765571" w:rsidRDefault="00765571" w:rsidP="00765571">
      <w:pPr>
        <w:pStyle w:val="Code"/>
      </w:pPr>
      <w:r>
        <w:tab/>
        <w:t xml:space="preserve">public </w:t>
      </w:r>
      <w:proofErr w:type="gramStart"/>
      <w:r>
        <w:t>Double  perimeter</w:t>
      </w:r>
      <w:proofErr w:type="gramEnd"/>
      <w:r>
        <w:t>()</w:t>
      </w:r>
    </w:p>
    <w:p w14:paraId="28B99990" w14:textId="77777777" w:rsidR="00765571" w:rsidRDefault="00765571" w:rsidP="00765571">
      <w:pPr>
        <w:pStyle w:val="Code"/>
      </w:pPr>
      <w:r>
        <w:tab/>
        <w:t>{</w:t>
      </w:r>
    </w:p>
    <w:p w14:paraId="7344FB5B" w14:textId="77777777" w:rsidR="00765571" w:rsidRDefault="00765571" w:rsidP="00765571">
      <w:pPr>
        <w:pStyle w:val="Code"/>
      </w:pPr>
      <w:r>
        <w:tab/>
      </w:r>
      <w:r>
        <w:tab/>
      </w:r>
      <w:proofErr w:type="gramStart"/>
      <w:r>
        <w:t>return  width</w:t>
      </w:r>
      <w:proofErr w:type="gramEnd"/>
      <w:r>
        <w:t xml:space="preserve">  * 2 + length * 2;</w:t>
      </w:r>
    </w:p>
    <w:p w14:paraId="386BCE4A" w14:textId="77777777" w:rsidR="00765571" w:rsidRDefault="00765571" w:rsidP="00765571">
      <w:pPr>
        <w:pStyle w:val="Code"/>
      </w:pPr>
      <w:r>
        <w:tab/>
        <w:t>}</w:t>
      </w:r>
    </w:p>
    <w:p w14:paraId="1AD5CD05" w14:textId="77777777" w:rsidR="00765571" w:rsidRDefault="00765571" w:rsidP="00765571">
      <w:pPr>
        <w:pStyle w:val="Code"/>
      </w:pPr>
    </w:p>
    <w:p w14:paraId="1726EE05" w14:textId="77777777" w:rsidR="00765571" w:rsidRDefault="00765571" w:rsidP="00765571">
      <w:pPr>
        <w:pStyle w:val="Code"/>
      </w:pPr>
      <w:r>
        <w:tab/>
        <w:t xml:space="preserve">public </w:t>
      </w:r>
      <w:proofErr w:type="gramStart"/>
      <w:r>
        <w:t>Double  volume</w:t>
      </w:r>
      <w:proofErr w:type="gramEnd"/>
      <w:r>
        <w:t>()</w:t>
      </w:r>
    </w:p>
    <w:p w14:paraId="4B85E7F1" w14:textId="77777777" w:rsidR="00765571" w:rsidRDefault="00765571" w:rsidP="00765571">
      <w:pPr>
        <w:pStyle w:val="Code"/>
      </w:pPr>
      <w:r>
        <w:tab/>
        <w:t>{</w:t>
      </w:r>
    </w:p>
    <w:p w14:paraId="6B1FF63E" w14:textId="77777777" w:rsidR="00765571" w:rsidRDefault="00765571" w:rsidP="00765571">
      <w:pPr>
        <w:pStyle w:val="Code"/>
      </w:pPr>
      <w:r>
        <w:tab/>
      </w:r>
      <w:r>
        <w:tab/>
      </w:r>
      <w:proofErr w:type="gramStart"/>
      <w:r>
        <w:t>return  width</w:t>
      </w:r>
      <w:proofErr w:type="gramEnd"/>
      <w:r>
        <w:t xml:space="preserve">  * length * height;</w:t>
      </w:r>
    </w:p>
    <w:p w14:paraId="4436A5BB" w14:textId="77777777" w:rsidR="00765571" w:rsidRDefault="00765571" w:rsidP="00765571">
      <w:pPr>
        <w:pStyle w:val="Code"/>
      </w:pPr>
      <w:r>
        <w:tab/>
        <w:t>}</w:t>
      </w:r>
    </w:p>
    <w:p w14:paraId="7F80BE7D" w14:textId="77777777" w:rsidR="00765571" w:rsidRDefault="00765571" w:rsidP="00765571">
      <w:pPr>
        <w:pStyle w:val="Code"/>
      </w:pPr>
    </w:p>
    <w:p w14:paraId="0918AD29" w14:textId="77777777" w:rsidR="00765571" w:rsidRDefault="00765571" w:rsidP="00765571">
      <w:pPr>
        <w:pStyle w:val="Code"/>
      </w:pPr>
    </w:p>
    <w:p w14:paraId="12B7B92A" w14:textId="77777777" w:rsidR="00765571" w:rsidRDefault="00765571" w:rsidP="00765571">
      <w:pPr>
        <w:pStyle w:val="Code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D474DBC" w14:textId="77777777" w:rsidR="00765571" w:rsidRDefault="00765571" w:rsidP="00765571">
      <w:pPr>
        <w:pStyle w:val="Code"/>
      </w:pPr>
      <w:r>
        <w:tab/>
        <w:t>{</w:t>
      </w:r>
    </w:p>
    <w:p w14:paraId="237DF818" w14:textId="77777777" w:rsidR="00765571" w:rsidRDefault="00765571" w:rsidP="00765571">
      <w:pPr>
        <w:pStyle w:val="Code"/>
      </w:pPr>
      <w:r>
        <w:tab/>
      </w:r>
      <w:r>
        <w:tab/>
        <w:t xml:space="preserve">String s = </w:t>
      </w:r>
      <w:proofErr w:type="spellStart"/>
      <w:proofErr w:type="gramStart"/>
      <w:r>
        <w:t>super.toString</w:t>
      </w:r>
      <w:proofErr w:type="spellEnd"/>
      <w:proofErr w:type="gramEnd"/>
      <w:r>
        <w:t>()+ "\</w:t>
      </w:r>
      <w:proofErr w:type="spellStart"/>
      <w:r>
        <w:t>nheight</w:t>
      </w:r>
      <w:proofErr w:type="spellEnd"/>
      <w:r>
        <w:t>: " + height;</w:t>
      </w:r>
    </w:p>
    <w:p w14:paraId="32A37F8B" w14:textId="77777777" w:rsidR="00765571" w:rsidRDefault="00765571" w:rsidP="00765571">
      <w:pPr>
        <w:pStyle w:val="Code"/>
      </w:pPr>
      <w:r>
        <w:tab/>
      </w:r>
      <w:r>
        <w:tab/>
        <w:t>return s;</w:t>
      </w:r>
    </w:p>
    <w:p w14:paraId="4560D4A2" w14:textId="77777777" w:rsidR="00765571" w:rsidRDefault="00765571" w:rsidP="00765571">
      <w:pPr>
        <w:pStyle w:val="Code"/>
      </w:pPr>
      <w:r>
        <w:tab/>
        <w:t>}</w:t>
      </w:r>
    </w:p>
    <w:p w14:paraId="2ECA1C3A" w14:textId="77777777" w:rsidR="00765571" w:rsidRDefault="00765571" w:rsidP="00765571">
      <w:pPr>
        <w:pStyle w:val="Code"/>
      </w:pPr>
      <w:r>
        <w:t>}</w:t>
      </w:r>
    </w:p>
    <w:p w14:paraId="1AA99A97" w14:textId="77777777" w:rsidR="00765571" w:rsidRDefault="00765571" w:rsidP="00765571">
      <w:r>
        <w:t>Rectangle.java</w:t>
      </w:r>
    </w:p>
    <w:p w14:paraId="779C4B33" w14:textId="77777777" w:rsidR="00765571" w:rsidRDefault="00765571" w:rsidP="00765571">
      <w:pPr>
        <w:pStyle w:val="Code"/>
      </w:pPr>
      <w:r>
        <w:t>/*</w:t>
      </w:r>
    </w:p>
    <w:p w14:paraId="41FDD425" w14:textId="77777777" w:rsidR="00765571" w:rsidRDefault="00765571" w:rsidP="00765571">
      <w:pPr>
        <w:pStyle w:val="Code"/>
      </w:pPr>
      <w:r>
        <w:t xml:space="preserve"> * started by: M. </w:t>
      </w:r>
      <w:proofErr w:type="spellStart"/>
      <w:r>
        <w:t>Moussavi</w:t>
      </w:r>
      <w:proofErr w:type="spellEnd"/>
    </w:p>
    <w:p w14:paraId="41C06995" w14:textId="77777777" w:rsidR="00765571" w:rsidRDefault="00765571" w:rsidP="00765571">
      <w:pPr>
        <w:pStyle w:val="Code"/>
      </w:pPr>
      <w:r>
        <w:t xml:space="preserve"> * Date: Feb 2015</w:t>
      </w:r>
    </w:p>
    <w:p w14:paraId="0D9F4050" w14:textId="77777777" w:rsidR="00765571" w:rsidRDefault="00765571" w:rsidP="00765571">
      <w:pPr>
        <w:pStyle w:val="Code"/>
      </w:pPr>
      <w:r>
        <w:t xml:space="preserve"> * Modified by: Mitchell </w:t>
      </w:r>
      <w:proofErr w:type="spellStart"/>
      <w:r>
        <w:t>Sawatzky</w:t>
      </w:r>
      <w:proofErr w:type="spellEnd"/>
    </w:p>
    <w:p w14:paraId="317305F8" w14:textId="77777777" w:rsidR="00765571" w:rsidRDefault="00765571" w:rsidP="00765571">
      <w:pPr>
        <w:pStyle w:val="Code"/>
      </w:pPr>
      <w:r>
        <w:t xml:space="preserve"> */</w:t>
      </w:r>
    </w:p>
    <w:p w14:paraId="24B8CAD2" w14:textId="77777777" w:rsidR="00765571" w:rsidRDefault="00765571" w:rsidP="00765571">
      <w:pPr>
        <w:pStyle w:val="Code"/>
      </w:pPr>
    </w:p>
    <w:p w14:paraId="604997F4" w14:textId="77777777" w:rsidR="00765571" w:rsidRDefault="00765571" w:rsidP="00765571">
      <w:pPr>
        <w:pStyle w:val="Code"/>
      </w:pPr>
      <w:r>
        <w:t xml:space="preserve">class Rectangle extends Shape implements </w:t>
      </w:r>
      <w:proofErr w:type="spellStart"/>
      <w:r>
        <w:t>Cloneable</w:t>
      </w:r>
      <w:proofErr w:type="spellEnd"/>
    </w:p>
    <w:p w14:paraId="0257584A" w14:textId="77777777" w:rsidR="00765571" w:rsidRDefault="00765571" w:rsidP="00765571">
      <w:pPr>
        <w:pStyle w:val="Code"/>
      </w:pPr>
      <w:r>
        <w:t>{</w:t>
      </w:r>
    </w:p>
    <w:p w14:paraId="6BE2D0E4" w14:textId="77777777" w:rsidR="00765571" w:rsidRDefault="00765571" w:rsidP="00765571">
      <w:pPr>
        <w:pStyle w:val="Code"/>
      </w:pPr>
      <w:r>
        <w:tab/>
        <w:t>protected Double width, length;</w:t>
      </w:r>
    </w:p>
    <w:p w14:paraId="7774BC01" w14:textId="77777777" w:rsidR="00765571" w:rsidRDefault="00765571" w:rsidP="00765571">
      <w:pPr>
        <w:pStyle w:val="Code"/>
      </w:pPr>
    </w:p>
    <w:p w14:paraId="545D68F9" w14:textId="77777777" w:rsidR="00765571" w:rsidRDefault="00765571" w:rsidP="00765571">
      <w:pPr>
        <w:pStyle w:val="Code"/>
      </w:pPr>
      <w:r>
        <w:tab/>
        <w:t xml:space="preserve">public </w:t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x_origin</w:t>
      </w:r>
      <w:proofErr w:type="spellEnd"/>
      <w:r>
        <w:t xml:space="preserve">, Double </w:t>
      </w:r>
      <w:proofErr w:type="spellStart"/>
      <w:r>
        <w:t>y_origin</w:t>
      </w:r>
      <w:proofErr w:type="spellEnd"/>
      <w:r>
        <w:t xml:space="preserve">, Double </w:t>
      </w:r>
      <w:proofErr w:type="spellStart"/>
      <w:r>
        <w:t>newlength</w:t>
      </w:r>
      <w:proofErr w:type="spellEnd"/>
      <w:r>
        <w:t xml:space="preserve">, Double </w:t>
      </w:r>
      <w:proofErr w:type="spellStart"/>
      <w:r>
        <w:t>newwidth</w:t>
      </w:r>
      <w:proofErr w:type="spellEnd"/>
      <w:r>
        <w:t xml:space="preserve">, String  name,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colour</w:t>
      </w:r>
      <w:proofErr w:type="spellEnd"/>
      <w:r>
        <w:t>){</w:t>
      </w:r>
    </w:p>
    <w:p w14:paraId="1E9106FB" w14:textId="77777777" w:rsidR="00765571" w:rsidRDefault="00765571" w:rsidP="00765571">
      <w:pPr>
        <w:pStyle w:val="Code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x_origin</w:t>
      </w:r>
      <w:proofErr w:type="spellEnd"/>
      <w:r>
        <w:t xml:space="preserve">, </w:t>
      </w:r>
      <w:proofErr w:type="spellStart"/>
      <w:r>
        <w:t>y_origin</w:t>
      </w:r>
      <w:proofErr w:type="spellEnd"/>
      <w:r>
        <w:t xml:space="preserve">, name, </w:t>
      </w:r>
      <w:proofErr w:type="spellStart"/>
      <w:r>
        <w:t>colour</w:t>
      </w:r>
      <w:proofErr w:type="spellEnd"/>
      <w:r>
        <w:t>);</w:t>
      </w:r>
    </w:p>
    <w:p w14:paraId="3CC57B96" w14:textId="77777777" w:rsidR="00765571" w:rsidRDefault="00765571" w:rsidP="00765571">
      <w:pPr>
        <w:pStyle w:val="Code"/>
      </w:pPr>
      <w:r>
        <w:tab/>
      </w:r>
      <w:r>
        <w:tab/>
        <w:t xml:space="preserve">length= </w:t>
      </w:r>
      <w:proofErr w:type="spellStart"/>
      <w:r>
        <w:t>newlength</w:t>
      </w:r>
      <w:proofErr w:type="spellEnd"/>
      <w:r>
        <w:t>;</w:t>
      </w:r>
    </w:p>
    <w:p w14:paraId="7F23105D" w14:textId="77777777" w:rsidR="00765571" w:rsidRDefault="00765571" w:rsidP="00765571">
      <w:pPr>
        <w:pStyle w:val="Code"/>
      </w:pPr>
      <w:r>
        <w:tab/>
      </w:r>
      <w:r>
        <w:tab/>
        <w:t>width =</w:t>
      </w:r>
      <w:proofErr w:type="spellStart"/>
      <w:r>
        <w:t>newwidth</w:t>
      </w:r>
      <w:proofErr w:type="spellEnd"/>
      <w:r>
        <w:t>;</w:t>
      </w:r>
    </w:p>
    <w:p w14:paraId="7F37CF0B" w14:textId="77777777" w:rsidR="00765571" w:rsidRDefault="00765571" w:rsidP="00765571">
      <w:pPr>
        <w:pStyle w:val="Code"/>
      </w:pPr>
      <w:r>
        <w:tab/>
        <w:t>}</w:t>
      </w:r>
    </w:p>
    <w:p w14:paraId="1B0EE497" w14:textId="77777777" w:rsidR="00765571" w:rsidRDefault="00765571" w:rsidP="00765571">
      <w:pPr>
        <w:pStyle w:val="Code"/>
      </w:pPr>
    </w:p>
    <w:p w14:paraId="2564379E" w14:textId="77777777" w:rsidR="00765571" w:rsidRDefault="00765571" w:rsidP="00765571">
      <w:pPr>
        <w:pStyle w:val="Code"/>
      </w:pPr>
      <w:r>
        <w:t xml:space="preserve">    public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  <w:r>
        <w:t xml:space="preserve"> {</w:t>
      </w:r>
    </w:p>
    <w:p w14:paraId="10B67C2C" w14:textId="77777777" w:rsidR="00765571" w:rsidRDefault="00765571" w:rsidP="00765571">
      <w:pPr>
        <w:pStyle w:val="Code"/>
      </w:pPr>
      <w:r>
        <w:t xml:space="preserve">        return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43C65A4F" w14:textId="77777777" w:rsidR="00765571" w:rsidRDefault="00765571" w:rsidP="00765571">
      <w:pPr>
        <w:pStyle w:val="Code"/>
      </w:pPr>
      <w:r>
        <w:t xml:space="preserve">    }</w:t>
      </w:r>
    </w:p>
    <w:p w14:paraId="2B8356A0" w14:textId="77777777" w:rsidR="00765571" w:rsidRDefault="00765571" w:rsidP="00765571">
      <w:pPr>
        <w:pStyle w:val="Code"/>
      </w:pPr>
    </w:p>
    <w:p w14:paraId="689F0E5E" w14:textId="77777777" w:rsidR="00765571" w:rsidRDefault="00765571" w:rsidP="00765571">
      <w:pPr>
        <w:pStyle w:val="Code"/>
      </w:pPr>
      <w:r>
        <w:tab/>
        <w:t xml:space="preserve">protected </w:t>
      </w:r>
      <w:proofErr w:type="gramStart"/>
      <w:r>
        <w:t xml:space="preserve">void  </w:t>
      </w:r>
      <w:proofErr w:type="spellStart"/>
      <w:r>
        <w:t>set</w:t>
      </w:r>
      <w:proofErr w:type="gramEnd"/>
      <w:r>
        <w:t>_length</w:t>
      </w:r>
      <w:proofErr w:type="spellEnd"/>
      <w:r>
        <w:t xml:space="preserve">(Double </w:t>
      </w:r>
      <w:proofErr w:type="spellStart"/>
      <w:r>
        <w:t>newlength</w:t>
      </w:r>
      <w:proofErr w:type="spellEnd"/>
      <w:r>
        <w:t>){</w:t>
      </w:r>
    </w:p>
    <w:p w14:paraId="38F7089C" w14:textId="77777777" w:rsidR="00765571" w:rsidRDefault="00765571" w:rsidP="00765571">
      <w:pPr>
        <w:pStyle w:val="Code"/>
      </w:pPr>
      <w:r>
        <w:tab/>
      </w:r>
      <w:r>
        <w:tab/>
        <w:t xml:space="preserve">length = </w:t>
      </w:r>
      <w:proofErr w:type="spellStart"/>
      <w:r>
        <w:t>newlength</w:t>
      </w:r>
      <w:proofErr w:type="spellEnd"/>
      <w:r>
        <w:t>;</w:t>
      </w:r>
    </w:p>
    <w:p w14:paraId="7812280D" w14:textId="77777777" w:rsidR="00765571" w:rsidRDefault="00765571" w:rsidP="00765571">
      <w:pPr>
        <w:pStyle w:val="Code"/>
      </w:pPr>
      <w:r>
        <w:tab/>
        <w:t>}</w:t>
      </w:r>
    </w:p>
    <w:p w14:paraId="6B9783B0" w14:textId="77777777" w:rsidR="00765571" w:rsidRDefault="00765571" w:rsidP="00765571">
      <w:pPr>
        <w:pStyle w:val="Code"/>
      </w:pPr>
    </w:p>
    <w:p w14:paraId="2EA3F8A4" w14:textId="77777777" w:rsidR="00765571" w:rsidRDefault="00765571" w:rsidP="00765571">
      <w:pPr>
        <w:pStyle w:val="Code"/>
      </w:pPr>
      <w:r>
        <w:tab/>
        <w:t xml:space="preserve">protected </w:t>
      </w:r>
      <w:proofErr w:type="gramStart"/>
      <w:r>
        <w:t xml:space="preserve">Double  </w:t>
      </w:r>
      <w:proofErr w:type="spellStart"/>
      <w:r>
        <w:t>get</w:t>
      </w:r>
      <w:proofErr w:type="gramEnd"/>
      <w:r>
        <w:t>_length</w:t>
      </w:r>
      <w:proofErr w:type="spellEnd"/>
      <w:r>
        <w:t>() {</w:t>
      </w:r>
    </w:p>
    <w:p w14:paraId="63866F3D" w14:textId="77777777" w:rsidR="00765571" w:rsidRDefault="00765571" w:rsidP="00765571">
      <w:pPr>
        <w:pStyle w:val="Code"/>
      </w:pPr>
      <w:r>
        <w:tab/>
      </w:r>
      <w:r>
        <w:tab/>
        <w:t>return length;</w:t>
      </w:r>
    </w:p>
    <w:p w14:paraId="376651D3" w14:textId="77777777" w:rsidR="00765571" w:rsidRDefault="00765571" w:rsidP="00765571">
      <w:pPr>
        <w:pStyle w:val="Code"/>
      </w:pPr>
      <w:r>
        <w:tab/>
        <w:t>}</w:t>
      </w:r>
    </w:p>
    <w:p w14:paraId="6B5DDD3F" w14:textId="77777777" w:rsidR="00765571" w:rsidRDefault="00765571" w:rsidP="00765571">
      <w:pPr>
        <w:pStyle w:val="Code"/>
      </w:pPr>
    </w:p>
    <w:p w14:paraId="0AFDB2AD" w14:textId="77777777" w:rsidR="00765571" w:rsidRDefault="00765571" w:rsidP="00765571">
      <w:pPr>
        <w:pStyle w:val="Code"/>
      </w:pPr>
      <w:r>
        <w:tab/>
        <w:t xml:space="preserve">protected </w:t>
      </w:r>
      <w:proofErr w:type="gramStart"/>
      <w:r>
        <w:t>Double  area</w:t>
      </w:r>
      <w:proofErr w:type="gramEnd"/>
      <w:r>
        <w:t>(){</w:t>
      </w:r>
    </w:p>
    <w:p w14:paraId="41BC42D5" w14:textId="77777777" w:rsidR="00765571" w:rsidRDefault="00765571" w:rsidP="00765571">
      <w:pPr>
        <w:pStyle w:val="Code"/>
      </w:pPr>
      <w:r>
        <w:tab/>
      </w:r>
      <w:r>
        <w:tab/>
      </w:r>
      <w:proofErr w:type="gramStart"/>
      <w:r>
        <w:t>return  width</w:t>
      </w:r>
      <w:proofErr w:type="gramEnd"/>
      <w:r>
        <w:t xml:space="preserve"> *length;</w:t>
      </w:r>
    </w:p>
    <w:p w14:paraId="6E5CB0C1" w14:textId="77777777" w:rsidR="00765571" w:rsidRDefault="00765571" w:rsidP="00765571">
      <w:pPr>
        <w:pStyle w:val="Code"/>
      </w:pPr>
      <w:r>
        <w:tab/>
        <w:t>}</w:t>
      </w:r>
    </w:p>
    <w:p w14:paraId="74F5D1F9" w14:textId="77777777" w:rsidR="00765571" w:rsidRDefault="00765571" w:rsidP="00765571">
      <w:pPr>
        <w:pStyle w:val="Code"/>
      </w:pPr>
    </w:p>
    <w:p w14:paraId="15853306" w14:textId="77777777" w:rsidR="00765571" w:rsidRDefault="00765571" w:rsidP="00765571">
      <w:pPr>
        <w:pStyle w:val="Code"/>
      </w:pPr>
      <w:r>
        <w:tab/>
        <w:t xml:space="preserve">protected </w:t>
      </w:r>
      <w:proofErr w:type="gramStart"/>
      <w:r>
        <w:t>Double  perimeter</w:t>
      </w:r>
      <w:proofErr w:type="gramEnd"/>
      <w:r>
        <w:t>(){</w:t>
      </w:r>
    </w:p>
    <w:p w14:paraId="32032082" w14:textId="77777777" w:rsidR="00765571" w:rsidRDefault="00765571" w:rsidP="00765571">
      <w:pPr>
        <w:pStyle w:val="Code"/>
      </w:pPr>
      <w:r>
        <w:tab/>
      </w:r>
      <w:r>
        <w:tab/>
      </w:r>
      <w:proofErr w:type="gramStart"/>
      <w:r>
        <w:t>return  width</w:t>
      </w:r>
      <w:proofErr w:type="gramEnd"/>
      <w:r>
        <w:t xml:space="preserve">  * 2 + length * 2;</w:t>
      </w:r>
    </w:p>
    <w:p w14:paraId="3D02DEF6" w14:textId="77777777" w:rsidR="00765571" w:rsidRDefault="00765571" w:rsidP="00765571">
      <w:pPr>
        <w:pStyle w:val="Code"/>
      </w:pPr>
      <w:r>
        <w:tab/>
        <w:t>}</w:t>
      </w:r>
    </w:p>
    <w:p w14:paraId="32306500" w14:textId="77777777" w:rsidR="00765571" w:rsidRDefault="00765571" w:rsidP="00765571">
      <w:pPr>
        <w:pStyle w:val="Code"/>
      </w:pPr>
    </w:p>
    <w:p w14:paraId="059F7E7B" w14:textId="77777777" w:rsidR="00765571" w:rsidRDefault="00765571" w:rsidP="00765571">
      <w:pPr>
        <w:pStyle w:val="Code"/>
      </w:pPr>
      <w:r>
        <w:tab/>
        <w:t xml:space="preserve">protected </w:t>
      </w:r>
      <w:proofErr w:type="gramStart"/>
      <w:r>
        <w:t>Double  volume</w:t>
      </w:r>
      <w:proofErr w:type="gramEnd"/>
      <w:r>
        <w:t>(){</w:t>
      </w:r>
    </w:p>
    <w:p w14:paraId="52C3E11E" w14:textId="77777777" w:rsidR="00765571" w:rsidRDefault="00765571" w:rsidP="00765571">
      <w:pPr>
        <w:pStyle w:val="Code"/>
      </w:pPr>
      <w:r>
        <w:tab/>
      </w:r>
      <w:r>
        <w:tab/>
        <w:t>return 0.0;</w:t>
      </w:r>
    </w:p>
    <w:p w14:paraId="3FA00AB9" w14:textId="77777777" w:rsidR="00765571" w:rsidRDefault="00765571" w:rsidP="00765571">
      <w:pPr>
        <w:pStyle w:val="Code"/>
      </w:pPr>
      <w:r>
        <w:tab/>
        <w:t>}</w:t>
      </w:r>
    </w:p>
    <w:p w14:paraId="79C83857" w14:textId="77777777" w:rsidR="00765571" w:rsidRDefault="00765571" w:rsidP="00765571">
      <w:pPr>
        <w:pStyle w:val="Code"/>
      </w:pPr>
    </w:p>
    <w:p w14:paraId="11265958" w14:textId="77777777" w:rsidR="00765571" w:rsidRDefault="00765571" w:rsidP="00765571">
      <w:pPr>
        <w:pStyle w:val="Code"/>
      </w:pPr>
      <w:r>
        <w:tab/>
        <w:t>@Override</w:t>
      </w:r>
    </w:p>
    <w:p w14:paraId="073E42A3" w14:textId="77777777" w:rsidR="00765571" w:rsidRDefault="00765571" w:rsidP="00765571">
      <w:pPr>
        <w:pStyle w:val="Code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7A8F2D7F" w14:textId="77777777" w:rsidR="00765571" w:rsidRDefault="00765571" w:rsidP="00765571">
      <w:pPr>
        <w:pStyle w:val="Code"/>
      </w:pPr>
      <w:r>
        <w:tab/>
      </w:r>
      <w:r>
        <w:tab/>
        <w:t xml:space="preserve">String s = </w:t>
      </w:r>
      <w:proofErr w:type="spellStart"/>
      <w:proofErr w:type="gramStart"/>
      <w:r>
        <w:t>super.toString</w:t>
      </w:r>
      <w:proofErr w:type="spellEnd"/>
      <w:proofErr w:type="gramEnd"/>
      <w:r>
        <w:t>()+ "\</w:t>
      </w:r>
      <w:proofErr w:type="spellStart"/>
      <w:r>
        <w:t>nWidth</w:t>
      </w:r>
      <w:proofErr w:type="spellEnd"/>
      <w:r>
        <w:t>: " + width + "\</w:t>
      </w:r>
      <w:proofErr w:type="spellStart"/>
      <w:r>
        <w:t>nLength</w:t>
      </w:r>
      <w:proofErr w:type="spellEnd"/>
      <w:r>
        <w:t>: " + length;</w:t>
      </w:r>
    </w:p>
    <w:p w14:paraId="61D14983" w14:textId="77777777" w:rsidR="00765571" w:rsidRDefault="00765571" w:rsidP="00765571">
      <w:pPr>
        <w:pStyle w:val="Code"/>
      </w:pPr>
      <w:r>
        <w:tab/>
      </w:r>
      <w:r>
        <w:tab/>
        <w:t>return s;</w:t>
      </w:r>
    </w:p>
    <w:p w14:paraId="34FE017B" w14:textId="77777777" w:rsidR="00765571" w:rsidRDefault="00765571" w:rsidP="00765571">
      <w:pPr>
        <w:pStyle w:val="Code"/>
      </w:pPr>
      <w:r>
        <w:tab/>
        <w:t>}</w:t>
      </w:r>
    </w:p>
    <w:p w14:paraId="0F8B8BD3" w14:textId="77777777" w:rsidR="00765571" w:rsidRDefault="00765571" w:rsidP="00765571">
      <w:pPr>
        <w:pStyle w:val="Code"/>
      </w:pPr>
    </w:p>
    <w:p w14:paraId="777FE3B5" w14:textId="77777777" w:rsidR="00765571" w:rsidRDefault="00765571" w:rsidP="00765571">
      <w:pPr>
        <w:pStyle w:val="Code"/>
      </w:pPr>
      <w:r>
        <w:t>}</w:t>
      </w:r>
    </w:p>
    <w:p w14:paraId="004F9097" w14:textId="77777777" w:rsidR="00765571" w:rsidRDefault="00765571" w:rsidP="00765571">
      <w:r>
        <w:t>Shape.java</w:t>
      </w:r>
    </w:p>
    <w:p w14:paraId="076AB1D2" w14:textId="77777777" w:rsidR="00765571" w:rsidRDefault="00765571" w:rsidP="00765571">
      <w:pPr>
        <w:pStyle w:val="Code"/>
      </w:pPr>
      <w:r>
        <w:t>/*</w:t>
      </w:r>
    </w:p>
    <w:p w14:paraId="23348B47" w14:textId="77777777" w:rsidR="00765571" w:rsidRDefault="00765571" w:rsidP="00765571">
      <w:pPr>
        <w:pStyle w:val="Code"/>
      </w:pPr>
      <w:r>
        <w:t xml:space="preserve"> * started by: M. </w:t>
      </w:r>
      <w:proofErr w:type="spellStart"/>
      <w:r>
        <w:t>Moussavi</w:t>
      </w:r>
      <w:proofErr w:type="spellEnd"/>
    </w:p>
    <w:p w14:paraId="31CFD74F" w14:textId="77777777" w:rsidR="00765571" w:rsidRDefault="00765571" w:rsidP="00765571">
      <w:pPr>
        <w:pStyle w:val="Code"/>
      </w:pPr>
      <w:r>
        <w:t xml:space="preserve"> * Date: Feb 2015</w:t>
      </w:r>
    </w:p>
    <w:p w14:paraId="0D83C8F5" w14:textId="77777777" w:rsidR="00765571" w:rsidRDefault="00765571" w:rsidP="00765571">
      <w:pPr>
        <w:pStyle w:val="Code"/>
      </w:pPr>
      <w:r>
        <w:t xml:space="preserve"> * Modified by: Mitchell </w:t>
      </w:r>
      <w:proofErr w:type="spellStart"/>
      <w:r>
        <w:t>Sawatzky</w:t>
      </w:r>
      <w:proofErr w:type="spellEnd"/>
    </w:p>
    <w:p w14:paraId="13C11345" w14:textId="77777777" w:rsidR="00765571" w:rsidRDefault="00765571" w:rsidP="00765571">
      <w:pPr>
        <w:pStyle w:val="Code"/>
      </w:pPr>
      <w:r>
        <w:t xml:space="preserve"> */</w:t>
      </w:r>
    </w:p>
    <w:p w14:paraId="710CF8FF" w14:textId="77777777" w:rsidR="00765571" w:rsidRDefault="00765571" w:rsidP="00765571">
      <w:pPr>
        <w:pStyle w:val="Code"/>
      </w:pPr>
      <w:r>
        <w:t xml:space="preserve">abstract class Shape implements </w:t>
      </w:r>
      <w:proofErr w:type="spellStart"/>
      <w:r>
        <w:t>Cloneable</w:t>
      </w:r>
      <w:proofErr w:type="spellEnd"/>
    </w:p>
    <w:p w14:paraId="19B9364D" w14:textId="77777777" w:rsidR="00765571" w:rsidRDefault="00765571" w:rsidP="00765571">
      <w:pPr>
        <w:pStyle w:val="Code"/>
      </w:pPr>
      <w:r>
        <w:t>{</w:t>
      </w:r>
    </w:p>
    <w:p w14:paraId="7164FA2B" w14:textId="77777777" w:rsidR="00765571" w:rsidRDefault="00765571" w:rsidP="00765571">
      <w:pPr>
        <w:pStyle w:val="Code"/>
      </w:pPr>
      <w:r>
        <w:tab/>
        <w:t>protected Point origin;</w:t>
      </w:r>
    </w:p>
    <w:p w14:paraId="49DE276D" w14:textId="77777777" w:rsidR="00765571" w:rsidRDefault="00765571" w:rsidP="00765571">
      <w:pPr>
        <w:pStyle w:val="Code"/>
      </w:pPr>
      <w:r>
        <w:tab/>
        <w:t>protected Text name;</w:t>
      </w:r>
    </w:p>
    <w:p w14:paraId="6A9B5856" w14:textId="77777777" w:rsidR="00765571" w:rsidRDefault="00765571" w:rsidP="00765571">
      <w:pPr>
        <w:pStyle w:val="Code"/>
      </w:pPr>
      <w:r>
        <w:tab/>
        <w:t xml:space="preserve">abstract protected Double </w:t>
      </w:r>
      <w:proofErr w:type="gramStart"/>
      <w:r>
        <w:t>area(</w:t>
      </w:r>
      <w:proofErr w:type="gramEnd"/>
      <w:r>
        <w:t>);</w:t>
      </w:r>
    </w:p>
    <w:p w14:paraId="6498CFFB" w14:textId="77777777" w:rsidR="00765571" w:rsidRDefault="00765571" w:rsidP="00765571">
      <w:pPr>
        <w:pStyle w:val="Code"/>
      </w:pPr>
      <w:r>
        <w:tab/>
        <w:t xml:space="preserve">abstract protected Double </w:t>
      </w:r>
      <w:proofErr w:type="gramStart"/>
      <w:r>
        <w:t>perimeter(</w:t>
      </w:r>
      <w:proofErr w:type="gramEnd"/>
      <w:r>
        <w:t>);</w:t>
      </w:r>
    </w:p>
    <w:p w14:paraId="556FA9DF" w14:textId="77777777" w:rsidR="00765571" w:rsidRDefault="00765571" w:rsidP="00765571">
      <w:pPr>
        <w:pStyle w:val="Code"/>
      </w:pPr>
      <w:r>
        <w:tab/>
        <w:t xml:space="preserve">abstract protected Double </w:t>
      </w:r>
      <w:proofErr w:type="gramStart"/>
      <w:r>
        <w:t>volume(</w:t>
      </w:r>
      <w:proofErr w:type="gramEnd"/>
      <w:r>
        <w:t>);</w:t>
      </w:r>
    </w:p>
    <w:p w14:paraId="37D4BA1C" w14:textId="77777777" w:rsidR="00765571" w:rsidRDefault="00765571" w:rsidP="00765571">
      <w:pPr>
        <w:pStyle w:val="Code"/>
      </w:pPr>
    </w:p>
    <w:p w14:paraId="76F4A5CD" w14:textId="77777777" w:rsidR="00765571" w:rsidRDefault="00765571" w:rsidP="00765571">
      <w:pPr>
        <w:pStyle w:val="Code"/>
      </w:pPr>
      <w:r>
        <w:tab/>
        <w:t xml:space="preserve">protected </w:t>
      </w:r>
      <w:proofErr w:type="gramStart"/>
      <w:r>
        <w:t>Shape(</w:t>
      </w:r>
      <w:proofErr w:type="gramEnd"/>
      <w:r>
        <w:t xml:space="preserve">Double </w:t>
      </w:r>
      <w:proofErr w:type="spellStart"/>
      <w:r>
        <w:t>x_origin</w:t>
      </w:r>
      <w:proofErr w:type="spellEnd"/>
      <w:r>
        <w:t xml:space="preserve">, Double </w:t>
      </w:r>
      <w:proofErr w:type="spellStart"/>
      <w:r>
        <w:t>y_origin</w:t>
      </w:r>
      <w:proofErr w:type="spellEnd"/>
      <w:r>
        <w:t xml:space="preserve">, String name,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colour</w:t>
      </w:r>
      <w:proofErr w:type="spellEnd"/>
      <w:r>
        <w:t>){</w:t>
      </w:r>
    </w:p>
    <w:p w14:paraId="22899D50" w14:textId="77777777" w:rsidR="00765571" w:rsidRDefault="00765571" w:rsidP="00765571">
      <w:pPr>
        <w:pStyle w:val="Code"/>
      </w:pPr>
    </w:p>
    <w:p w14:paraId="1464D903" w14:textId="77777777" w:rsidR="00765571" w:rsidRDefault="00765571" w:rsidP="00765571">
      <w:pPr>
        <w:pStyle w:val="Code"/>
      </w:pPr>
      <w:r>
        <w:tab/>
      </w:r>
      <w:r>
        <w:tab/>
        <w:t xml:space="preserve">origin = new </w:t>
      </w:r>
      <w:proofErr w:type="gramStart"/>
      <w:r>
        <w:t>Point(</w:t>
      </w:r>
      <w:proofErr w:type="spellStart"/>
      <w:proofErr w:type="gramEnd"/>
      <w:r>
        <w:t>x_origin,y_origin</w:t>
      </w:r>
      <w:proofErr w:type="spellEnd"/>
      <w:r>
        <w:t xml:space="preserve">, </w:t>
      </w:r>
      <w:proofErr w:type="spellStart"/>
      <w:r>
        <w:t>colour</w:t>
      </w:r>
      <w:proofErr w:type="spellEnd"/>
      <w:r>
        <w:t>);</w:t>
      </w:r>
    </w:p>
    <w:p w14:paraId="7BE5FE7C" w14:textId="77777777" w:rsidR="00765571" w:rsidRDefault="00765571" w:rsidP="00765571">
      <w:pPr>
        <w:pStyle w:val="Code"/>
      </w:pPr>
      <w:r>
        <w:tab/>
      </w:r>
      <w:r>
        <w:tab/>
        <w:t>this.name = new Text(name);</w:t>
      </w:r>
    </w:p>
    <w:p w14:paraId="4160D64E" w14:textId="77777777" w:rsidR="00765571" w:rsidRDefault="00765571" w:rsidP="00765571">
      <w:pPr>
        <w:pStyle w:val="Code"/>
      </w:pPr>
      <w:r>
        <w:tab/>
        <w:t>}</w:t>
      </w:r>
    </w:p>
    <w:p w14:paraId="3B0A4088" w14:textId="77777777" w:rsidR="00765571" w:rsidRDefault="00765571" w:rsidP="00765571">
      <w:pPr>
        <w:pStyle w:val="Code"/>
      </w:pPr>
    </w:p>
    <w:p w14:paraId="135A8537" w14:textId="77777777" w:rsidR="00765571" w:rsidRDefault="00765571" w:rsidP="00765571">
      <w:pPr>
        <w:pStyle w:val="Code"/>
      </w:pPr>
      <w:r>
        <w:tab/>
        <w:t xml:space="preserve">protected </w:t>
      </w:r>
      <w:proofErr w:type="gramStart"/>
      <w:r>
        <w:t xml:space="preserve">Point  </w:t>
      </w:r>
      <w:proofErr w:type="spellStart"/>
      <w:r>
        <w:t>getOrigin</w:t>
      </w:r>
      <w:proofErr w:type="spellEnd"/>
      <w:proofErr w:type="gramEnd"/>
      <w:r>
        <w:t>()</w:t>
      </w:r>
    </w:p>
    <w:p w14:paraId="12B5405C" w14:textId="77777777" w:rsidR="00765571" w:rsidRDefault="00765571" w:rsidP="00765571">
      <w:pPr>
        <w:pStyle w:val="Code"/>
      </w:pPr>
      <w:r>
        <w:tab/>
        <w:t>{</w:t>
      </w:r>
    </w:p>
    <w:p w14:paraId="4E72D7CC" w14:textId="77777777" w:rsidR="00765571" w:rsidRDefault="00765571" w:rsidP="00765571">
      <w:pPr>
        <w:pStyle w:val="Code"/>
      </w:pPr>
      <w:r>
        <w:tab/>
      </w:r>
      <w:r>
        <w:tab/>
        <w:t>return origin;</w:t>
      </w:r>
    </w:p>
    <w:p w14:paraId="26CD86CD" w14:textId="77777777" w:rsidR="00765571" w:rsidRDefault="00765571" w:rsidP="00765571">
      <w:pPr>
        <w:pStyle w:val="Code"/>
      </w:pPr>
      <w:r>
        <w:tab/>
        <w:t>}</w:t>
      </w:r>
    </w:p>
    <w:p w14:paraId="35B92A35" w14:textId="77777777" w:rsidR="00765571" w:rsidRDefault="00765571" w:rsidP="00765571">
      <w:pPr>
        <w:pStyle w:val="Code"/>
      </w:pPr>
    </w:p>
    <w:p w14:paraId="1B9514E3" w14:textId="77777777" w:rsidR="00765571" w:rsidRDefault="00765571" w:rsidP="00765571">
      <w:pPr>
        <w:pStyle w:val="Code"/>
      </w:pPr>
      <w:r>
        <w:t xml:space="preserve">    public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  <w:r>
        <w:t xml:space="preserve"> {</w:t>
      </w:r>
    </w:p>
    <w:p w14:paraId="414F15F1" w14:textId="77777777" w:rsidR="00765571" w:rsidRDefault="00765571" w:rsidP="00765571">
      <w:pPr>
        <w:pStyle w:val="Code"/>
      </w:pPr>
      <w:r>
        <w:t xml:space="preserve">        Shape </w:t>
      </w:r>
      <w:proofErr w:type="spellStart"/>
      <w:r>
        <w:t>obj</w:t>
      </w:r>
      <w:proofErr w:type="spellEnd"/>
      <w:r>
        <w:t xml:space="preserve"> = (Shape)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1209915A" w14:textId="77777777" w:rsidR="00765571" w:rsidRDefault="00765571" w:rsidP="00765571">
      <w:pPr>
        <w:pStyle w:val="Code"/>
      </w:pPr>
      <w:r>
        <w:t xml:space="preserve">        </w:t>
      </w:r>
      <w:proofErr w:type="spellStart"/>
      <w:proofErr w:type="gramStart"/>
      <w:r>
        <w:t>obj.origin</w:t>
      </w:r>
      <w:proofErr w:type="spellEnd"/>
      <w:proofErr w:type="gramEnd"/>
      <w:r>
        <w:t xml:space="preserve"> = (Point)</w:t>
      </w:r>
      <w:proofErr w:type="spellStart"/>
      <w:r>
        <w:t>origin.clone</w:t>
      </w:r>
      <w:proofErr w:type="spellEnd"/>
      <w:r>
        <w:t>();</w:t>
      </w:r>
    </w:p>
    <w:p w14:paraId="1419D229" w14:textId="77777777" w:rsidR="00765571" w:rsidRDefault="00765571" w:rsidP="00765571">
      <w:pPr>
        <w:pStyle w:val="Code"/>
      </w:pPr>
      <w:r>
        <w:t xml:space="preserve">        obj.name = (Text)</w:t>
      </w:r>
      <w:proofErr w:type="spellStart"/>
      <w:proofErr w:type="gramStart"/>
      <w:r>
        <w:t>name.clone</w:t>
      </w:r>
      <w:proofErr w:type="spellEnd"/>
      <w:proofErr w:type="gramEnd"/>
      <w:r>
        <w:t>();</w:t>
      </w:r>
    </w:p>
    <w:p w14:paraId="3DA025AB" w14:textId="77777777" w:rsidR="00765571" w:rsidRDefault="00765571" w:rsidP="00765571">
      <w:pPr>
        <w:pStyle w:val="Code"/>
      </w:pPr>
    </w:p>
    <w:p w14:paraId="43D1E27E" w14:textId="77777777" w:rsidR="00765571" w:rsidRDefault="00765571" w:rsidP="00765571">
      <w:pPr>
        <w:pStyle w:val="Code"/>
      </w:pPr>
      <w:r>
        <w:t xml:space="preserve">        return </w:t>
      </w:r>
      <w:proofErr w:type="spellStart"/>
      <w:r>
        <w:t>obj</w:t>
      </w:r>
      <w:proofErr w:type="spellEnd"/>
      <w:r>
        <w:t>;</w:t>
      </w:r>
    </w:p>
    <w:p w14:paraId="65EADFA7" w14:textId="77777777" w:rsidR="00765571" w:rsidRDefault="00765571" w:rsidP="00765571">
      <w:pPr>
        <w:pStyle w:val="Code"/>
      </w:pPr>
      <w:r>
        <w:t xml:space="preserve">    }</w:t>
      </w:r>
    </w:p>
    <w:p w14:paraId="7E92E860" w14:textId="77777777" w:rsidR="00765571" w:rsidRDefault="00765571" w:rsidP="00765571">
      <w:pPr>
        <w:pStyle w:val="Code"/>
      </w:pPr>
    </w:p>
    <w:p w14:paraId="64E99B7E" w14:textId="77777777" w:rsidR="00765571" w:rsidRDefault="00765571" w:rsidP="00765571">
      <w:pPr>
        <w:pStyle w:val="Code"/>
      </w:pPr>
      <w:r>
        <w:tab/>
      </w:r>
      <w:proofErr w:type="gramStart"/>
      <w:r>
        <w:t>protected  Double</w:t>
      </w:r>
      <w:proofErr w:type="gramEnd"/>
      <w:r>
        <w:t xml:space="preserve"> distance(   Shape  other)</w:t>
      </w:r>
    </w:p>
    <w:p w14:paraId="70FF0AE9" w14:textId="77777777" w:rsidR="00765571" w:rsidRDefault="00765571" w:rsidP="00765571">
      <w:pPr>
        <w:pStyle w:val="Code"/>
      </w:pPr>
      <w:r>
        <w:tab/>
        <w:t>{</w:t>
      </w:r>
    </w:p>
    <w:p w14:paraId="03527A32" w14:textId="77777777" w:rsidR="00765571" w:rsidRDefault="00765571" w:rsidP="00765571">
      <w:pPr>
        <w:pStyle w:val="Code"/>
      </w:pPr>
      <w:r>
        <w:tab/>
      </w:r>
      <w:r>
        <w:tab/>
        <w:t xml:space="preserve">return </w:t>
      </w:r>
      <w:proofErr w:type="spellStart"/>
      <w:proofErr w:type="gramStart"/>
      <w:r>
        <w:t>origin.distance</w:t>
      </w:r>
      <w:proofErr w:type="spellEnd"/>
      <w:proofErr w:type="gramEnd"/>
      <w:r>
        <w:t>(</w:t>
      </w:r>
      <w:proofErr w:type="spellStart"/>
      <w:r>
        <w:t>other.origin</w:t>
      </w:r>
      <w:proofErr w:type="spellEnd"/>
      <w:r>
        <w:t>);</w:t>
      </w:r>
    </w:p>
    <w:p w14:paraId="0E2672DC" w14:textId="77777777" w:rsidR="00765571" w:rsidRDefault="00765571" w:rsidP="00765571">
      <w:pPr>
        <w:pStyle w:val="Code"/>
      </w:pPr>
      <w:r>
        <w:tab/>
        <w:t>}</w:t>
      </w:r>
    </w:p>
    <w:p w14:paraId="74111938" w14:textId="77777777" w:rsidR="00765571" w:rsidRDefault="00765571" w:rsidP="00765571">
      <w:pPr>
        <w:pStyle w:val="Code"/>
      </w:pPr>
    </w:p>
    <w:p w14:paraId="4F016C22" w14:textId="77777777" w:rsidR="00765571" w:rsidRDefault="00765571" w:rsidP="00765571">
      <w:pPr>
        <w:pStyle w:val="Code"/>
      </w:pPr>
      <w:r>
        <w:tab/>
        <w:t xml:space="preserve">protected </w:t>
      </w:r>
      <w:proofErr w:type="gramStart"/>
      <w:r>
        <w:t>Double  distance</w:t>
      </w:r>
      <w:proofErr w:type="gramEnd"/>
      <w:r>
        <w:t>(   Shape  a,    Shape  b)</w:t>
      </w:r>
    </w:p>
    <w:p w14:paraId="049E38AF" w14:textId="77777777" w:rsidR="00765571" w:rsidRDefault="00765571" w:rsidP="00765571">
      <w:pPr>
        <w:pStyle w:val="Code"/>
      </w:pPr>
      <w:r>
        <w:tab/>
        <w:t>{</w:t>
      </w:r>
    </w:p>
    <w:p w14:paraId="44F14D5E" w14:textId="77777777" w:rsidR="00765571" w:rsidRDefault="00765571" w:rsidP="00765571">
      <w:pPr>
        <w:pStyle w:val="Code"/>
      </w:pPr>
      <w:r>
        <w:tab/>
      </w:r>
      <w:r>
        <w:tab/>
        <w:t xml:space="preserve">return </w:t>
      </w:r>
      <w:proofErr w:type="spellStart"/>
      <w:r>
        <w:t>Point.distance</w:t>
      </w:r>
      <w:proofErr w:type="spellEnd"/>
      <w:r>
        <w:t>(</w:t>
      </w:r>
      <w:proofErr w:type="spellStart"/>
      <w:proofErr w:type="gramStart"/>
      <w:r>
        <w:t>a.origin</w:t>
      </w:r>
      <w:proofErr w:type="spellEnd"/>
      <w:proofErr w:type="gramEnd"/>
      <w:r>
        <w:t xml:space="preserve">, </w:t>
      </w:r>
      <w:proofErr w:type="spellStart"/>
      <w:r>
        <w:t>b.origin</w:t>
      </w:r>
      <w:proofErr w:type="spellEnd"/>
      <w:r>
        <w:t>);</w:t>
      </w:r>
    </w:p>
    <w:p w14:paraId="7831E709" w14:textId="77777777" w:rsidR="00765571" w:rsidRDefault="00765571" w:rsidP="00765571">
      <w:pPr>
        <w:pStyle w:val="Code"/>
      </w:pPr>
      <w:r>
        <w:tab/>
        <w:t>}</w:t>
      </w:r>
    </w:p>
    <w:p w14:paraId="2D7946F2" w14:textId="77777777" w:rsidR="00765571" w:rsidRDefault="00765571" w:rsidP="00765571">
      <w:pPr>
        <w:pStyle w:val="Code"/>
      </w:pPr>
    </w:p>
    <w:p w14:paraId="20A3835D" w14:textId="77777777" w:rsidR="00765571" w:rsidRDefault="00765571" w:rsidP="00765571">
      <w:pPr>
        <w:pStyle w:val="Code"/>
      </w:pPr>
    </w:p>
    <w:p w14:paraId="3BF34B45" w14:textId="77777777" w:rsidR="00765571" w:rsidRDefault="00765571" w:rsidP="00765571">
      <w:pPr>
        <w:pStyle w:val="Code"/>
      </w:pPr>
      <w:r>
        <w:tab/>
        <w:t xml:space="preserve">protected </w:t>
      </w:r>
      <w:proofErr w:type="gramStart"/>
      <w:r>
        <w:t>void  move</w:t>
      </w:r>
      <w:proofErr w:type="gramEnd"/>
      <w:r>
        <w:t xml:space="preserve">(Double dx, Double </w:t>
      </w:r>
      <w:proofErr w:type="spellStart"/>
      <w:r>
        <w:t>dy</w:t>
      </w:r>
      <w:proofErr w:type="spellEnd"/>
      <w:r>
        <w:t>)</w:t>
      </w:r>
    </w:p>
    <w:p w14:paraId="7F9B70A7" w14:textId="77777777" w:rsidR="00765571" w:rsidRDefault="00765571" w:rsidP="00765571">
      <w:pPr>
        <w:pStyle w:val="Code"/>
      </w:pPr>
      <w:r>
        <w:tab/>
        <w:t>{</w:t>
      </w:r>
    </w:p>
    <w:p w14:paraId="093DA7AA" w14:textId="77777777" w:rsidR="00765571" w:rsidRDefault="00765571" w:rsidP="00765571">
      <w:pPr>
        <w:pStyle w:val="Code"/>
      </w:pPr>
      <w:r>
        <w:tab/>
      </w:r>
      <w:r>
        <w:tab/>
      </w:r>
      <w:proofErr w:type="spellStart"/>
      <w:proofErr w:type="gramStart"/>
      <w:r>
        <w:t>origin.setx</w:t>
      </w:r>
      <w:proofErr w:type="spellEnd"/>
      <w:proofErr w:type="gramEnd"/>
      <w:r>
        <w:t>(</w:t>
      </w:r>
      <w:proofErr w:type="spellStart"/>
      <w:r>
        <w:t>origin.getx</w:t>
      </w:r>
      <w:proofErr w:type="spellEnd"/>
      <w:r>
        <w:t>()+dx);</w:t>
      </w:r>
    </w:p>
    <w:p w14:paraId="1D55D4F0" w14:textId="77777777" w:rsidR="00765571" w:rsidRDefault="00765571" w:rsidP="00765571">
      <w:pPr>
        <w:pStyle w:val="Code"/>
      </w:pPr>
      <w:r>
        <w:tab/>
      </w:r>
      <w:r>
        <w:tab/>
      </w:r>
      <w:proofErr w:type="spellStart"/>
      <w:proofErr w:type="gramStart"/>
      <w:r>
        <w:t>origin.sety</w:t>
      </w:r>
      <w:proofErr w:type="spellEnd"/>
      <w:proofErr w:type="gramEnd"/>
      <w:r>
        <w:t>(</w:t>
      </w:r>
      <w:proofErr w:type="spellStart"/>
      <w:r>
        <w:t>origin.gety</w:t>
      </w:r>
      <w:proofErr w:type="spellEnd"/>
      <w:r>
        <w:t>()+</w:t>
      </w:r>
      <w:proofErr w:type="spellStart"/>
      <w:r>
        <w:t>dy</w:t>
      </w:r>
      <w:proofErr w:type="spellEnd"/>
      <w:r>
        <w:t>);</w:t>
      </w:r>
    </w:p>
    <w:p w14:paraId="00D6CD2A" w14:textId="77777777" w:rsidR="00765571" w:rsidRDefault="00765571" w:rsidP="00765571">
      <w:pPr>
        <w:pStyle w:val="Code"/>
      </w:pPr>
      <w:r>
        <w:tab/>
        <w:t>}</w:t>
      </w:r>
    </w:p>
    <w:p w14:paraId="4B896CCB" w14:textId="77777777" w:rsidR="00765571" w:rsidRDefault="00765571" w:rsidP="00765571">
      <w:pPr>
        <w:pStyle w:val="Code"/>
      </w:pPr>
    </w:p>
    <w:p w14:paraId="721F8BD9" w14:textId="77777777" w:rsidR="00765571" w:rsidRDefault="00765571" w:rsidP="00765571">
      <w:pPr>
        <w:pStyle w:val="Code"/>
      </w:pPr>
      <w:r>
        <w:tab/>
        <w:t>@Override</w:t>
      </w:r>
    </w:p>
    <w:p w14:paraId="3F4502E9" w14:textId="77777777" w:rsidR="00765571" w:rsidRDefault="00765571" w:rsidP="00765571">
      <w:pPr>
        <w:pStyle w:val="Code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558D80E1" w14:textId="77777777" w:rsidR="00765571" w:rsidRDefault="00765571" w:rsidP="00765571">
      <w:pPr>
        <w:pStyle w:val="Code"/>
      </w:pPr>
      <w:r>
        <w:tab/>
      </w:r>
      <w:r>
        <w:tab/>
        <w:t>String s = "\</w:t>
      </w:r>
      <w:proofErr w:type="spellStart"/>
      <w:r>
        <w:t>nShape</w:t>
      </w:r>
      <w:proofErr w:type="spellEnd"/>
      <w:r>
        <w:t xml:space="preserve"> name: " + name + "\</w:t>
      </w:r>
      <w:proofErr w:type="spellStart"/>
      <w:r>
        <w:t>nOrigin</w:t>
      </w:r>
      <w:proofErr w:type="spellEnd"/>
      <w:r>
        <w:t>: " + origin;</w:t>
      </w:r>
    </w:p>
    <w:p w14:paraId="30962895" w14:textId="77777777" w:rsidR="00765571" w:rsidRDefault="00765571" w:rsidP="00765571">
      <w:pPr>
        <w:pStyle w:val="Code"/>
      </w:pPr>
      <w:r>
        <w:tab/>
      </w:r>
      <w:r>
        <w:tab/>
        <w:t>return s;</w:t>
      </w:r>
    </w:p>
    <w:p w14:paraId="0B9FA4BD" w14:textId="77777777" w:rsidR="00765571" w:rsidRDefault="00765571" w:rsidP="00765571">
      <w:pPr>
        <w:pStyle w:val="Code"/>
      </w:pPr>
      <w:r>
        <w:tab/>
        <w:t>}</w:t>
      </w:r>
    </w:p>
    <w:p w14:paraId="067F9A84" w14:textId="77777777" w:rsidR="00765571" w:rsidRDefault="00765571" w:rsidP="00765571">
      <w:pPr>
        <w:pStyle w:val="Code"/>
      </w:pPr>
    </w:p>
    <w:p w14:paraId="685761BD" w14:textId="77777777" w:rsidR="00765571" w:rsidRDefault="00765571" w:rsidP="00765571">
      <w:pPr>
        <w:pStyle w:val="Code"/>
      </w:pPr>
      <w:r>
        <w:t>}</w:t>
      </w:r>
    </w:p>
    <w:p w14:paraId="7B4D7ACE" w14:textId="77777777" w:rsidR="00765571" w:rsidRDefault="00765571" w:rsidP="00765571">
      <w:r>
        <w:t>Text.java</w:t>
      </w:r>
    </w:p>
    <w:p w14:paraId="666D274C" w14:textId="77777777" w:rsidR="00765571" w:rsidRDefault="00765571" w:rsidP="00765571">
      <w:pPr>
        <w:pStyle w:val="Code"/>
      </w:pPr>
      <w:r>
        <w:t>/*</w:t>
      </w:r>
    </w:p>
    <w:p w14:paraId="04896F32" w14:textId="77777777" w:rsidR="00765571" w:rsidRDefault="00765571" w:rsidP="00765571">
      <w:pPr>
        <w:pStyle w:val="Code"/>
      </w:pPr>
      <w:r>
        <w:t xml:space="preserve"> * started by: M. </w:t>
      </w:r>
      <w:proofErr w:type="spellStart"/>
      <w:r>
        <w:t>Moussavi</w:t>
      </w:r>
      <w:proofErr w:type="spellEnd"/>
    </w:p>
    <w:p w14:paraId="277B89D0" w14:textId="77777777" w:rsidR="00765571" w:rsidRDefault="00765571" w:rsidP="00765571">
      <w:pPr>
        <w:pStyle w:val="Code"/>
      </w:pPr>
      <w:r>
        <w:t xml:space="preserve"> * Date: Feb 2015</w:t>
      </w:r>
    </w:p>
    <w:p w14:paraId="4962B054" w14:textId="77777777" w:rsidR="00765571" w:rsidRDefault="00765571" w:rsidP="00765571">
      <w:pPr>
        <w:pStyle w:val="Code"/>
      </w:pPr>
      <w:r>
        <w:t xml:space="preserve"> * Modified by: Mitchell </w:t>
      </w:r>
      <w:proofErr w:type="spellStart"/>
      <w:r>
        <w:t>Sawatzky</w:t>
      </w:r>
      <w:proofErr w:type="spellEnd"/>
    </w:p>
    <w:p w14:paraId="6A135018" w14:textId="77777777" w:rsidR="00765571" w:rsidRDefault="00765571" w:rsidP="00765571">
      <w:pPr>
        <w:pStyle w:val="Code"/>
      </w:pPr>
      <w:r>
        <w:t xml:space="preserve"> */</w:t>
      </w:r>
    </w:p>
    <w:p w14:paraId="01F490CC" w14:textId="77777777" w:rsidR="00765571" w:rsidRDefault="00765571" w:rsidP="00765571">
      <w:pPr>
        <w:pStyle w:val="Code"/>
      </w:pPr>
      <w:r>
        <w:t xml:space="preserve">class Text implements </w:t>
      </w:r>
      <w:proofErr w:type="spellStart"/>
      <w:r>
        <w:t>Cloneable</w:t>
      </w:r>
      <w:proofErr w:type="spellEnd"/>
    </w:p>
    <w:p w14:paraId="1E63A10D" w14:textId="77777777" w:rsidR="00765571" w:rsidRDefault="00765571" w:rsidP="00765571">
      <w:pPr>
        <w:pStyle w:val="Code"/>
      </w:pPr>
      <w:r>
        <w:t>{</w:t>
      </w:r>
    </w:p>
    <w:p w14:paraId="6F263961" w14:textId="77777777" w:rsidR="00765571" w:rsidRDefault="00765571" w:rsidP="00765571">
      <w:pPr>
        <w:pStyle w:val="Code"/>
      </w:pPr>
    </w:p>
    <w:p w14:paraId="28741DEC" w14:textId="77777777" w:rsidR="00765571" w:rsidRDefault="00765571" w:rsidP="00765571">
      <w:pPr>
        <w:pStyle w:val="Code"/>
      </w:pPr>
      <w:r>
        <w:tab/>
        <w:t>private final Double DEFAULT_SIZE = 10.0;</w:t>
      </w:r>
    </w:p>
    <w:p w14:paraId="09ACBEEE" w14:textId="77777777" w:rsidR="00765571" w:rsidRDefault="00765571" w:rsidP="00765571">
      <w:pPr>
        <w:pStyle w:val="Code"/>
      </w:pPr>
    </w:p>
    <w:p w14:paraId="43255BEB" w14:textId="77777777" w:rsidR="00765571" w:rsidRDefault="00765571" w:rsidP="00765571">
      <w:pPr>
        <w:pStyle w:val="Code"/>
      </w:pPr>
      <w:r>
        <w:t xml:space="preserve">    private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colour</w:t>
      </w:r>
      <w:proofErr w:type="spellEnd"/>
      <w:r>
        <w:t>;</w:t>
      </w:r>
    </w:p>
    <w:p w14:paraId="0B442DB3" w14:textId="77777777" w:rsidR="00765571" w:rsidRDefault="00765571" w:rsidP="00765571">
      <w:pPr>
        <w:pStyle w:val="Code"/>
      </w:pPr>
      <w:r>
        <w:t xml:space="preserve">    private Double </w:t>
      </w:r>
      <w:proofErr w:type="spellStart"/>
      <w:r>
        <w:t>fontSize</w:t>
      </w:r>
      <w:proofErr w:type="spellEnd"/>
      <w:r>
        <w:t>;</w:t>
      </w:r>
    </w:p>
    <w:p w14:paraId="5199F202" w14:textId="77777777" w:rsidR="00765571" w:rsidRDefault="00765571" w:rsidP="00765571">
      <w:pPr>
        <w:pStyle w:val="Code"/>
      </w:pPr>
    </w:p>
    <w:p w14:paraId="19E62998" w14:textId="77777777" w:rsidR="00765571" w:rsidRDefault="00765571" w:rsidP="00765571">
      <w:pPr>
        <w:pStyle w:val="Code"/>
      </w:pPr>
      <w:r>
        <w:t xml:space="preserve">    private String text;</w:t>
      </w:r>
    </w:p>
    <w:p w14:paraId="2DD67127" w14:textId="77777777" w:rsidR="00765571" w:rsidRDefault="00765571" w:rsidP="00765571">
      <w:pPr>
        <w:pStyle w:val="Code"/>
      </w:pPr>
    </w:p>
    <w:p w14:paraId="16BFC335" w14:textId="77777777" w:rsidR="00765571" w:rsidRDefault="00765571" w:rsidP="00765571">
      <w:pPr>
        <w:pStyle w:val="Code"/>
      </w:pPr>
    </w:p>
    <w:p w14:paraId="55B07A28" w14:textId="77777777" w:rsidR="00765571" w:rsidRDefault="00765571" w:rsidP="00765571">
      <w:pPr>
        <w:pStyle w:val="Code"/>
      </w:pPr>
      <w:r>
        <w:tab/>
        <w:t xml:space="preserve">public </w:t>
      </w:r>
      <w:proofErr w:type="gramStart"/>
      <w:r>
        <w:t>Text(</w:t>
      </w:r>
      <w:proofErr w:type="gramEnd"/>
      <w:r>
        <w:t>String text) {</w:t>
      </w:r>
    </w:p>
    <w:p w14:paraId="6E4B2952" w14:textId="77777777" w:rsidR="00765571" w:rsidRDefault="00765571" w:rsidP="00765571">
      <w:pPr>
        <w:pStyle w:val="Code"/>
      </w:pPr>
      <w:r>
        <w:t xml:space="preserve">       </w:t>
      </w:r>
      <w:proofErr w:type="spellStart"/>
      <w:r>
        <w:t>this.text</w:t>
      </w:r>
      <w:proofErr w:type="spellEnd"/>
      <w:r>
        <w:t xml:space="preserve"> = text;</w:t>
      </w:r>
    </w:p>
    <w:p w14:paraId="547D11FE" w14:textId="77777777" w:rsidR="00765571" w:rsidRDefault="00765571" w:rsidP="00765571">
      <w:pPr>
        <w:pStyle w:val="Code"/>
      </w:pPr>
      <w:r>
        <w:t xml:space="preserve">       </w:t>
      </w:r>
      <w:proofErr w:type="spellStart"/>
      <w:r>
        <w:t>fontSize</w:t>
      </w:r>
      <w:proofErr w:type="spellEnd"/>
      <w:r>
        <w:t xml:space="preserve"> = DEFAULT_SIZE;</w:t>
      </w:r>
    </w:p>
    <w:p w14:paraId="5D2829FE" w14:textId="77777777" w:rsidR="00765571" w:rsidRDefault="00765571" w:rsidP="00765571">
      <w:pPr>
        <w:pStyle w:val="Code"/>
      </w:pPr>
      <w:r>
        <w:tab/>
        <w:t>}</w:t>
      </w:r>
    </w:p>
    <w:p w14:paraId="68DFE49D" w14:textId="77777777" w:rsidR="00765571" w:rsidRDefault="00765571" w:rsidP="00765571">
      <w:pPr>
        <w:pStyle w:val="Code"/>
      </w:pPr>
    </w:p>
    <w:p w14:paraId="70525816" w14:textId="77777777" w:rsidR="00765571" w:rsidRDefault="00765571" w:rsidP="00765571">
      <w:pPr>
        <w:pStyle w:val="Code"/>
      </w:pPr>
      <w:r>
        <w:t xml:space="preserve">    public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  <w:r>
        <w:t xml:space="preserve"> {</w:t>
      </w:r>
    </w:p>
    <w:p w14:paraId="220A4A44" w14:textId="77777777" w:rsidR="00765571" w:rsidRDefault="00765571" w:rsidP="00765571">
      <w:pPr>
        <w:pStyle w:val="Code"/>
      </w:pPr>
      <w:r>
        <w:t xml:space="preserve">        Text </w:t>
      </w:r>
      <w:proofErr w:type="spellStart"/>
      <w:r>
        <w:t>obj</w:t>
      </w:r>
      <w:proofErr w:type="spellEnd"/>
      <w:r>
        <w:t xml:space="preserve"> = (Text)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7FCFD95B" w14:textId="77777777" w:rsidR="00765571" w:rsidRDefault="00765571" w:rsidP="00765571">
      <w:pPr>
        <w:pStyle w:val="Code"/>
      </w:pPr>
      <w:r>
        <w:t xml:space="preserve">        if (</w:t>
      </w:r>
      <w:proofErr w:type="spellStart"/>
      <w:proofErr w:type="gramStart"/>
      <w:r>
        <w:t>colour</w:t>
      </w:r>
      <w:proofErr w:type="spellEnd"/>
      <w:r>
        <w:t xml:space="preserve"> !</w:t>
      </w:r>
      <w:proofErr w:type="gramEnd"/>
      <w:r>
        <w:t>= null)</w:t>
      </w:r>
    </w:p>
    <w:p w14:paraId="63D28346" w14:textId="77777777" w:rsidR="00765571" w:rsidRDefault="00765571" w:rsidP="00765571">
      <w:pPr>
        <w:pStyle w:val="Code"/>
      </w:pPr>
      <w:r>
        <w:t xml:space="preserve">            </w:t>
      </w:r>
      <w:proofErr w:type="spellStart"/>
      <w:proofErr w:type="gramStart"/>
      <w:r>
        <w:t>obj.colour</w:t>
      </w:r>
      <w:proofErr w:type="spellEnd"/>
      <w:proofErr w:type="gramEnd"/>
      <w:r>
        <w:t xml:space="preserve"> = (</w:t>
      </w:r>
      <w:proofErr w:type="spellStart"/>
      <w:r>
        <w:t>Colour</w:t>
      </w:r>
      <w:proofErr w:type="spellEnd"/>
      <w:r>
        <w:t>)</w:t>
      </w:r>
      <w:proofErr w:type="spellStart"/>
      <w:r>
        <w:t>colour.clone</w:t>
      </w:r>
      <w:proofErr w:type="spellEnd"/>
      <w:r>
        <w:t>();</w:t>
      </w:r>
    </w:p>
    <w:p w14:paraId="1E030127" w14:textId="77777777" w:rsidR="00765571" w:rsidRDefault="00765571" w:rsidP="00765571">
      <w:pPr>
        <w:pStyle w:val="Code"/>
      </w:pPr>
    </w:p>
    <w:p w14:paraId="744FFE25" w14:textId="77777777" w:rsidR="00765571" w:rsidRDefault="00765571" w:rsidP="00765571">
      <w:pPr>
        <w:pStyle w:val="Code"/>
      </w:pPr>
      <w:r>
        <w:t xml:space="preserve">        return </w:t>
      </w:r>
      <w:proofErr w:type="spellStart"/>
      <w:r>
        <w:t>obj</w:t>
      </w:r>
      <w:proofErr w:type="spellEnd"/>
      <w:r>
        <w:t>;</w:t>
      </w:r>
    </w:p>
    <w:p w14:paraId="3BD5CE7F" w14:textId="77777777" w:rsidR="00765571" w:rsidRDefault="00765571" w:rsidP="00765571">
      <w:pPr>
        <w:pStyle w:val="Code"/>
      </w:pPr>
      <w:r>
        <w:t xml:space="preserve">    }</w:t>
      </w:r>
    </w:p>
    <w:p w14:paraId="145FBE1F" w14:textId="77777777" w:rsidR="00765571" w:rsidRDefault="00765571" w:rsidP="00765571">
      <w:pPr>
        <w:pStyle w:val="Code"/>
      </w:pPr>
    </w:p>
    <w:p w14:paraId="380D78E3" w14:textId="77777777" w:rsidR="00765571" w:rsidRDefault="00765571" w:rsidP="00765571">
      <w:pPr>
        <w:pStyle w:val="Code"/>
      </w:pPr>
      <w:r>
        <w:tab/>
        <w:t xml:space="preserve">public Double </w:t>
      </w:r>
      <w:proofErr w:type="spellStart"/>
      <w:proofErr w:type="gramStart"/>
      <w:r>
        <w:t>getFontSize</w:t>
      </w:r>
      <w:proofErr w:type="spellEnd"/>
      <w:r>
        <w:t>(</w:t>
      </w:r>
      <w:proofErr w:type="gramEnd"/>
      <w:r>
        <w:t>){</w:t>
      </w:r>
    </w:p>
    <w:p w14:paraId="77E37D32" w14:textId="77777777" w:rsidR="00765571" w:rsidRDefault="00765571" w:rsidP="00765571">
      <w:pPr>
        <w:pStyle w:val="Code"/>
      </w:pPr>
      <w:r>
        <w:tab/>
      </w:r>
      <w:r>
        <w:tab/>
        <w:t xml:space="preserve">return </w:t>
      </w:r>
      <w:proofErr w:type="spellStart"/>
      <w:r>
        <w:t>fontSize</w:t>
      </w:r>
      <w:proofErr w:type="spellEnd"/>
      <w:r>
        <w:t>;</w:t>
      </w:r>
    </w:p>
    <w:p w14:paraId="6D46D41B" w14:textId="77777777" w:rsidR="00765571" w:rsidRDefault="00765571" w:rsidP="00765571">
      <w:pPr>
        <w:pStyle w:val="Code"/>
      </w:pPr>
      <w:r>
        <w:tab/>
        <w:t>}</w:t>
      </w:r>
    </w:p>
    <w:p w14:paraId="51441435" w14:textId="77777777" w:rsidR="00765571" w:rsidRDefault="00765571" w:rsidP="00765571">
      <w:pPr>
        <w:pStyle w:val="Code"/>
      </w:pPr>
    </w:p>
    <w:p w14:paraId="3BC80D98" w14:textId="77777777" w:rsidR="00765571" w:rsidRDefault="00765571" w:rsidP="00765571">
      <w:pPr>
        <w:pStyle w:val="Code"/>
      </w:pPr>
      <w:r>
        <w:tab/>
        <w:t xml:space="preserve">public void </w:t>
      </w:r>
      <w:proofErr w:type="spellStart"/>
      <w:proofErr w:type="gramStart"/>
      <w:r>
        <w:t>setColour</w:t>
      </w:r>
      <w:proofErr w:type="spellEnd"/>
      <w:r>
        <w:t>(</w:t>
      </w:r>
      <w:proofErr w:type="gramEnd"/>
      <w:r>
        <w:t>String s){</w:t>
      </w:r>
    </w:p>
    <w:p w14:paraId="04BE5FFB" w14:textId="77777777" w:rsidR="00765571" w:rsidRDefault="00765571" w:rsidP="00765571">
      <w:pPr>
        <w:pStyle w:val="Code"/>
      </w:pPr>
      <w:r>
        <w:tab/>
      </w:r>
      <w:r>
        <w:tab/>
      </w:r>
      <w:proofErr w:type="spellStart"/>
      <w:r>
        <w:t>colour</w:t>
      </w:r>
      <w:proofErr w:type="spellEnd"/>
      <w:r>
        <w:t xml:space="preserve"> = new </w:t>
      </w:r>
      <w:proofErr w:type="spellStart"/>
      <w:r>
        <w:t>Colour</w:t>
      </w:r>
      <w:proofErr w:type="spellEnd"/>
      <w:r>
        <w:t>(s);</w:t>
      </w:r>
    </w:p>
    <w:p w14:paraId="1674D8E8" w14:textId="77777777" w:rsidR="00765571" w:rsidRDefault="00765571" w:rsidP="00765571">
      <w:pPr>
        <w:pStyle w:val="Code"/>
      </w:pPr>
      <w:r>
        <w:tab/>
        <w:t>}</w:t>
      </w:r>
    </w:p>
    <w:p w14:paraId="1BB20304" w14:textId="77777777" w:rsidR="00765571" w:rsidRDefault="00765571" w:rsidP="00765571">
      <w:pPr>
        <w:pStyle w:val="Code"/>
      </w:pPr>
    </w:p>
    <w:p w14:paraId="172A75EA" w14:textId="77777777" w:rsidR="00765571" w:rsidRDefault="00765571" w:rsidP="00765571">
      <w:pPr>
        <w:pStyle w:val="Code"/>
      </w:pPr>
      <w:r>
        <w:tab/>
        <w:t xml:space="preserve">public void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newText</w:t>
      </w:r>
      <w:proofErr w:type="spellEnd"/>
      <w:r>
        <w:t>){</w:t>
      </w:r>
    </w:p>
    <w:p w14:paraId="52FA5418" w14:textId="77777777" w:rsidR="00765571" w:rsidRDefault="00765571" w:rsidP="00765571">
      <w:pPr>
        <w:pStyle w:val="Code"/>
      </w:pPr>
      <w:r>
        <w:tab/>
      </w:r>
      <w:r>
        <w:tab/>
        <w:t xml:space="preserve">text = </w:t>
      </w:r>
      <w:proofErr w:type="spellStart"/>
      <w:r>
        <w:t>newText</w:t>
      </w:r>
      <w:proofErr w:type="spellEnd"/>
      <w:r>
        <w:t>;</w:t>
      </w:r>
    </w:p>
    <w:p w14:paraId="6878FE7F" w14:textId="77777777" w:rsidR="00765571" w:rsidRDefault="00765571" w:rsidP="00765571">
      <w:pPr>
        <w:pStyle w:val="Code"/>
      </w:pPr>
      <w:r>
        <w:tab/>
        <w:t>}</w:t>
      </w:r>
    </w:p>
    <w:p w14:paraId="04C84FEB" w14:textId="77777777" w:rsidR="00765571" w:rsidRDefault="00765571" w:rsidP="00765571">
      <w:pPr>
        <w:pStyle w:val="Code"/>
      </w:pPr>
    </w:p>
    <w:p w14:paraId="13AE8E91" w14:textId="77777777" w:rsidR="00765571" w:rsidRDefault="00765571" w:rsidP="00765571">
      <w:pPr>
        <w:pStyle w:val="Code"/>
      </w:pPr>
      <w:r>
        <w:tab/>
        <w:t xml:space="preserve">public String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){</w:t>
      </w:r>
    </w:p>
    <w:p w14:paraId="2A9FF9E3" w14:textId="77777777" w:rsidR="00765571" w:rsidRDefault="00765571" w:rsidP="00765571">
      <w:pPr>
        <w:pStyle w:val="Code"/>
      </w:pPr>
      <w:r>
        <w:tab/>
      </w:r>
      <w:r>
        <w:tab/>
        <w:t xml:space="preserve">return </w:t>
      </w:r>
      <w:proofErr w:type="gramStart"/>
      <w:r>
        <w:t>text ;</w:t>
      </w:r>
      <w:proofErr w:type="gramEnd"/>
    </w:p>
    <w:p w14:paraId="56424F8E" w14:textId="77777777" w:rsidR="00765571" w:rsidRDefault="00765571" w:rsidP="00765571">
      <w:pPr>
        <w:pStyle w:val="Code"/>
      </w:pPr>
      <w:r>
        <w:tab/>
        <w:t>}</w:t>
      </w:r>
    </w:p>
    <w:p w14:paraId="48F2EF79" w14:textId="77777777" w:rsidR="00765571" w:rsidRDefault="00765571" w:rsidP="00765571">
      <w:pPr>
        <w:pStyle w:val="Code"/>
      </w:pPr>
    </w:p>
    <w:p w14:paraId="2AD9DC96" w14:textId="77777777" w:rsidR="00765571" w:rsidRDefault="00765571" w:rsidP="00765571">
      <w:pPr>
        <w:pStyle w:val="Code"/>
      </w:pPr>
      <w:r>
        <w:tab/>
        <w:t>@Override</w:t>
      </w:r>
    </w:p>
    <w:p w14:paraId="02F021FD" w14:textId="77777777" w:rsidR="00765571" w:rsidRDefault="00765571" w:rsidP="00765571">
      <w:pPr>
        <w:pStyle w:val="Code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5154A2ED" w14:textId="77777777" w:rsidR="00765571" w:rsidRDefault="00765571" w:rsidP="00765571">
      <w:pPr>
        <w:pStyle w:val="Code"/>
      </w:pPr>
      <w:r>
        <w:tab/>
      </w:r>
      <w:r>
        <w:tab/>
        <w:t>return (text);</w:t>
      </w:r>
    </w:p>
    <w:p w14:paraId="36FB4AE6" w14:textId="77777777" w:rsidR="00765571" w:rsidRDefault="00765571" w:rsidP="00765571">
      <w:pPr>
        <w:pStyle w:val="Code"/>
      </w:pPr>
      <w:r>
        <w:tab/>
        <w:t>}</w:t>
      </w:r>
    </w:p>
    <w:p w14:paraId="61751A24" w14:textId="77777777" w:rsidR="00765571" w:rsidRDefault="00765571" w:rsidP="00765571">
      <w:pPr>
        <w:pStyle w:val="Code"/>
      </w:pPr>
    </w:p>
    <w:p w14:paraId="6478C6F2" w14:textId="77777777" w:rsidR="00765571" w:rsidRDefault="00765571" w:rsidP="00765571">
      <w:pPr>
        <w:pStyle w:val="Code"/>
      </w:pPr>
    </w:p>
    <w:p w14:paraId="08751306" w14:textId="77777777" w:rsidR="00765571" w:rsidRDefault="00765571" w:rsidP="00765571">
      <w:pPr>
        <w:pStyle w:val="Code"/>
      </w:pPr>
      <w:r>
        <w:t>}</w:t>
      </w:r>
    </w:p>
    <w:p w14:paraId="0E67903E" w14:textId="77777777" w:rsidR="00765571" w:rsidRDefault="00765571" w:rsidP="00765571">
      <w:r>
        <w:t>Point.java</w:t>
      </w:r>
    </w:p>
    <w:p w14:paraId="361563CE" w14:textId="77777777" w:rsidR="00765571" w:rsidRDefault="00765571" w:rsidP="00765571">
      <w:pPr>
        <w:pStyle w:val="Code"/>
      </w:pPr>
      <w:r>
        <w:t>/*</w:t>
      </w:r>
    </w:p>
    <w:p w14:paraId="6DA2A209" w14:textId="77777777" w:rsidR="00765571" w:rsidRDefault="00765571" w:rsidP="00765571">
      <w:pPr>
        <w:pStyle w:val="Code"/>
      </w:pPr>
      <w:r>
        <w:t xml:space="preserve"> * started by: M. </w:t>
      </w:r>
      <w:proofErr w:type="spellStart"/>
      <w:r>
        <w:t>Moussavi</w:t>
      </w:r>
      <w:proofErr w:type="spellEnd"/>
    </w:p>
    <w:p w14:paraId="132F290F" w14:textId="77777777" w:rsidR="00765571" w:rsidRDefault="00765571" w:rsidP="00765571">
      <w:pPr>
        <w:pStyle w:val="Code"/>
      </w:pPr>
      <w:r>
        <w:t xml:space="preserve"> * Date: Feb 2015</w:t>
      </w:r>
    </w:p>
    <w:p w14:paraId="1346EC9C" w14:textId="77777777" w:rsidR="00765571" w:rsidRDefault="00765571" w:rsidP="00765571">
      <w:pPr>
        <w:pStyle w:val="Code"/>
      </w:pPr>
      <w:r>
        <w:t xml:space="preserve"> * Modified by: Mitchell </w:t>
      </w:r>
      <w:proofErr w:type="spellStart"/>
      <w:r>
        <w:t>Sawatzky</w:t>
      </w:r>
      <w:proofErr w:type="spellEnd"/>
    </w:p>
    <w:p w14:paraId="22EFCD14" w14:textId="77777777" w:rsidR="00765571" w:rsidRDefault="00765571" w:rsidP="00765571">
      <w:pPr>
        <w:pStyle w:val="Code"/>
      </w:pPr>
      <w:r>
        <w:t xml:space="preserve"> */</w:t>
      </w:r>
    </w:p>
    <w:p w14:paraId="649B38C7" w14:textId="77777777" w:rsidR="00765571" w:rsidRDefault="00765571" w:rsidP="00765571">
      <w:pPr>
        <w:pStyle w:val="Code"/>
      </w:pPr>
    </w:p>
    <w:p w14:paraId="31DE1332" w14:textId="77777777" w:rsidR="00765571" w:rsidRDefault="00765571" w:rsidP="00765571">
      <w:pPr>
        <w:pStyle w:val="Code"/>
      </w:pPr>
      <w:r>
        <w:t xml:space="preserve">class Point implements </w:t>
      </w:r>
      <w:proofErr w:type="spellStart"/>
      <w:r>
        <w:t>Cloneable</w:t>
      </w:r>
      <w:proofErr w:type="spellEnd"/>
    </w:p>
    <w:p w14:paraId="2F932408" w14:textId="77777777" w:rsidR="00765571" w:rsidRDefault="00765571" w:rsidP="00765571">
      <w:pPr>
        <w:pStyle w:val="Code"/>
      </w:pPr>
      <w:r>
        <w:t>{</w:t>
      </w:r>
    </w:p>
    <w:p w14:paraId="3ADA0998" w14:textId="77777777" w:rsidR="00765571" w:rsidRDefault="00765571" w:rsidP="00765571">
      <w:pPr>
        <w:pStyle w:val="Code"/>
      </w:pPr>
      <w:r>
        <w:tab/>
        <w:t xml:space="preserve">private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colour</w:t>
      </w:r>
      <w:proofErr w:type="spellEnd"/>
      <w:r>
        <w:t>;</w:t>
      </w:r>
    </w:p>
    <w:p w14:paraId="59AED905" w14:textId="77777777" w:rsidR="00765571" w:rsidRDefault="00765571" w:rsidP="00765571">
      <w:pPr>
        <w:pStyle w:val="Code"/>
      </w:pPr>
      <w:r>
        <w:tab/>
        <w:t xml:space="preserve">private Double </w:t>
      </w:r>
      <w:proofErr w:type="spellStart"/>
      <w:r>
        <w:t>xCoordinate</w:t>
      </w:r>
      <w:proofErr w:type="spellEnd"/>
      <w:r>
        <w:t xml:space="preserve">, </w:t>
      </w:r>
      <w:proofErr w:type="spellStart"/>
      <w:r>
        <w:t>yCoordinate</w:t>
      </w:r>
      <w:proofErr w:type="spellEnd"/>
      <w:r>
        <w:t>;</w:t>
      </w:r>
    </w:p>
    <w:p w14:paraId="23C875A0" w14:textId="77777777" w:rsidR="00765571" w:rsidRDefault="00765571" w:rsidP="00765571">
      <w:pPr>
        <w:pStyle w:val="Code"/>
      </w:pPr>
    </w:p>
    <w:p w14:paraId="5C5548AD" w14:textId="77777777" w:rsidR="00765571" w:rsidRDefault="00765571" w:rsidP="00765571">
      <w:pPr>
        <w:pStyle w:val="Code"/>
      </w:pPr>
    </w:p>
    <w:p w14:paraId="4ED1EE9C" w14:textId="77777777" w:rsidR="00765571" w:rsidRDefault="00765571" w:rsidP="00765571">
      <w:pPr>
        <w:pStyle w:val="Code"/>
      </w:pPr>
      <w:r>
        <w:tab/>
        <w:t xml:space="preserve">public </w:t>
      </w:r>
      <w:proofErr w:type="gramStart"/>
      <w:r>
        <w:t>Point(</w:t>
      </w:r>
      <w:proofErr w:type="gramEnd"/>
      <w:r>
        <w:t xml:space="preserve">Double a, Double b, </w:t>
      </w:r>
      <w:proofErr w:type="spellStart"/>
      <w:r>
        <w:t>Colour</w:t>
      </w:r>
      <w:proofErr w:type="spellEnd"/>
      <w:r>
        <w:t xml:space="preserve"> c){</w:t>
      </w:r>
    </w:p>
    <w:p w14:paraId="66BBC7BD" w14:textId="77777777" w:rsidR="00765571" w:rsidRDefault="00765571" w:rsidP="00765571">
      <w:pPr>
        <w:pStyle w:val="Code"/>
      </w:pPr>
      <w:r>
        <w:tab/>
      </w:r>
      <w:r>
        <w:tab/>
      </w:r>
      <w:proofErr w:type="spellStart"/>
      <w:r>
        <w:t>colour</w:t>
      </w:r>
      <w:proofErr w:type="spellEnd"/>
      <w:r>
        <w:t xml:space="preserve"> = (c);</w:t>
      </w:r>
    </w:p>
    <w:p w14:paraId="4CEA7B2C" w14:textId="77777777" w:rsidR="00765571" w:rsidRDefault="00765571" w:rsidP="00765571">
      <w:pPr>
        <w:pStyle w:val="Code"/>
      </w:pPr>
      <w:r>
        <w:tab/>
      </w:r>
      <w:r>
        <w:tab/>
      </w:r>
      <w:proofErr w:type="spellStart"/>
      <w:r>
        <w:t>xCoordinate</w:t>
      </w:r>
      <w:proofErr w:type="spellEnd"/>
      <w:r>
        <w:t xml:space="preserve"> = a;</w:t>
      </w:r>
    </w:p>
    <w:p w14:paraId="5A8414D5" w14:textId="77777777" w:rsidR="00765571" w:rsidRDefault="00765571" w:rsidP="00765571">
      <w:pPr>
        <w:pStyle w:val="Code"/>
      </w:pPr>
      <w:r>
        <w:tab/>
      </w:r>
      <w:r>
        <w:tab/>
      </w:r>
      <w:proofErr w:type="spellStart"/>
      <w:r>
        <w:t>yCoordinate</w:t>
      </w:r>
      <w:proofErr w:type="spellEnd"/>
      <w:r>
        <w:t xml:space="preserve"> = b;</w:t>
      </w:r>
    </w:p>
    <w:p w14:paraId="18202505" w14:textId="77777777" w:rsidR="00765571" w:rsidRDefault="00765571" w:rsidP="00765571">
      <w:pPr>
        <w:pStyle w:val="Code"/>
      </w:pPr>
      <w:r>
        <w:tab/>
        <w:t>}</w:t>
      </w:r>
    </w:p>
    <w:p w14:paraId="2438EB0A" w14:textId="77777777" w:rsidR="00765571" w:rsidRDefault="00765571" w:rsidP="00765571">
      <w:pPr>
        <w:pStyle w:val="Code"/>
      </w:pPr>
    </w:p>
    <w:p w14:paraId="369D9748" w14:textId="77777777" w:rsidR="00765571" w:rsidRDefault="00765571" w:rsidP="00765571">
      <w:pPr>
        <w:pStyle w:val="Code"/>
      </w:pPr>
      <w:r>
        <w:t xml:space="preserve">    public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  <w:r>
        <w:t xml:space="preserve"> {</w:t>
      </w:r>
    </w:p>
    <w:p w14:paraId="56C164EB" w14:textId="77777777" w:rsidR="00765571" w:rsidRDefault="00765571" w:rsidP="00765571">
      <w:pPr>
        <w:pStyle w:val="Code"/>
      </w:pPr>
      <w:r>
        <w:t xml:space="preserve">        Point </w:t>
      </w:r>
      <w:proofErr w:type="spellStart"/>
      <w:r>
        <w:t>obj</w:t>
      </w:r>
      <w:proofErr w:type="spellEnd"/>
      <w:r>
        <w:t xml:space="preserve"> = (Point)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54497B50" w14:textId="77777777" w:rsidR="00765571" w:rsidRDefault="00765571" w:rsidP="00765571">
      <w:pPr>
        <w:pStyle w:val="Code"/>
      </w:pPr>
      <w:r>
        <w:t xml:space="preserve">        </w:t>
      </w:r>
      <w:proofErr w:type="spellStart"/>
      <w:proofErr w:type="gramStart"/>
      <w:r>
        <w:t>obj.colour</w:t>
      </w:r>
      <w:proofErr w:type="spellEnd"/>
      <w:proofErr w:type="gramEnd"/>
      <w:r>
        <w:t xml:space="preserve"> = (</w:t>
      </w:r>
      <w:proofErr w:type="spellStart"/>
      <w:r>
        <w:t>Colour</w:t>
      </w:r>
      <w:proofErr w:type="spellEnd"/>
      <w:r>
        <w:t>)</w:t>
      </w:r>
      <w:proofErr w:type="spellStart"/>
      <w:r>
        <w:t>colour.clone</w:t>
      </w:r>
      <w:proofErr w:type="spellEnd"/>
      <w:r>
        <w:t>();</w:t>
      </w:r>
    </w:p>
    <w:p w14:paraId="220C9424" w14:textId="77777777" w:rsidR="00765571" w:rsidRDefault="00765571" w:rsidP="00765571">
      <w:pPr>
        <w:pStyle w:val="Code"/>
      </w:pPr>
    </w:p>
    <w:p w14:paraId="579BE804" w14:textId="77777777" w:rsidR="00765571" w:rsidRDefault="00765571" w:rsidP="00765571">
      <w:pPr>
        <w:pStyle w:val="Code"/>
      </w:pPr>
      <w:r>
        <w:t xml:space="preserve">        return </w:t>
      </w:r>
      <w:proofErr w:type="spellStart"/>
      <w:r>
        <w:t>obj</w:t>
      </w:r>
      <w:proofErr w:type="spellEnd"/>
      <w:r>
        <w:t>;</w:t>
      </w:r>
    </w:p>
    <w:p w14:paraId="1320D179" w14:textId="77777777" w:rsidR="00765571" w:rsidRDefault="00765571" w:rsidP="00765571">
      <w:pPr>
        <w:pStyle w:val="Code"/>
      </w:pPr>
      <w:r>
        <w:t xml:space="preserve">    }</w:t>
      </w:r>
    </w:p>
    <w:p w14:paraId="6D10D7A3" w14:textId="77777777" w:rsidR="00765571" w:rsidRDefault="00765571" w:rsidP="00765571">
      <w:pPr>
        <w:pStyle w:val="Code"/>
      </w:pPr>
    </w:p>
    <w:p w14:paraId="3A2D6966" w14:textId="77777777" w:rsidR="00765571" w:rsidRDefault="00765571" w:rsidP="00765571">
      <w:pPr>
        <w:pStyle w:val="Code"/>
      </w:pPr>
      <w:r>
        <w:t xml:space="preserve">    @Override</w:t>
      </w:r>
    </w:p>
    <w:p w14:paraId="7B313828" w14:textId="77777777" w:rsidR="00765571" w:rsidRDefault="00765571" w:rsidP="00765571">
      <w:pPr>
        <w:pStyle w:val="Code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  {</w:t>
      </w:r>
    </w:p>
    <w:p w14:paraId="2A444906" w14:textId="77777777" w:rsidR="00765571" w:rsidRDefault="00765571" w:rsidP="00765571">
      <w:pPr>
        <w:pStyle w:val="Code"/>
      </w:pPr>
      <w:r>
        <w:tab/>
      </w:r>
      <w:r>
        <w:tab/>
        <w:t>String s;</w:t>
      </w:r>
    </w:p>
    <w:p w14:paraId="18B233A3" w14:textId="77777777" w:rsidR="00765571" w:rsidRDefault="00765571" w:rsidP="00765571">
      <w:pPr>
        <w:pStyle w:val="Code"/>
      </w:pPr>
      <w:r>
        <w:tab/>
      </w:r>
      <w:r>
        <w:tab/>
        <w:t>s = "</w:t>
      </w:r>
      <w:proofErr w:type="spellStart"/>
      <w:r>
        <w:t>X_coordinate</w:t>
      </w:r>
      <w:proofErr w:type="spellEnd"/>
      <w:r>
        <w:t xml:space="preserve">: " + </w:t>
      </w:r>
      <w:proofErr w:type="spellStart"/>
      <w:r>
        <w:t>xCoordinate</w:t>
      </w:r>
      <w:proofErr w:type="spellEnd"/>
      <w:r>
        <w:t xml:space="preserve"> </w:t>
      </w:r>
      <w:proofErr w:type="gramStart"/>
      <w:r>
        <w:t>+  "</w:t>
      </w:r>
      <w:proofErr w:type="gramEnd"/>
      <w:r>
        <w:t>\</w:t>
      </w:r>
      <w:proofErr w:type="spellStart"/>
      <w:r>
        <w:t>nY</w:t>
      </w:r>
      <w:proofErr w:type="spellEnd"/>
      <w:r>
        <w:t xml:space="preserve">-coordinate: " + </w:t>
      </w:r>
      <w:proofErr w:type="spellStart"/>
      <w:r>
        <w:t>yCoordinate</w:t>
      </w:r>
      <w:proofErr w:type="spellEnd"/>
      <w:r>
        <w:t xml:space="preserve"> +</w:t>
      </w:r>
    </w:p>
    <w:p w14:paraId="0773C07F" w14:textId="77777777" w:rsidR="00765571" w:rsidRDefault="00765571" w:rsidP="00765571">
      <w:pPr>
        <w:pStyle w:val="Code"/>
      </w:pPr>
      <w:r>
        <w:tab/>
      </w:r>
      <w:r>
        <w:tab/>
      </w:r>
      <w:r>
        <w:tab/>
      </w:r>
      <w:r>
        <w:tab/>
        <w:t xml:space="preserve">"\n" + </w:t>
      </w:r>
      <w:proofErr w:type="spellStart"/>
      <w:r>
        <w:t>colour</w:t>
      </w:r>
      <w:proofErr w:type="spellEnd"/>
      <w:r>
        <w:t xml:space="preserve"> + " point</w:t>
      </w:r>
      <w:proofErr w:type="gramStart"/>
      <w:r>
        <w:t>" ;</w:t>
      </w:r>
      <w:proofErr w:type="gramEnd"/>
    </w:p>
    <w:p w14:paraId="7EAC782A" w14:textId="77777777" w:rsidR="00765571" w:rsidRDefault="00765571" w:rsidP="00765571">
      <w:pPr>
        <w:pStyle w:val="Code"/>
      </w:pPr>
      <w:r>
        <w:tab/>
      </w:r>
      <w:r>
        <w:tab/>
        <w:t>return s;</w:t>
      </w:r>
    </w:p>
    <w:p w14:paraId="398ACDA8" w14:textId="77777777" w:rsidR="00765571" w:rsidRDefault="00765571" w:rsidP="00765571">
      <w:pPr>
        <w:pStyle w:val="Code"/>
      </w:pPr>
      <w:r>
        <w:tab/>
        <w:t>}</w:t>
      </w:r>
    </w:p>
    <w:p w14:paraId="1D007D2D" w14:textId="77777777" w:rsidR="00765571" w:rsidRDefault="00765571" w:rsidP="00765571">
      <w:pPr>
        <w:pStyle w:val="Code"/>
      </w:pPr>
    </w:p>
    <w:p w14:paraId="36CEE457" w14:textId="77777777" w:rsidR="00765571" w:rsidRDefault="00765571" w:rsidP="00765571">
      <w:pPr>
        <w:pStyle w:val="Code"/>
      </w:pPr>
      <w:r>
        <w:tab/>
        <w:t xml:space="preserve">public </w:t>
      </w:r>
      <w:proofErr w:type="gramStart"/>
      <w:r>
        <w:t xml:space="preserve">Double  </w:t>
      </w:r>
      <w:proofErr w:type="spellStart"/>
      <w:r>
        <w:t>getx</w:t>
      </w:r>
      <w:proofErr w:type="spellEnd"/>
      <w:proofErr w:type="gramEnd"/>
      <w:r>
        <w:t>()   {</w:t>
      </w:r>
    </w:p>
    <w:p w14:paraId="3A1AB1E7" w14:textId="77777777" w:rsidR="00765571" w:rsidRDefault="00765571" w:rsidP="00765571">
      <w:pPr>
        <w:pStyle w:val="Code"/>
      </w:pPr>
      <w:r>
        <w:tab/>
      </w:r>
      <w:r>
        <w:tab/>
        <w:t xml:space="preserve">return </w:t>
      </w:r>
      <w:proofErr w:type="spellStart"/>
      <w:r>
        <w:t>xCoordinate</w:t>
      </w:r>
      <w:proofErr w:type="spellEnd"/>
      <w:r>
        <w:t>;</w:t>
      </w:r>
    </w:p>
    <w:p w14:paraId="2D27ABA8" w14:textId="77777777" w:rsidR="00765571" w:rsidRDefault="00765571" w:rsidP="00765571">
      <w:pPr>
        <w:pStyle w:val="Code"/>
      </w:pPr>
      <w:r>
        <w:tab/>
        <w:t>}</w:t>
      </w:r>
    </w:p>
    <w:p w14:paraId="65F12378" w14:textId="77777777" w:rsidR="00765571" w:rsidRDefault="00765571" w:rsidP="00765571">
      <w:pPr>
        <w:pStyle w:val="Code"/>
      </w:pPr>
    </w:p>
    <w:p w14:paraId="6EEAB1D2" w14:textId="77777777" w:rsidR="00765571" w:rsidRDefault="00765571" w:rsidP="00765571">
      <w:pPr>
        <w:pStyle w:val="Code"/>
      </w:pPr>
      <w:r>
        <w:tab/>
      </w:r>
      <w:proofErr w:type="gramStart"/>
      <w:r>
        <w:t xml:space="preserve">void  </w:t>
      </w:r>
      <w:proofErr w:type="spellStart"/>
      <w:r>
        <w:t>setx</w:t>
      </w:r>
      <w:proofErr w:type="spellEnd"/>
      <w:proofErr w:type="gramEnd"/>
      <w:r>
        <w:t xml:space="preserve">(Double </w:t>
      </w:r>
      <w:proofErr w:type="spellStart"/>
      <w:r>
        <w:t>newvalue</w:t>
      </w:r>
      <w:proofErr w:type="spellEnd"/>
      <w:r>
        <w:t>){</w:t>
      </w:r>
    </w:p>
    <w:p w14:paraId="3CB4AF77" w14:textId="77777777" w:rsidR="00765571" w:rsidRDefault="00765571" w:rsidP="00765571">
      <w:pPr>
        <w:pStyle w:val="Code"/>
      </w:pPr>
      <w:r>
        <w:tab/>
      </w:r>
      <w:r>
        <w:tab/>
      </w:r>
      <w:proofErr w:type="spellStart"/>
      <w:r>
        <w:t>xCoordinate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7ABC2A8A" w14:textId="77777777" w:rsidR="00765571" w:rsidRDefault="00765571" w:rsidP="00765571">
      <w:pPr>
        <w:pStyle w:val="Code"/>
      </w:pPr>
      <w:r>
        <w:tab/>
        <w:t>}</w:t>
      </w:r>
    </w:p>
    <w:p w14:paraId="1FB8E6D2" w14:textId="77777777" w:rsidR="00765571" w:rsidRDefault="00765571" w:rsidP="00765571">
      <w:pPr>
        <w:pStyle w:val="Code"/>
      </w:pPr>
    </w:p>
    <w:p w14:paraId="137BD557" w14:textId="77777777" w:rsidR="00765571" w:rsidRDefault="00765571" w:rsidP="00765571">
      <w:pPr>
        <w:pStyle w:val="Code"/>
      </w:pPr>
      <w:r>
        <w:tab/>
        <w:t xml:space="preserve">public </w:t>
      </w:r>
      <w:proofErr w:type="gramStart"/>
      <w:r>
        <w:t xml:space="preserve">Double  </w:t>
      </w:r>
      <w:proofErr w:type="spellStart"/>
      <w:r>
        <w:t>gety</w:t>
      </w:r>
      <w:proofErr w:type="spellEnd"/>
      <w:proofErr w:type="gramEnd"/>
      <w:r>
        <w:t>()   {</w:t>
      </w:r>
    </w:p>
    <w:p w14:paraId="10B43649" w14:textId="77777777" w:rsidR="00765571" w:rsidRDefault="00765571" w:rsidP="00765571">
      <w:pPr>
        <w:pStyle w:val="Code"/>
      </w:pPr>
      <w:r>
        <w:tab/>
      </w:r>
      <w:r>
        <w:tab/>
        <w:t xml:space="preserve">return </w:t>
      </w:r>
      <w:proofErr w:type="spellStart"/>
      <w:r>
        <w:t>yCoordinate</w:t>
      </w:r>
      <w:proofErr w:type="spellEnd"/>
      <w:r>
        <w:t>;</w:t>
      </w:r>
    </w:p>
    <w:p w14:paraId="6C935387" w14:textId="77777777" w:rsidR="00765571" w:rsidRDefault="00765571" w:rsidP="00765571">
      <w:pPr>
        <w:pStyle w:val="Code"/>
      </w:pPr>
      <w:r>
        <w:tab/>
        <w:t>}</w:t>
      </w:r>
    </w:p>
    <w:p w14:paraId="6AF8470B" w14:textId="77777777" w:rsidR="00765571" w:rsidRDefault="00765571" w:rsidP="00765571">
      <w:pPr>
        <w:pStyle w:val="Code"/>
      </w:pPr>
    </w:p>
    <w:p w14:paraId="51CA6B81" w14:textId="77777777" w:rsidR="00765571" w:rsidRDefault="00765571" w:rsidP="00765571">
      <w:pPr>
        <w:pStyle w:val="Code"/>
      </w:pPr>
      <w:r>
        <w:tab/>
        <w:t xml:space="preserve">public </w:t>
      </w:r>
      <w:proofErr w:type="gramStart"/>
      <w:r>
        <w:t xml:space="preserve">void  </w:t>
      </w:r>
      <w:proofErr w:type="spellStart"/>
      <w:r>
        <w:t>sety</w:t>
      </w:r>
      <w:proofErr w:type="spellEnd"/>
      <w:proofErr w:type="gramEnd"/>
      <w:r>
        <w:t xml:space="preserve">(Double </w:t>
      </w:r>
      <w:proofErr w:type="spellStart"/>
      <w:r>
        <w:t>newvalue</w:t>
      </w:r>
      <w:proofErr w:type="spellEnd"/>
      <w:r>
        <w:t>){</w:t>
      </w:r>
    </w:p>
    <w:p w14:paraId="5D8B0D1A" w14:textId="77777777" w:rsidR="00765571" w:rsidRDefault="00765571" w:rsidP="00765571">
      <w:pPr>
        <w:pStyle w:val="Code"/>
      </w:pPr>
      <w:r>
        <w:tab/>
      </w:r>
      <w:r>
        <w:tab/>
      </w:r>
      <w:proofErr w:type="spellStart"/>
      <w:r>
        <w:t>yCoordinate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3A828519" w14:textId="77777777" w:rsidR="00765571" w:rsidRDefault="00765571" w:rsidP="00765571">
      <w:pPr>
        <w:pStyle w:val="Code"/>
      </w:pPr>
      <w:r>
        <w:tab/>
        <w:t>}</w:t>
      </w:r>
    </w:p>
    <w:p w14:paraId="3C38E414" w14:textId="77777777" w:rsidR="00765571" w:rsidRDefault="00765571" w:rsidP="00765571">
      <w:pPr>
        <w:pStyle w:val="Code"/>
      </w:pPr>
    </w:p>
    <w:p w14:paraId="6D929E7E" w14:textId="77777777" w:rsidR="00765571" w:rsidRDefault="00765571" w:rsidP="00765571">
      <w:pPr>
        <w:pStyle w:val="Code"/>
      </w:pPr>
      <w:r>
        <w:tab/>
        <w:t xml:space="preserve">public </w:t>
      </w:r>
      <w:proofErr w:type="gramStart"/>
      <w:r>
        <w:t>Double  distance</w:t>
      </w:r>
      <w:proofErr w:type="gramEnd"/>
      <w:r>
        <w:t>(Point  other){</w:t>
      </w:r>
    </w:p>
    <w:p w14:paraId="2CD72FB3" w14:textId="77777777" w:rsidR="00765571" w:rsidRDefault="00765571" w:rsidP="00765571">
      <w:pPr>
        <w:pStyle w:val="Code"/>
      </w:pPr>
      <w:r>
        <w:tab/>
      </w:r>
      <w:r>
        <w:tab/>
        <w:t xml:space="preserve">Double </w:t>
      </w:r>
      <w:proofErr w:type="spellStart"/>
      <w:r>
        <w:t>dist_x</w:t>
      </w:r>
      <w:proofErr w:type="spellEnd"/>
      <w:r>
        <w:t xml:space="preserve"> = </w:t>
      </w:r>
      <w:proofErr w:type="spellStart"/>
      <w:proofErr w:type="gramStart"/>
      <w:r>
        <w:t>other.xCoordinate</w:t>
      </w:r>
      <w:proofErr w:type="spellEnd"/>
      <w:proofErr w:type="gramEnd"/>
      <w:r>
        <w:t xml:space="preserve"> - </w:t>
      </w:r>
      <w:proofErr w:type="spellStart"/>
      <w:r>
        <w:t>xCoordinate</w:t>
      </w:r>
      <w:proofErr w:type="spellEnd"/>
      <w:r>
        <w:t>;</w:t>
      </w:r>
    </w:p>
    <w:p w14:paraId="564DBD78" w14:textId="77777777" w:rsidR="00765571" w:rsidRDefault="00765571" w:rsidP="00765571">
      <w:pPr>
        <w:pStyle w:val="Code"/>
      </w:pPr>
      <w:r>
        <w:tab/>
      </w:r>
      <w:r>
        <w:tab/>
        <w:t xml:space="preserve">Double </w:t>
      </w:r>
      <w:proofErr w:type="spellStart"/>
      <w:r>
        <w:t>dist_y</w:t>
      </w:r>
      <w:proofErr w:type="spellEnd"/>
      <w:r>
        <w:t xml:space="preserve"> = </w:t>
      </w:r>
      <w:proofErr w:type="spellStart"/>
      <w:proofErr w:type="gramStart"/>
      <w:r>
        <w:t>other.yCoordinate</w:t>
      </w:r>
      <w:proofErr w:type="spellEnd"/>
      <w:proofErr w:type="gramEnd"/>
      <w:r>
        <w:t xml:space="preserve"> - </w:t>
      </w:r>
      <w:proofErr w:type="spellStart"/>
      <w:r>
        <w:t>yCoordinate</w:t>
      </w:r>
      <w:proofErr w:type="spellEnd"/>
      <w:r>
        <w:t>;</w:t>
      </w:r>
    </w:p>
    <w:p w14:paraId="7F6A7D75" w14:textId="77777777" w:rsidR="00765571" w:rsidRDefault="00765571" w:rsidP="00765571">
      <w:pPr>
        <w:pStyle w:val="Code"/>
      </w:pPr>
    </w:p>
    <w:p w14:paraId="335BDBAE" w14:textId="77777777" w:rsidR="00765571" w:rsidRDefault="00765571" w:rsidP="00765571">
      <w:pPr>
        <w:pStyle w:val="Code"/>
      </w:pPr>
      <w:r>
        <w:tab/>
      </w:r>
      <w:r>
        <w:tab/>
        <w:t>return (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dist_x</w:t>
      </w:r>
      <w:proofErr w:type="spellEnd"/>
      <w:r>
        <w:t xml:space="preserve">, 2) + </w:t>
      </w:r>
      <w:proofErr w:type="spellStart"/>
      <w:r>
        <w:t>Math.pow</w:t>
      </w:r>
      <w:proofErr w:type="spellEnd"/>
      <w:r>
        <w:t>(</w:t>
      </w:r>
      <w:proofErr w:type="spellStart"/>
      <w:r>
        <w:t>dist_y</w:t>
      </w:r>
      <w:proofErr w:type="spellEnd"/>
      <w:r>
        <w:t>, 2)));</w:t>
      </w:r>
    </w:p>
    <w:p w14:paraId="66076485" w14:textId="77777777" w:rsidR="00765571" w:rsidRDefault="00765571" w:rsidP="00765571">
      <w:pPr>
        <w:pStyle w:val="Code"/>
      </w:pPr>
      <w:r>
        <w:tab/>
        <w:t>}</w:t>
      </w:r>
    </w:p>
    <w:p w14:paraId="44A83901" w14:textId="77777777" w:rsidR="00765571" w:rsidRDefault="00765571" w:rsidP="00765571">
      <w:pPr>
        <w:pStyle w:val="Code"/>
      </w:pPr>
    </w:p>
    <w:p w14:paraId="049FAA6B" w14:textId="77777777" w:rsidR="00765571" w:rsidRDefault="00765571" w:rsidP="00765571">
      <w:pPr>
        <w:pStyle w:val="Code"/>
      </w:pPr>
      <w:r>
        <w:tab/>
        <w:t xml:space="preserve">static </w:t>
      </w:r>
      <w:proofErr w:type="gramStart"/>
      <w:r>
        <w:t>Double  distance</w:t>
      </w:r>
      <w:proofErr w:type="gramEnd"/>
      <w:r>
        <w:t xml:space="preserve"> (Point  that, Point  other){</w:t>
      </w:r>
    </w:p>
    <w:p w14:paraId="7C59702F" w14:textId="77777777" w:rsidR="00765571" w:rsidRDefault="00765571" w:rsidP="00765571">
      <w:pPr>
        <w:pStyle w:val="Code"/>
      </w:pPr>
      <w:r>
        <w:tab/>
      </w:r>
      <w:r>
        <w:tab/>
        <w:t xml:space="preserve">Double </w:t>
      </w:r>
      <w:proofErr w:type="spellStart"/>
      <w:r>
        <w:t>dist_x</w:t>
      </w:r>
      <w:proofErr w:type="spellEnd"/>
      <w:r>
        <w:t xml:space="preserve"> = </w:t>
      </w:r>
      <w:proofErr w:type="spellStart"/>
      <w:proofErr w:type="gramStart"/>
      <w:r>
        <w:t>other.xCoordinate</w:t>
      </w:r>
      <w:proofErr w:type="spellEnd"/>
      <w:proofErr w:type="gramEnd"/>
      <w:r>
        <w:t xml:space="preserve"> - </w:t>
      </w:r>
      <w:proofErr w:type="spellStart"/>
      <w:r>
        <w:t>that.xCoordinate</w:t>
      </w:r>
      <w:proofErr w:type="spellEnd"/>
      <w:r>
        <w:t>;</w:t>
      </w:r>
    </w:p>
    <w:p w14:paraId="0E31A673" w14:textId="77777777" w:rsidR="00765571" w:rsidRDefault="00765571" w:rsidP="00765571">
      <w:pPr>
        <w:pStyle w:val="Code"/>
      </w:pPr>
      <w:r>
        <w:tab/>
      </w:r>
      <w:r>
        <w:tab/>
        <w:t xml:space="preserve">Double </w:t>
      </w:r>
      <w:proofErr w:type="spellStart"/>
      <w:r>
        <w:t>dist_y</w:t>
      </w:r>
      <w:proofErr w:type="spellEnd"/>
      <w:r>
        <w:t xml:space="preserve"> = </w:t>
      </w:r>
      <w:proofErr w:type="spellStart"/>
      <w:proofErr w:type="gramStart"/>
      <w:r>
        <w:t>other.yCoordinate</w:t>
      </w:r>
      <w:proofErr w:type="spellEnd"/>
      <w:proofErr w:type="gramEnd"/>
      <w:r>
        <w:t xml:space="preserve"> - </w:t>
      </w:r>
      <w:proofErr w:type="spellStart"/>
      <w:r>
        <w:t>that.yCoordinate</w:t>
      </w:r>
      <w:proofErr w:type="spellEnd"/>
      <w:r>
        <w:t>;</w:t>
      </w:r>
    </w:p>
    <w:p w14:paraId="21CB487F" w14:textId="77777777" w:rsidR="00765571" w:rsidRDefault="00765571" w:rsidP="00765571">
      <w:pPr>
        <w:pStyle w:val="Code"/>
      </w:pPr>
    </w:p>
    <w:p w14:paraId="0EA8E4E4" w14:textId="77777777" w:rsidR="00765571" w:rsidRDefault="00765571" w:rsidP="00765571">
      <w:pPr>
        <w:pStyle w:val="Code"/>
      </w:pPr>
      <w:r>
        <w:tab/>
      </w:r>
      <w:r>
        <w:tab/>
        <w:t>return (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dist_x</w:t>
      </w:r>
      <w:proofErr w:type="spellEnd"/>
      <w:r>
        <w:t xml:space="preserve">, 2) + </w:t>
      </w:r>
      <w:proofErr w:type="spellStart"/>
      <w:r>
        <w:t>Math.pow</w:t>
      </w:r>
      <w:proofErr w:type="spellEnd"/>
      <w:r>
        <w:t>(</w:t>
      </w:r>
      <w:proofErr w:type="spellStart"/>
      <w:r>
        <w:t>dist_y</w:t>
      </w:r>
      <w:proofErr w:type="spellEnd"/>
      <w:r>
        <w:t>, 2)));</w:t>
      </w:r>
    </w:p>
    <w:p w14:paraId="0061AD83" w14:textId="77777777" w:rsidR="00765571" w:rsidRDefault="00765571" w:rsidP="00765571">
      <w:pPr>
        <w:pStyle w:val="Code"/>
      </w:pPr>
      <w:r>
        <w:tab/>
        <w:t>}</w:t>
      </w:r>
    </w:p>
    <w:p w14:paraId="3E4A3449" w14:textId="77777777" w:rsidR="00765571" w:rsidRDefault="00765571" w:rsidP="00765571">
      <w:pPr>
        <w:pStyle w:val="Code"/>
      </w:pPr>
      <w:r>
        <w:t>}</w:t>
      </w:r>
    </w:p>
    <w:p w14:paraId="3FC4A91E" w14:textId="77777777" w:rsidR="00765571" w:rsidRDefault="00765571" w:rsidP="00765571">
      <w:r>
        <w:t>Colour.java</w:t>
      </w:r>
    </w:p>
    <w:p w14:paraId="7698A888" w14:textId="77777777" w:rsidR="00765571" w:rsidRDefault="00765571" w:rsidP="00765571">
      <w:pPr>
        <w:pStyle w:val="Code"/>
      </w:pPr>
      <w:r>
        <w:t>/*</w:t>
      </w:r>
    </w:p>
    <w:p w14:paraId="598651EE" w14:textId="77777777" w:rsidR="00765571" w:rsidRDefault="00765571" w:rsidP="00765571">
      <w:pPr>
        <w:pStyle w:val="Code"/>
      </w:pPr>
      <w:r>
        <w:t xml:space="preserve"> * started by: M. </w:t>
      </w:r>
      <w:proofErr w:type="spellStart"/>
      <w:r>
        <w:t>Moussavi</w:t>
      </w:r>
      <w:proofErr w:type="spellEnd"/>
    </w:p>
    <w:p w14:paraId="1102004A" w14:textId="77777777" w:rsidR="00765571" w:rsidRDefault="00765571" w:rsidP="00765571">
      <w:pPr>
        <w:pStyle w:val="Code"/>
      </w:pPr>
      <w:r>
        <w:t xml:space="preserve"> * Date: Feb 2015</w:t>
      </w:r>
    </w:p>
    <w:p w14:paraId="14D1CEC8" w14:textId="77777777" w:rsidR="00765571" w:rsidRDefault="00765571" w:rsidP="00765571">
      <w:pPr>
        <w:pStyle w:val="Code"/>
      </w:pPr>
      <w:r>
        <w:t xml:space="preserve"> * Modified by: Mitchell </w:t>
      </w:r>
      <w:proofErr w:type="spellStart"/>
      <w:r>
        <w:t>Sawatzky</w:t>
      </w:r>
      <w:proofErr w:type="spellEnd"/>
    </w:p>
    <w:p w14:paraId="4FF69576" w14:textId="77777777" w:rsidR="00765571" w:rsidRDefault="00765571" w:rsidP="00765571">
      <w:pPr>
        <w:pStyle w:val="Code"/>
      </w:pPr>
      <w:r>
        <w:t xml:space="preserve"> */</w:t>
      </w:r>
    </w:p>
    <w:p w14:paraId="41D0C2A8" w14:textId="77777777" w:rsidR="00765571" w:rsidRDefault="00765571" w:rsidP="00765571">
      <w:pPr>
        <w:pStyle w:val="Code"/>
      </w:pPr>
      <w:r>
        <w:t xml:space="preserve">class </w:t>
      </w:r>
      <w:proofErr w:type="spellStart"/>
      <w:r>
        <w:t>Colour</w:t>
      </w:r>
      <w:proofErr w:type="spellEnd"/>
      <w:r>
        <w:t xml:space="preserve"> implements </w:t>
      </w:r>
      <w:proofErr w:type="spellStart"/>
      <w:r>
        <w:t>Cloneable</w:t>
      </w:r>
      <w:proofErr w:type="spellEnd"/>
    </w:p>
    <w:p w14:paraId="00C88B5D" w14:textId="77777777" w:rsidR="00765571" w:rsidRDefault="00765571" w:rsidP="00765571">
      <w:pPr>
        <w:pStyle w:val="Code"/>
      </w:pPr>
      <w:r>
        <w:t>{</w:t>
      </w:r>
    </w:p>
    <w:p w14:paraId="28972A94" w14:textId="77777777" w:rsidR="00765571" w:rsidRDefault="00765571" w:rsidP="00765571">
      <w:pPr>
        <w:pStyle w:val="Code"/>
      </w:pPr>
      <w:r>
        <w:t xml:space="preserve">    private String </w:t>
      </w:r>
      <w:proofErr w:type="spellStart"/>
      <w:r>
        <w:t>colour</w:t>
      </w:r>
      <w:proofErr w:type="spellEnd"/>
      <w:r>
        <w:t>;</w:t>
      </w:r>
    </w:p>
    <w:p w14:paraId="4A4947A8" w14:textId="77777777" w:rsidR="00765571" w:rsidRDefault="00765571" w:rsidP="00765571">
      <w:pPr>
        <w:pStyle w:val="Code"/>
      </w:pPr>
    </w:p>
    <w:p w14:paraId="784EDFD7" w14:textId="77777777" w:rsidR="00765571" w:rsidRDefault="00765571" w:rsidP="00765571">
      <w:pPr>
        <w:pStyle w:val="Code"/>
      </w:pPr>
      <w:r>
        <w:tab/>
        <w:t xml:space="preserve">public </w:t>
      </w:r>
      <w:proofErr w:type="spellStart"/>
      <w:proofErr w:type="gramStart"/>
      <w:r>
        <w:t>Colour</w:t>
      </w:r>
      <w:proofErr w:type="spellEnd"/>
      <w:r>
        <w:t>(</w:t>
      </w:r>
      <w:proofErr w:type="gramEnd"/>
      <w:r>
        <w:t>String s) {</w:t>
      </w:r>
    </w:p>
    <w:p w14:paraId="04EE4188" w14:textId="77777777" w:rsidR="00765571" w:rsidRDefault="00765571" w:rsidP="00765571">
      <w:pPr>
        <w:pStyle w:val="Code"/>
      </w:pPr>
      <w:r>
        <w:tab/>
      </w:r>
      <w:r>
        <w:tab/>
      </w:r>
      <w:proofErr w:type="spellStart"/>
      <w:r>
        <w:t>colour</w:t>
      </w:r>
      <w:proofErr w:type="spellEnd"/>
      <w:r>
        <w:t xml:space="preserve"> = new String(s);</w:t>
      </w:r>
    </w:p>
    <w:p w14:paraId="4354ACC9" w14:textId="77777777" w:rsidR="00765571" w:rsidRDefault="00765571" w:rsidP="00765571">
      <w:pPr>
        <w:pStyle w:val="Code"/>
      </w:pPr>
      <w:r>
        <w:tab/>
        <w:t>}</w:t>
      </w:r>
    </w:p>
    <w:p w14:paraId="22758592" w14:textId="77777777" w:rsidR="00765571" w:rsidRDefault="00765571" w:rsidP="00765571">
      <w:pPr>
        <w:pStyle w:val="Code"/>
      </w:pPr>
    </w:p>
    <w:p w14:paraId="1191F0C2" w14:textId="77777777" w:rsidR="00765571" w:rsidRDefault="00765571" w:rsidP="00765571">
      <w:pPr>
        <w:pStyle w:val="Code"/>
      </w:pPr>
      <w:r>
        <w:t xml:space="preserve">    public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  <w:r>
        <w:t xml:space="preserve"> {</w:t>
      </w:r>
    </w:p>
    <w:p w14:paraId="26CDF73A" w14:textId="77777777" w:rsidR="00765571" w:rsidRDefault="00765571" w:rsidP="00765571">
      <w:pPr>
        <w:pStyle w:val="Code"/>
      </w:pPr>
      <w:r>
        <w:t xml:space="preserve">        return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4692411D" w14:textId="77777777" w:rsidR="00765571" w:rsidRDefault="00765571" w:rsidP="00765571">
      <w:pPr>
        <w:pStyle w:val="Code"/>
      </w:pPr>
      <w:r>
        <w:t xml:space="preserve">    }</w:t>
      </w:r>
    </w:p>
    <w:p w14:paraId="73D8D597" w14:textId="77777777" w:rsidR="00765571" w:rsidRDefault="00765571" w:rsidP="00765571">
      <w:pPr>
        <w:pStyle w:val="Code"/>
      </w:pPr>
    </w:p>
    <w:p w14:paraId="6086FCD0" w14:textId="77777777" w:rsidR="00765571" w:rsidRDefault="00765571" w:rsidP="00765571">
      <w:pPr>
        <w:pStyle w:val="Code"/>
      </w:pPr>
      <w:r>
        <w:t xml:space="preserve">    public void </w:t>
      </w:r>
      <w:proofErr w:type="spellStart"/>
      <w:proofErr w:type="gramStart"/>
      <w:r>
        <w:t>setColour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newColour</w:t>
      </w:r>
      <w:proofErr w:type="spellEnd"/>
      <w:r>
        <w:t>){</w:t>
      </w:r>
    </w:p>
    <w:p w14:paraId="359D9440" w14:textId="77777777" w:rsidR="00765571" w:rsidRDefault="00765571" w:rsidP="00765571">
      <w:pPr>
        <w:pStyle w:val="Code"/>
      </w:pPr>
      <w:r>
        <w:t xml:space="preserve">    </w:t>
      </w:r>
      <w:r>
        <w:tab/>
      </w:r>
      <w:proofErr w:type="spellStart"/>
      <w:r>
        <w:t>colour</w:t>
      </w:r>
      <w:proofErr w:type="spellEnd"/>
      <w:r>
        <w:t xml:space="preserve"> = </w:t>
      </w:r>
      <w:proofErr w:type="spellStart"/>
      <w:r>
        <w:t>newColour</w:t>
      </w:r>
      <w:proofErr w:type="spellEnd"/>
      <w:r>
        <w:t>;</w:t>
      </w:r>
    </w:p>
    <w:p w14:paraId="794D292C" w14:textId="77777777" w:rsidR="00765571" w:rsidRDefault="00765571" w:rsidP="00765571">
      <w:pPr>
        <w:pStyle w:val="Code"/>
      </w:pPr>
      <w:r>
        <w:t xml:space="preserve">    }</w:t>
      </w:r>
    </w:p>
    <w:p w14:paraId="20317998" w14:textId="77777777" w:rsidR="00765571" w:rsidRDefault="00765571" w:rsidP="00765571">
      <w:pPr>
        <w:pStyle w:val="Code"/>
      </w:pPr>
    </w:p>
    <w:p w14:paraId="25127265" w14:textId="77777777" w:rsidR="00765571" w:rsidRDefault="00765571" w:rsidP="00765571">
      <w:pPr>
        <w:pStyle w:val="Code"/>
      </w:pPr>
      <w:r>
        <w:tab/>
        <w:t>@Override</w:t>
      </w:r>
    </w:p>
    <w:p w14:paraId="4FBB4CAE" w14:textId="77777777" w:rsidR="00765571" w:rsidRDefault="00765571" w:rsidP="00765571">
      <w:pPr>
        <w:pStyle w:val="Code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5F798DB2" w14:textId="77777777" w:rsidR="00765571" w:rsidRDefault="00765571" w:rsidP="00765571">
      <w:pPr>
        <w:pStyle w:val="Code"/>
      </w:pPr>
      <w:r>
        <w:tab/>
      </w:r>
      <w:r>
        <w:tab/>
        <w:t xml:space="preserve">return </w:t>
      </w:r>
      <w:proofErr w:type="spellStart"/>
      <w:r>
        <w:t>colour</w:t>
      </w:r>
      <w:proofErr w:type="spellEnd"/>
      <w:r>
        <w:t>;</w:t>
      </w:r>
    </w:p>
    <w:p w14:paraId="553DC160" w14:textId="77777777" w:rsidR="00765571" w:rsidRDefault="00765571" w:rsidP="00765571">
      <w:pPr>
        <w:pStyle w:val="Code"/>
      </w:pPr>
      <w:r>
        <w:tab/>
        <w:t>}</w:t>
      </w:r>
    </w:p>
    <w:p w14:paraId="3D30664D" w14:textId="77777777" w:rsidR="00765571" w:rsidRDefault="00765571" w:rsidP="00765571">
      <w:pPr>
        <w:pStyle w:val="Code"/>
      </w:pPr>
    </w:p>
    <w:p w14:paraId="04D17D6E" w14:textId="77777777" w:rsidR="00765571" w:rsidRDefault="00765571" w:rsidP="00765571">
      <w:pPr>
        <w:pStyle w:val="Code"/>
      </w:pPr>
      <w:r>
        <w:t>}</w:t>
      </w:r>
    </w:p>
    <w:p w14:paraId="73C59630" w14:textId="77777777" w:rsidR="00765571" w:rsidRDefault="00765571" w:rsidP="00765571">
      <w:r>
        <w:t>Circle.java</w:t>
      </w:r>
    </w:p>
    <w:p w14:paraId="7E1F963C" w14:textId="77777777" w:rsidR="00765571" w:rsidRDefault="00765571" w:rsidP="00765571">
      <w:pPr>
        <w:pStyle w:val="Code"/>
      </w:pPr>
    </w:p>
    <w:p w14:paraId="1CD38418" w14:textId="77777777" w:rsidR="00765571" w:rsidRDefault="00765571" w:rsidP="00765571">
      <w:pPr>
        <w:pStyle w:val="Code"/>
      </w:pPr>
      <w:r>
        <w:t xml:space="preserve">class Circle extends Shape implements </w:t>
      </w:r>
      <w:proofErr w:type="spellStart"/>
      <w:r>
        <w:t>Cloneable</w:t>
      </w:r>
      <w:proofErr w:type="spellEnd"/>
    </w:p>
    <w:p w14:paraId="797F4FC7" w14:textId="77777777" w:rsidR="00765571" w:rsidRDefault="00765571" w:rsidP="00765571">
      <w:pPr>
        <w:pStyle w:val="Code"/>
      </w:pPr>
      <w:r>
        <w:t>{</w:t>
      </w:r>
    </w:p>
    <w:p w14:paraId="242474F0" w14:textId="77777777" w:rsidR="00765571" w:rsidRDefault="00765571" w:rsidP="00765571">
      <w:pPr>
        <w:pStyle w:val="Code"/>
      </w:pPr>
      <w:r>
        <w:tab/>
        <w:t>private Double radius;</w:t>
      </w:r>
    </w:p>
    <w:p w14:paraId="25A6E78B" w14:textId="77777777" w:rsidR="00765571" w:rsidRDefault="00765571" w:rsidP="00765571">
      <w:pPr>
        <w:pStyle w:val="Code"/>
      </w:pPr>
    </w:p>
    <w:p w14:paraId="0F0D767F" w14:textId="77777777" w:rsidR="00765571" w:rsidRDefault="00765571" w:rsidP="00765571">
      <w:pPr>
        <w:pStyle w:val="Code"/>
      </w:pPr>
      <w:r>
        <w:tab/>
      </w:r>
      <w:proofErr w:type="gramStart"/>
      <w:r>
        <w:t>Circle(</w:t>
      </w:r>
      <w:proofErr w:type="gramEnd"/>
      <w:r>
        <w:t xml:space="preserve">Double </w:t>
      </w:r>
      <w:proofErr w:type="spellStart"/>
      <w:r>
        <w:t>x_origin</w:t>
      </w:r>
      <w:proofErr w:type="spellEnd"/>
      <w:r>
        <w:t xml:space="preserve">, Double </w:t>
      </w:r>
      <w:proofErr w:type="spellStart"/>
      <w:r>
        <w:t>y_origin</w:t>
      </w:r>
      <w:proofErr w:type="spellEnd"/>
      <w:r>
        <w:t xml:space="preserve">, Double </w:t>
      </w:r>
      <w:proofErr w:type="spellStart"/>
      <w:r>
        <w:t>newradius</w:t>
      </w:r>
      <w:proofErr w:type="spellEnd"/>
      <w:r>
        <w:t xml:space="preserve">,  String name,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colour</w:t>
      </w:r>
      <w:proofErr w:type="spellEnd"/>
      <w:r>
        <w:t>){</w:t>
      </w:r>
    </w:p>
    <w:p w14:paraId="1287A60E" w14:textId="77777777" w:rsidR="00765571" w:rsidRDefault="00765571" w:rsidP="00765571">
      <w:pPr>
        <w:pStyle w:val="Code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x_origin</w:t>
      </w:r>
      <w:proofErr w:type="spellEnd"/>
      <w:r>
        <w:t xml:space="preserve">, </w:t>
      </w:r>
      <w:proofErr w:type="spellStart"/>
      <w:r>
        <w:t>y_origin</w:t>
      </w:r>
      <w:proofErr w:type="spellEnd"/>
      <w:r>
        <w:t xml:space="preserve">, name, </w:t>
      </w:r>
      <w:proofErr w:type="spellStart"/>
      <w:r>
        <w:t>colour</w:t>
      </w:r>
      <w:proofErr w:type="spellEnd"/>
      <w:r>
        <w:t>);</w:t>
      </w:r>
    </w:p>
    <w:p w14:paraId="78FA183C" w14:textId="77777777" w:rsidR="00765571" w:rsidRDefault="00765571" w:rsidP="00765571">
      <w:pPr>
        <w:pStyle w:val="Code"/>
      </w:pPr>
      <w:r>
        <w:tab/>
      </w:r>
      <w:r>
        <w:tab/>
        <w:t xml:space="preserve">radius = </w:t>
      </w:r>
      <w:proofErr w:type="spellStart"/>
      <w:r>
        <w:t>newradius</w:t>
      </w:r>
      <w:proofErr w:type="spellEnd"/>
      <w:r>
        <w:t>;</w:t>
      </w:r>
    </w:p>
    <w:p w14:paraId="2D80BBFF" w14:textId="77777777" w:rsidR="00765571" w:rsidRDefault="00765571" w:rsidP="00765571">
      <w:pPr>
        <w:pStyle w:val="Code"/>
      </w:pPr>
      <w:r>
        <w:tab/>
        <w:t>}</w:t>
      </w:r>
    </w:p>
    <w:p w14:paraId="3EB8E567" w14:textId="77777777" w:rsidR="00765571" w:rsidRDefault="00765571" w:rsidP="00765571">
      <w:pPr>
        <w:pStyle w:val="Code"/>
      </w:pPr>
    </w:p>
    <w:p w14:paraId="564569FF" w14:textId="77777777" w:rsidR="00765571" w:rsidRDefault="00765571" w:rsidP="00765571">
      <w:pPr>
        <w:pStyle w:val="Code"/>
      </w:pPr>
      <w:r>
        <w:t xml:space="preserve">    public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  <w:r>
        <w:t xml:space="preserve"> {</w:t>
      </w:r>
    </w:p>
    <w:p w14:paraId="400043B6" w14:textId="77777777" w:rsidR="00765571" w:rsidRDefault="00765571" w:rsidP="00765571">
      <w:pPr>
        <w:pStyle w:val="Code"/>
      </w:pPr>
      <w:r>
        <w:t xml:space="preserve">        return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6532826B" w14:textId="77777777" w:rsidR="00765571" w:rsidRDefault="00765571" w:rsidP="00765571">
      <w:pPr>
        <w:pStyle w:val="Code"/>
      </w:pPr>
      <w:r>
        <w:t xml:space="preserve">    }</w:t>
      </w:r>
    </w:p>
    <w:p w14:paraId="5DC232E3" w14:textId="77777777" w:rsidR="00765571" w:rsidRDefault="00765571" w:rsidP="00765571">
      <w:pPr>
        <w:pStyle w:val="Code"/>
      </w:pPr>
    </w:p>
    <w:p w14:paraId="7E271D81" w14:textId="77777777" w:rsidR="00765571" w:rsidRDefault="00765571" w:rsidP="00765571">
      <w:pPr>
        <w:pStyle w:val="Code"/>
      </w:pPr>
      <w:r>
        <w:tab/>
        <w:t xml:space="preserve">public void </w:t>
      </w:r>
      <w:proofErr w:type="spellStart"/>
      <w:r>
        <w:t>set_</w:t>
      </w:r>
      <w:proofErr w:type="gramStart"/>
      <w:r>
        <w:t>radius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newradius</w:t>
      </w:r>
      <w:proofErr w:type="spellEnd"/>
      <w:r>
        <w:t>){</w:t>
      </w:r>
    </w:p>
    <w:p w14:paraId="3DA3E569" w14:textId="77777777" w:rsidR="00765571" w:rsidRDefault="00765571" w:rsidP="00765571">
      <w:pPr>
        <w:pStyle w:val="Code"/>
      </w:pPr>
      <w:r>
        <w:tab/>
      </w:r>
      <w:r>
        <w:tab/>
        <w:t xml:space="preserve">radius = </w:t>
      </w:r>
      <w:proofErr w:type="spellStart"/>
      <w:r>
        <w:t>newradius</w:t>
      </w:r>
      <w:proofErr w:type="spellEnd"/>
      <w:r>
        <w:t>;</w:t>
      </w:r>
    </w:p>
    <w:p w14:paraId="53A4B73F" w14:textId="77777777" w:rsidR="00765571" w:rsidRDefault="00765571" w:rsidP="00765571">
      <w:pPr>
        <w:pStyle w:val="Code"/>
      </w:pPr>
      <w:r>
        <w:tab/>
        <w:t>}</w:t>
      </w:r>
    </w:p>
    <w:p w14:paraId="7116DE60" w14:textId="77777777" w:rsidR="00765571" w:rsidRDefault="00765571" w:rsidP="00765571">
      <w:pPr>
        <w:pStyle w:val="Code"/>
      </w:pPr>
    </w:p>
    <w:p w14:paraId="155DF7B2" w14:textId="77777777" w:rsidR="00765571" w:rsidRDefault="00765571" w:rsidP="00765571">
      <w:pPr>
        <w:pStyle w:val="Code"/>
      </w:pPr>
      <w:r>
        <w:tab/>
        <w:t xml:space="preserve">public Double </w:t>
      </w:r>
      <w:proofErr w:type="spellStart"/>
      <w:r>
        <w:t>get_</w:t>
      </w:r>
      <w:proofErr w:type="gramStart"/>
      <w:r>
        <w:t>radius</w:t>
      </w:r>
      <w:proofErr w:type="spellEnd"/>
      <w:r>
        <w:t>(</w:t>
      </w:r>
      <w:proofErr w:type="gramEnd"/>
      <w:r>
        <w:t>) {</w:t>
      </w:r>
    </w:p>
    <w:p w14:paraId="50F43404" w14:textId="77777777" w:rsidR="00765571" w:rsidRDefault="00765571" w:rsidP="00765571">
      <w:pPr>
        <w:pStyle w:val="Code"/>
      </w:pPr>
      <w:r>
        <w:tab/>
      </w:r>
      <w:r>
        <w:tab/>
        <w:t>return radius;</w:t>
      </w:r>
    </w:p>
    <w:p w14:paraId="437C5AD0" w14:textId="77777777" w:rsidR="00765571" w:rsidRDefault="00765571" w:rsidP="00765571">
      <w:pPr>
        <w:pStyle w:val="Code"/>
      </w:pPr>
      <w:r>
        <w:tab/>
        <w:t>}</w:t>
      </w:r>
    </w:p>
    <w:p w14:paraId="14B4C3D8" w14:textId="77777777" w:rsidR="00765571" w:rsidRDefault="00765571" w:rsidP="00765571">
      <w:pPr>
        <w:pStyle w:val="Code"/>
      </w:pPr>
    </w:p>
    <w:p w14:paraId="75C9E69E" w14:textId="77777777" w:rsidR="00765571" w:rsidRDefault="00765571" w:rsidP="00765571">
      <w:pPr>
        <w:pStyle w:val="Code"/>
      </w:pPr>
      <w:r>
        <w:tab/>
        <w:t xml:space="preserve">public Double </w:t>
      </w:r>
      <w:proofErr w:type="gramStart"/>
      <w:r>
        <w:t>area(</w:t>
      </w:r>
      <w:proofErr w:type="gramEnd"/>
      <w:r>
        <w:t>) {</w:t>
      </w:r>
    </w:p>
    <w:p w14:paraId="5DA14198" w14:textId="77777777" w:rsidR="00765571" w:rsidRDefault="00765571" w:rsidP="00765571">
      <w:pPr>
        <w:pStyle w:val="Code"/>
      </w:pPr>
      <w:r>
        <w:tab/>
      </w:r>
      <w:r>
        <w:tab/>
        <w:t xml:space="preserve">return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radius, 2);</w:t>
      </w:r>
    </w:p>
    <w:p w14:paraId="0E5E4A59" w14:textId="77777777" w:rsidR="00765571" w:rsidRDefault="00765571" w:rsidP="00765571">
      <w:pPr>
        <w:pStyle w:val="Code"/>
      </w:pPr>
      <w:r>
        <w:tab/>
        <w:t>}</w:t>
      </w:r>
    </w:p>
    <w:p w14:paraId="525701E9" w14:textId="77777777" w:rsidR="00765571" w:rsidRDefault="00765571" w:rsidP="00765571">
      <w:pPr>
        <w:pStyle w:val="Code"/>
      </w:pPr>
    </w:p>
    <w:p w14:paraId="6EF12FB8" w14:textId="77777777" w:rsidR="00765571" w:rsidRDefault="00765571" w:rsidP="00765571">
      <w:pPr>
        <w:pStyle w:val="Code"/>
      </w:pPr>
      <w:r>
        <w:tab/>
        <w:t xml:space="preserve">public Double </w:t>
      </w:r>
      <w:proofErr w:type="gramStart"/>
      <w:r>
        <w:t>perimeter(</w:t>
      </w:r>
      <w:proofErr w:type="gramEnd"/>
      <w:r>
        <w:t>) {</w:t>
      </w:r>
    </w:p>
    <w:p w14:paraId="35C08B26" w14:textId="77777777" w:rsidR="00765571" w:rsidRDefault="00765571" w:rsidP="00765571">
      <w:pPr>
        <w:pStyle w:val="Code"/>
      </w:pPr>
      <w:r>
        <w:tab/>
      </w:r>
      <w:r>
        <w:tab/>
        <w:t xml:space="preserve">return 2 * </w:t>
      </w:r>
      <w:proofErr w:type="spellStart"/>
      <w:r>
        <w:t>Math.PI</w:t>
      </w:r>
      <w:proofErr w:type="spellEnd"/>
      <w:r>
        <w:t xml:space="preserve"> * radius;</w:t>
      </w:r>
    </w:p>
    <w:p w14:paraId="36A6FA76" w14:textId="77777777" w:rsidR="00765571" w:rsidRDefault="00765571" w:rsidP="00765571">
      <w:pPr>
        <w:pStyle w:val="Code"/>
      </w:pPr>
      <w:r>
        <w:tab/>
        <w:t>}</w:t>
      </w:r>
    </w:p>
    <w:p w14:paraId="3EE3498C" w14:textId="77777777" w:rsidR="00765571" w:rsidRDefault="00765571" w:rsidP="00765571">
      <w:pPr>
        <w:pStyle w:val="Code"/>
      </w:pPr>
    </w:p>
    <w:p w14:paraId="3089610B" w14:textId="77777777" w:rsidR="00765571" w:rsidRDefault="00765571" w:rsidP="00765571">
      <w:pPr>
        <w:pStyle w:val="Code"/>
      </w:pPr>
      <w:r>
        <w:tab/>
        <w:t xml:space="preserve">public </w:t>
      </w:r>
      <w:proofErr w:type="gramStart"/>
      <w:r>
        <w:t>Double  volume</w:t>
      </w:r>
      <w:proofErr w:type="gramEnd"/>
      <w:r>
        <w:t>(){</w:t>
      </w:r>
    </w:p>
    <w:p w14:paraId="215CAD07" w14:textId="77777777" w:rsidR="00765571" w:rsidRDefault="00765571" w:rsidP="00765571">
      <w:pPr>
        <w:pStyle w:val="Code"/>
      </w:pPr>
      <w:r>
        <w:tab/>
      </w:r>
      <w:r>
        <w:tab/>
        <w:t>return 0.0;</w:t>
      </w:r>
    </w:p>
    <w:p w14:paraId="7B66AAB3" w14:textId="77777777" w:rsidR="00765571" w:rsidRDefault="00765571" w:rsidP="00765571">
      <w:pPr>
        <w:pStyle w:val="Code"/>
      </w:pPr>
      <w:r>
        <w:tab/>
        <w:t>}</w:t>
      </w:r>
    </w:p>
    <w:p w14:paraId="2CAF87F8" w14:textId="77777777" w:rsidR="00765571" w:rsidRDefault="00765571" w:rsidP="00765571">
      <w:pPr>
        <w:pStyle w:val="Code"/>
      </w:pPr>
    </w:p>
    <w:p w14:paraId="65000125" w14:textId="77777777" w:rsidR="00765571" w:rsidRDefault="00765571" w:rsidP="00765571">
      <w:pPr>
        <w:pStyle w:val="Code"/>
      </w:pPr>
    </w:p>
    <w:p w14:paraId="4C38D04B" w14:textId="77777777" w:rsidR="00765571" w:rsidRDefault="00765571" w:rsidP="00765571">
      <w:pPr>
        <w:pStyle w:val="Code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3A9B9DA5" w14:textId="77777777" w:rsidR="00765571" w:rsidRDefault="00765571" w:rsidP="00765571">
      <w:pPr>
        <w:pStyle w:val="Code"/>
      </w:pPr>
      <w:r>
        <w:tab/>
      </w:r>
      <w:r>
        <w:tab/>
        <w:t xml:space="preserve">String s = </w:t>
      </w:r>
      <w:proofErr w:type="spellStart"/>
      <w:proofErr w:type="gramStart"/>
      <w:r>
        <w:t>super.toString</w:t>
      </w:r>
      <w:proofErr w:type="spellEnd"/>
      <w:proofErr w:type="gramEnd"/>
      <w:r>
        <w:t>()+ "\</w:t>
      </w:r>
      <w:proofErr w:type="spellStart"/>
      <w:r>
        <w:t>nRadius</w:t>
      </w:r>
      <w:proofErr w:type="spellEnd"/>
      <w:r>
        <w:t>: " + radius;</w:t>
      </w:r>
    </w:p>
    <w:p w14:paraId="7EFB98F5" w14:textId="77777777" w:rsidR="00765571" w:rsidRDefault="00765571" w:rsidP="00765571">
      <w:pPr>
        <w:pStyle w:val="Code"/>
      </w:pPr>
      <w:r>
        <w:tab/>
      </w:r>
      <w:r>
        <w:tab/>
        <w:t>return s;</w:t>
      </w:r>
    </w:p>
    <w:p w14:paraId="1527DCED" w14:textId="77777777" w:rsidR="00765571" w:rsidRDefault="00765571" w:rsidP="00765571">
      <w:pPr>
        <w:pStyle w:val="Code"/>
      </w:pPr>
      <w:r>
        <w:tab/>
        <w:t>}</w:t>
      </w:r>
    </w:p>
    <w:p w14:paraId="3553358F" w14:textId="77777777" w:rsidR="00765571" w:rsidRDefault="00765571" w:rsidP="00765571">
      <w:pPr>
        <w:pStyle w:val="Code"/>
      </w:pPr>
    </w:p>
    <w:p w14:paraId="543A7109" w14:textId="77777777" w:rsidR="00765571" w:rsidRDefault="00765571" w:rsidP="00765571">
      <w:pPr>
        <w:pStyle w:val="Code"/>
      </w:pPr>
      <w:r>
        <w:t>}</w:t>
      </w:r>
    </w:p>
    <w:p w14:paraId="610F480D" w14:textId="77777777" w:rsidR="00765571" w:rsidRDefault="00765571" w:rsidP="00765571"/>
    <w:p w14:paraId="224BF623" w14:textId="77777777" w:rsidR="00765571" w:rsidRDefault="00765571" w:rsidP="00765571"/>
    <w:p w14:paraId="572E6744" w14:textId="77777777" w:rsidR="00765571" w:rsidRDefault="00765571" w:rsidP="00765571">
      <w:bookmarkStart w:id="0" w:name="_GoBack"/>
      <w:bookmarkEnd w:id="0"/>
      <w:r>
        <w:t>Terminal Output:</w:t>
      </w:r>
    </w:p>
    <w:p w14:paraId="2A3C91A4" w14:textId="77777777" w:rsidR="00765571" w:rsidRDefault="00765571" w:rsidP="00765571">
      <w:pPr>
        <w:pStyle w:val="Terminal"/>
      </w:pPr>
    </w:p>
    <w:p w14:paraId="70AC16AB" w14:textId="77777777" w:rsidR="00765571" w:rsidRDefault="00765571" w:rsidP="00765571">
      <w:pPr>
        <w:pStyle w:val="Terminal"/>
      </w:pPr>
      <w:r>
        <w:t>Here are the original values in r1:</w:t>
      </w:r>
    </w:p>
    <w:p w14:paraId="14EE9303" w14:textId="77777777" w:rsidR="00765571" w:rsidRDefault="00765571" w:rsidP="00765571">
      <w:pPr>
        <w:pStyle w:val="Terminal"/>
      </w:pPr>
    </w:p>
    <w:p w14:paraId="1F8A9B5B" w14:textId="77777777" w:rsidR="00765571" w:rsidRDefault="00765571" w:rsidP="00765571">
      <w:pPr>
        <w:pStyle w:val="Terminal"/>
      </w:pPr>
      <w:r>
        <w:t>Shape name: R1</w:t>
      </w:r>
    </w:p>
    <w:p w14:paraId="2376AD8E" w14:textId="77777777" w:rsidR="00765571" w:rsidRDefault="00765571" w:rsidP="00765571">
      <w:pPr>
        <w:pStyle w:val="Terminal"/>
      </w:pPr>
      <w:r>
        <w:t xml:space="preserve">Origin: </w:t>
      </w:r>
      <w:proofErr w:type="spellStart"/>
      <w:r>
        <w:t>X_coordinate</w:t>
      </w:r>
      <w:proofErr w:type="spellEnd"/>
      <w:r>
        <w:t>: 3.0</w:t>
      </w:r>
    </w:p>
    <w:p w14:paraId="1AECDC9B" w14:textId="77777777" w:rsidR="00765571" w:rsidRDefault="00765571" w:rsidP="00765571">
      <w:pPr>
        <w:pStyle w:val="Terminal"/>
      </w:pPr>
      <w:r>
        <w:t>Y-coordinate: 4.0</w:t>
      </w:r>
    </w:p>
    <w:p w14:paraId="0BD7ECBF" w14:textId="77777777" w:rsidR="00765571" w:rsidRDefault="00765571" w:rsidP="00765571">
      <w:pPr>
        <w:pStyle w:val="Terminal"/>
      </w:pPr>
      <w:r>
        <w:t>Black point</w:t>
      </w:r>
    </w:p>
    <w:p w14:paraId="75A204F8" w14:textId="77777777" w:rsidR="00765571" w:rsidRDefault="00765571" w:rsidP="00765571">
      <w:pPr>
        <w:pStyle w:val="Terminal"/>
      </w:pPr>
      <w:r>
        <w:t>Width: 6.0</w:t>
      </w:r>
    </w:p>
    <w:p w14:paraId="63A59707" w14:textId="77777777" w:rsidR="00765571" w:rsidRDefault="00765571" w:rsidP="00765571">
      <w:pPr>
        <w:pStyle w:val="Terminal"/>
      </w:pPr>
      <w:r>
        <w:t>Length: 5.0</w:t>
      </w:r>
    </w:p>
    <w:p w14:paraId="629FC7F9" w14:textId="77777777" w:rsidR="00765571" w:rsidRDefault="00765571" w:rsidP="00765571">
      <w:pPr>
        <w:pStyle w:val="Terminal"/>
      </w:pPr>
    </w:p>
    <w:p w14:paraId="26C792E5" w14:textId="77777777" w:rsidR="00765571" w:rsidRDefault="00765571" w:rsidP="00765571">
      <w:pPr>
        <w:pStyle w:val="Terminal"/>
      </w:pPr>
      <w:r>
        <w:t>Here are the original values in c1:</w:t>
      </w:r>
    </w:p>
    <w:p w14:paraId="515B2332" w14:textId="77777777" w:rsidR="00765571" w:rsidRDefault="00765571" w:rsidP="00765571">
      <w:pPr>
        <w:pStyle w:val="Terminal"/>
      </w:pPr>
    </w:p>
    <w:p w14:paraId="3062245C" w14:textId="77777777" w:rsidR="00765571" w:rsidRDefault="00765571" w:rsidP="00765571">
      <w:pPr>
        <w:pStyle w:val="Terminal"/>
      </w:pPr>
      <w:r>
        <w:t>Shape name: C1</w:t>
      </w:r>
    </w:p>
    <w:p w14:paraId="4019A62D" w14:textId="77777777" w:rsidR="00765571" w:rsidRDefault="00765571" w:rsidP="00765571">
      <w:pPr>
        <w:pStyle w:val="Terminal"/>
      </w:pPr>
      <w:r>
        <w:t xml:space="preserve">Origin: </w:t>
      </w:r>
      <w:proofErr w:type="spellStart"/>
      <w:r>
        <w:t>X_coordinate</w:t>
      </w:r>
      <w:proofErr w:type="spellEnd"/>
      <w:r>
        <w:t>: 13.0</w:t>
      </w:r>
    </w:p>
    <w:p w14:paraId="3308F480" w14:textId="77777777" w:rsidR="00765571" w:rsidRDefault="00765571" w:rsidP="00765571">
      <w:pPr>
        <w:pStyle w:val="Terminal"/>
      </w:pPr>
      <w:r>
        <w:t>Y-coordinate: 14.0</w:t>
      </w:r>
    </w:p>
    <w:p w14:paraId="79989868" w14:textId="77777777" w:rsidR="00765571" w:rsidRDefault="00765571" w:rsidP="00765571">
      <w:pPr>
        <w:pStyle w:val="Terminal"/>
      </w:pPr>
      <w:r>
        <w:t>Green point</w:t>
      </w:r>
    </w:p>
    <w:p w14:paraId="6E1BB9AD" w14:textId="77777777" w:rsidR="00765571" w:rsidRDefault="00765571" w:rsidP="00765571">
      <w:pPr>
        <w:pStyle w:val="Terminal"/>
      </w:pPr>
      <w:r>
        <w:t>Radius: 15.0</w:t>
      </w:r>
    </w:p>
    <w:p w14:paraId="38AF1144" w14:textId="77777777" w:rsidR="00765571" w:rsidRDefault="00765571" w:rsidP="00765571">
      <w:pPr>
        <w:pStyle w:val="Terminal"/>
      </w:pPr>
    </w:p>
    <w:p w14:paraId="2F363B71" w14:textId="77777777" w:rsidR="00765571" w:rsidRDefault="00765571" w:rsidP="00765571">
      <w:pPr>
        <w:pStyle w:val="Terminal"/>
      </w:pPr>
      <w:r>
        <w:t>Here are the original values in r2:</w:t>
      </w:r>
    </w:p>
    <w:p w14:paraId="4E931A71" w14:textId="77777777" w:rsidR="00765571" w:rsidRDefault="00765571" w:rsidP="00765571">
      <w:pPr>
        <w:pStyle w:val="Terminal"/>
      </w:pPr>
    </w:p>
    <w:p w14:paraId="7C6A4A52" w14:textId="77777777" w:rsidR="00765571" w:rsidRDefault="00765571" w:rsidP="00765571">
      <w:pPr>
        <w:pStyle w:val="Terminal"/>
      </w:pPr>
      <w:r>
        <w:t>Shape name: R2</w:t>
      </w:r>
    </w:p>
    <w:p w14:paraId="14B233DD" w14:textId="77777777" w:rsidR="00765571" w:rsidRDefault="00765571" w:rsidP="00765571">
      <w:pPr>
        <w:pStyle w:val="Terminal"/>
      </w:pPr>
      <w:r>
        <w:t xml:space="preserve">Origin: </w:t>
      </w:r>
      <w:proofErr w:type="spellStart"/>
      <w:r>
        <w:t>X_coordinate</w:t>
      </w:r>
      <w:proofErr w:type="spellEnd"/>
      <w:r>
        <w:t>: 23.0</w:t>
      </w:r>
    </w:p>
    <w:p w14:paraId="137C535E" w14:textId="77777777" w:rsidR="00765571" w:rsidRDefault="00765571" w:rsidP="00765571">
      <w:pPr>
        <w:pStyle w:val="Terminal"/>
      </w:pPr>
      <w:r>
        <w:t>Y-coordinate: 24.0</w:t>
      </w:r>
    </w:p>
    <w:p w14:paraId="23970BD3" w14:textId="77777777" w:rsidR="00765571" w:rsidRDefault="00765571" w:rsidP="00765571">
      <w:pPr>
        <w:pStyle w:val="Terminal"/>
      </w:pPr>
      <w:r>
        <w:t>Black point</w:t>
      </w:r>
    </w:p>
    <w:p w14:paraId="74AD6CD9" w14:textId="77777777" w:rsidR="00765571" w:rsidRDefault="00765571" w:rsidP="00765571">
      <w:pPr>
        <w:pStyle w:val="Terminal"/>
      </w:pPr>
      <w:r>
        <w:t>Width: 26.0</w:t>
      </w:r>
    </w:p>
    <w:p w14:paraId="3C35C0CF" w14:textId="77777777" w:rsidR="00765571" w:rsidRDefault="00765571" w:rsidP="00765571">
      <w:pPr>
        <w:pStyle w:val="Terminal"/>
      </w:pPr>
      <w:r>
        <w:t>Length: 25.0</w:t>
      </w:r>
    </w:p>
    <w:p w14:paraId="7532A854" w14:textId="77777777" w:rsidR="00765571" w:rsidRDefault="00765571" w:rsidP="00765571">
      <w:pPr>
        <w:pStyle w:val="Terminal"/>
      </w:pPr>
      <w:r>
        <w:t>Here are the original values in c2:</w:t>
      </w:r>
    </w:p>
    <w:p w14:paraId="33708445" w14:textId="77777777" w:rsidR="00765571" w:rsidRDefault="00765571" w:rsidP="00765571">
      <w:pPr>
        <w:pStyle w:val="Terminal"/>
      </w:pPr>
    </w:p>
    <w:p w14:paraId="7E8F1850" w14:textId="77777777" w:rsidR="00765571" w:rsidRDefault="00765571" w:rsidP="00765571">
      <w:pPr>
        <w:pStyle w:val="Terminal"/>
      </w:pPr>
      <w:r>
        <w:t>Shape name: C2</w:t>
      </w:r>
    </w:p>
    <w:p w14:paraId="52A4BFAE" w14:textId="77777777" w:rsidR="00765571" w:rsidRDefault="00765571" w:rsidP="00765571">
      <w:pPr>
        <w:pStyle w:val="Terminal"/>
      </w:pPr>
      <w:r>
        <w:t xml:space="preserve">Origin: </w:t>
      </w:r>
      <w:proofErr w:type="spellStart"/>
      <w:r>
        <w:t>X_coordinate</w:t>
      </w:r>
      <w:proofErr w:type="spellEnd"/>
      <w:r>
        <w:t>: 33.0</w:t>
      </w:r>
    </w:p>
    <w:p w14:paraId="155A518D" w14:textId="77777777" w:rsidR="00765571" w:rsidRDefault="00765571" w:rsidP="00765571">
      <w:pPr>
        <w:pStyle w:val="Terminal"/>
      </w:pPr>
      <w:r>
        <w:t>Y-coordinate: 34.0</w:t>
      </w:r>
    </w:p>
    <w:p w14:paraId="44F751CF" w14:textId="77777777" w:rsidR="00765571" w:rsidRDefault="00765571" w:rsidP="00765571">
      <w:pPr>
        <w:pStyle w:val="Terminal"/>
      </w:pPr>
      <w:r>
        <w:t>Yellow point</w:t>
      </w:r>
    </w:p>
    <w:p w14:paraId="5F0A45E4" w14:textId="77777777" w:rsidR="00765571" w:rsidRDefault="00765571" w:rsidP="00765571">
      <w:pPr>
        <w:pStyle w:val="Terminal"/>
      </w:pPr>
      <w:r>
        <w:t>Radius: 35.0</w:t>
      </w:r>
    </w:p>
    <w:p w14:paraId="282837E9" w14:textId="77777777" w:rsidR="00765571" w:rsidRDefault="00765571" w:rsidP="00765571">
      <w:pPr>
        <w:pStyle w:val="Terminal"/>
      </w:pPr>
    </w:p>
    <w:p w14:paraId="29F5B7B1" w14:textId="77777777" w:rsidR="00765571" w:rsidRDefault="00765571" w:rsidP="00765571">
      <w:pPr>
        <w:pStyle w:val="Terminal"/>
      </w:pPr>
      <w:r>
        <w:t>Here are the original values in p1:</w:t>
      </w:r>
    </w:p>
    <w:p w14:paraId="5294D72B" w14:textId="77777777" w:rsidR="00765571" w:rsidRDefault="00765571" w:rsidP="00765571">
      <w:pPr>
        <w:pStyle w:val="Terminal"/>
      </w:pPr>
    </w:p>
    <w:p w14:paraId="330F6C9B" w14:textId="77777777" w:rsidR="00765571" w:rsidRDefault="00765571" w:rsidP="00765571">
      <w:pPr>
        <w:pStyle w:val="Terminal"/>
      </w:pPr>
      <w:r>
        <w:t>Shape name: P1</w:t>
      </w:r>
    </w:p>
    <w:p w14:paraId="71C643EE" w14:textId="77777777" w:rsidR="00765571" w:rsidRDefault="00765571" w:rsidP="00765571">
      <w:pPr>
        <w:pStyle w:val="Terminal"/>
      </w:pPr>
      <w:r>
        <w:t xml:space="preserve">Origin: </w:t>
      </w:r>
      <w:proofErr w:type="spellStart"/>
      <w:r>
        <w:t>X_coordinate</w:t>
      </w:r>
      <w:proofErr w:type="spellEnd"/>
      <w:r>
        <w:t>: 43.0</w:t>
      </w:r>
    </w:p>
    <w:p w14:paraId="5E29088E" w14:textId="77777777" w:rsidR="00765571" w:rsidRDefault="00765571" w:rsidP="00765571">
      <w:pPr>
        <w:pStyle w:val="Terminal"/>
      </w:pPr>
      <w:r>
        <w:t>Y-coordinate: 44.0</w:t>
      </w:r>
    </w:p>
    <w:p w14:paraId="673A1C9B" w14:textId="77777777" w:rsidR="00765571" w:rsidRDefault="00765571" w:rsidP="00765571">
      <w:pPr>
        <w:pStyle w:val="Terminal"/>
      </w:pPr>
      <w:r>
        <w:t>White point</w:t>
      </w:r>
    </w:p>
    <w:p w14:paraId="3B684B2A" w14:textId="77777777" w:rsidR="00765571" w:rsidRDefault="00765571" w:rsidP="00765571">
      <w:pPr>
        <w:pStyle w:val="Terminal"/>
      </w:pPr>
      <w:r>
        <w:t>Width: 46.0</w:t>
      </w:r>
    </w:p>
    <w:p w14:paraId="2B185078" w14:textId="77777777" w:rsidR="00765571" w:rsidRDefault="00765571" w:rsidP="00765571">
      <w:pPr>
        <w:pStyle w:val="Terminal"/>
      </w:pPr>
      <w:r>
        <w:t>Length: 45.0</w:t>
      </w:r>
    </w:p>
    <w:p w14:paraId="5ED3C6A3" w14:textId="77777777" w:rsidR="00765571" w:rsidRDefault="00765571" w:rsidP="00765571">
      <w:pPr>
        <w:pStyle w:val="Terminal"/>
      </w:pPr>
      <w:r>
        <w:t>height: 47.0</w:t>
      </w:r>
    </w:p>
    <w:p w14:paraId="7D783A25" w14:textId="77777777" w:rsidR="00765571" w:rsidRDefault="00765571" w:rsidP="00765571">
      <w:pPr>
        <w:pStyle w:val="Terminal"/>
      </w:pPr>
    </w:p>
    <w:p w14:paraId="085BA2F8" w14:textId="77777777" w:rsidR="00765571" w:rsidRDefault="00765571" w:rsidP="00765571">
      <w:pPr>
        <w:pStyle w:val="Terminal"/>
      </w:pPr>
      <w:r>
        <w:t>Here are the original values in p2:</w:t>
      </w:r>
    </w:p>
    <w:p w14:paraId="3E87AB95" w14:textId="77777777" w:rsidR="00765571" w:rsidRDefault="00765571" w:rsidP="00765571">
      <w:pPr>
        <w:pStyle w:val="Terminal"/>
      </w:pPr>
    </w:p>
    <w:p w14:paraId="75CE4266" w14:textId="77777777" w:rsidR="00765571" w:rsidRDefault="00765571" w:rsidP="00765571">
      <w:pPr>
        <w:pStyle w:val="Terminal"/>
      </w:pPr>
      <w:r>
        <w:t>Shape name: P2</w:t>
      </w:r>
    </w:p>
    <w:p w14:paraId="04D64A01" w14:textId="77777777" w:rsidR="00765571" w:rsidRDefault="00765571" w:rsidP="00765571">
      <w:pPr>
        <w:pStyle w:val="Terminal"/>
      </w:pPr>
      <w:r>
        <w:t xml:space="preserve">Origin: </w:t>
      </w:r>
      <w:proofErr w:type="spellStart"/>
      <w:r>
        <w:t>X_coordinate</w:t>
      </w:r>
      <w:proofErr w:type="spellEnd"/>
      <w:r>
        <w:t>: 53.0</w:t>
      </w:r>
    </w:p>
    <w:p w14:paraId="2BE1C116" w14:textId="77777777" w:rsidR="00765571" w:rsidRDefault="00765571" w:rsidP="00765571">
      <w:pPr>
        <w:pStyle w:val="Terminal"/>
      </w:pPr>
      <w:r>
        <w:t>Y-coordinate: 54.0</w:t>
      </w:r>
    </w:p>
    <w:p w14:paraId="0EB92FBA" w14:textId="77777777" w:rsidR="00765571" w:rsidRDefault="00765571" w:rsidP="00765571">
      <w:pPr>
        <w:pStyle w:val="Terminal"/>
      </w:pPr>
      <w:r>
        <w:t>Gray point</w:t>
      </w:r>
    </w:p>
    <w:p w14:paraId="7168B807" w14:textId="77777777" w:rsidR="00765571" w:rsidRDefault="00765571" w:rsidP="00765571">
      <w:pPr>
        <w:pStyle w:val="Terminal"/>
      </w:pPr>
      <w:r>
        <w:t>Width: 56.0</w:t>
      </w:r>
    </w:p>
    <w:p w14:paraId="5968CCFE" w14:textId="77777777" w:rsidR="00765571" w:rsidRDefault="00765571" w:rsidP="00765571">
      <w:pPr>
        <w:pStyle w:val="Terminal"/>
      </w:pPr>
      <w:r>
        <w:t>Length: 55.0</w:t>
      </w:r>
    </w:p>
    <w:p w14:paraId="248D0E35" w14:textId="77777777" w:rsidR="00765571" w:rsidRDefault="00765571" w:rsidP="00765571">
      <w:pPr>
        <w:pStyle w:val="Terminal"/>
      </w:pPr>
      <w:r>
        <w:t>height: 57.0</w:t>
      </w:r>
    </w:p>
    <w:p w14:paraId="5266CA3D" w14:textId="77777777" w:rsidR="00765571" w:rsidRDefault="00765571" w:rsidP="00765571">
      <w:pPr>
        <w:pStyle w:val="Terminal"/>
      </w:pPr>
    </w:p>
    <w:p w14:paraId="4C696ED6" w14:textId="77777777" w:rsidR="00765571" w:rsidRDefault="00765571" w:rsidP="00765571">
      <w:pPr>
        <w:pStyle w:val="Terminal"/>
      </w:pPr>
    </w:p>
    <w:p w14:paraId="03CDD812" w14:textId="77777777" w:rsidR="00765571" w:rsidRDefault="00765571" w:rsidP="00765571">
      <w:pPr>
        <w:pStyle w:val="Terminal"/>
      </w:pPr>
      <w:r>
        <w:t>Making r1 copy of r2, c1 copy of c2, p1 copy of p2:</w:t>
      </w:r>
    </w:p>
    <w:p w14:paraId="0AE6D33B" w14:textId="77777777" w:rsidR="00765571" w:rsidRDefault="00765571" w:rsidP="00765571">
      <w:pPr>
        <w:pStyle w:val="Terminal"/>
      </w:pPr>
    </w:p>
    <w:p w14:paraId="544223BF" w14:textId="77777777" w:rsidR="00765571" w:rsidRDefault="00765571" w:rsidP="00765571">
      <w:pPr>
        <w:pStyle w:val="Terminal"/>
      </w:pPr>
      <w:r>
        <w:t>Here are values for r1 after trying to make it a copy of r2:</w:t>
      </w:r>
    </w:p>
    <w:p w14:paraId="086241C3" w14:textId="77777777" w:rsidR="00765571" w:rsidRDefault="00765571" w:rsidP="00765571">
      <w:pPr>
        <w:pStyle w:val="Terminal"/>
      </w:pPr>
    </w:p>
    <w:p w14:paraId="3C81947B" w14:textId="77777777" w:rsidR="00765571" w:rsidRDefault="00765571" w:rsidP="00765571">
      <w:pPr>
        <w:pStyle w:val="Terminal"/>
      </w:pPr>
      <w:r>
        <w:t>Shape name: R2</w:t>
      </w:r>
    </w:p>
    <w:p w14:paraId="522A06D4" w14:textId="77777777" w:rsidR="00765571" w:rsidRDefault="00765571" w:rsidP="00765571">
      <w:pPr>
        <w:pStyle w:val="Terminal"/>
      </w:pPr>
      <w:r>
        <w:t xml:space="preserve">Origin: </w:t>
      </w:r>
      <w:proofErr w:type="spellStart"/>
      <w:r>
        <w:t>X_coordinate</w:t>
      </w:r>
      <w:proofErr w:type="spellEnd"/>
      <w:r>
        <w:t>: 23.0</w:t>
      </w:r>
    </w:p>
    <w:p w14:paraId="3154CC2E" w14:textId="77777777" w:rsidR="00765571" w:rsidRDefault="00765571" w:rsidP="00765571">
      <w:pPr>
        <w:pStyle w:val="Terminal"/>
      </w:pPr>
      <w:r>
        <w:t>Y-coordinate: 24.0</w:t>
      </w:r>
    </w:p>
    <w:p w14:paraId="1D29E066" w14:textId="77777777" w:rsidR="00765571" w:rsidRDefault="00765571" w:rsidP="00765571">
      <w:pPr>
        <w:pStyle w:val="Terminal"/>
      </w:pPr>
      <w:r>
        <w:t>Black point</w:t>
      </w:r>
    </w:p>
    <w:p w14:paraId="6A925ACE" w14:textId="77777777" w:rsidR="00765571" w:rsidRDefault="00765571" w:rsidP="00765571">
      <w:pPr>
        <w:pStyle w:val="Terminal"/>
      </w:pPr>
      <w:r>
        <w:t>Width: 26.0</w:t>
      </w:r>
    </w:p>
    <w:p w14:paraId="0BB2820E" w14:textId="77777777" w:rsidR="00765571" w:rsidRDefault="00765571" w:rsidP="00765571">
      <w:pPr>
        <w:pStyle w:val="Terminal"/>
      </w:pPr>
      <w:r>
        <w:t>Length: 25.0</w:t>
      </w:r>
    </w:p>
    <w:p w14:paraId="5A34182B" w14:textId="77777777" w:rsidR="00765571" w:rsidRDefault="00765571" w:rsidP="00765571">
      <w:pPr>
        <w:pStyle w:val="Terminal"/>
      </w:pPr>
    </w:p>
    <w:p w14:paraId="1B901598" w14:textId="77777777" w:rsidR="00765571" w:rsidRDefault="00765571" w:rsidP="00765571">
      <w:pPr>
        <w:pStyle w:val="Terminal"/>
      </w:pPr>
      <w:r>
        <w:t>Here are values for c1 after trying to make it a copy of c2:</w:t>
      </w:r>
    </w:p>
    <w:p w14:paraId="0199383F" w14:textId="77777777" w:rsidR="00765571" w:rsidRDefault="00765571" w:rsidP="00765571">
      <w:pPr>
        <w:pStyle w:val="Terminal"/>
      </w:pPr>
    </w:p>
    <w:p w14:paraId="6E0F7C0F" w14:textId="77777777" w:rsidR="00765571" w:rsidRDefault="00765571" w:rsidP="00765571">
      <w:pPr>
        <w:pStyle w:val="Terminal"/>
      </w:pPr>
      <w:r>
        <w:t>Shape name: C2</w:t>
      </w:r>
    </w:p>
    <w:p w14:paraId="63174DF9" w14:textId="77777777" w:rsidR="00765571" w:rsidRDefault="00765571" w:rsidP="00765571">
      <w:pPr>
        <w:pStyle w:val="Terminal"/>
      </w:pPr>
      <w:r>
        <w:t xml:space="preserve">Origin: </w:t>
      </w:r>
      <w:proofErr w:type="spellStart"/>
      <w:r>
        <w:t>X_coordinate</w:t>
      </w:r>
      <w:proofErr w:type="spellEnd"/>
      <w:r>
        <w:t>: 33.0</w:t>
      </w:r>
    </w:p>
    <w:p w14:paraId="10173EDF" w14:textId="77777777" w:rsidR="00765571" w:rsidRDefault="00765571" w:rsidP="00765571">
      <w:pPr>
        <w:pStyle w:val="Terminal"/>
      </w:pPr>
      <w:r>
        <w:t>Y-coordinate: 34.0</w:t>
      </w:r>
    </w:p>
    <w:p w14:paraId="66D3BCB0" w14:textId="77777777" w:rsidR="00765571" w:rsidRDefault="00765571" w:rsidP="00765571">
      <w:pPr>
        <w:pStyle w:val="Terminal"/>
      </w:pPr>
      <w:r>
        <w:t>Yellow point</w:t>
      </w:r>
    </w:p>
    <w:p w14:paraId="63FA974F" w14:textId="77777777" w:rsidR="00765571" w:rsidRDefault="00765571" w:rsidP="00765571">
      <w:pPr>
        <w:pStyle w:val="Terminal"/>
      </w:pPr>
      <w:r>
        <w:t>Radius: 35.0</w:t>
      </w:r>
    </w:p>
    <w:p w14:paraId="1F8B96B4" w14:textId="77777777" w:rsidR="00765571" w:rsidRDefault="00765571" w:rsidP="00765571">
      <w:pPr>
        <w:pStyle w:val="Terminal"/>
      </w:pPr>
    </w:p>
    <w:p w14:paraId="49214B89" w14:textId="77777777" w:rsidR="00765571" w:rsidRDefault="00765571" w:rsidP="00765571">
      <w:pPr>
        <w:pStyle w:val="Terminal"/>
      </w:pPr>
      <w:r>
        <w:t>Here are values for p1 after trying to make it a copy of p2:</w:t>
      </w:r>
    </w:p>
    <w:p w14:paraId="1D5B9FF0" w14:textId="77777777" w:rsidR="00765571" w:rsidRDefault="00765571" w:rsidP="00765571">
      <w:pPr>
        <w:pStyle w:val="Terminal"/>
      </w:pPr>
    </w:p>
    <w:p w14:paraId="5F137382" w14:textId="77777777" w:rsidR="00765571" w:rsidRDefault="00765571" w:rsidP="00765571">
      <w:pPr>
        <w:pStyle w:val="Terminal"/>
      </w:pPr>
      <w:r>
        <w:t>Shape name: P2</w:t>
      </w:r>
    </w:p>
    <w:p w14:paraId="08431A59" w14:textId="77777777" w:rsidR="00765571" w:rsidRDefault="00765571" w:rsidP="00765571">
      <w:pPr>
        <w:pStyle w:val="Terminal"/>
      </w:pPr>
      <w:r>
        <w:t xml:space="preserve">Origin: </w:t>
      </w:r>
      <w:proofErr w:type="spellStart"/>
      <w:r>
        <w:t>X_coordinate</w:t>
      </w:r>
      <w:proofErr w:type="spellEnd"/>
      <w:r>
        <w:t>: 53.0</w:t>
      </w:r>
    </w:p>
    <w:p w14:paraId="11566CD3" w14:textId="77777777" w:rsidR="00765571" w:rsidRDefault="00765571" w:rsidP="00765571">
      <w:pPr>
        <w:pStyle w:val="Terminal"/>
      </w:pPr>
      <w:r>
        <w:t>Y-coordinate: 54.0</w:t>
      </w:r>
    </w:p>
    <w:p w14:paraId="3B999FBD" w14:textId="77777777" w:rsidR="00765571" w:rsidRDefault="00765571" w:rsidP="00765571">
      <w:pPr>
        <w:pStyle w:val="Terminal"/>
      </w:pPr>
      <w:r>
        <w:t>Gray point</w:t>
      </w:r>
    </w:p>
    <w:p w14:paraId="0F91DB46" w14:textId="77777777" w:rsidR="00765571" w:rsidRDefault="00765571" w:rsidP="00765571">
      <w:pPr>
        <w:pStyle w:val="Terminal"/>
      </w:pPr>
      <w:r>
        <w:t>Width: 56.0</w:t>
      </w:r>
    </w:p>
    <w:p w14:paraId="6995B616" w14:textId="77777777" w:rsidR="00765571" w:rsidRDefault="00765571" w:rsidP="00765571">
      <w:pPr>
        <w:pStyle w:val="Terminal"/>
      </w:pPr>
      <w:r>
        <w:t>Length: 55.0</w:t>
      </w:r>
    </w:p>
    <w:p w14:paraId="2F7769E5" w14:textId="77777777" w:rsidR="00765571" w:rsidRPr="00C62A8B" w:rsidRDefault="00765571" w:rsidP="00765571">
      <w:pPr>
        <w:pStyle w:val="Terminal"/>
      </w:pPr>
      <w:r>
        <w:t>height: 57.0</w:t>
      </w:r>
    </w:p>
    <w:sectPr w:rsidR="00765571" w:rsidRPr="00C62A8B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71"/>
    <w:rsid w:val="00093A3C"/>
    <w:rsid w:val="00157EDB"/>
    <w:rsid w:val="002156DA"/>
    <w:rsid w:val="00282B87"/>
    <w:rsid w:val="003C76E0"/>
    <w:rsid w:val="005C4645"/>
    <w:rsid w:val="00765571"/>
    <w:rsid w:val="008472C1"/>
    <w:rsid w:val="009A1179"/>
    <w:rsid w:val="009E3445"/>
    <w:rsid w:val="00B2151C"/>
    <w:rsid w:val="00C62A8B"/>
    <w:rsid w:val="00C724A8"/>
    <w:rsid w:val="00E26557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85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SF%2040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ENSF 409 Postlab.dotx</Template>
  <TotalTime>3</TotalTime>
  <Pages>14</Pages>
  <Words>1711</Words>
  <Characters>9755</Characters>
  <Application>Microsoft Macintosh Word</Application>
  <DocSecurity>0</DocSecurity>
  <Lines>81</Lines>
  <Paragraphs>22</Paragraphs>
  <ScaleCrop>false</ScaleCrop>
  <LinksUpToDate>false</LinksUpToDate>
  <CharactersWithSpaces>11444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1</cp:revision>
  <dcterms:created xsi:type="dcterms:W3CDTF">2016-02-12T21:03:00Z</dcterms:created>
  <dcterms:modified xsi:type="dcterms:W3CDTF">2016-02-12T21:06:00Z</dcterms:modified>
</cp:coreProperties>
</file>