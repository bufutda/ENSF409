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3EB90" w14:textId="77777777" w:rsidR="00C62A8B" w:rsidRDefault="00C62A8B">
      <w:pPr>
        <w:rPr>
          <w:b/>
          <w:lang w:val="en-CA"/>
        </w:rPr>
      </w:pPr>
    </w:p>
    <w:p w14:paraId="17D0C67C" w14:textId="77777777" w:rsidR="00C62A8B" w:rsidRDefault="00C62A8B">
      <w:pPr>
        <w:rPr>
          <w:b/>
          <w:lang w:val="en-CA"/>
        </w:rPr>
      </w:pPr>
    </w:p>
    <w:p w14:paraId="3F5B4E5A" w14:textId="77777777" w:rsidR="00C62A8B" w:rsidRDefault="00C62A8B">
      <w:pPr>
        <w:rPr>
          <w:b/>
          <w:lang w:val="en-CA"/>
        </w:rPr>
      </w:pPr>
    </w:p>
    <w:p w14:paraId="2CD99B3A" w14:textId="77777777" w:rsidR="00C62A8B" w:rsidRDefault="00C62A8B">
      <w:pPr>
        <w:rPr>
          <w:b/>
          <w:lang w:val="en-CA"/>
        </w:rPr>
      </w:pPr>
    </w:p>
    <w:p w14:paraId="3324D351" w14:textId="77777777" w:rsidR="00C62A8B" w:rsidRDefault="00C62A8B">
      <w:pPr>
        <w:rPr>
          <w:b/>
          <w:lang w:val="en-CA"/>
        </w:rPr>
      </w:pPr>
    </w:p>
    <w:p w14:paraId="26CB9CB3" w14:textId="77777777" w:rsidR="00C62A8B" w:rsidRDefault="00C62A8B">
      <w:pPr>
        <w:rPr>
          <w:b/>
          <w:lang w:val="en-CA"/>
        </w:rPr>
      </w:pPr>
    </w:p>
    <w:p w14:paraId="6C47436F" w14:textId="77777777" w:rsidR="00C62A8B" w:rsidRDefault="00C62A8B">
      <w:pPr>
        <w:rPr>
          <w:b/>
          <w:lang w:val="en-CA"/>
        </w:rPr>
      </w:pPr>
    </w:p>
    <w:p w14:paraId="04F2F350" w14:textId="77777777" w:rsidR="00C62A8B" w:rsidRDefault="00C62A8B">
      <w:pPr>
        <w:rPr>
          <w:b/>
          <w:lang w:val="en-CA"/>
        </w:rPr>
      </w:pPr>
    </w:p>
    <w:p w14:paraId="776CEC72" w14:textId="77777777" w:rsidR="00C62A8B" w:rsidRDefault="00C62A8B">
      <w:pPr>
        <w:rPr>
          <w:b/>
          <w:lang w:val="en-CA"/>
        </w:rPr>
      </w:pPr>
    </w:p>
    <w:p w14:paraId="28B7CDF2" w14:textId="77777777" w:rsidR="00C62A8B" w:rsidRDefault="00C62A8B">
      <w:pPr>
        <w:rPr>
          <w:b/>
          <w:lang w:val="en-CA"/>
        </w:rPr>
      </w:pPr>
    </w:p>
    <w:p w14:paraId="2E64928F" w14:textId="77777777" w:rsidR="00C62A8B" w:rsidRDefault="00C62A8B">
      <w:pPr>
        <w:rPr>
          <w:b/>
          <w:lang w:val="en-CA"/>
        </w:rPr>
      </w:pPr>
    </w:p>
    <w:p w14:paraId="63574307" w14:textId="77777777" w:rsidR="00C62A8B" w:rsidRDefault="00C62A8B">
      <w:pPr>
        <w:rPr>
          <w:b/>
          <w:lang w:val="en-CA"/>
        </w:rPr>
      </w:pPr>
    </w:p>
    <w:p w14:paraId="25B33D89" w14:textId="77777777" w:rsidR="00C62A8B" w:rsidRDefault="00C62A8B">
      <w:pPr>
        <w:rPr>
          <w:b/>
          <w:lang w:val="en-CA"/>
        </w:rPr>
      </w:pPr>
    </w:p>
    <w:p w14:paraId="684C6A03" w14:textId="77777777" w:rsidR="00C62A8B" w:rsidRDefault="00C62A8B">
      <w:pPr>
        <w:rPr>
          <w:b/>
          <w:lang w:val="en-CA"/>
        </w:rPr>
      </w:pPr>
    </w:p>
    <w:p w14:paraId="568BEC99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51009EEB" w14:textId="77777777" w:rsidR="00C62A8B" w:rsidRPr="00C62A8B" w:rsidRDefault="00163C5C" w:rsidP="00C62A8B">
      <w:pPr>
        <w:ind w:left="1440"/>
        <w:rPr>
          <w:b/>
          <w:lang w:val="en-CA"/>
        </w:rPr>
      </w:pPr>
      <w:r>
        <w:rPr>
          <w:b/>
          <w:lang w:val="en-CA"/>
        </w:rPr>
        <w:t>Lab 3</w:t>
      </w:r>
    </w:p>
    <w:p w14:paraId="1FDD8872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10C8468C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 w:rsidR="00163C5C">
        <w:rPr>
          <w:b/>
          <w:lang w:val="en-CA"/>
        </w:rPr>
        <w:t>s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  <w:r w:rsidR="00163C5C">
        <w:rPr>
          <w:lang w:val="en-CA"/>
        </w:rPr>
        <w:t>, Connor Newman</w:t>
      </w:r>
    </w:p>
    <w:p w14:paraId="6E47271F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163C5C">
        <w:rPr>
          <w:lang w:val="en-CA"/>
        </w:rPr>
        <w:t>: Feb 5</w:t>
      </w:r>
      <w:r>
        <w:rPr>
          <w:lang w:val="en-CA"/>
        </w:rPr>
        <w:t>, 2016</w:t>
      </w:r>
    </w:p>
    <w:p w14:paraId="3AB4CE4B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455ADACD" w14:textId="77777777" w:rsidR="00C62A8B" w:rsidRDefault="00163C5C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4988D638" w14:textId="77777777" w:rsidR="00C62A8B" w:rsidRDefault="00163C5C" w:rsidP="00C62A8B">
      <w:pPr>
        <w:rPr>
          <w:lang w:val="en-CA"/>
        </w:rPr>
      </w:pPr>
      <w:r>
        <w:rPr>
          <w:lang w:val="en-CA"/>
        </w:rPr>
        <w:t>Point</w:t>
      </w:r>
      <w:r w:rsidR="00C62A8B">
        <w:rPr>
          <w:lang w:val="en-CA"/>
        </w:rPr>
        <w:t>.java</w:t>
      </w:r>
    </w:p>
    <w:p w14:paraId="218F03D4" w14:textId="77777777" w:rsidR="00163C5C" w:rsidRPr="00163C5C" w:rsidRDefault="00163C5C" w:rsidP="00163C5C">
      <w:pPr>
        <w:pStyle w:val="Code"/>
      </w:pPr>
      <w:r w:rsidRPr="00163C5C">
        <w:t>/**</w:t>
      </w:r>
    </w:p>
    <w:p w14:paraId="06929B8F" w14:textId="77777777" w:rsidR="00163C5C" w:rsidRPr="00163C5C" w:rsidRDefault="00163C5C" w:rsidP="00163C5C">
      <w:pPr>
        <w:pStyle w:val="Code"/>
      </w:pPr>
      <w:r w:rsidRPr="00163C5C">
        <w:t xml:space="preserve"> * ENSF 409 - Lab 3 - Winter 2015</w:t>
      </w:r>
    </w:p>
    <w:p w14:paraId="416671A0" w14:textId="77777777" w:rsidR="00163C5C" w:rsidRPr="00163C5C" w:rsidRDefault="00163C5C" w:rsidP="00163C5C">
      <w:pPr>
        <w:pStyle w:val="Code"/>
      </w:pPr>
      <w:r w:rsidRPr="00163C5C">
        <w:t xml:space="preserve"> * Started by: Mahmood </w:t>
      </w:r>
      <w:proofErr w:type="spellStart"/>
      <w:r w:rsidRPr="00163C5C">
        <w:t>Moussavi</w:t>
      </w:r>
      <w:proofErr w:type="spellEnd"/>
    </w:p>
    <w:p w14:paraId="1221D534" w14:textId="77777777" w:rsidR="00163C5C" w:rsidRPr="00163C5C" w:rsidRDefault="00163C5C" w:rsidP="00163C5C">
      <w:pPr>
        <w:pStyle w:val="Code"/>
      </w:pPr>
      <w:r w:rsidRPr="00163C5C">
        <w:t xml:space="preserve"> * January 22, 2015</w:t>
      </w:r>
    </w:p>
    <w:p w14:paraId="36FCE9B5" w14:textId="77777777" w:rsidR="00163C5C" w:rsidRPr="00163C5C" w:rsidRDefault="00163C5C" w:rsidP="00163C5C">
      <w:pPr>
        <w:pStyle w:val="Code"/>
      </w:pPr>
      <w:r w:rsidRPr="00163C5C">
        <w:t xml:space="preserve"> * Completed by: Mitchell </w:t>
      </w:r>
      <w:proofErr w:type="spellStart"/>
      <w:r w:rsidRPr="00163C5C">
        <w:t>Sawatzky</w:t>
      </w:r>
      <w:proofErr w:type="spellEnd"/>
      <w:r w:rsidRPr="00163C5C">
        <w:t xml:space="preserve"> &amp; Connor Newman</w:t>
      </w:r>
    </w:p>
    <w:p w14:paraId="1F9E98FA" w14:textId="77777777" w:rsidR="00163C5C" w:rsidRPr="00163C5C" w:rsidRDefault="00163C5C" w:rsidP="00163C5C">
      <w:pPr>
        <w:pStyle w:val="Code"/>
      </w:pPr>
      <w:r w:rsidRPr="00163C5C">
        <w:t xml:space="preserve"> */</w:t>
      </w:r>
    </w:p>
    <w:p w14:paraId="225F6898" w14:textId="77777777" w:rsidR="00163C5C" w:rsidRPr="00163C5C" w:rsidRDefault="00163C5C" w:rsidP="00163C5C">
      <w:pPr>
        <w:pStyle w:val="Code"/>
      </w:pPr>
    </w:p>
    <w:p w14:paraId="413C446B" w14:textId="77777777" w:rsidR="00163C5C" w:rsidRPr="00163C5C" w:rsidRDefault="00163C5C" w:rsidP="00163C5C">
      <w:pPr>
        <w:pStyle w:val="Code"/>
      </w:pPr>
      <w:r w:rsidRPr="00163C5C">
        <w:t>class Point {</w:t>
      </w:r>
    </w:p>
    <w:p w14:paraId="4019955D" w14:textId="77777777" w:rsidR="00163C5C" w:rsidRPr="00163C5C" w:rsidRDefault="00163C5C" w:rsidP="00163C5C">
      <w:pPr>
        <w:pStyle w:val="Code"/>
      </w:pPr>
      <w:r w:rsidRPr="00163C5C">
        <w:tab/>
        <w:t xml:space="preserve">private </w:t>
      </w:r>
      <w:proofErr w:type="spellStart"/>
      <w:r w:rsidRPr="00163C5C">
        <w:t>int</w:t>
      </w:r>
      <w:proofErr w:type="spellEnd"/>
      <w:r w:rsidRPr="00163C5C">
        <w:t xml:space="preserve"> x, y;</w:t>
      </w:r>
    </w:p>
    <w:p w14:paraId="3083D81E" w14:textId="77777777" w:rsidR="00163C5C" w:rsidRPr="00163C5C" w:rsidRDefault="00163C5C" w:rsidP="00163C5C">
      <w:pPr>
        <w:pStyle w:val="Code"/>
      </w:pPr>
    </w:p>
    <w:p w14:paraId="4D06CDBD" w14:textId="77777777" w:rsidR="00163C5C" w:rsidRPr="00163C5C" w:rsidRDefault="00163C5C" w:rsidP="00163C5C">
      <w:pPr>
        <w:pStyle w:val="Code"/>
      </w:pPr>
      <w:r w:rsidRPr="00163C5C">
        <w:tab/>
        <w:t xml:space="preserve">public </w:t>
      </w:r>
      <w:proofErr w:type="gramStart"/>
      <w:r w:rsidRPr="00163C5C">
        <w:t>Point(</w:t>
      </w:r>
      <w:proofErr w:type="spellStart"/>
      <w:proofErr w:type="gramEnd"/>
      <w:r w:rsidRPr="00163C5C">
        <w:t>int</w:t>
      </w:r>
      <w:proofErr w:type="spellEnd"/>
      <w:r w:rsidRPr="00163C5C">
        <w:t xml:space="preserve"> x, </w:t>
      </w:r>
      <w:proofErr w:type="spellStart"/>
      <w:r w:rsidRPr="00163C5C">
        <w:t>int</w:t>
      </w:r>
      <w:proofErr w:type="spellEnd"/>
      <w:r w:rsidRPr="00163C5C">
        <w:t xml:space="preserve"> y) {</w:t>
      </w:r>
    </w:p>
    <w:p w14:paraId="190FB982" w14:textId="77777777" w:rsidR="00163C5C" w:rsidRPr="00163C5C" w:rsidRDefault="00163C5C" w:rsidP="00163C5C">
      <w:pPr>
        <w:pStyle w:val="Code"/>
      </w:pPr>
      <w:r w:rsidRPr="00163C5C">
        <w:tab/>
      </w:r>
      <w:proofErr w:type="spellStart"/>
      <w:r w:rsidRPr="00163C5C">
        <w:t>this.x</w:t>
      </w:r>
      <w:proofErr w:type="spellEnd"/>
      <w:r w:rsidRPr="00163C5C">
        <w:t xml:space="preserve"> = x;</w:t>
      </w:r>
    </w:p>
    <w:p w14:paraId="0B4C6EA5" w14:textId="77777777" w:rsidR="00163C5C" w:rsidRPr="00163C5C" w:rsidRDefault="00163C5C" w:rsidP="00163C5C">
      <w:pPr>
        <w:pStyle w:val="Code"/>
      </w:pPr>
      <w:r w:rsidRPr="00163C5C">
        <w:tab/>
      </w:r>
      <w:proofErr w:type="spellStart"/>
      <w:proofErr w:type="gramStart"/>
      <w:r w:rsidRPr="00163C5C">
        <w:t>this.y</w:t>
      </w:r>
      <w:proofErr w:type="spellEnd"/>
      <w:proofErr w:type="gramEnd"/>
      <w:r w:rsidRPr="00163C5C">
        <w:t xml:space="preserve"> = y;</w:t>
      </w:r>
    </w:p>
    <w:p w14:paraId="0E3D6F2F" w14:textId="77777777" w:rsidR="00163C5C" w:rsidRPr="00163C5C" w:rsidRDefault="00163C5C" w:rsidP="00163C5C">
      <w:pPr>
        <w:pStyle w:val="Code"/>
      </w:pPr>
      <w:r w:rsidRPr="00163C5C">
        <w:tab/>
        <w:t>}</w:t>
      </w:r>
    </w:p>
    <w:p w14:paraId="65DF1D3D" w14:textId="77777777" w:rsidR="00163C5C" w:rsidRPr="00163C5C" w:rsidRDefault="00163C5C" w:rsidP="00163C5C">
      <w:pPr>
        <w:pStyle w:val="Code"/>
      </w:pPr>
    </w:p>
    <w:p w14:paraId="3B718BB8" w14:textId="77777777" w:rsidR="00163C5C" w:rsidRPr="00163C5C" w:rsidRDefault="00163C5C" w:rsidP="00163C5C">
      <w:pPr>
        <w:pStyle w:val="Code"/>
      </w:pPr>
      <w:r w:rsidRPr="00163C5C">
        <w:tab/>
        <w:t xml:space="preserve">static public double </w:t>
      </w:r>
      <w:proofErr w:type="gramStart"/>
      <w:r w:rsidRPr="00163C5C">
        <w:t>distance(</w:t>
      </w:r>
      <w:proofErr w:type="gramEnd"/>
      <w:r w:rsidRPr="00163C5C">
        <w:t>Point a, Point b){</w:t>
      </w:r>
    </w:p>
    <w:p w14:paraId="0E09F487" w14:textId="77777777" w:rsidR="00163C5C" w:rsidRPr="00163C5C" w:rsidRDefault="00163C5C" w:rsidP="00163C5C">
      <w:pPr>
        <w:pStyle w:val="Code"/>
      </w:pPr>
      <w:r w:rsidRPr="00163C5C">
        <w:tab/>
      </w:r>
      <w:r w:rsidRPr="00163C5C">
        <w:tab/>
        <w:t xml:space="preserve">double </w:t>
      </w:r>
      <w:proofErr w:type="spellStart"/>
      <w:r w:rsidRPr="00163C5C">
        <w:t>diffx</w:t>
      </w:r>
      <w:proofErr w:type="spellEnd"/>
      <w:r w:rsidRPr="00163C5C">
        <w:t xml:space="preserve"> = </w:t>
      </w:r>
      <w:proofErr w:type="spellStart"/>
      <w:r w:rsidRPr="00163C5C">
        <w:t>a.x</w:t>
      </w:r>
      <w:proofErr w:type="spellEnd"/>
      <w:r w:rsidRPr="00163C5C">
        <w:t xml:space="preserve"> - </w:t>
      </w:r>
      <w:proofErr w:type="spellStart"/>
      <w:r w:rsidRPr="00163C5C">
        <w:t>b.x</w:t>
      </w:r>
      <w:proofErr w:type="spellEnd"/>
      <w:r w:rsidRPr="00163C5C">
        <w:t>;</w:t>
      </w:r>
    </w:p>
    <w:p w14:paraId="2EF69AFD" w14:textId="77777777" w:rsidR="00163C5C" w:rsidRPr="00163C5C" w:rsidRDefault="00163C5C" w:rsidP="00163C5C">
      <w:pPr>
        <w:pStyle w:val="Code"/>
      </w:pPr>
      <w:r w:rsidRPr="00163C5C">
        <w:tab/>
      </w:r>
      <w:r w:rsidRPr="00163C5C">
        <w:tab/>
        <w:t xml:space="preserve">double </w:t>
      </w:r>
      <w:proofErr w:type="spellStart"/>
      <w:r w:rsidRPr="00163C5C">
        <w:t>diffy</w:t>
      </w:r>
      <w:proofErr w:type="spellEnd"/>
      <w:r w:rsidRPr="00163C5C">
        <w:t xml:space="preserve"> = </w:t>
      </w:r>
      <w:proofErr w:type="spellStart"/>
      <w:r w:rsidRPr="00163C5C">
        <w:t>a.y</w:t>
      </w:r>
      <w:proofErr w:type="spellEnd"/>
      <w:r w:rsidRPr="00163C5C">
        <w:t xml:space="preserve"> - </w:t>
      </w:r>
      <w:proofErr w:type="spellStart"/>
      <w:r w:rsidRPr="00163C5C">
        <w:t>b.y</w:t>
      </w:r>
      <w:proofErr w:type="spellEnd"/>
      <w:r w:rsidRPr="00163C5C">
        <w:t>;</w:t>
      </w:r>
    </w:p>
    <w:p w14:paraId="45A49B60" w14:textId="77777777" w:rsidR="00163C5C" w:rsidRPr="00163C5C" w:rsidRDefault="00163C5C" w:rsidP="00163C5C">
      <w:pPr>
        <w:pStyle w:val="Code"/>
      </w:pPr>
      <w:r w:rsidRPr="00163C5C">
        <w:tab/>
      </w:r>
      <w:r w:rsidRPr="00163C5C">
        <w:tab/>
        <w:t xml:space="preserve">return </w:t>
      </w:r>
      <w:proofErr w:type="spellStart"/>
      <w:r w:rsidRPr="00163C5C">
        <w:t>Math.sqrt</w:t>
      </w:r>
      <w:proofErr w:type="spellEnd"/>
      <w:r w:rsidRPr="00163C5C">
        <w:t>(</w:t>
      </w:r>
      <w:proofErr w:type="spellStart"/>
      <w:r w:rsidRPr="00163C5C">
        <w:t>diffx</w:t>
      </w:r>
      <w:proofErr w:type="spellEnd"/>
      <w:r w:rsidRPr="00163C5C">
        <w:t xml:space="preserve"> * </w:t>
      </w:r>
      <w:proofErr w:type="spellStart"/>
      <w:r w:rsidRPr="00163C5C">
        <w:t>diffx</w:t>
      </w:r>
      <w:proofErr w:type="spellEnd"/>
      <w:r w:rsidRPr="00163C5C">
        <w:t xml:space="preserve"> + </w:t>
      </w:r>
      <w:proofErr w:type="spellStart"/>
      <w:r w:rsidRPr="00163C5C">
        <w:t>diffy</w:t>
      </w:r>
      <w:proofErr w:type="spellEnd"/>
      <w:r w:rsidRPr="00163C5C">
        <w:t xml:space="preserve"> * </w:t>
      </w:r>
      <w:proofErr w:type="spellStart"/>
      <w:r w:rsidRPr="00163C5C">
        <w:t>diffy</w:t>
      </w:r>
      <w:proofErr w:type="spellEnd"/>
      <w:r w:rsidRPr="00163C5C">
        <w:t>);</w:t>
      </w:r>
    </w:p>
    <w:p w14:paraId="56E985F2" w14:textId="77777777" w:rsidR="00163C5C" w:rsidRPr="00163C5C" w:rsidRDefault="00163C5C" w:rsidP="00163C5C">
      <w:pPr>
        <w:pStyle w:val="Code"/>
      </w:pPr>
      <w:r w:rsidRPr="00163C5C">
        <w:tab/>
        <w:t>}</w:t>
      </w:r>
    </w:p>
    <w:p w14:paraId="57C4671C" w14:textId="77777777" w:rsidR="00163C5C" w:rsidRPr="00163C5C" w:rsidRDefault="00163C5C" w:rsidP="00163C5C">
      <w:pPr>
        <w:pStyle w:val="Code"/>
      </w:pPr>
    </w:p>
    <w:p w14:paraId="24B480FA" w14:textId="77777777" w:rsidR="00163C5C" w:rsidRPr="00163C5C" w:rsidRDefault="00163C5C" w:rsidP="00163C5C">
      <w:pPr>
        <w:pStyle w:val="Code"/>
      </w:pPr>
      <w:r w:rsidRPr="00163C5C">
        <w:tab/>
        <w:t xml:space="preserve">public String </w:t>
      </w:r>
      <w:proofErr w:type="spellStart"/>
      <w:proofErr w:type="gramStart"/>
      <w:r w:rsidRPr="00163C5C">
        <w:t>toString</w:t>
      </w:r>
      <w:proofErr w:type="spellEnd"/>
      <w:r w:rsidRPr="00163C5C">
        <w:t>(</w:t>
      </w:r>
      <w:proofErr w:type="gramEnd"/>
      <w:r w:rsidRPr="00163C5C">
        <w:t>){</w:t>
      </w:r>
    </w:p>
    <w:p w14:paraId="3BC4CE90" w14:textId="77777777" w:rsidR="00163C5C" w:rsidRPr="00163C5C" w:rsidRDefault="00163C5C" w:rsidP="00163C5C">
      <w:pPr>
        <w:pStyle w:val="Code"/>
      </w:pPr>
      <w:r w:rsidRPr="00163C5C">
        <w:t xml:space="preserve">        String s = "(" + x + ", " + y + ")";</w:t>
      </w:r>
    </w:p>
    <w:p w14:paraId="083538B1" w14:textId="77777777" w:rsidR="00163C5C" w:rsidRPr="00163C5C" w:rsidRDefault="00163C5C" w:rsidP="00163C5C">
      <w:pPr>
        <w:pStyle w:val="Code"/>
      </w:pPr>
      <w:r w:rsidRPr="00163C5C">
        <w:tab/>
      </w:r>
      <w:r w:rsidRPr="00163C5C">
        <w:tab/>
      </w:r>
      <w:proofErr w:type="gramStart"/>
      <w:r w:rsidRPr="00163C5C">
        <w:t>return  s</w:t>
      </w:r>
      <w:proofErr w:type="gramEnd"/>
      <w:r w:rsidRPr="00163C5C">
        <w:t>;</w:t>
      </w:r>
    </w:p>
    <w:p w14:paraId="7CCC91A0" w14:textId="77777777" w:rsidR="00163C5C" w:rsidRPr="00163C5C" w:rsidRDefault="00163C5C" w:rsidP="00163C5C">
      <w:pPr>
        <w:pStyle w:val="Code"/>
      </w:pPr>
      <w:r w:rsidRPr="00163C5C">
        <w:tab/>
        <w:t>}</w:t>
      </w:r>
    </w:p>
    <w:p w14:paraId="4EFB9139" w14:textId="77777777" w:rsidR="00163C5C" w:rsidRPr="00163C5C" w:rsidRDefault="00163C5C" w:rsidP="00163C5C">
      <w:pPr>
        <w:pStyle w:val="Code"/>
      </w:pPr>
      <w:r w:rsidRPr="00163C5C">
        <w:t>}</w:t>
      </w:r>
    </w:p>
    <w:p w14:paraId="23FF1957" w14:textId="77777777" w:rsidR="00C62A8B" w:rsidRDefault="00163C5C" w:rsidP="00163C5C">
      <w:r>
        <w:t>Line.java</w:t>
      </w:r>
    </w:p>
    <w:p w14:paraId="0C7BEC16" w14:textId="77777777" w:rsidR="00163C5C" w:rsidRDefault="00163C5C" w:rsidP="00163C5C">
      <w:pPr>
        <w:pStyle w:val="Code"/>
      </w:pPr>
      <w:r>
        <w:t>/**</w:t>
      </w:r>
    </w:p>
    <w:p w14:paraId="091CB46E" w14:textId="77777777" w:rsidR="00163C5C" w:rsidRDefault="00163C5C" w:rsidP="00163C5C">
      <w:pPr>
        <w:pStyle w:val="Code"/>
      </w:pPr>
      <w:r>
        <w:t xml:space="preserve"> * ENSF 409 - Lab 3 - Winter 2015</w:t>
      </w:r>
    </w:p>
    <w:p w14:paraId="2D42886C" w14:textId="77777777" w:rsidR="00163C5C" w:rsidRDefault="00163C5C" w:rsidP="00163C5C">
      <w:pPr>
        <w:pStyle w:val="Code"/>
      </w:pPr>
      <w:r>
        <w:t xml:space="preserve"> * Started by: Mahmood </w:t>
      </w:r>
      <w:proofErr w:type="spellStart"/>
      <w:r>
        <w:t>Moussavi</w:t>
      </w:r>
      <w:proofErr w:type="spellEnd"/>
    </w:p>
    <w:p w14:paraId="6C78745E" w14:textId="77777777" w:rsidR="00163C5C" w:rsidRDefault="00163C5C" w:rsidP="00163C5C">
      <w:pPr>
        <w:pStyle w:val="Code"/>
      </w:pPr>
      <w:r>
        <w:t xml:space="preserve"> * January 22, 2015</w:t>
      </w:r>
    </w:p>
    <w:p w14:paraId="641531E2" w14:textId="77777777" w:rsidR="00163C5C" w:rsidRDefault="00163C5C" w:rsidP="00163C5C">
      <w:pPr>
        <w:pStyle w:val="Code"/>
      </w:pPr>
      <w:r>
        <w:t xml:space="preserve"> * Completed by: Mitchell </w:t>
      </w:r>
      <w:proofErr w:type="spellStart"/>
      <w:r>
        <w:t>Sawatzky</w:t>
      </w:r>
      <w:proofErr w:type="spellEnd"/>
      <w:r>
        <w:t xml:space="preserve"> &amp; Connor Newman</w:t>
      </w:r>
    </w:p>
    <w:p w14:paraId="1C278F22" w14:textId="77777777" w:rsidR="00163C5C" w:rsidRDefault="00163C5C" w:rsidP="00163C5C">
      <w:pPr>
        <w:pStyle w:val="Code"/>
      </w:pPr>
      <w:r>
        <w:t xml:space="preserve"> */</w:t>
      </w:r>
    </w:p>
    <w:p w14:paraId="34AAD1A3" w14:textId="77777777" w:rsidR="00163C5C" w:rsidRDefault="00163C5C" w:rsidP="00163C5C">
      <w:pPr>
        <w:pStyle w:val="Code"/>
      </w:pPr>
    </w:p>
    <w:p w14:paraId="18391C3B" w14:textId="77777777" w:rsidR="00163C5C" w:rsidRDefault="00163C5C" w:rsidP="00163C5C">
      <w:pPr>
        <w:pStyle w:val="Code"/>
      </w:pPr>
      <w:r>
        <w:t>class Line {</w:t>
      </w:r>
    </w:p>
    <w:p w14:paraId="61FCB7E2" w14:textId="77777777" w:rsidR="00163C5C" w:rsidRDefault="00163C5C" w:rsidP="00163C5C">
      <w:pPr>
        <w:pStyle w:val="Code"/>
      </w:pPr>
    </w:p>
    <w:p w14:paraId="372738A3" w14:textId="77777777" w:rsidR="00163C5C" w:rsidRDefault="00163C5C" w:rsidP="00163C5C">
      <w:pPr>
        <w:pStyle w:val="Code"/>
      </w:pPr>
      <w:r>
        <w:tab/>
        <w:t>Point start, end;</w:t>
      </w:r>
    </w:p>
    <w:p w14:paraId="76B48F64" w14:textId="77777777" w:rsidR="00163C5C" w:rsidRDefault="00163C5C" w:rsidP="00163C5C">
      <w:pPr>
        <w:pStyle w:val="Code"/>
      </w:pPr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 = 0;</w:t>
      </w:r>
    </w:p>
    <w:p w14:paraId="07EDE8CA" w14:textId="77777777" w:rsidR="00163C5C" w:rsidRDefault="00163C5C" w:rsidP="00163C5C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objID</w:t>
      </w:r>
      <w:proofErr w:type="spellEnd"/>
      <w:r>
        <w:t>;</w:t>
      </w:r>
    </w:p>
    <w:p w14:paraId="4D0851CB" w14:textId="77777777" w:rsidR="00163C5C" w:rsidRDefault="00163C5C" w:rsidP="00163C5C">
      <w:pPr>
        <w:pStyle w:val="Code"/>
      </w:pPr>
    </w:p>
    <w:p w14:paraId="5336AC5D" w14:textId="77777777" w:rsidR="00163C5C" w:rsidRDefault="00163C5C" w:rsidP="00163C5C">
      <w:pPr>
        <w:pStyle w:val="Code"/>
      </w:pPr>
      <w:r>
        <w:tab/>
        <w:t xml:space="preserve">public </w:t>
      </w:r>
      <w:proofErr w:type="gramStart"/>
      <w:r>
        <w:t>Line(</w:t>
      </w:r>
      <w:proofErr w:type="gramEnd"/>
      <w:r>
        <w:t>Point a, Point b) {</w:t>
      </w:r>
    </w:p>
    <w:p w14:paraId="737F60E5" w14:textId="77777777" w:rsidR="00163C5C" w:rsidRDefault="00163C5C" w:rsidP="00163C5C">
      <w:pPr>
        <w:pStyle w:val="Code"/>
      </w:pPr>
      <w:r>
        <w:tab/>
        <w:t>start = a;</w:t>
      </w:r>
    </w:p>
    <w:p w14:paraId="78B52DB8" w14:textId="77777777" w:rsidR="00163C5C" w:rsidRDefault="00163C5C" w:rsidP="00163C5C">
      <w:pPr>
        <w:pStyle w:val="Code"/>
      </w:pPr>
      <w:r>
        <w:tab/>
        <w:t>end = b;</w:t>
      </w:r>
    </w:p>
    <w:p w14:paraId="59A7E7D9" w14:textId="77777777" w:rsidR="00163C5C" w:rsidRDefault="00163C5C" w:rsidP="00163C5C">
      <w:pPr>
        <w:pStyle w:val="Code"/>
      </w:pPr>
      <w:r>
        <w:tab/>
        <w:t xml:space="preserve"> </w:t>
      </w:r>
      <w:proofErr w:type="spellStart"/>
      <w:r>
        <w:t>objID</w:t>
      </w:r>
      <w:proofErr w:type="spellEnd"/>
      <w:r>
        <w:t xml:space="preserve"> = ++ </w:t>
      </w:r>
      <w:proofErr w:type="spellStart"/>
      <w:r>
        <w:t>classID</w:t>
      </w:r>
      <w:proofErr w:type="spellEnd"/>
      <w:r>
        <w:t>;</w:t>
      </w:r>
    </w:p>
    <w:p w14:paraId="1976615A" w14:textId="77777777" w:rsidR="00163C5C" w:rsidRDefault="00163C5C" w:rsidP="00163C5C">
      <w:pPr>
        <w:pStyle w:val="Code"/>
      </w:pPr>
      <w:r>
        <w:tab/>
        <w:t>}</w:t>
      </w:r>
    </w:p>
    <w:p w14:paraId="6D817449" w14:textId="77777777" w:rsidR="00163C5C" w:rsidRDefault="00163C5C" w:rsidP="00163C5C">
      <w:pPr>
        <w:pStyle w:val="Code"/>
      </w:pPr>
    </w:p>
    <w:p w14:paraId="1A57165F" w14:textId="77777777" w:rsidR="00163C5C" w:rsidRDefault="00163C5C" w:rsidP="00163C5C">
      <w:pPr>
        <w:pStyle w:val="Code"/>
      </w:pPr>
    </w:p>
    <w:p w14:paraId="1A020C1C" w14:textId="77777777" w:rsidR="00163C5C" w:rsidRDefault="00163C5C" w:rsidP="00163C5C">
      <w:pPr>
        <w:pStyle w:val="Code"/>
      </w:pPr>
      <w:r>
        <w:tab/>
        <w:t xml:space="preserve">public double </w:t>
      </w:r>
      <w:proofErr w:type="gramStart"/>
      <w:r>
        <w:t>distance(</w:t>
      </w:r>
      <w:proofErr w:type="gramEnd"/>
      <w:r>
        <w:t>){</w:t>
      </w:r>
    </w:p>
    <w:p w14:paraId="5B976097" w14:textId="77777777" w:rsidR="00163C5C" w:rsidRDefault="00163C5C" w:rsidP="00163C5C">
      <w:pPr>
        <w:pStyle w:val="Code"/>
      </w:pPr>
      <w:r>
        <w:tab/>
        <w:t xml:space="preserve">    return </w:t>
      </w:r>
      <w:proofErr w:type="spellStart"/>
      <w:r>
        <w:t>Point.distance</w:t>
      </w:r>
      <w:proofErr w:type="spellEnd"/>
      <w:r>
        <w:t>(start, end);</w:t>
      </w:r>
    </w:p>
    <w:p w14:paraId="59617990" w14:textId="77777777" w:rsidR="00163C5C" w:rsidRDefault="00163C5C" w:rsidP="00163C5C">
      <w:pPr>
        <w:pStyle w:val="Code"/>
      </w:pPr>
      <w:r>
        <w:t xml:space="preserve">    }</w:t>
      </w:r>
    </w:p>
    <w:p w14:paraId="0B817B0F" w14:textId="77777777" w:rsidR="00163C5C" w:rsidRDefault="00163C5C" w:rsidP="00163C5C">
      <w:pPr>
        <w:pStyle w:val="Code"/>
      </w:pPr>
    </w:p>
    <w:p w14:paraId="015A9797" w14:textId="77777777" w:rsidR="00163C5C" w:rsidRDefault="00163C5C" w:rsidP="00163C5C">
      <w:pPr>
        <w:pStyle w:val="Cod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B76249F" w14:textId="77777777" w:rsidR="00163C5C" w:rsidRDefault="00163C5C" w:rsidP="00163C5C">
      <w:pPr>
        <w:pStyle w:val="Code"/>
      </w:pPr>
      <w:r>
        <w:t xml:space="preserve">    {</w:t>
      </w:r>
    </w:p>
    <w:p w14:paraId="4E67940C" w14:textId="77777777" w:rsidR="00163C5C" w:rsidRDefault="00163C5C" w:rsidP="00163C5C">
      <w:pPr>
        <w:pStyle w:val="Code"/>
      </w:pPr>
      <w:r>
        <w:t xml:space="preserve">    </w:t>
      </w:r>
      <w:r>
        <w:tab/>
        <w:t xml:space="preserve">String s = "Line " + </w:t>
      </w:r>
      <w:proofErr w:type="spellStart"/>
      <w:r>
        <w:t>objID</w:t>
      </w:r>
      <w:proofErr w:type="spellEnd"/>
      <w:r>
        <w:t xml:space="preserve"> + ": starts at " + </w:t>
      </w:r>
      <w:proofErr w:type="spellStart"/>
      <w:proofErr w:type="gramStart"/>
      <w:r>
        <w:t>start.toString</w:t>
      </w:r>
      <w:proofErr w:type="spellEnd"/>
      <w:proofErr w:type="gramEnd"/>
      <w:r>
        <w:t xml:space="preserve">() + ", and ends at " + </w:t>
      </w:r>
      <w:proofErr w:type="spellStart"/>
      <w:r>
        <w:t>end.toString</w:t>
      </w:r>
      <w:proofErr w:type="spellEnd"/>
      <w:r>
        <w:t>();</w:t>
      </w:r>
    </w:p>
    <w:p w14:paraId="76A75CBF" w14:textId="77777777" w:rsidR="00163C5C" w:rsidRDefault="00163C5C" w:rsidP="00163C5C">
      <w:pPr>
        <w:pStyle w:val="Code"/>
      </w:pPr>
      <w:r>
        <w:t xml:space="preserve">    </w:t>
      </w:r>
      <w:r>
        <w:tab/>
        <w:t>return s;</w:t>
      </w:r>
    </w:p>
    <w:p w14:paraId="0D9DFF61" w14:textId="77777777" w:rsidR="00163C5C" w:rsidRDefault="00163C5C" w:rsidP="00163C5C">
      <w:pPr>
        <w:pStyle w:val="Code"/>
      </w:pPr>
      <w:r>
        <w:t xml:space="preserve">    }</w:t>
      </w:r>
    </w:p>
    <w:p w14:paraId="015AE69D" w14:textId="77777777" w:rsidR="00163C5C" w:rsidRDefault="00163C5C" w:rsidP="00163C5C">
      <w:pPr>
        <w:pStyle w:val="Code"/>
      </w:pPr>
      <w:r>
        <w:t>}</w:t>
      </w:r>
    </w:p>
    <w:p w14:paraId="174DB542" w14:textId="77777777" w:rsidR="00163C5C" w:rsidRDefault="00163C5C" w:rsidP="00163C5C">
      <w:r>
        <w:t>Polygon.java</w:t>
      </w:r>
    </w:p>
    <w:p w14:paraId="1B2F5C81" w14:textId="77777777" w:rsidR="00163C5C" w:rsidRDefault="00163C5C" w:rsidP="00163C5C">
      <w:pPr>
        <w:pStyle w:val="Code"/>
      </w:pPr>
      <w:r>
        <w:t>/**</w:t>
      </w:r>
    </w:p>
    <w:p w14:paraId="02FC7056" w14:textId="77777777" w:rsidR="00163C5C" w:rsidRDefault="00163C5C" w:rsidP="00163C5C">
      <w:pPr>
        <w:pStyle w:val="Code"/>
      </w:pPr>
      <w:r>
        <w:t xml:space="preserve"> * ENSF 409 - Lab 3 - Winter 20115</w:t>
      </w:r>
    </w:p>
    <w:p w14:paraId="296E3633" w14:textId="77777777" w:rsidR="00163C5C" w:rsidRDefault="00163C5C" w:rsidP="00163C5C">
      <w:pPr>
        <w:pStyle w:val="Code"/>
      </w:pPr>
      <w:r>
        <w:t xml:space="preserve"> * Started by: Mahmood </w:t>
      </w:r>
      <w:proofErr w:type="spellStart"/>
      <w:r>
        <w:t>Moussavi</w:t>
      </w:r>
      <w:proofErr w:type="spellEnd"/>
    </w:p>
    <w:p w14:paraId="0421FF0A" w14:textId="77777777" w:rsidR="00163C5C" w:rsidRDefault="00163C5C" w:rsidP="00163C5C">
      <w:pPr>
        <w:pStyle w:val="Code"/>
      </w:pPr>
      <w:r>
        <w:t xml:space="preserve"> * January 22, 2015</w:t>
      </w:r>
    </w:p>
    <w:p w14:paraId="2741CD75" w14:textId="77777777" w:rsidR="00163C5C" w:rsidRDefault="00163C5C" w:rsidP="00163C5C">
      <w:pPr>
        <w:pStyle w:val="Code"/>
      </w:pPr>
      <w:r>
        <w:t xml:space="preserve"> * Completed by: Mitchell </w:t>
      </w:r>
      <w:proofErr w:type="spellStart"/>
      <w:r>
        <w:t>Sawatzky</w:t>
      </w:r>
      <w:proofErr w:type="spellEnd"/>
      <w:r>
        <w:t xml:space="preserve"> &amp; Connor Newman</w:t>
      </w:r>
    </w:p>
    <w:p w14:paraId="2273C0C8" w14:textId="77777777" w:rsidR="00163C5C" w:rsidRDefault="00163C5C" w:rsidP="00163C5C">
      <w:pPr>
        <w:pStyle w:val="Code"/>
      </w:pPr>
      <w:r>
        <w:t xml:space="preserve"> */</w:t>
      </w:r>
    </w:p>
    <w:p w14:paraId="4DB78E7C" w14:textId="77777777" w:rsidR="00163C5C" w:rsidRDefault="00163C5C" w:rsidP="00163C5C">
      <w:pPr>
        <w:pStyle w:val="Code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E21ABB" w14:textId="77777777" w:rsidR="00163C5C" w:rsidRDefault="00163C5C" w:rsidP="00163C5C">
      <w:pPr>
        <w:pStyle w:val="Code"/>
      </w:pPr>
    </w:p>
    <w:p w14:paraId="1E28347A" w14:textId="77777777" w:rsidR="00163C5C" w:rsidRDefault="00163C5C" w:rsidP="00163C5C">
      <w:pPr>
        <w:pStyle w:val="Code"/>
      </w:pPr>
      <w:r>
        <w:t>class Polygon {</w:t>
      </w:r>
    </w:p>
    <w:p w14:paraId="0771FD2C" w14:textId="77777777" w:rsidR="00163C5C" w:rsidRDefault="00163C5C" w:rsidP="00163C5C">
      <w:pPr>
        <w:pStyle w:val="Code"/>
      </w:pPr>
      <w:r>
        <w:tab/>
        <w:t xml:space="preserve">private final </w:t>
      </w:r>
      <w:proofErr w:type="spellStart"/>
      <w:r>
        <w:t>LinkedHashSet</w:t>
      </w:r>
      <w:proofErr w:type="spellEnd"/>
      <w:r>
        <w:t xml:space="preserve"> &lt;Line&gt; polygon;</w:t>
      </w:r>
    </w:p>
    <w:p w14:paraId="3B0A3416" w14:textId="77777777" w:rsidR="00163C5C" w:rsidRDefault="00163C5C" w:rsidP="00163C5C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objID</w:t>
      </w:r>
      <w:proofErr w:type="spellEnd"/>
      <w:r>
        <w:t>;</w:t>
      </w:r>
    </w:p>
    <w:p w14:paraId="117D0530" w14:textId="77777777" w:rsidR="00163C5C" w:rsidRDefault="00163C5C" w:rsidP="00163C5C">
      <w:pPr>
        <w:pStyle w:val="Code"/>
      </w:pPr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;</w:t>
      </w:r>
    </w:p>
    <w:p w14:paraId="043CCA13" w14:textId="77777777" w:rsidR="00163C5C" w:rsidRDefault="00163C5C" w:rsidP="00163C5C">
      <w:pPr>
        <w:pStyle w:val="Code"/>
      </w:pPr>
      <w:r>
        <w:tab/>
        <w:t>Iterator &lt;Line&gt; it;</w:t>
      </w:r>
    </w:p>
    <w:p w14:paraId="2B20E0E5" w14:textId="77777777" w:rsidR="00163C5C" w:rsidRDefault="00163C5C" w:rsidP="00163C5C">
      <w:pPr>
        <w:pStyle w:val="Code"/>
      </w:pPr>
    </w:p>
    <w:p w14:paraId="27606831" w14:textId="77777777" w:rsidR="00163C5C" w:rsidRDefault="00163C5C" w:rsidP="00163C5C">
      <w:pPr>
        <w:pStyle w:val="Code"/>
      </w:pPr>
      <w:r>
        <w:tab/>
        <w:t>public Polygon(</w:t>
      </w:r>
      <w:proofErr w:type="spellStart"/>
      <w:r>
        <w:t>LinkedHashSet</w:t>
      </w:r>
      <w:proofErr w:type="spellEnd"/>
      <w:r>
        <w:t>&lt;Line&gt; polygon) {</w:t>
      </w:r>
    </w:p>
    <w:p w14:paraId="3889DFB7" w14:textId="77777777" w:rsidR="00163C5C" w:rsidRDefault="00163C5C" w:rsidP="00163C5C">
      <w:pPr>
        <w:pStyle w:val="Code"/>
      </w:pPr>
      <w:r>
        <w:tab/>
      </w:r>
      <w:r>
        <w:tab/>
        <w:t xml:space="preserve"> </w:t>
      </w:r>
      <w:proofErr w:type="spellStart"/>
      <w:proofErr w:type="gramStart"/>
      <w:r>
        <w:t>this.polygon</w:t>
      </w:r>
      <w:proofErr w:type="spellEnd"/>
      <w:proofErr w:type="gramEnd"/>
      <w:r>
        <w:t xml:space="preserve"> = new </w:t>
      </w:r>
      <w:proofErr w:type="spellStart"/>
      <w:r>
        <w:t>LinkedHashSet</w:t>
      </w:r>
      <w:proofErr w:type="spellEnd"/>
      <w:r>
        <w:t>&lt;Line&gt;();</w:t>
      </w:r>
    </w:p>
    <w:p w14:paraId="1C584700" w14:textId="77777777" w:rsidR="00163C5C" w:rsidRDefault="00163C5C" w:rsidP="00163C5C">
      <w:pPr>
        <w:pStyle w:val="Code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>Line l: polygon)</w:t>
      </w:r>
    </w:p>
    <w:p w14:paraId="01A88479" w14:textId="77777777" w:rsidR="00163C5C" w:rsidRDefault="00163C5C" w:rsidP="00163C5C">
      <w:pPr>
        <w:pStyle w:val="Code"/>
      </w:pPr>
      <w:r>
        <w:tab/>
      </w:r>
      <w:r>
        <w:tab/>
      </w:r>
      <w:r>
        <w:tab/>
        <w:t xml:space="preserve"> </w:t>
      </w:r>
      <w:proofErr w:type="spellStart"/>
      <w:r>
        <w:t>this.polygon.add</w:t>
      </w:r>
      <w:proofErr w:type="spellEnd"/>
      <w:r>
        <w:t xml:space="preserve"> (l);</w:t>
      </w:r>
    </w:p>
    <w:p w14:paraId="38EED5A6" w14:textId="77777777" w:rsidR="00163C5C" w:rsidRDefault="00163C5C" w:rsidP="00163C5C">
      <w:pPr>
        <w:pStyle w:val="Code"/>
      </w:pPr>
      <w:r>
        <w:tab/>
      </w:r>
      <w:r>
        <w:tab/>
        <w:t xml:space="preserve"> </w:t>
      </w:r>
      <w:proofErr w:type="spellStart"/>
      <w:r>
        <w:t>objID</w:t>
      </w:r>
      <w:proofErr w:type="spellEnd"/>
      <w:r>
        <w:t xml:space="preserve"> = ++ </w:t>
      </w:r>
      <w:proofErr w:type="spellStart"/>
      <w:r>
        <w:t>classID</w:t>
      </w:r>
      <w:proofErr w:type="spellEnd"/>
      <w:r>
        <w:t>;</w:t>
      </w:r>
    </w:p>
    <w:p w14:paraId="3D8703EB" w14:textId="77777777" w:rsidR="00163C5C" w:rsidRDefault="00163C5C" w:rsidP="00163C5C">
      <w:pPr>
        <w:pStyle w:val="Code"/>
      </w:pPr>
      <w:r>
        <w:tab/>
      </w:r>
      <w:r>
        <w:tab/>
        <w:t xml:space="preserve"> it = </w:t>
      </w:r>
      <w:proofErr w:type="spellStart"/>
      <w:proofErr w:type="gramStart"/>
      <w:r>
        <w:t>this.polygon</w:t>
      </w:r>
      <w:proofErr w:type="gramEnd"/>
      <w:r>
        <w:t>.iterator</w:t>
      </w:r>
      <w:proofErr w:type="spellEnd"/>
      <w:r>
        <w:t>();</w:t>
      </w:r>
    </w:p>
    <w:p w14:paraId="7FAE1FAA" w14:textId="77777777" w:rsidR="00163C5C" w:rsidRDefault="00163C5C" w:rsidP="00163C5C">
      <w:pPr>
        <w:pStyle w:val="Code"/>
      </w:pPr>
      <w:r>
        <w:tab/>
        <w:t>}</w:t>
      </w:r>
    </w:p>
    <w:p w14:paraId="5601C008" w14:textId="77777777" w:rsidR="00163C5C" w:rsidRDefault="00163C5C" w:rsidP="00163C5C">
      <w:pPr>
        <w:pStyle w:val="Code"/>
      </w:pPr>
    </w:p>
    <w:p w14:paraId="1C30D5BD" w14:textId="77777777" w:rsidR="00163C5C" w:rsidRDefault="00163C5C" w:rsidP="00163C5C">
      <w:pPr>
        <w:pStyle w:val="Code"/>
      </w:pPr>
      <w:r>
        <w:tab/>
        <w:t xml:space="preserve">public Iterator &lt;Line&gt;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 {</w:t>
      </w:r>
    </w:p>
    <w:p w14:paraId="18847D8B" w14:textId="77777777" w:rsidR="00163C5C" w:rsidRDefault="00163C5C" w:rsidP="00163C5C">
      <w:pPr>
        <w:pStyle w:val="Code"/>
      </w:pPr>
      <w:r>
        <w:tab/>
      </w:r>
      <w:r>
        <w:tab/>
        <w:t xml:space="preserve">it = </w:t>
      </w:r>
      <w:proofErr w:type="spellStart"/>
      <w:proofErr w:type="gramStart"/>
      <w:r>
        <w:t>polygon.iterator</w:t>
      </w:r>
      <w:proofErr w:type="spellEnd"/>
      <w:proofErr w:type="gramEnd"/>
      <w:r>
        <w:t>();</w:t>
      </w:r>
    </w:p>
    <w:p w14:paraId="2DD0F4B8" w14:textId="77777777" w:rsidR="00163C5C" w:rsidRDefault="00163C5C" w:rsidP="00163C5C">
      <w:pPr>
        <w:pStyle w:val="Code"/>
      </w:pPr>
      <w:r>
        <w:tab/>
      </w:r>
      <w:r>
        <w:tab/>
        <w:t>return it;</w:t>
      </w:r>
    </w:p>
    <w:p w14:paraId="44490BAA" w14:textId="77777777" w:rsidR="00163C5C" w:rsidRDefault="00163C5C" w:rsidP="00163C5C">
      <w:pPr>
        <w:pStyle w:val="Code"/>
      </w:pPr>
      <w:r>
        <w:tab/>
        <w:t>}</w:t>
      </w:r>
    </w:p>
    <w:p w14:paraId="415143E9" w14:textId="77777777" w:rsidR="00163C5C" w:rsidRDefault="00163C5C" w:rsidP="00163C5C">
      <w:pPr>
        <w:pStyle w:val="Code"/>
      </w:pPr>
    </w:p>
    <w:p w14:paraId="65A7229A" w14:textId="77777777" w:rsidR="00163C5C" w:rsidRDefault="00163C5C" w:rsidP="00163C5C">
      <w:pPr>
        <w:pStyle w:val="Code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classID</w:t>
      </w:r>
      <w:proofErr w:type="spellEnd"/>
      <w:r>
        <w:t>(</w:t>
      </w:r>
      <w:proofErr w:type="gramEnd"/>
      <w:r>
        <w:t>){</w:t>
      </w:r>
    </w:p>
    <w:p w14:paraId="57E7496E" w14:textId="77777777" w:rsidR="00163C5C" w:rsidRDefault="00163C5C" w:rsidP="00163C5C">
      <w:pPr>
        <w:pStyle w:val="Code"/>
      </w:pPr>
      <w:r>
        <w:tab/>
      </w:r>
      <w:r>
        <w:tab/>
        <w:t xml:space="preserve">return </w:t>
      </w:r>
      <w:proofErr w:type="spellStart"/>
      <w:r>
        <w:t>classID</w:t>
      </w:r>
      <w:proofErr w:type="spellEnd"/>
      <w:r>
        <w:t>;</w:t>
      </w:r>
    </w:p>
    <w:p w14:paraId="5EF8F8D8" w14:textId="77777777" w:rsidR="00163C5C" w:rsidRDefault="00163C5C" w:rsidP="00163C5C">
      <w:pPr>
        <w:pStyle w:val="Code"/>
      </w:pPr>
      <w:r>
        <w:tab/>
        <w:t>}</w:t>
      </w:r>
    </w:p>
    <w:p w14:paraId="106F684A" w14:textId="77777777" w:rsidR="00163C5C" w:rsidRDefault="00163C5C" w:rsidP="00163C5C">
      <w:pPr>
        <w:pStyle w:val="Code"/>
      </w:pPr>
    </w:p>
    <w:p w14:paraId="1D008EFD" w14:textId="77777777" w:rsidR="00163C5C" w:rsidRDefault="00163C5C" w:rsidP="00163C5C">
      <w:pPr>
        <w:pStyle w:val="Cod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97A4AEA" w14:textId="77777777" w:rsidR="00163C5C" w:rsidRDefault="00163C5C" w:rsidP="00163C5C">
      <w:pPr>
        <w:pStyle w:val="Code"/>
      </w:pPr>
      <w:r>
        <w:t xml:space="preserve">        String s = "\</w:t>
      </w:r>
      <w:proofErr w:type="spellStart"/>
      <w:r>
        <w:t>nThe</w:t>
      </w:r>
      <w:proofErr w:type="spellEnd"/>
      <w:r>
        <w:t xml:space="preserve"> lines in polygon " + </w:t>
      </w:r>
      <w:proofErr w:type="spellStart"/>
      <w:r>
        <w:t>objID</w:t>
      </w:r>
      <w:proofErr w:type="spellEnd"/>
      <w:r>
        <w:t xml:space="preserve"> + " are:";</w:t>
      </w:r>
    </w:p>
    <w:p w14:paraId="2398C608" w14:textId="77777777" w:rsidR="00163C5C" w:rsidRDefault="00163C5C" w:rsidP="00163C5C">
      <w:pPr>
        <w:pStyle w:val="Code"/>
      </w:pPr>
      <w:r>
        <w:t xml:space="preserve">        for (Line </w:t>
      </w:r>
      <w:proofErr w:type="gramStart"/>
      <w:r>
        <w:t>l :</w:t>
      </w:r>
      <w:proofErr w:type="gramEnd"/>
      <w:r>
        <w:t xml:space="preserve"> polygon)</w:t>
      </w:r>
    </w:p>
    <w:p w14:paraId="36F1DE46" w14:textId="77777777" w:rsidR="00163C5C" w:rsidRDefault="00163C5C" w:rsidP="00163C5C">
      <w:pPr>
        <w:pStyle w:val="Code"/>
      </w:pPr>
      <w:r>
        <w:t xml:space="preserve">            s += "\n    " + </w:t>
      </w:r>
      <w:proofErr w:type="spellStart"/>
      <w:proofErr w:type="gramStart"/>
      <w:r>
        <w:t>l.toString</w:t>
      </w:r>
      <w:proofErr w:type="spellEnd"/>
      <w:proofErr w:type="gramEnd"/>
      <w:r>
        <w:t>();</w:t>
      </w:r>
    </w:p>
    <w:p w14:paraId="77E8F433" w14:textId="77777777" w:rsidR="00163C5C" w:rsidRDefault="00163C5C" w:rsidP="00163C5C">
      <w:pPr>
        <w:pStyle w:val="Code"/>
      </w:pPr>
    </w:p>
    <w:p w14:paraId="3EED4163" w14:textId="77777777" w:rsidR="00163C5C" w:rsidRDefault="00163C5C" w:rsidP="00163C5C">
      <w:pPr>
        <w:pStyle w:val="Code"/>
      </w:pPr>
      <w:r>
        <w:t xml:space="preserve">    </w:t>
      </w:r>
      <w:r>
        <w:tab/>
        <w:t>return s;</w:t>
      </w:r>
    </w:p>
    <w:p w14:paraId="2EF24C5B" w14:textId="77777777" w:rsidR="00163C5C" w:rsidRDefault="00163C5C" w:rsidP="00163C5C">
      <w:pPr>
        <w:pStyle w:val="Code"/>
      </w:pPr>
      <w:r>
        <w:t xml:space="preserve">    }</w:t>
      </w:r>
    </w:p>
    <w:p w14:paraId="20680D49" w14:textId="77777777" w:rsidR="00163C5C" w:rsidRDefault="00163C5C" w:rsidP="00163C5C">
      <w:pPr>
        <w:pStyle w:val="Code"/>
      </w:pPr>
      <w:r>
        <w:t>}</w:t>
      </w:r>
    </w:p>
    <w:p w14:paraId="52D27545" w14:textId="77777777" w:rsidR="00163C5C" w:rsidRDefault="00163C5C" w:rsidP="00163C5C">
      <w:r>
        <w:t>Terminal Output</w:t>
      </w:r>
    </w:p>
    <w:p w14:paraId="6EE9CA68" w14:textId="77777777" w:rsidR="00163C5C" w:rsidRDefault="00163C5C" w:rsidP="00163C5C">
      <w:pPr>
        <w:pStyle w:val="Terminal"/>
      </w:pPr>
      <w:r>
        <w:t>The lines in polygon 1 are:</w:t>
      </w:r>
    </w:p>
    <w:p w14:paraId="1A06D8AB" w14:textId="77777777" w:rsidR="00163C5C" w:rsidRDefault="00163C5C" w:rsidP="00163C5C">
      <w:pPr>
        <w:pStyle w:val="Terminal"/>
      </w:pPr>
      <w:r>
        <w:t xml:space="preserve">    Line 1: starts at (20, 30), and ends at (50, 100)</w:t>
      </w:r>
    </w:p>
    <w:p w14:paraId="13B2C65B" w14:textId="77777777" w:rsidR="00163C5C" w:rsidRDefault="00163C5C" w:rsidP="00163C5C">
      <w:pPr>
        <w:pStyle w:val="Terminal"/>
      </w:pPr>
      <w:r>
        <w:t xml:space="preserve">    Line 2: starts at (50, 100), and ends at (105, 30)</w:t>
      </w:r>
    </w:p>
    <w:p w14:paraId="4C70474E" w14:textId="77777777" w:rsidR="00163C5C" w:rsidRDefault="00163C5C" w:rsidP="00163C5C">
      <w:pPr>
        <w:pStyle w:val="Terminal"/>
      </w:pPr>
      <w:r>
        <w:t xml:space="preserve">    Line 3: starts at (105, 30), and ends at (20, 30)</w:t>
      </w:r>
    </w:p>
    <w:p w14:paraId="0A6C68A9" w14:textId="77777777" w:rsidR="00163C5C" w:rsidRDefault="00163C5C" w:rsidP="00163C5C">
      <w:pPr>
        <w:pStyle w:val="Terminal"/>
      </w:pPr>
      <w:r>
        <w:t xml:space="preserve">The perimeter of the polygon 1 is 250.18: </w:t>
      </w:r>
    </w:p>
    <w:p w14:paraId="7BF7CF64" w14:textId="77777777" w:rsidR="00163C5C" w:rsidRDefault="00163C5C" w:rsidP="00163C5C">
      <w:pPr>
        <w:pStyle w:val="Terminal"/>
      </w:pPr>
    </w:p>
    <w:p w14:paraId="6CDC31C7" w14:textId="77777777" w:rsidR="00163C5C" w:rsidRDefault="00163C5C" w:rsidP="00163C5C">
      <w:pPr>
        <w:pStyle w:val="Terminal"/>
      </w:pPr>
      <w:r>
        <w:t>The lines in polygon 2 are:</w:t>
      </w:r>
    </w:p>
    <w:p w14:paraId="566E8246" w14:textId="77777777" w:rsidR="00163C5C" w:rsidRDefault="00163C5C" w:rsidP="00163C5C">
      <w:pPr>
        <w:pStyle w:val="Terminal"/>
      </w:pPr>
      <w:r>
        <w:t xml:space="preserve">    Line 4: starts at (120, 130), and ends at (150, 200)</w:t>
      </w:r>
    </w:p>
    <w:p w14:paraId="68888F52" w14:textId="77777777" w:rsidR="00163C5C" w:rsidRDefault="00163C5C" w:rsidP="00163C5C">
      <w:pPr>
        <w:pStyle w:val="Terminal"/>
      </w:pPr>
      <w:r>
        <w:t xml:space="preserve">    Line 5: starts at (150, 200), and ends at (200, 130)</w:t>
      </w:r>
    </w:p>
    <w:p w14:paraId="59EF1919" w14:textId="77777777" w:rsidR="00163C5C" w:rsidRDefault="00163C5C" w:rsidP="00163C5C">
      <w:pPr>
        <w:pStyle w:val="Terminal"/>
      </w:pPr>
      <w:r>
        <w:t xml:space="preserve">    Line 6: starts at (200, 130), and ends at (120, 130)</w:t>
      </w:r>
    </w:p>
    <w:p w14:paraId="44A2CBE4" w14:textId="77777777" w:rsidR="00163C5C" w:rsidRDefault="00163C5C" w:rsidP="00163C5C">
      <w:pPr>
        <w:pStyle w:val="Terminal"/>
      </w:pPr>
      <w:r>
        <w:t xml:space="preserve">The perimeter of the polygon 2 is 242.18: </w:t>
      </w:r>
    </w:p>
    <w:p w14:paraId="3474D4AD" w14:textId="77777777" w:rsidR="00163C5C" w:rsidRDefault="00163C5C" w:rsidP="00163C5C">
      <w:pPr>
        <w:pStyle w:val="Terminal"/>
      </w:pPr>
    </w:p>
    <w:p w14:paraId="010FCB71" w14:textId="77777777" w:rsidR="00163C5C" w:rsidRDefault="00163C5C" w:rsidP="00163C5C">
      <w:pPr>
        <w:pStyle w:val="Terminal"/>
      </w:pPr>
      <w:r>
        <w:t>The lines in polygon 3 are:</w:t>
      </w:r>
    </w:p>
    <w:p w14:paraId="55FC5251" w14:textId="77777777" w:rsidR="00163C5C" w:rsidRDefault="00163C5C" w:rsidP="00163C5C">
      <w:pPr>
        <w:pStyle w:val="Terminal"/>
      </w:pPr>
      <w:r>
        <w:t xml:space="preserve">    Line 7: starts at (320, 330), and ends at (250, 400)</w:t>
      </w:r>
    </w:p>
    <w:p w14:paraId="4BEEC3F8" w14:textId="77777777" w:rsidR="00163C5C" w:rsidRDefault="00163C5C" w:rsidP="00163C5C">
      <w:pPr>
        <w:pStyle w:val="Terminal"/>
      </w:pPr>
      <w:r>
        <w:t xml:space="preserve">    Line 8: starts at (250, 400), and ends at (400, 330)</w:t>
      </w:r>
    </w:p>
    <w:p w14:paraId="21E0DE88" w14:textId="77777777" w:rsidR="00163C5C" w:rsidRDefault="00163C5C" w:rsidP="00163C5C">
      <w:pPr>
        <w:pStyle w:val="Terminal"/>
      </w:pPr>
      <w:r>
        <w:t xml:space="preserve">    Line 9: starts at (400, 330), and ends at (320, 330)</w:t>
      </w:r>
    </w:p>
    <w:p w14:paraId="16C720CC" w14:textId="7041FA90" w:rsidR="00AA1A7C" w:rsidRDefault="00163C5C" w:rsidP="00AA1A7C">
      <w:pPr>
        <w:pStyle w:val="Terminal"/>
      </w:pPr>
      <w:r>
        <w:t>The perimeter of the polygon 3 is 344.52:</w:t>
      </w:r>
    </w:p>
    <w:p w14:paraId="2E3658F4" w14:textId="77777777" w:rsidR="00AA1A7C" w:rsidRDefault="00AA1A7C" w:rsidP="00AA1A7C">
      <w:pPr>
        <w:pStyle w:val="Terminal"/>
      </w:pPr>
    </w:p>
    <w:p w14:paraId="75FF5F2E" w14:textId="77777777" w:rsidR="00AA1A7C" w:rsidRDefault="00AA1A7C" w:rsidP="00AA1A7C">
      <w:pPr>
        <w:pStyle w:val="Terminal"/>
      </w:pPr>
    </w:p>
    <w:p w14:paraId="4F9AE8DE" w14:textId="49425AD3" w:rsidR="00AA1A7C" w:rsidRDefault="00AA1A7C" w:rsidP="00AA1A7C">
      <w:pPr>
        <w:pStyle w:val="ExcerciseHeader"/>
      </w:pPr>
      <w:r>
        <w:t>Exercise C</w:t>
      </w:r>
    </w:p>
    <w:p w14:paraId="04E466A4" w14:textId="3A548473" w:rsidR="00AA1A7C" w:rsidRDefault="00AA1A7C" w:rsidP="00AA1A7C">
      <w:pPr>
        <w:rPr>
          <w:b/>
        </w:rPr>
      </w:pPr>
      <w:r>
        <w:rPr>
          <w:b/>
        </w:rPr>
        <w:t>Important note regarding Game.java:</w:t>
      </w:r>
    </w:p>
    <w:p w14:paraId="11A321CE" w14:textId="2FB24C60" w:rsidR="00AA1A7C" w:rsidRDefault="00AA1A7C" w:rsidP="00AA1A7C">
      <w:pPr>
        <w:ind w:left="720"/>
        <w:rPr>
          <w:b/>
        </w:rPr>
      </w:pPr>
      <w:r>
        <w:rPr>
          <w:b/>
        </w:rPr>
        <w:t xml:space="preserve">The UML diagram, sample program output, and exercise instructions for this project did not include the </w:t>
      </w:r>
      <w:proofErr w:type="spellStart"/>
      <w:r w:rsidRPr="00AA1A7C">
        <w:rPr>
          <w:rFonts w:ascii="Consolas" w:hAnsi="Consolas"/>
          <w:b/>
        </w:rPr>
        <w:t>create_player</w:t>
      </w:r>
      <w:proofErr w:type="spellEnd"/>
      <w:r>
        <w:rPr>
          <w:b/>
        </w:rPr>
        <w:t xml:space="preserve"> method defined in Game.java, nor did it include a </w:t>
      </w:r>
      <w:proofErr w:type="spellStart"/>
      <w:r w:rsidRPr="00AA1A7C">
        <w:rPr>
          <w:rFonts w:ascii="Consolas" w:hAnsi="Consolas"/>
          <w:b/>
        </w:rPr>
        <w:t>HumanPlayer</w:t>
      </w:r>
      <w:proofErr w:type="spellEnd"/>
      <w:r w:rsidRPr="00AA1A7C">
        <w:rPr>
          <w:rFonts w:ascii="Consolas" w:hAnsi="Consolas"/>
          <w:b/>
        </w:rPr>
        <w:t xml:space="preserve">, </w:t>
      </w:r>
      <w:proofErr w:type="spellStart"/>
      <w:r w:rsidRPr="00AA1A7C">
        <w:rPr>
          <w:rFonts w:ascii="Consolas" w:hAnsi="Consolas"/>
          <w:b/>
        </w:rPr>
        <w:t>RandomPlayer</w:t>
      </w:r>
      <w:proofErr w:type="spellEnd"/>
      <w:r w:rsidRPr="00AA1A7C">
        <w:rPr>
          <w:rFonts w:ascii="Consolas" w:hAnsi="Consolas"/>
          <w:b/>
        </w:rPr>
        <w:t xml:space="preserve">, </w:t>
      </w:r>
      <w:proofErr w:type="spellStart"/>
      <w:r w:rsidRPr="00AA1A7C">
        <w:rPr>
          <w:rFonts w:ascii="Consolas" w:hAnsi="Consolas"/>
          <w:b/>
        </w:rPr>
        <w:t>BlockingPlayer</w:t>
      </w:r>
      <w:proofErr w:type="spellEnd"/>
      <w:r w:rsidRPr="00AA1A7C">
        <w:rPr>
          <w:rFonts w:ascii="Consolas" w:hAnsi="Consolas"/>
          <w:b/>
        </w:rPr>
        <w:t xml:space="preserve">, or </w:t>
      </w:r>
      <w:proofErr w:type="spellStart"/>
      <w:r w:rsidRPr="00AA1A7C">
        <w:rPr>
          <w:rFonts w:ascii="Consolas" w:hAnsi="Consolas"/>
          <w:b/>
        </w:rPr>
        <w:t>SmartPlayer</w:t>
      </w:r>
      <w:proofErr w:type="spellEnd"/>
      <w:r>
        <w:rPr>
          <w:b/>
        </w:rPr>
        <w:t xml:space="preserve"> class. The exercise instructions did not ask us to define 3 types of AI as well as the Player class. In order for the package to compile, the sections of Game.java referring to the method and classes above were commented out.</w:t>
      </w:r>
    </w:p>
    <w:p w14:paraId="6628C502" w14:textId="2D180651" w:rsidR="00AA1A7C" w:rsidRDefault="00AA1A7C" w:rsidP="00AA1A7C">
      <w:r>
        <w:t>Constants.java</w:t>
      </w:r>
    </w:p>
    <w:p w14:paraId="557A8C8B" w14:textId="77777777" w:rsidR="00AA1A7C" w:rsidRDefault="00AA1A7C" w:rsidP="00AA1A7C">
      <w:pPr>
        <w:pStyle w:val="Code"/>
      </w:pPr>
      <w:r>
        <w:t>//Constants.java</w:t>
      </w:r>
    </w:p>
    <w:p w14:paraId="596E84F0" w14:textId="77777777" w:rsidR="00AA1A7C" w:rsidRDefault="00AA1A7C" w:rsidP="00AA1A7C">
      <w:pPr>
        <w:pStyle w:val="Code"/>
      </w:pPr>
    </w:p>
    <w:p w14:paraId="7FEEE039" w14:textId="77777777" w:rsidR="00AA1A7C" w:rsidRDefault="00AA1A7C" w:rsidP="00AA1A7C">
      <w:pPr>
        <w:pStyle w:val="Code"/>
      </w:pPr>
      <w:r>
        <w:t>/**</w:t>
      </w:r>
    </w:p>
    <w:p w14:paraId="0A1CE046" w14:textId="77777777" w:rsidR="00AA1A7C" w:rsidRDefault="00AA1A7C" w:rsidP="00AA1A7C">
      <w:pPr>
        <w:pStyle w:val="Code"/>
      </w:pPr>
      <w:r>
        <w:t xml:space="preserve"> * Provides constants to the rest of the Package.</w:t>
      </w:r>
    </w:p>
    <w:p w14:paraId="10D490C2" w14:textId="77777777" w:rsidR="00AA1A7C" w:rsidRDefault="00AA1A7C" w:rsidP="00AA1A7C">
      <w:pPr>
        <w:pStyle w:val="Code"/>
      </w:pPr>
      <w:r>
        <w:t xml:space="preserve"> * @version 1.0</w:t>
      </w:r>
    </w:p>
    <w:p w14:paraId="45C22636" w14:textId="77777777" w:rsidR="00AA1A7C" w:rsidRDefault="00AA1A7C" w:rsidP="00AA1A7C">
      <w:pPr>
        <w:pStyle w:val="Code"/>
      </w:pPr>
      <w:r>
        <w:t xml:space="preserve"> * @author Originally written by Mahmood </w:t>
      </w:r>
      <w:proofErr w:type="spellStart"/>
      <w:r>
        <w:t>Moussavi</w:t>
      </w:r>
      <w:proofErr w:type="spellEnd"/>
      <w:r>
        <w:t xml:space="preserve">, modified by Mitchell </w:t>
      </w:r>
      <w:proofErr w:type="spellStart"/>
      <w:r>
        <w:t>Sawatzky</w:t>
      </w:r>
      <w:proofErr w:type="spellEnd"/>
      <w:r>
        <w:t xml:space="preserve"> and Connor Newman</w:t>
      </w:r>
    </w:p>
    <w:p w14:paraId="4440C740" w14:textId="77777777" w:rsidR="00AA1A7C" w:rsidRDefault="00AA1A7C" w:rsidP="00AA1A7C">
      <w:pPr>
        <w:pStyle w:val="Code"/>
      </w:pPr>
      <w:r>
        <w:t xml:space="preserve"> * @since Originally written in fall 2001, adapted in 2014, modified in 2016</w:t>
      </w:r>
    </w:p>
    <w:p w14:paraId="0428AFBB" w14:textId="77777777" w:rsidR="00AA1A7C" w:rsidRDefault="00AA1A7C" w:rsidP="00AA1A7C">
      <w:pPr>
        <w:pStyle w:val="Code"/>
      </w:pPr>
      <w:r>
        <w:t xml:space="preserve"> */</w:t>
      </w:r>
    </w:p>
    <w:p w14:paraId="27EA455E" w14:textId="77777777" w:rsidR="00AA1A7C" w:rsidRDefault="00AA1A7C" w:rsidP="00AA1A7C">
      <w:pPr>
        <w:pStyle w:val="Code"/>
      </w:pPr>
      <w:r>
        <w:t>public interface Constants {</w:t>
      </w:r>
    </w:p>
    <w:p w14:paraId="6173F5F9" w14:textId="77777777" w:rsidR="00AA1A7C" w:rsidRDefault="00AA1A7C" w:rsidP="00AA1A7C">
      <w:pPr>
        <w:pStyle w:val="Code"/>
      </w:pPr>
      <w:r>
        <w:t xml:space="preserve">    /**</w:t>
      </w:r>
    </w:p>
    <w:p w14:paraId="38B02E98" w14:textId="77777777" w:rsidR="00AA1A7C" w:rsidRDefault="00AA1A7C" w:rsidP="00AA1A7C">
      <w:pPr>
        <w:pStyle w:val="Code"/>
      </w:pPr>
      <w:r>
        <w:t xml:space="preserve">     * The character to use when the board slot is empty.</w:t>
      </w:r>
    </w:p>
    <w:p w14:paraId="59F84E97" w14:textId="77777777" w:rsidR="00AA1A7C" w:rsidRDefault="00AA1A7C" w:rsidP="00AA1A7C">
      <w:pPr>
        <w:pStyle w:val="Code"/>
      </w:pPr>
      <w:r>
        <w:t xml:space="preserve">     */</w:t>
      </w:r>
    </w:p>
    <w:p w14:paraId="25EBDABD" w14:textId="77777777" w:rsidR="00AA1A7C" w:rsidRDefault="00AA1A7C" w:rsidP="00AA1A7C">
      <w:pPr>
        <w:pStyle w:val="Code"/>
      </w:pPr>
      <w:r>
        <w:tab/>
        <w:t>static final char SPACE_CHAR = ' ';</w:t>
      </w:r>
    </w:p>
    <w:p w14:paraId="64333D01" w14:textId="77777777" w:rsidR="00AA1A7C" w:rsidRDefault="00AA1A7C" w:rsidP="00AA1A7C">
      <w:pPr>
        <w:pStyle w:val="Code"/>
      </w:pPr>
    </w:p>
    <w:p w14:paraId="1CB83FFC" w14:textId="77777777" w:rsidR="00AA1A7C" w:rsidRDefault="00AA1A7C" w:rsidP="00AA1A7C">
      <w:pPr>
        <w:pStyle w:val="Code"/>
      </w:pPr>
      <w:r>
        <w:t xml:space="preserve">    /**</w:t>
      </w:r>
    </w:p>
    <w:p w14:paraId="637B5A3F" w14:textId="77777777" w:rsidR="00AA1A7C" w:rsidRDefault="00AA1A7C" w:rsidP="00AA1A7C">
      <w:pPr>
        <w:pStyle w:val="Code"/>
      </w:pPr>
      <w:r>
        <w:t xml:space="preserve">     * The character to use when Player O has entered into the board.</w:t>
      </w:r>
    </w:p>
    <w:p w14:paraId="0E420978" w14:textId="77777777" w:rsidR="00AA1A7C" w:rsidRDefault="00AA1A7C" w:rsidP="00AA1A7C">
      <w:pPr>
        <w:pStyle w:val="Code"/>
      </w:pPr>
      <w:r>
        <w:t xml:space="preserve">     */</w:t>
      </w:r>
    </w:p>
    <w:p w14:paraId="1671E742" w14:textId="77777777" w:rsidR="00AA1A7C" w:rsidRDefault="00AA1A7C" w:rsidP="00AA1A7C">
      <w:pPr>
        <w:pStyle w:val="Code"/>
      </w:pPr>
      <w:r>
        <w:tab/>
        <w:t>static final char LETTER_O = 'O';</w:t>
      </w:r>
    </w:p>
    <w:p w14:paraId="2AC19E54" w14:textId="77777777" w:rsidR="00AA1A7C" w:rsidRDefault="00AA1A7C" w:rsidP="00AA1A7C">
      <w:pPr>
        <w:pStyle w:val="Code"/>
      </w:pPr>
    </w:p>
    <w:p w14:paraId="60E3BDB4" w14:textId="77777777" w:rsidR="00AA1A7C" w:rsidRDefault="00AA1A7C" w:rsidP="00AA1A7C">
      <w:pPr>
        <w:pStyle w:val="Code"/>
      </w:pPr>
      <w:r>
        <w:t xml:space="preserve">    /**</w:t>
      </w:r>
    </w:p>
    <w:p w14:paraId="1BF17D48" w14:textId="77777777" w:rsidR="00AA1A7C" w:rsidRDefault="00AA1A7C" w:rsidP="00AA1A7C">
      <w:pPr>
        <w:pStyle w:val="Code"/>
      </w:pPr>
      <w:r>
        <w:t xml:space="preserve">     * The character to use when Player X has entered into the board.</w:t>
      </w:r>
    </w:p>
    <w:p w14:paraId="1A5FF34C" w14:textId="77777777" w:rsidR="00AA1A7C" w:rsidRDefault="00AA1A7C" w:rsidP="00AA1A7C">
      <w:pPr>
        <w:pStyle w:val="Code"/>
      </w:pPr>
      <w:r>
        <w:t xml:space="preserve">     */</w:t>
      </w:r>
    </w:p>
    <w:p w14:paraId="6E0570AA" w14:textId="77777777" w:rsidR="00AA1A7C" w:rsidRDefault="00AA1A7C" w:rsidP="00AA1A7C">
      <w:pPr>
        <w:pStyle w:val="Code"/>
      </w:pPr>
      <w:r>
        <w:tab/>
        <w:t>static final char LETTER_X = 'X';</w:t>
      </w:r>
    </w:p>
    <w:p w14:paraId="451AB82A" w14:textId="23223F2F" w:rsidR="00AA1A7C" w:rsidRDefault="00AA1A7C" w:rsidP="00AA1A7C">
      <w:pPr>
        <w:pStyle w:val="Code"/>
      </w:pPr>
      <w:r>
        <w:t>}</w:t>
      </w:r>
    </w:p>
    <w:p w14:paraId="73DEB40E" w14:textId="5C09A8A6" w:rsidR="00AA1A7C" w:rsidRDefault="00AA1A7C" w:rsidP="00AA1A7C">
      <w:r>
        <w:t>Player.java</w:t>
      </w:r>
    </w:p>
    <w:p w14:paraId="68E7EB4E" w14:textId="77777777" w:rsidR="00AA1A7C" w:rsidRDefault="00AA1A7C" w:rsidP="00AA1A7C">
      <w:pPr>
        <w:pStyle w:val="Code"/>
      </w:pPr>
      <w:r>
        <w:t>//Player.java</w:t>
      </w:r>
    </w:p>
    <w:p w14:paraId="243AFCA9" w14:textId="77777777" w:rsidR="00AA1A7C" w:rsidRDefault="00AA1A7C" w:rsidP="00AA1A7C">
      <w:pPr>
        <w:pStyle w:val="Code"/>
      </w:pPr>
    </w:p>
    <w:p w14:paraId="05FB9366" w14:textId="77777777" w:rsidR="00AA1A7C" w:rsidRDefault="00AA1A7C" w:rsidP="00AA1A7C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5265C8" w14:textId="77777777" w:rsidR="00AA1A7C" w:rsidRDefault="00AA1A7C" w:rsidP="00AA1A7C">
      <w:pPr>
        <w:pStyle w:val="Code"/>
      </w:pPr>
    </w:p>
    <w:p w14:paraId="37176633" w14:textId="77777777" w:rsidR="00AA1A7C" w:rsidRDefault="00AA1A7C" w:rsidP="00AA1A7C">
      <w:pPr>
        <w:pStyle w:val="Code"/>
      </w:pPr>
      <w:r>
        <w:t>/**</w:t>
      </w:r>
    </w:p>
    <w:p w14:paraId="17B88361" w14:textId="77777777" w:rsidR="00AA1A7C" w:rsidRDefault="00AA1A7C" w:rsidP="00AA1A7C">
      <w:pPr>
        <w:pStyle w:val="Code"/>
      </w:pPr>
      <w:r>
        <w:t xml:space="preserve"> * Provides a container to hold a Player's name and preferred mark (X or O), as well as logic to make moves.</w:t>
      </w:r>
    </w:p>
    <w:p w14:paraId="1C94D358" w14:textId="77777777" w:rsidR="00AA1A7C" w:rsidRDefault="00AA1A7C" w:rsidP="00AA1A7C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147C85CD" w14:textId="77777777" w:rsidR="00AA1A7C" w:rsidRDefault="00AA1A7C" w:rsidP="00AA1A7C">
      <w:pPr>
        <w:pStyle w:val="Code"/>
      </w:pPr>
      <w:r>
        <w:t xml:space="preserve"> * @version 1.0</w:t>
      </w:r>
    </w:p>
    <w:p w14:paraId="0825D11C" w14:textId="77777777" w:rsidR="00AA1A7C" w:rsidRDefault="00AA1A7C" w:rsidP="00AA1A7C">
      <w:pPr>
        <w:pStyle w:val="Code"/>
      </w:pPr>
      <w:r>
        <w:t xml:space="preserve"> * @since Feb 5, 2016</w:t>
      </w:r>
    </w:p>
    <w:p w14:paraId="2DD3C529" w14:textId="77777777" w:rsidR="00AA1A7C" w:rsidRDefault="00AA1A7C" w:rsidP="00AA1A7C">
      <w:pPr>
        <w:pStyle w:val="Code"/>
      </w:pPr>
      <w:r>
        <w:t xml:space="preserve"> */</w:t>
      </w:r>
    </w:p>
    <w:p w14:paraId="303F9342" w14:textId="77777777" w:rsidR="00AA1A7C" w:rsidRDefault="00AA1A7C" w:rsidP="00AA1A7C">
      <w:pPr>
        <w:pStyle w:val="Code"/>
      </w:pPr>
      <w:r>
        <w:t xml:space="preserve">public class Player </w:t>
      </w:r>
      <w:proofErr w:type="gramStart"/>
      <w:r>
        <w:t>implements</w:t>
      </w:r>
      <w:proofErr w:type="gramEnd"/>
      <w:r>
        <w:t xml:space="preserve"> Constants {</w:t>
      </w:r>
    </w:p>
    <w:p w14:paraId="12010AE5" w14:textId="77777777" w:rsidR="00AA1A7C" w:rsidRDefault="00AA1A7C" w:rsidP="00AA1A7C">
      <w:pPr>
        <w:pStyle w:val="Code"/>
      </w:pPr>
      <w:r>
        <w:t xml:space="preserve">    /**</w:t>
      </w:r>
    </w:p>
    <w:p w14:paraId="4D0BA458" w14:textId="77777777" w:rsidR="00AA1A7C" w:rsidRDefault="00AA1A7C" w:rsidP="00AA1A7C">
      <w:pPr>
        <w:pStyle w:val="Code"/>
      </w:pPr>
      <w:r>
        <w:t xml:space="preserve">     * The name of the player.</w:t>
      </w:r>
    </w:p>
    <w:p w14:paraId="52ACA3CD" w14:textId="77777777" w:rsidR="00AA1A7C" w:rsidRDefault="00AA1A7C" w:rsidP="00AA1A7C">
      <w:pPr>
        <w:pStyle w:val="Code"/>
      </w:pPr>
      <w:r>
        <w:t xml:space="preserve">     */</w:t>
      </w:r>
    </w:p>
    <w:p w14:paraId="4414D586" w14:textId="77777777" w:rsidR="00AA1A7C" w:rsidRDefault="00AA1A7C" w:rsidP="00AA1A7C">
      <w:pPr>
        <w:pStyle w:val="Code"/>
      </w:pPr>
      <w:r>
        <w:t xml:space="preserve">    private String name;</w:t>
      </w:r>
    </w:p>
    <w:p w14:paraId="6E505EA7" w14:textId="77777777" w:rsidR="00AA1A7C" w:rsidRDefault="00AA1A7C" w:rsidP="00AA1A7C">
      <w:pPr>
        <w:pStyle w:val="Code"/>
      </w:pPr>
    </w:p>
    <w:p w14:paraId="1C4C18DE" w14:textId="77777777" w:rsidR="00AA1A7C" w:rsidRDefault="00AA1A7C" w:rsidP="00AA1A7C">
      <w:pPr>
        <w:pStyle w:val="Code"/>
      </w:pPr>
      <w:r>
        <w:t xml:space="preserve">    /**</w:t>
      </w:r>
    </w:p>
    <w:p w14:paraId="2E62BB37" w14:textId="77777777" w:rsidR="00AA1A7C" w:rsidRDefault="00AA1A7C" w:rsidP="00AA1A7C">
      <w:pPr>
        <w:pStyle w:val="Code"/>
      </w:pPr>
      <w:r>
        <w:t xml:space="preserve">     * The player's mark, either 'X' or 'O'.</w:t>
      </w:r>
    </w:p>
    <w:p w14:paraId="1CB4FA29" w14:textId="77777777" w:rsidR="00AA1A7C" w:rsidRDefault="00AA1A7C" w:rsidP="00AA1A7C">
      <w:pPr>
        <w:pStyle w:val="Code"/>
      </w:pPr>
      <w:r>
        <w:t xml:space="preserve">     */</w:t>
      </w:r>
    </w:p>
    <w:p w14:paraId="65EDADD1" w14:textId="77777777" w:rsidR="00AA1A7C" w:rsidRDefault="00AA1A7C" w:rsidP="00AA1A7C">
      <w:pPr>
        <w:pStyle w:val="Code"/>
      </w:pPr>
      <w:r>
        <w:t xml:space="preserve">    private char mark;</w:t>
      </w:r>
    </w:p>
    <w:p w14:paraId="6A320A3B" w14:textId="77777777" w:rsidR="00AA1A7C" w:rsidRDefault="00AA1A7C" w:rsidP="00AA1A7C">
      <w:pPr>
        <w:pStyle w:val="Code"/>
      </w:pPr>
    </w:p>
    <w:p w14:paraId="1CBF7B70" w14:textId="77777777" w:rsidR="00AA1A7C" w:rsidRDefault="00AA1A7C" w:rsidP="00AA1A7C">
      <w:pPr>
        <w:pStyle w:val="Code"/>
      </w:pPr>
      <w:r>
        <w:t xml:space="preserve">    /**</w:t>
      </w:r>
    </w:p>
    <w:p w14:paraId="78EF30C8" w14:textId="77777777" w:rsidR="00AA1A7C" w:rsidRDefault="00AA1A7C" w:rsidP="00AA1A7C">
      <w:pPr>
        <w:pStyle w:val="Code"/>
      </w:pPr>
      <w:r>
        <w:t xml:space="preserve">     * The player's opponent.</w:t>
      </w:r>
    </w:p>
    <w:p w14:paraId="0B2F523C" w14:textId="77777777" w:rsidR="00AA1A7C" w:rsidRDefault="00AA1A7C" w:rsidP="00AA1A7C">
      <w:pPr>
        <w:pStyle w:val="Code"/>
      </w:pPr>
      <w:r>
        <w:t xml:space="preserve">     */</w:t>
      </w:r>
    </w:p>
    <w:p w14:paraId="317278BA" w14:textId="77777777" w:rsidR="00AA1A7C" w:rsidRDefault="00AA1A7C" w:rsidP="00AA1A7C">
      <w:pPr>
        <w:pStyle w:val="Code"/>
      </w:pPr>
      <w:r>
        <w:t xml:space="preserve">    private Player </w:t>
      </w:r>
      <w:proofErr w:type="spellStart"/>
      <w:r>
        <w:t>opp</w:t>
      </w:r>
      <w:proofErr w:type="spellEnd"/>
      <w:r>
        <w:t>;</w:t>
      </w:r>
    </w:p>
    <w:p w14:paraId="0F8E4280" w14:textId="77777777" w:rsidR="00AA1A7C" w:rsidRDefault="00AA1A7C" w:rsidP="00AA1A7C">
      <w:pPr>
        <w:pStyle w:val="Code"/>
      </w:pPr>
    </w:p>
    <w:p w14:paraId="5F99F48D" w14:textId="77777777" w:rsidR="00AA1A7C" w:rsidRDefault="00AA1A7C" w:rsidP="00AA1A7C">
      <w:pPr>
        <w:pStyle w:val="Code"/>
      </w:pPr>
      <w:r>
        <w:t xml:space="preserve">    /**</w:t>
      </w:r>
    </w:p>
    <w:p w14:paraId="3047AD13" w14:textId="77777777" w:rsidR="00AA1A7C" w:rsidRDefault="00AA1A7C" w:rsidP="00AA1A7C">
      <w:pPr>
        <w:pStyle w:val="Code"/>
      </w:pPr>
      <w:r>
        <w:t xml:space="preserve">     * The Board to play the game on.</w:t>
      </w:r>
    </w:p>
    <w:p w14:paraId="48C7824D" w14:textId="77777777" w:rsidR="00AA1A7C" w:rsidRDefault="00AA1A7C" w:rsidP="00AA1A7C">
      <w:pPr>
        <w:pStyle w:val="Code"/>
      </w:pPr>
      <w:r>
        <w:t xml:space="preserve">     */</w:t>
      </w:r>
    </w:p>
    <w:p w14:paraId="28DE99FE" w14:textId="77777777" w:rsidR="00AA1A7C" w:rsidRDefault="00AA1A7C" w:rsidP="00AA1A7C">
      <w:pPr>
        <w:pStyle w:val="Code"/>
      </w:pPr>
      <w:r>
        <w:t xml:space="preserve">    private Board b;</w:t>
      </w:r>
    </w:p>
    <w:p w14:paraId="7EC66CD4" w14:textId="77777777" w:rsidR="00AA1A7C" w:rsidRDefault="00AA1A7C" w:rsidP="00AA1A7C">
      <w:pPr>
        <w:pStyle w:val="Code"/>
      </w:pPr>
    </w:p>
    <w:p w14:paraId="1D49ECC4" w14:textId="77777777" w:rsidR="00AA1A7C" w:rsidRDefault="00AA1A7C" w:rsidP="00AA1A7C">
      <w:pPr>
        <w:pStyle w:val="Code"/>
      </w:pPr>
      <w:r>
        <w:t xml:space="preserve">    /**</w:t>
      </w:r>
    </w:p>
    <w:p w14:paraId="380CD679" w14:textId="77777777" w:rsidR="00AA1A7C" w:rsidRDefault="00AA1A7C" w:rsidP="00AA1A7C">
      <w:pPr>
        <w:pStyle w:val="Code"/>
      </w:pPr>
      <w:r>
        <w:t xml:space="preserve">     * Constructs a Player Object with a given name, mark, and Board.</w:t>
      </w:r>
    </w:p>
    <w:p w14:paraId="5F8CAD6E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Player's name</w:t>
      </w:r>
    </w:p>
    <w:p w14:paraId="32E64E1F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Player's mark, either 'X' or 'O'</w:t>
      </w:r>
    </w:p>
    <w:p w14:paraId="484FCA16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 the Board to play the game on</w:t>
      </w:r>
    </w:p>
    <w:p w14:paraId="38088B21" w14:textId="77777777" w:rsidR="00AA1A7C" w:rsidRDefault="00AA1A7C" w:rsidP="00AA1A7C">
      <w:pPr>
        <w:pStyle w:val="Code"/>
      </w:pPr>
      <w:r>
        <w:t xml:space="preserve">     */</w:t>
      </w:r>
    </w:p>
    <w:p w14:paraId="3ACE425C" w14:textId="77777777" w:rsidR="00AA1A7C" w:rsidRDefault="00AA1A7C" w:rsidP="00AA1A7C">
      <w:pPr>
        <w:pStyle w:val="Code"/>
      </w:pPr>
      <w:r>
        <w:t xml:space="preserve">    public </w:t>
      </w:r>
      <w:proofErr w:type="gramStart"/>
      <w:r>
        <w:t>Player(</w:t>
      </w:r>
      <w:proofErr w:type="gramEnd"/>
      <w:r>
        <w:t>String name, char mark, Board b) {</w:t>
      </w:r>
    </w:p>
    <w:p w14:paraId="15D4A74E" w14:textId="77777777" w:rsidR="00AA1A7C" w:rsidRDefault="00AA1A7C" w:rsidP="00AA1A7C">
      <w:pPr>
        <w:pStyle w:val="Code"/>
      </w:pPr>
      <w:r>
        <w:t xml:space="preserve">        this.name = name;</w:t>
      </w:r>
    </w:p>
    <w:p w14:paraId="1A2313AF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this.mark</w:t>
      </w:r>
      <w:proofErr w:type="spellEnd"/>
      <w:proofErr w:type="gramEnd"/>
      <w:r>
        <w:t xml:space="preserve"> = mark;</w:t>
      </w:r>
    </w:p>
    <w:p w14:paraId="4EB6EAD4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5A5BA114" w14:textId="77777777" w:rsidR="00AA1A7C" w:rsidRDefault="00AA1A7C" w:rsidP="00AA1A7C">
      <w:pPr>
        <w:pStyle w:val="Code"/>
      </w:pPr>
      <w:r>
        <w:t xml:space="preserve">    }</w:t>
      </w:r>
    </w:p>
    <w:p w14:paraId="083F62D9" w14:textId="77777777" w:rsidR="00AA1A7C" w:rsidRDefault="00AA1A7C" w:rsidP="00AA1A7C">
      <w:pPr>
        <w:pStyle w:val="Code"/>
      </w:pPr>
    </w:p>
    <w:p w14:paraId="02BFC580" w14:textId="77777777" w:rsidR="00AA1A7C" w:rsidRDefault="00AA1A7C" w:rsidP="00AA1A7C">
      <w:pPr>
        <w:pStyle w:val="Code"/>
      </w:pPr>
      <w:r>
        <w:t xml:space="preserve">    /**</w:t>
      </w:r>
    </w:p>
    <w:p w14:paraId="1208687D" w14:textId="77777777" w:rsidR="00AA1A7C" w:rsidRDefault="00AA1A7C" w:rsidP="00AA1A7C">
      <w:pPr>
        <w:pStyle w:val="Code"/>
      </w:pPr>
      <w:r>
        <w:t xml:space="preserve">     * Getter function for the Player's name.</w:t>
      </w:r>
    </w:p>
    <w:p w14:paraId="679D4499" w14:textId="77777777" w:rsidR="00AA1A7C" w:rsidRDefault="00AA1A7C" w:rsidP="00AA1A7C">
      <w:pPr>
        <w:pStyle w:val="Code"/>
      </w:pPr>
      <w:r>
        <w:t xml:space="preserve">     * @return the String name of the player</w:t>
      </w:r>
    </w:p>
    <w:p w14:paraId="175D937A" w14:textId="77777777" w:rsidR="00AA1A7C" w:rsidRDefault="00AA1A7C" w:rsidP="00AA1A7C">
      <w:pPr>
        <w:pStyle w:val="Code"/>
      </w:pPr>
      <w:r>
        <w:t xml:space="preserve">     */</w:t>
      </w:r>
    </w:p>
    <w:p w14:paraId="7BEF6664" w14:textId="77777777" w:rsidR="00AA1A7C" w:rsidRDefault="00AA1A7C" w:rsidP="00AA1A7C">
      <w:pPr>
        <w:pStyle w:val="Code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A37F793" w14:textId="77777777" w:rsidR="00AA1A7C" w:rsidRDefault="00AA1A7C" w:rsidP="00AA1A7C">
      <w:pPr>
        <w:pStyle w:val="Code"/>
      </w:pPr>
      <w:r>
        <w:t xml:space="preserve">        return this.name;</w:t>
      </w:r>
    </w:p>
    <w:p w14:paraId="402195F3" w14:textId="77777777" w:rsidR="00AA1A7C" w:rsidRDefault="00AA1A7C" w:rsidP="00AA1A7C">
      <w:pPr>
        <w:pStyle w:val="Code"/>
      </w:pPr>
      <w:r>
        <w:t xml:space="preserve">    }</w:t>
      </w:r>
    </w:p>
    <w:p w14:paraId="6382530F" w14:textId="77777777" w:rsidR="00AA1A7C" w:rsidRDefault="00AA1A7C" w:rsidP="00AA1A7C">
      <w:pPr>
        <w:pStyle w:val="Code"/>
      </w:pPr>
    </w:p>
    <w:p w14:paraId="19B940BE" w14:textId="77777777" w:rsidR="00AA1A7C" w:rsidRDefault="00AA1A7C" w:rsidP="00AA1A7C">
      <w:pPr>
        <w:pStyle w:val="Code"/>
      </w:pPr>
      <w:r>
        <w:t xml:space="preserve">    /**</w:t>
      </w:r>
    </w:p>
    <w:p w14:paraId="72F567C7" w14:textId="77777777" w:rsidR="00AA1A7C" w:rsidRDefault="00AA1A7C" w:rsidP="00AA1A7C">
      <w:pPr>
        <w:pStyle w:val="Code"/>
      </w:pPr>
      <w:r>
        <w:t xml:space="preserve">     * Sets the opponent of a given Player to another Player.</w:t>
      </w:r>
    </w:p>
    <w:p w14:paraId="4B9B2452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opp</w:t>
      </w:r>
      <w:proofErr w:type="spellEnd"/>
      <w:r>
        <w:t xml:space="preserve"> the Player opponent</w:t>
      </w:r>
    </w:p>
    <w:p w14:paraId="19CD2E57" w14:textId="77777777" w:rsidR="00AA1A7C" w:rsidRDefault="00AA1A7C" w:rsidP="00AA1A7C">
      <w:pPr>
        <w:pStyle w:val="Code"/>
      </w:pPr>
      <w:r>
        <w:t xml:space="preserve">     */</w:t>
      </w:r>
    </w:p>
    <w:p w14:paraId="6F777D32" w14:textId="77777777" w:rsidR="00AA1A7C" w:rsidRDefault="00AA1A7C" w:rsidP="00AA1A7C">
      <w:pPr>
        <w:pStyle w:val="Code"/>
      </w:pPr>
      <w:r>
        <w:t xml:space="preserve">    public void </w:t>
      </w:r>
      <w:proofErr w:type="spellStart"/>
      <w:proofErr w:type="gramStart"/>
      <w:r>
        <w:t>setOpponent</w:t>
      </w:r>
      <w:proofErr w:type="spellEnd"/>
      <w:r>
        <w:t>(</w:t>
      </w:r>
      <w:proofErr w:type="gramEnd"/>
      <w:r>
        <w:t xml:space="preserve">Player </w:t>
      </w:r>
      <w:proofErr w:type="spellStart"/>
      <w:r>
        <w:t>opp</w:t>
      </w:r>
      <w:proofErr w:type="spellEnd"/>
      <w:r>
        <w:t>) {</w:t>
      </w:r>
    </w:p>
    <w:p w14:paraId="560ACCD7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this.opp</w:t>
      </w:r>
      <w:proofErr w:type="spellEnd"/>
      <w:r>
        <w:t xml:space="preserve"> = </w:t>
      </w:r>
      <w:proofErr w:type="spellStart"/>
      <w:r>
        <w:t>opp</w:t>
      </w:r>
      <w:proofErr w:type="spellEnd"/>
      <w:r>
        <w:t>;</w:t>
      </w:r>
    </w:p>
    <w:p w14:paraId="776140AC" w14:textId="77777777" w:rsidR="00AA1A7C" w:rsidRDefault="00AA1A7C" w:rsidP="00AA1A7C">
      <w:pPr>
        <w:pStyle w:val="Code"/>
      </w:pPr>
      <w:r>
        <w:t xml:space="preserve">    }</w:t>
      </w:r>
    </w:p>
    <w:p w14:paraId="68FB0E41" w14:textId="77777777" w:rsidR="00AA1A7C" w:rsidRDefault="00AA1A7C" w:rsidP="00AA1A7C">
      <w:pPr>
        <w:pStyle w:val="Code"/>
      </w:pPr>
    </w:p>
    <w:p w14:paraId="025EB28D" w14:textId="77777777" w:rsidR="00AA1A7C" w:rsidRDefault="00AA1A7C" w:rsidP="00AA1A7C">
      <w:pPr>
        <w:pStyle w:val="Code"/>
      </w:pPr>
      <w:r>
        <w:t xml:space="preserve">    /**</w:t>
      </w:r>
    </w:p>
    <w:p w14:paraId="05F48406" w14:textId="77777777" w:rsidR="00AA1A7C" w:rsidRDefault="00AA1A7C" w:rsidP="00AA1A7C">
      <w:pPr>
        <w:pStyle w:val="Code"/>
      </w:pPr>
      <w:r>
        <w:t xml:space="preserve">     * Initiate a game of tic-tac-toe with the opponent player.</w:t>
      </w:r>
    </w:p>
    <w:p w14:paraId="10798186" w14:textId="77777777" w:rsidR="00AA1A7C" w:rsidRDefault="00AA1A7C" w:rsidP="00AA1A7C">
      <w:pPr>
        <w:pStyle w:val="Code"/>
      </w:pPr>
      <w:r>
        <w:t xml:space="preserve">     */</w:t>
      </w:r>
    </w:p>
    <w:p w14:paraId="206AA3A6" w14:textId="77777777" w:rsidR="00AA1A7C" w:rsidRDefault="00AA1A7C" w:rsidP="00AA1A7C">
      <w:pPr>
        <w:pStyle w:val="Code"/>
      </w:pPr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3614E7D1" w14:textId="77777777" w:rsidR="00AA1A7C" w:rsidRDefault="00AA1A7C" w:rsidP="00AA1A7C">
      <w:pPr>
        <w:pStyle w:val="Code"/>
      </w:pPr>
      <w:r>
        <w:t xml:space="preserve">        String winner;</w:t>
      </w:r>
    </w:p>
    <w:p w14:paraId="5B0E0A37" w14:textId="77777777" w:rsidR="00AA1A7C" w:rsidRDefault="00AA1A7C" w:rsidP="00AA1A7C">
      <w:pPr>
        <w:pStyle w:val="Code"/>
      </w:pPr>
      <w:r>
        <w:t xml:space="preserve">        Player p = this;</w:t>
      </w:r>
    </w:p>
    <w:p w14:paraId="44AAB480" w14:textId="77777777" w:rsidR="00AA1A7C" w:rsidRDefault="00AA1A7C" w:rsidP="00AA1A7C">
      <w:pPr>
        <w:pStyle w:val="Code"/>
      </w:pPr>
      <w:r>
        <w:t xml:space="preserve">        while (true) {</w:t>
      </w:r>
    </w:p>
    <w:p w14:paraId="63DB6824" w14:textId="77777777" w:rsidR="00AA1A7C" w:rsidRDefault="00AA1A7C" w:rsidP="00AA1A7C">
      <w:pPr>
        <w:pStyle w:val="Code"/>
      </w:pPr>
      <w:r>
        <w:t xml:space="preserve">            if (</w:t>
      </w:r>
      <w:proofErr w:type="spellStart"/>
      <w:proofErr w:type="gramStart"/>
      <w:r>
        <w:t>b.isFull</w:t>
      </w:r>
      <w:proofErr w:type="spellEnd"/>
      <w:proofErr w:type="gramEnd"/>
      <w:r>
        <w:t>()) {</w:t>
      </w:r>
    </w:p>
    <w:p w14:paraId="73371E84" w14:textId="77777777" w:rsidR="00AA1A7C" w:rsidRDefault="00AA1A7C" w:rsidP="00AA1A7C">
      <w:pPr>
        <w:pStyle w:val="Code"/>
      </w:pPr>
      <w:r>
        <w:t xml:space="preserve">                winner = "Nobody";</w:t>
      </w:r>
    </w:p>
    <w:p w14:paraId="249AAE4F" w14:textId="77777777" w:rsidR="00AA1A7C" w:rsidRDefault="00AA1A7C" w:rsidP="00AA1A7C">
      <w:pPr>
        <w:pStyle w:val="Code"/>
      </w:pPr>
      <w:r>
        <w:t xml:space="preserve">                break;</w:t>
      </w:r>
    </w:p>
    <w:p w14:paraId="5D1DC605" w14:textId="77777777" w:rsidR="00AA1A7C" w:rsidRDefault="00AA1A7C" w:rsidP="00AA1A7C">
      <w:pPr>
        <w:pStyle w:val="Code"/>
      </w:pPr>
      <w:r>
        <w:t xml:space="preserve">            } else if (</w:t>
      </w:r>
      <w:proofErr w:type="spellStart"/>
      <w:proofErr w:type="gramStart"/>
      <w:r>
        <w:t>b.xWins</w:t>
      </w:r>
      <w:proofErr w:type="spellEnd"/>
      <w:proofErr w:type="gramEnd"/>
      <w:r>
        <w:t>() == 1) {</w:t>
      </w:r>
    </w:p>
    <w:p w14:paraId="5A4285EE" w14:textId="77777777" w:rsidR="00AA1A7C" w:rsidRDefault="00AA1A7C" w:rsidP="00AA1A7C">
      <w:pPr>
        <w:pStyle w:val="Code"/>
      </w:pPr>
      <w:r>
        <w:t xml:space="preserve">                winner = this.name;</w:t>
      </w:r>
    </w:p>
    <w:p w14:paraId="4518ECAD" w14:textId="77777777" w:rsidR="00AA1A7C" w:rsidRDefault="00AA1A7C" w:rsidP="00AA1A7C">
      <w:pPr>
        <w:pStyle w:val="Code"/>
      </w:pPr>
      <w:r>
        <w:t xml:space="preserve">                break;</w:t>
      </w:r>
    </w:p>
    <w:p w14:paraId="683C944B" w14:textId="77777777" w:rsidR="00AA1A7C" w:rsidRDefault="00AA1A7C" w:rsidP="00AA1A7C">
      <w:pPr>
        <w:pStyle w:val="Code"/>
      </w:pPr>
      <w:r>
        <w:t xml:space="preserve">            } else if (</w:t>
      </w:r>
      <w:proofErr w:type="spellStart"/>
      <w:proofErr w:type="gramStart"/>
      <w:r>
        <w:t>b.oWins</w:t>
      </w:r>
      <w:proofErr w:type="spellEnd"/>
      <w:proofErr w:type="gramEnd"/>
      <w:r>
        <w:t>() == 1) {</w:t>
      </w:r>
    </w:p>
    <w:p w14:paraId="7711ED37" w14:textId="77777777" w:rsidR="00AA1A7C" w:rsidRDefault="00AA1A7C" w:rsidP="00AA1A7C">
      <w:pPr>
        <w:pStyle w:val="Code"/>
      </w:pPr>
      <w:r>
        <w:t xml:space="preserve">                winner = </w:t>
      </w:r>
      <w:proofErr w:type="spellStart"/>
      <w:proofErr w:type="gramStart"/>
      <w:r>
        <w:t>this.opp.getName</w:t>
      </w:r>
      <w:proofErr w:type="spellEnd"/>
      <w:proofErr w:type="gramEnd"/>
      <w:r>
        <w:t>();</w:t>
      </w:r>
    </w:p>
    <w:p w14:paraId="05C64D5F" w14:textId="77777777" w:rsidR="00AA1A7C" w:rsidRDefault="00AA1A7C" w:rsidP="00AA1A7C">
      <w:pPr>
        <w:pStyle w:val="Code"/>
      </w:pPr>
      <w:r>
        <w:t xml:space="preserve">                break;</w:t>
      </w:r>
    </w:p>
    <w:p w14:paraId="2392E8B1" w14:textId="77777777" w:rsidR="00AA1A7C" w:rsidRDefault="00AA1A7C" w:rsidP="00AA1A7C">
      <w:pPr>
        <w:pStyle w:val="Code"/>
      </w:pPr>
      <w:r>
        <w:t xml:space="preserve">            }</w:t>
      </w:r>
    </w:p>
    <w:p w14:paraId="55F58419" w14:textId="77777777" w:rsidR="00AA1A7C" w:rsidRDefault="00AA1A7C" w:rsidP="00AA1A7C">
      <w:pPr>
        <w:pStyle w:val="Code"/>
      </w:pPr>
      <w:r>
        <w:t xml:space="preserve">            </w:t>
      </w:r>
      <w:proofErr w:type="spellStart"/>
      <w:proofErr w:type="gramStart"/>
      <w:r>
        <w:t>p.makeMove</w:t>
      </w:r>
      <w:proofErr w:type="spellEnd"/>
      <w:proofErr w:type="gramEnd"/>
      <w:r>
        <w:t>();</w:t>
      </w:r>
    </w:p>
    <w:p w14:paraId="46D99CF5" w14:textId="77777777" w:rsidR="00AA1A7C" w:rsidRDefault="00AA1A7C" w:rsidP="00AA1A7C">
      <w:pPr>
        <w:pStyle w:val="Code"/>
      </w:pPr>
      <w:r>
        <w:t xml:space="preserve">    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5672FBC" w14:textId="77777777" w:rsidR="00AA1A7C" w:rsidRDefault="00AA1A7C" w:rsidP="00AA1A7C">
      <w:pPr>
        <w:pStyle w:val="Code"/>
      </w:pPr>
      <w:r>
        <w:t xml:space="preserve">            p = </w:t>
      </w:r>
      <w:proofErr w:type="spellStart"/>
      <w:r>
        <w:t>p.opp</w:t>
      </w:r>
      <w:proofErr w:type="spellEnd"/>
      <w:r>
        <w:t>;</w:t>
      </w:r>
    </w:p>
    <w:p w14:paraId="029EF2C7" w14:textId="77777777" w:rsidR="00AA1A7C" w:rsidRDefault="00AA1A7C" w:rsidP="00AA1A7C">
      <w:pPr>
        <w:pStyle w:val="Code"/>
      </w:pPr>
      <w:r>
        <w:t xml:space="preserve">        }</w:t>
      </w:r>
    </w:p>
    <w:p w14:paraId="26D4679A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GAME IS OVER: %s is the </w:t>
      </w:r>
      <w:proofErr w:type="gramStart"/>
      <w:r>
        <w:t>winner!\</w:t>
      </w:r>
      <w:proofErr w:type="gramEnd"/>
      <w:r>
        <w:t>n", winner);</w:t>
      </w:r>
    </w:p>
    <w:p w14:paraId="3D975856" w14:textId="77777777" w:rsidR="00AA1A7C" w:rsidRDefault="00AA1A7C" w:rsidP="00AA1A7C">
      <w:pPr>
        <w:pStyle w:val="Code"/>
      </w:pPr>
      <w:r>
        <w:t xml:space="preserve">    }</w:t>
      </w:r>
    </w:p>
    <w:p w14:paraId="7224C078" w14:textId="77777777" w:rsidR="00AA1A7C" w:rsidRDefault="00AA1A7C" w:rsidP="00AA1A7C">
      <w:pPr>
        <w:pStyle w:val="Code"/>
      </w:pPr>
    </w:p>
    <w:p w14:paraId="06F8A4A6" w14:textId="77777777" w:rsidR="00AA1A7C" w:rsidRDefault="00AA1A7C" w:rsidP="00AA1A7C">
      <w:pPr>
        <w:pStyle w:val="Code"/>
      </w:pPr>
      <w:r>
        <w:t xml:space="preserve">    /**</w:t>
      </w:r>
    </w:p>
    <w:p w14:paraId="0BD11AE5" w14:textId="77777777" w:rsidR="00AA1A7C" w:rsidRDefault="00AA1A7C" w:rsidP="00AA1A7C">
      <w:pPr>
        <w:pStyle w:val="Code"/>
      </w:pPr>
      <w:r>
        <w:t xml:space="preserve">     * Prompt the user to place their mark on a given board slot retrieved through </w:t>
      </w:r>
      <w:proofErr w:type="spellStart"/>
      <w:r>
        <w:t>stdin</w:t>
      </w:r>
      <w:proofErr w:type="spellEnd"/>
      <w:r>
        <w:t>.</w:t>
      </w:r>
    </w:p>
    <w:p w14:paraId="70018B92" w14:textId="77777777" w:rsidR="00AA1A7C" w:rsidRDefault="00AA1A7C" w:rsidP="00AA1A7C">
      <w:pPr>
        <w:pStyle w:val="Code"/>
      </w:pPr>
      <w:r>
        <w:t xml:space="preserve">     */</w:t>
      </w:r>
    </w:p>
    <w:p w14:paraId="06544BB7" w14:textId="77777777" w:rsidR="00AA1A7C" w:rsidRDefault="00AA1A7C" w:rsidP="00AA1A7C">
      <w:pPr>
        <w:pStyle w:val="Code"/>
      </w:pPr>
      <w:r>
        <w:t xml:space="preserve">    public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{</w:t>
      </w:r>
    </w:p>
    <w:p w14:paraId="6AE95FB4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row, col;</w:t>
      </w:r>
    </w:p>
    <w:p w14:paraId="16096D63" w14:textId="77777777" w:rsidR="00AA1A7C" w:rsidRDefault="00AA1A7C" w:rsidP="00AA1A7C">
      <w:pPr>
        <w:pStyle w:val="Code"/>
      </w:pPr>
      <w:r>
        <w:t xml:space="preserve">        Player p = this;</w:t>
      </w:r>
    </w:p>
    <w:p w14:paraId="02B61F26" w14:textId="77777777" w:rsidR="00AA1A7C" w:rsidRDefault="00AA1A7C" w:rsidP="00AA1A7C">
      <w:pPr>
        <w:pStyle w:val="Code"/>
      </w:pPr>
    </w:p>
    <w:p w14:paraId="1FD5A06A" w14:textId="77777777" w:rsidR="00AA1A7C" w:rsidRDefault="00AA1A7C" w:rsidP="00AA1A7C">
      <w:pPr>
        <w:pStyle w:val="Code"/>
      </w:pPr>
      <w:r>
        <w:t xml:space="preserve">        while (true) {</w:t>
      </w:r>
    </w:p>
    <w:p w14:paraId="6177D168" w14:textId="77777777" w:rsidR="00AA1A7C" w:rsidRDefault="00AA1A7C" w:rsidP="00AA1A7C">
      <w:pPr>
        <w:pStyle w:val="Code"/>
      </w:pPr>
      <w:r>
        <w:t xml:space="preserve">            while (true) {</w:t>
      </w:r>
    </w:p>
    <w:p w14:paraId="4CA97DE3" w14:textId="77777777" w:rsidR="00AA1A7C" w:rsidRDefault="00AA1A7C" w:rsidP="00AA1A7C">
      <w:pPr>
        <w:pStyle w:val="Code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("%s, what row should your next %c be placed in? ", p.name, </w:t>
      </w:r>
      <w:proofErr w:type="spellStart"/>
      <w:proofErr w:type="gramStart"/>
      <w:r>
        <w:t>p.mark</w:t>
      </w:r>
      <w:proofErr w:type="spellEnd"/>
      <w:proofErr w:type="gramEnd"/>
      <w:r>
        <w:t>);</w:t>
      </w:r>
    </w:p>
    <w:p w14:paraId="1D4F5804" w14:textId="77777777" w:rsidR="00AA1A7C" w:rsidRDefault="00AA1A7C" w:rsidP="00AA1A7C">
      <w:pPr>
        <w:pStyle w:val="Code"/>
      </w:pPr>
      <w:r>
        <w:t xml:space="preserve">                Scanner input = new Scanner(System.in);</w:t>
      </w:r>
    </w:p>
    <w:p w14:paraId="07F0502C" w14:textId="77777777" w:rsidR="00AA1A7C" w:rsidRDefault="00AA1A7C" w:rsidP="00AA1A7C">
      <w:pPr>
        <w:pStyle w:val="Code"/>
      </w:pPr>
      <w:r>
        <w:t xml:space="preserve">                row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9405CBC" w14:textId="77777777" w:rsidR="00AA1A7C" w:rsidRDefault="00AA1A7C" w:rsidP="00AA1A7C">
      <w:pPr>
        <w:pStyle w:val="Code"/>
      </w:pPr>
      <w:r>
        <w:t xml:space="preserve">                if (row &lt; 0 || row &gt; 2)</w:t>
      </w:r>
    </w:p>
    <w:p w14:paraId="25326D58" w14:textId="77777777" w:rsidR="00AA1A7C" w:rsidRDefault="00AA1A7C" w:rsidP="00AA1A7C">
      <w:pPr>
        <w:pStyle w:val="Code"/>
      </w:pPr>
      <w:r>
        <w:t xml:space="preserve">        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row: %d, please try again.\n", row);</w:t>
      </w:r>
    </w:p>
    <w:p w14:paraId="1A9982AB" w14:textId="77777777" w:rsidR="00AA1A7C" w:rsidRDefault="00AA1A7C" w:rsidP="00AA1A7C">
      <w:pPr>
        <w:pStyle w:val="Code"/>
      </w:pPr>
      <w:r>
        <w:t xml:space="preserve">                else</w:t>
      </w:r>
    </w:p>
    <w:p w14:paraId="0E36885B" w14:textId="77777777" w:rsidR="00AA1A7C" w:rsidRDefault="00AA1A7C" w:rsidP="00AA1A7C">
      <w:pPr>
        <w:pStyle w:val="Code"/>
      </w:pPr>
      <w:r>
        <w:t xml:space="preserve">                    break;</w:t>
      </w:r>
    </w:p>
    <w:p w14:paraId="5D19C14E" w14:textId="77777777" w:rsidR="00AA1A7C" w:rsidRDefault="00AA1A7C" w:rsidP="00AA1A7C">
      <w:pPr>
        <w:pStyle w:val="Code"/>
      </w:pPr>
      <w:r>
        <w:t xml:space="preserve">            }</w:t>
      </w:r>
    </w:p>
    <w:p w14:paraId="4019BAA8" w14:textId="77777777" w:rsidR="00AA1A7C" w:rsidRDefault="00AA1A7C" w:rsidP="00AA1A7C">
      <w:pPr>
        <w:pStyle w:val="Code"/>
      </w:pPr>
    </w:p>
    <w:p w14:paraId="361A9965" w14:textId="77777777" w:rsidR="00AA1A7C" w:rsidRDefault="00AA1A7C" w:rsidP="00AA1A7C">
      <w:pPr>
        <w:pStyle w:val="Code"/>
      </w:pPr>
      <w:r>
        <w:t xml:space="preserve">            while (true) {</w:t>
      </w:r>
    </w:p>
    <w:p w14:paraId="357B93C7" w14:textId="77777777" w:rsidR="00AA1A7C" w:rsidRDefault="00AA1A7C" w:rsidP="00AA1A7C">
      <w:pPr>
        <w:pStyle w:val="Code"/>
      </w:pPr>
      <w:r>
        <w:t xml:space="preserve">                </w:t>
      </w:r>
      <w:proofErr w:type="spellStart"/>
      <w:r>
        <w:t>System.out.printf</w:t>
      </w:r>
      <w:proofErr w:type="spellEnd"/>
      <w:r>
        <w:t>("%s, what column should your next %c be placed in? ", name, mark);</w:t>
      </w:r>
    </w:p>
    <w:p w14:paraId="60E11C32" w14:textId="77777777" w:rsidR="00AA1A7C" w:rsidRDefault="00AA1A7C" w:rsidP="00AA1A7C">
      <w:pPr>
        <w:pStyle w:val="Code"/>
      </w:pPr>
      <w:r>
        <w:t xml:space="preserve">                Scanner input = new Scanner(System.in);</w:t>
      </w:r>
    </w:p>
    <w:p w14:paraId="3703A160" w14:textId="77777777" w:rsidR="00AA1A7C" w:rsidRDefault="00AA1A7C" w:rsidP="00AA1A7C">
      <w:pPr>
        <w:pStyle w:val="Code"/>
      </w:pPr>
      <w:r>
        <w:t xml:space="preserve">                col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152B957" w14:textId="77777777" w:rsidR="00AA1A7C" w:rsidRDefault="00AA1A7C" w:rsidP="00AA1A7C">
      <w:pPr>
        <w:pStyle w:val="Code"/>
      </w:pPr>
      <w:r>
        <w:t xml:space="preserve">                if (col &lt; 0 || col &gt; 2)</w:t>
      </w:r>
    </w:p>
    <w:p w14:paraId="7D9D13CC" w14:textId="77777777" w:rsidR="00AA1A7C" w:rsidRDefault="00AA1A7C" w:rsidP="00AA1A7C">
      <w:pPr>
        <w:pStyle w:val="Code"/>
      </w:pPr>
      <w:r>
        <w:t xml:space="preserve">        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column: %d, please try again.\n", col);</w:t>
      </w:r>
    </w:p>
    <w:p w14:paraId="0E0D671C" w14:textId="77777777" w:rsidR="00AA1A7C" w:rsidRDefault="00AA1A7C" w:rsidP="00AA1A7C">
      <w:pPr>
        <w:pStyle w:val="Code"/>
      </w:pPr>
      <w:r>
        <w:t xml:space="preserve">                else</w:t>
      </w:r>
    </w:p>
    <w:p w14:paraId="33394329" w14:textId="77777777" w:rsidR="00AA1A7C" w:rsidRDefault="00AA1A7C" w:rsidP="00AA1A7C">
      <w:pPr>
        <w:pStyle w:val="Code"/>
      </w:pPr>
      <w:r>
        <w:t xml:space="preserve">                    break;</w:t>
      </w:r>
    </w:p>
    <w:p w14:paraId="36D25942" w14:textId="77777777" w:rsidR="00AA1A7C" w:rsidRDefault="00AA1A7C" w:rsidP="00AA1A7C">
      <w:pPr>
        <w:pStyle w:val="Code"/>
      </w:pPr>
      <w:r>
        <w:t xml:space="preserve">            }</w:t>
      </w:r>
    </w:p>
    <w:p w14:paraId="3EB6F8E4" w14:textId="77777777" w:rsidR="00AA1A7C" w:rsidRDefault="00AA1A7C" w:rsidP="00AA1A7C">
      <w:pPr>
        <w:pStyle w:val="Code"/>
      </w:pPr>
    </w:p>
    <w:p w14:paraId="0C771A59" w14:textId="77777777" w:rsidR="00AA1A7C" w:rsidRDefault="00AA1A7C" w:rsidP="00AA1A7C">
      <w:pPr>
        <w:pStyle w:val="Code"/>
      </w:pPr>
      <w:r>
        <w:t xml:space="preserve">            if (</w:t>
      </w:r>
      <w:proofErr w:type="spellStart"/>
      <w:proofErr w:type="gramStart"/>
      <w:r>
        <w:t>b.getMark</w:t>
      </w:r>
      <w:proofErr w:type="spellEnd"/>
      <w:proofErr w:type="gramEnd"/>
      <w:r>
        <w:t>(row, col) == SPACE_CHAR) {</w:t>
      </w:r>
    </w:p>
    <w:p w14:paraId="503A81CD" w14:textId="77777777" w:rsidR="00AA1A7C" w:rsidRDefault="00AA1A7C" w:rsidP="00AA1A7C">
      <w:pPr>
        <w:pStyle w:val="Code"/>
      </w:pPr>
      <w:r>
        <w:t xml:space="preserve">                </w:t>
      </w:r>
      <w:proofErr w:type="spellStart"/>
      <w:proofErr w:type="gramStart"/>
      <w:r>
        <w:t>b.addMark</w:t>
      </w:r>
      <w:proofErr w:type="spellEnd"/>
      <w:proofErr w:type="gramEnd"/>
      <w:r>
        <w:t>(row, col, mark);</w:t>
      </w:r>
    </w:p>
    <w:p w14:paraId="6F927B86" w14:textId="77777777" w:rsidR="00AA1A7C" w:rsidRDefault="00AA1A7C" w:rsidP="00AA1A7C">
      <w:pPr>
        <w:pStyle w:val="Code"/>
      </w:pPr>
      <w:r>
        <w:t xml:space="preserve">                break;</w:t>
      </w:r>
    </w:p>
    <w:p w14:paraId="6199ACA7" w14:textId="77777777" w:rsidR="00AA1A7C" w:rsidRDefault="00AA1A7C" w:rsidP="00AA1A7C">
      <w:pPr>
        <w:pStyle w:val="Code"/>
      </w:pPr>
      <w:r>
        <w:t xml:space="preserve">            } else {</w:t>
      </w:r>
    </w:p>
    <w:p w14:paraId="5F816EF0" w14:textId="77777777" w:rsidR="00AA1A7C" w:rsidRDefault="00AA1A7C" w:rsidP="00AA1A7C">
      <w:pPr>
        <w:pStyle w:val="Code"/>
      </w:pPr>
      <w:r>
        <w:t xml:space="preserve">    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coordinate (%d, %d) has already been used.\n", row, col);</w:t>
      </w:r>
    </w:p>
    <w:p w14:paraId="0389D917" w14:textId="77777777" w:rsidR="00AA1A7C" w:rsidRDefault="00AA1A7C" w:rsidP="00AA1A7C">
      <w:pPr>
        <w:pStyle w:val="Code"/>
      </w:pPr>
      <w:r>
        <w:t xml:space="preserve">            }</w:t>
      </w:r>
    </w:p>
    <w:p w14:paraId="5A59EA0C" w14:textId="77777777" w:rsidR="00AA1A7C" w:rsidRDefault="00AA1A7C" w:rsidP="00AA1A7C">
      <w:pPr>
        <w:pStyle w:val="Code"/>
      </w:pPr>
      <w:r>
        <w:t xml:space="preserve">        }</w:t>
      </w:r>
    </w:p>
    <w:p w14:paraId="4674AC05" w14:textId="77777777" w:rsidR="00AA1A7C" w:rsidRDefault="00AA1A7C" w:rsidP="00AA1A7C">
      <w:pPr>
        <w:pStyle w:val="Code"/>
      </w:pPr>
      <w:r>
        <w:t xml:space="preserve">    }</w:t>
      </w:r>
    </w:p>
    <w:p w14:paraId="41AE6FF4" w14:textId="3CAE5C57" w:rsidR="00AA1A7C" w:rsidRDefault="00AA1A7C" w:rsidP="00AA1A7C">
      <w:pPr>
        <w:pStyle w:val="Code"/>
      </w:pPr>
      <w:r>
        <w:t>}</w:t>
      </w:r>
    </w:p>
    <w:p w14:paraId="081956F1" w14:textId="74EA7472" w:rsidR="00AA1A7C" w:rsidRDefault="00AA1A7C" w:rsidP="00AA1A7C">
      <w:r>
        <w:t>Referee.java</w:t>
      </w:r>
    </w:p>
    <w:p w14:paraId="4EE1B00F" w14:textId="77777777" w:rsidR="00AA1A7C" w:rsidRDefault="00AA1A7C" w:rsidP="00AA1A7C">
      <w:pPr>
        <w:pStyle w:val="Code"/>
      </w:pPr>
      <w:r>
        <w:t>//Referee.java</w:t>
      </w:r>
    </w:p>
    <w:p w14:paraId="432C1906" w14:textId="77777777" w:rsidR="00AA1A7C" w:rsidRDefault="00AA1A7C" w:rsidP="00AA1A7C">
      <w:pPr>
        <w:pStyle w:val="Code"/>
      </w:pPr>
    </w:p>
    <w:p w14:paraId="0DC8D266" w14:textId="77777777" w:rsidR="00AA1A7C" w:rsidRDefault="00AA1A7C" w:rsidP="00AA1A7C">
      <w:pPr>
        <w:pStyle w:val="Code"/>
      </w:pPr>
      <w:r>
        <w:t>/**</w:t>
      </w:r>
    </w:p>
    <w:p w14:paraId="6C3C5703" w14:textId="77777777" w:rsidR="00AA1A7C" w:rsidRDefault="00AA1A7C" w:rsidP="00AA1A7C">
      <w:pPr>
        <w:pStyle w:val="Code"/>
      </w:pPr>
      <w:r>
        <w:t xml:space="preserve"> * Mediates and controls a game of Tic </w:t>
      </w:r>
      <w:proofErr w:type="spellStart"/>
      <w:r>
        <w:t>Tac</w:t>
      </w:r>
      <w:proofErr w:type="spellEnd"/>
      <w:r>
        <w:t xml:space="preserve"> Toe.</w:t>
      </w:r>
    </w:p>
    <w:p w14:paraId="61E304A0" w14:textId="77777777" w:rsidR="00AA1A7C" w:rsidRDefault="00AA1A7C" w:rsidP="00AA1A7C">
      <w:pPr>
        <w:pStyle w:val="Code"/>
      </w:pPr>
      <w:r>
        <w:t xml:space="preserve"> * Begins the game by printing the board, and then asks Player X to choose</w:t>
      </w:r>
    </w:p>
    <w:p w14:paraId="5D3555C0" w14:textId="77777777" w:rsidR="00AA1A7C" w:rsidRDefault="00AA1A7C" w:rsidP="00AA1A7C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6227889B" w14:textId="77777777" w:rsidR="00AA1A7C" w:rsidRDefault="00AA1A7C" w:rsidP="00AA1A7C">
      <w:pPr>
        <w:pStyle w:val="Code"/>
      </w:pPr>
      <w:r>
        <w:t xml:space="preserve"> * @version 1.0</w:t>
      </w:r>
    </w:p>
    <w:p w14:paraId="21B084B1" w14:textId="77777777" w:rsidR="00AA1A7C" w:rsidRDefault="00AA1A7C" w:rsidP="00AA1A7C">
      <w:pPr>
        <w:pStyle w:val="Code"/>
      </w:pPr>
      <w:r>
        <w:t xml:space="preserve"> * @since Feb 5, 2016</w:t>
      </w:r>
    </w:p>
    <w:p w14:paraId="0BDF40BD" w14:textId="77777777" w:rsidR="00AA1A7C" w:rsidRDefault="00AA1A7C" w:rsidP="00AA1A7C">
      <w:pPr>
        <w:pStyle w:val="Code"/>
      </w:pPr>
      <w:r>
        <w:t xml:space="preserve"> */</w:t>
      </w:r>
    </w:p>
    <w:p w14:paraId="0EC33C40" w14:textId="77777777" w:rsidR="00AA1A7C" w:rsidRDefault="00AA1A7C" w:rsidP="00AA1A7C">
      <w:pPr>
        <w:pStyle w:val="Code"/>
      </w:pPr>
      <w:r>
        <w:t>public class Referee {</w:t>
      </w:r>
    </w:p>
    <w:p w14:paraId="72EB0F74" w14:textId="77777777" w:rsidR="00AA1A7C" w:rsidRDefault="00AA1A7C" w:rsidP="00AA1A7C">
      <w:pPr>
        <w:pStyle w:val="Code"/>
      </w:pPr>
      <w:r>
        <w:t xml:space="preserve">    /**</w:t>
      </w:r>
    </w:p>
    <w:p w14:paraId="3EBCDBCA" w14:textId="77777777" w:rsidR="00AA1A7C" w:rsidRDefault="00AA1A7C" w:rsidP="00AA1A7C">
      <w:pPr>
        <w:pStyle w:val="Code"/>
      </w:pPr>
      <w:r>
        <w:t xml:space="preserve">     * Player X of the game.</w:t>
      </w:r>
    </w:p>
    <w:p w14:paraId="6E489797" w14:textId="77777777" w:rsidR="00AA1A7C" w:rsidRDefault="00AA1A7C" w:rsidP="00AA1A7C">
      <w:pPr>
        <w:pStyle w:val="Code"/>
      </w:pPr>
      <w:r>
        <w:t xml:space="preserve">     */</w:t>
      </w:r>
    </w:p>
    <w:p w14:paraId="71EC796F" w14:textId="77777777" w:rsidR="00AA1A7C" w:rsidRDefault="00AA1A7C" w:rsidP="00AA1A7C">
      <w:pPr>
        <w:pStyle w:val="Code"/>
      </w:pPr>
      <w:r>
        <w:t xml:space="preserve">    private Player x;</w:t>
      </w:r>
    </w:p>
    <w:p w14:paraId="17FB81A6" w14:textId="77777777" w:rsidR="00AA1A7C" w:rsidRDefault="00AA1A7C" w:rsidP="00AA1A7C">
      <w:pPr>
        <w:pStyle w:val="Code"/>
      </w:pPr>
    </w:p>
    <w:p w14:paraId="26A98D8E" w14:textId="77777777" w:rsidR="00AA1A7C" w:rsidRDefault="00AA1A7C" w:rsidP="00AA1A7C">
      <w:pPr>
        <w:pStyle w:val="Code"/>
      </w:pPr>
      <w:r>
        <w:t xml:space="preserve">    /**</w:t>
      </w:r>
    </w:p>
    <w:p w14:paraId="51A848AB" w14:textId="77777777" w:rsidR="00AA1A7C" w:rsidRDefault="00AA1A7C" w:rsidP="00AA1A7C">
      <w:pPr>
        <w:pStyle w:val="Code"/>
      </w:pPr>
      <w:r>
        <w:t xml:space="preserve">     * Player O of the game.</w:t>
      </w:r>
    </w:p>
    <w:p w14:paraId="3FF897EC" w14:textId="77777777" w:rsidR="00AA1A7C" w:rsidRDefault="00AA1A7C" w:rsidP="00AA1A7C">
      <w:pPr>
        <w:pStyle w:val="Code"/>
      </w:pPr>
      <w:r>
        <w:t xml:space="preserve">     */</w:t>
      </w:r>
    </w:p>
    <w:p w14:paraId="3EE8FD5E" w14:textId="77777777" w:rsidR="00AA1A7C" w:rsidRDefault="00AA1A7C" w:rsidP="00AA1A7C">
      <w:pPr>
        <w:pStyle w:val="Code"/>
      </w:pPr>
      <w:r>
        <w:t xml:space="preserve">    private Player o;</w:t>
      </w:r>
    </w:p>
    <w:p w14:paraId="0B4CE7AD" w14:textId="77777777" w:rsidR="00AA1A7C" w:rsidRDefault="00AA1A7C" w:rsidP="00AA1A7C">
      <w:pPr>
        <w:pStyle w:val="Code"/>
      </w:pPr>
    </w:p>
    <w:p w14:paraId="20609A3D" w14:textId="77777777" w:rsidR="00AA1A7C" w:rsidRDefault="00AA1A7C" w:rsidP="00AA1A7C">
      <w:pPr>
        <w:pStyle w:val="Code"/>
      </w:pPr>
      <w:r>
        <w:t xml:space="preserve">    /**</w:t>
      </w:r>
    </w:p>
    <w:p w14:paraId="3509C717" w14:textId="77777777" w:rsidR="00AA1A7C" w:rsidRDefault="00AA1A7C" w:rsidP="00AA1A7C">
      <w:pPr>
        <w:pStyle w:val="Code"/>
      </w:pPr>
      <w:r>
        <w:t xml:space="preserve">     * The board to play on.</w:t>
      </w:r>
    </w:p>
    <w:p w14:paraId="53278848" w14:textId="77777777" w:rsidR="00AA1A7C" w:rsidRDefault="00AA1A7C" w:rsidP="00AA1A7C">
      <w:pPr>
        <w:pStyle w:val="Code"/>
      </w:pPr>
      <w:r>
        <w:t xml:space="preserve">     */</w:t>
      </w:r>
    </w:p>
    <w:p w14:paraId="2EA42493" w14:textId="77777777" w:rsidR="00AA1A7C" w:rsidRDefault="00AA1A7C" w:rsidP="00AA1A7C">
      <w:pPr>
        <w:pStyle w:val="Code"/>
      </w:pPr>
      <w:r>
        <w:t xml:space="preserve">    private Board b;</w:t>
      </w:r>
    </w:p>
    <w:p w14:paraId="6A1BDCE3" w14:textId="77777777" w:rsidR="00AA1A7C" w:rsidRDefault="00AA1A7C" w:rsidP="00AA1A7C">
      <w:pPr>
        <w:pStyle w:val="Code"/>
      </w:pPr>
    </w:p>
    <w:p w14:paraId="49F5E73A" w14:textId="77777777" w:rsidR="00AA1A7C" w:rsidRDefault="00AA1A7C" w:rsidP="00AA1A7C">
      <w:pPr>
        <w:pStyle w:val="Code"/>
      </w:pPr>
      <w:r>
        <w:t xml:space="preserve">    /**</w:t>
      </w:r>
    </w:p>
    <w:p w14:paraId="79B47216" w14:textId="77777777" w:rsidR="00AA1A7C" w:rsidRDefault="00AA1A7C" w:rsidP="00AA1A7C">
      <w:pPr>
        <w:pStyle w:val="Code"/>
      </w:pPr>
      <w:r>
        <w:t xml:space="preserve">     * Construct a Referee object from Players and a Board.</w:t>
      </w:r>
    </w:p>
    <w:p w14:paraId="1A89A3EA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Board for the referee to control</w:t>
      </w:r>
    </w:p>
    <w:p w14:paraId="2D620D78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xPlayer</w:t>
      </w:r>
      <w:proofErr w:type="spellEnd"/>
      <w:r>
        <w:t xml:space="preserve"> the player with the mark 'X'</w:t>
      </w:r>
    </w:p>
    <w:p w14:paraId="25AB76AF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oPlayer</w:t>
      </w:r>
      <w:proofErr w:type="spellEnd"/>
      <w:r>
        <w:t xml:space="preserve"> the player with the mark 'O'</w:t>
      </w:r>
    </w:p>
    <w:p w14:paraId="3DF4D2FE" w14:textId="77777777" w:rsidR="00AA1A7C" w:rsidRDefault="00AA1A7C" w:rsidP="00AA1A7C">
      <w:pPr>
        <w:pStyle w:val="Code"/>
      </w:pPr>
      <w:r>
        <w:t xml:space="preserve">     */</w:t>
      </w:r>
    </w:p>
    <w:p w14:paraId="744F35AF" w14:textId="77777777" w:rsidR="00AA1A7C" w:rsidRDefault="00AA1A7C" w:rsidP="00AA1A7C">
      <w:pPr>
        <w:pStyle w:val="Code"/>
      </w:pPr>
      <w:r>
        <w:t xml:space="preserve">    public </w:t>
      </w:r>
      <w:proofErr w:type="gramStart"/>
      <w:r>
        <w:t>Referee(</w:t>
      </w:r>
      <w:proofErr w:type="gramEnd"/>
      <w:r>
        <w:t xml:space="preserve">Board board, Player </w:t>
      </w:r>
      <w:proofErr w:type="spellStart"/>
      <w:r>
        <w:t>xPlayer</w:t>
      </w:r>
      <w:proofErr w:type="spellEnd"/>
      <w:r>
        <w:t xml:space="preserve">, Player </w:t>
      </w:r>
      <w:proofErr w:type="spellStart"/>
      <w:r>
        <w:t>oPlayer</w:t>
      </w:r>
      <w:proofErr w:type="spellEnd"/>
      <w:r>
        <w:t>) {</w:t>
      </w:r>
    </w:p>
    <w:p w14:paraId="1DCB6B7E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board;</w:t>
      </w:r>
    </w:p>
    <w:p w14:paraId="1FE7906D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xPlayer</w:t>
      </w:r>
      <w:proofErr w:type="spellEnd"/>
      <w:r>
        <w:t>;</w:t>
      </w:r>
    </w:p>
    <w:p w14:paraId="119C5C4C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this.o</w:t>
      </w:r>
      <w:proofErr w:type="spellEnd"/>
      <w:proofErr w:type="gramEnd"/>
      <w:r>
        <w:t xml:space="preserve"> = </w:t>
      </w:r>
      <w:proofErr w:type="spellStart"/>
      <w:r>
        <w:t>oPlayer</w:t>
      </w:r>
      <w:proofErr w:type="spellEnd"/>
      <w:r>
        <w:t>;</w:t>
      </w:r>
    </w:p>
    <w:p w14:paraId="368D9A04" w14:textId="77777777" w:rsidR="00AA1A7C" w:rsidRDefault="00AA1A7C" w:rsidP="00AA1A7C">
      <w:pPr>
        <w:pStyle w:val="Code"/>
      </w:pPr>
      <w:r>
        <w:t xml:space="preserve">    }</w:t>
      </w:r>
    </w:p>
    <w:p w14:paraId="715A4D16" w14:textId="77777777" w:rsidR="00AA1A7C" w:rsidRDefault="00AA1A7C" w:rsidP="00AA1A7C">
      <w:pPr>
        <w:pStyle w:val="Code"/>
      </w:pPr>
    </w:p>
    <w:p w14:paraId="304C49B1" w14:textId="77777777" w:rsidR="00AA1A7C" w:rsidRDefault="00AA1A7C" w:rsidP="00AA1A7C">
      <w:pPr>
        <w:pStyle w:val="Code"/>
      </w:pPr>
      <w:r>
        <w:t xml:space="preserve">    /**</w:t>
      </w:r>
    </w:p>
    <w:p w14:paraId="79B3D926" w14:textId="77777777" w:rsidR="00AA1A7C" w:rsidRDefault="00AA1A7C" w:rsidP="00AA1A7C">
      <w:pPr>
        <w:pStyle w:val="Code"/>
      </w:pPr>
      <w:r>
        <w:t xml:space="preserve">     * Initiate a game with Player X as the starting player.</w:t>
      </w:r>
    </w:p>
    <w:p w14:paraId="039E7C72" w14:textId="77777777" w:rsidR="00AA1A7C" w:rsidRDefault="00AA1A7C" w:rsidP="00AA1A7C">
      <w:pPr>
        <w:pStyle w:val="Code"/>
      </w:pPr>
      <w:r>
        <w:t xml:space="preserve">     */</w:t>
      </w:r>
    </w:p>
    <w:p w14:paraId="7218DBC8" w14:textId="77777777" w:rsidR="00AA1A7C" w:rsidRDefault="00AA1A7C" w:rsidP="00AA1A7C">
      <w:pPr>
        <w:pStyle w:val="Code"/>
      </w:pPr>
      <w:r>
        <w:t xml:space="preserve">    public void </w:t>
      </w:r>
      <w:proofErr w:type="spellStart"/>
      <w:proofErr w:type="gramStart"/>
      <w:r>
        <w:t>runTheGame</w:t>
      </w:r>
      <w:proofErr w:type="spellEnd"/>
      <w:r>
        <w:t>(</w:t>
      </w:r>
      <w:proofErr w:type="gramEnd"/>
      <w:r>
        <w:t>) {</w:t>
      </w:r>
    </w:p>
    <w:p w14:paraId="3EB4749A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x.setOpponent</w:t>
      </w:r>
      <w:proofErr w:type="spellEnd"/>
      <w:r>
        <w:t>(o);</w:t>
      </w:r>
    </w:p>
    <w:p w14:paraId="2BEA15FB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o.setOpponent</w:t>
      </w:r>
      <w:proofErr w:type="spellEnd"/>
      <w:proofErr w:type="gramEnd"/>
      <w:r>
        <w:t>(x);</w:t>
      </w:r>
    </w:p>
    <w:p w14:paraId="4E5A1673" w14:textId="77777777" w:rsidR="00AA1A7C" w:rsidRDefault="00AA1A7C" w:rsidP="00AA1A7C">
      <w:pPr>
        <w:pStyle w:val="Code"/>
      </w:pPr>
    </w:p>
    <w:p w14:paraId="711C1291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5D0127E1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x.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1063CF76" w14:textId="77777777" w:rsidR="00AA1A7C" w:rsidRDefault="00AA1A7C" w:rsidP="00AA1A7C">
      <w:pPr>
        <w:pStyle w:val="Code"/>
      </w:pPr>
    </w:p>
    <w:p w14:paraId="601AAAD9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("\033[1mGame ended ...\033[0m");</w:t>
      </w:r>
    </w:p>
    <w:p w14:paraId="7A191D85" w14:textId="77777777" w:rsidR="00AA1A7C" w:rsidRDefault="00AA1A7C" w:rsidP="00AA1A7C">
      <w:pPr>
        <w:pStyle w:val="Code"/>
      </w:pPr>
      <w:r>
        <w:t xml:space="preserve">    }</w:t>
      </w:r>
    </w:p>
    <w:p w14:paraId="308E7D97" w14:textId="77777777" w:rsidR="00AA1A7C" w:rsidRDefault="00AA1A7C" w:rsidP="00AA1A7C">
      <w:pPr>
        <w:pStyle w:val="Code"/>
      </w:pPr>
      <w:r>
        <w:t>}</w:t>
      </w:r>
    </w:p>
    <w:p w14:paraId="4F290D27" w14:textId="4D701671" w:rsidR="00AA1A7C" w:rsidRDefault="00AA1A7C" w:rsidP="00AA1A7C">
      <w:r>
        <w:t>Board.java</w:t>
      </w:r>
    </w:p>
    <w:p w14:paraId="03F072E3" w14:textId="77777777" w:rsidR="00AA1A7C" w:rsidRDefault="00AA1A7C" w:rsidP="00AA1A7C">
      <w:pPr>
        <w:pStyle w:val="Code"/>
      </w:pPr>
      <w:r>
        <w:t>// Board.java</w:t>
      </w:r>
    </w:p>
    <w:p w14:paraId="3A741BF2" w14:textId="77777777" w:rsidR="00AA1A7C" w:rsidRDefault="00AA1A7C" w:rsidP="00AA1A7C">
      <w:pPr>
        <w:pStyle w:val="Code"/>
      </w:pPr>
      <w:r>
        <w:t>// ENSF 409 - LAB 3 - Ex. C</w:t>
      </w:r>
    </w:p>
    <w:p w14:paraId="1360F692" w14:textId="77777777" w:rsidR="00AA1A7C" w:rsidRDefault="00AA1A7C" w:rsidP="00AA1A7C">
      <w:pPr>
        <w:pStyle w:val="Code"/>
      </w:pPr>
      <w:r>
        <w:t>// This file was originally written for ENGG 335 in fall 2001, and was</w:t>
      </w:r>
    </w:p>
    <w:p w14:paraId="09E008D9" w14:textId="77777777" w:rsidR="00AA1A7C" w:rsidRDefault="00AA1A7C" w:rsidP="00AA1A7C">
      <w:pPr>
        <w:pStyle w:val="Code"/>
      </w:pPr>
      <w:r>
        <w:t>// adapted for ENSF 409 in 2014</w:t>
      </w:r>
    </w:p>
    <w:p w14:paraId="72C01D15" w14:textId="77777777" w:rsidR="00AA1A7C" w:rsidRDefault="00AA1A7C" w:rsidP="00AA1A7C">
      <w:pPr>
        <w:pStyle w:val="Code"/>
      </w:pPr>
      <w:r>
        <w:t>//</w:t>
      </w:r>
    </w:p>
    <w:p w14:paraId="4F28ADEE" w14:textId="77777777" w:rsidR="00AA1A7C" w:rsidRDefault="00AA1A7C" w:rsidP="00AA1A7C">
      <w:pPr>
        <w:pStyle w:val="Code"/>
      </w:pPr>
    </w:p>
    <w:p w14:paraId="66A574AD" w14:textId="77777777" w:rsidR="00AA1A7C" w:rsidRDefault="00AA1A7C" w:rsidP="00AA1A7C">
      <w:pPr>
        <w:pStyle w:val="Code"/>
      </w:pPr>
      <w:r>
        <w:t>/**</w:t>
      </w:r>
    </w:p>
    <w:p w14:paraId="7479FC4B" w14:textId="77777777" w:rsidR="00AA1A7C" w:rsidRDefault="00AA1A7C" w:rsidP="00AA1A7C">
      <w:pPr>
        <w:pStyle w:val="Code"/>
      </w:pPr>
      <w:r>
        <w:t xml:space="preserve"> * Provides a tic-tac-toe board and logic to fill, empty, and test if a player has won.</w:t>
      </w:r>
    </w:p>
    <w:p w14:paraId="06D0B539" w14:textId="77777777" w:rsidR="00AA1A7C" w:rsidRDefault="00AA1A7C" w:rsidP="00AA1A7C">
      <w:pPr>
        <w:pStyle w:val="Code"/>
      </w:pPr>
      <w:r>
        <w:t xml:space="preserve"> * @author Originally written by Mahmood </w:t>
      </w:r>
      <w:proofErr w:type="spellStart"/>
      <w:r>
        <w:t>Moussavi</w:t>
      </w:r>
      <w:proofErr w:type="spellEnd"/>
      <w:r>
        <w:t xml:space="preserve">, modified by Mitchell </w:t>
      </w:r>
      <w:proofErr w:type="spellStart"/>
      <w:r>
        <w:t>Sawatzky</w:t>
      </w:r>
      <w:proofErr w:type="spellEnd"/>
      <w:r>
        <w:t xml:space="preserve"> and Connor Newman</w:t>
      </w:r>
    </w:p>
    <w:p w14:paraId="0FC4F572" w14:textId="77777777" w:rsidR="00AA1A7C" w:rsidRDefault="00AA1A7C" w:rsidP="00AA1A7C">
      <w:pPr>
        <w:pStyle w:val="Code"/>
      </w:pPr>
      <w:r>
        <w:t xml:space="preserve"> * @version 1.0</w:t>
      </w:r>
    </w:p>
    <w:p w14:paraId="1208D090" w14:textId="77777777" w:rsidR="00AA1A7C" w:rsidRDefault="00AA1A7C" w:rsidP="00AA1A7C">
      <w:pPr>
        <w:pStyle w:val="Code"/>
      </w:pPr>
      <w:r>
        <w:t xml:space="preserve"> * @since Originally written in fall 2001, adapted in 2014, modified in 2016</w:t>
      </w:r>
    </w:p>
    <w:p w14:paraId="7735D5FD" w14:textId="77777777" w:rsidR="00AA1A7C" w:rsidRDefault="00AA1A7C" w:rsidP="00AA1A7C">
      <w:pPr>
        <w:pStyle w:val="Code"/>
      </w:pPr>
      <w:r>
        <w:t xml:space="preserve"> */</w:t>
      </w:r>
    </w:p>
    <w:p w14:paraId="675F3528" w14:textId="77777777" w:rsidR="00AA1A7C" w:rsidRDefault="00AA1A7C" w:rsidP="00AA1A7C">
      <w:pPr>
        <w:pStyle w:val="Code"/>
      </w:pPr>
      <w:r>
        <w:t xml:space="preserve">public class Board </w:t>
      </w:r>
      <w:proofErr w:type="gramStart"/>
      <w:r>
        <w:t>implements</w:t>
      </w:r>
      <w:proofErr w:type="gramEnd"/>
      <w:r>
        <w:t xml:space="preserve"> Constants {</w:t>
      </w:r>
    </w:p>
    <w:p w14:paraId="4A872F40" w14:textId="77777777" w:rsidR="00AA1A7C" w:rsidRDefault="00AA1A7C" w:rsidP="00AA1A7C">
      <w:pPr>
        <w:pStyle w:val="Code"/>
      </w:pPr>
      <w:r>
        <w:t xml:space="preserve">    /**</w:t>
      </w:r>
    </w:p>
    <w:p w14:paraId="3F2C7D6C" w14:textId="77777777" w:rsidR="00AA1A7C" w:rsidRDefault="00AA1A7C" w:rsidP="00AA1A7C">
      <w:pPr>
        <w:pStyle w:val="Code"/>
      </w:pPr>
      <w:r>
        <w:t xml:space="preserve">     * Two-Dimensional char array to hold the values of each slot on the board</w:t>
      </w:r>
    </w:p>
    <w:p w14:paraId="28D4638A" w14:textId="77777777" w:rsidR="00AA1A7C" w:rsidRDefault="00AA1A7C" w:rsidP="00AA1A7C">
      <w:pPr>
        <w:pStyle w:val="Code"/>
      </w:pPr>
      <w:r>
        <w:t xml:space="preserve">     */</w:t>
      </w:r>
    </w:p>
    <w:p w14:paraId="76FB6DA9" w14:textId="77777777" w:rsidR="00AA1A7C" w:rsidRDefault="00AA1A7C" w:rsidP="00AA1A7C">
      <w:pPr>
        <w:pStyle w:val="Code"/>
      </w:pPr>
      <w:r>
        <w:tab/>
        <w:t xml:space="preserve">private char </w:t>
      </w:r>
      <w:proofErr w:type="spellStart"/>
      <w:proofErr w:type="gramStart"/>
      <w:r>
        <w:t>theBoard</w:t>
      </w:r>
      <w:proofErr w:type="spellEnd"/>
      <w:r>
        <w:t>[</w:t>
      </w:r>
      <w:proofErr w:type="gramEnd"/>
      <w:r>
        <w:t>][];</w:t>
      </w:r>
    </w:p>
    <w:p w14:paraId="26AAE601" w14:textId="77777777" w:rsidR="00AA1A7C" w:rsidRDefault="00AA1A7C" w:rsidP="00AA1A7C">
      <w:pPr>
        <w:pStyle w:val="Code"/>
      </w:pPr>
    </w:p>
    <w:p w14:paraId="054686B7" w14:textId="77777777" w:rsidR="00AA1A7C" w:rsidRDefault="00AA1A7C" w:rsidP="00AA1A7C">
      <w:pPr>
        <w:pStyle w:val="Code"/>
      </w:pPr>
      <w:r>
        <w:t xml:space="preserve">    /**</w:t>
      </w:r>
    </w:p>
    <w:p w14:paraId="7DAABF7E" w14:textId="77777777" w:rsidR="00AA1A7C" w:rsidRDefault="00AA1A7C" w:rsidP="00AA1A7C">
      <w:pPr>
        <w:pStyle w:val="Code"/>
      </w:pPr>
      <w:r>
        <w:t xml:space="preserve">     * The total number of slots filled in on the board.</w:t>
      </w:r>
    </w:p>
    <w:p w14:paraId="1A813AA3" w14:textId="77777777" w:rsidR="00AA1A7C" w:rsidRDefault="00AA1A7C" w:rsidP="00AA1A7C">
      <w:pPr>
        <w:pStyle w:val="Code"/>
      </w:pPr>
      <w:r>
        <w:t xml:space="preserve">     */</w:t>
      </w:r>
    </w:p>
    <w:p w14:paraId="6AB34E69" w14:textId="77777777" w:rsidR="00AA1A7C" w:rsidRDefault="00AA1A7C" w:rsidP="00AA1A7C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markCount</w:t>
      </w:r>
      <w:proofErr w:type="spellEnd"/>
      <w:r>
        <w:t>;</w:t>
      </w:r>
    </w:p>
    <w:p w14:paraId="7BD4121E" w14:textId="77777777" w:rsidR="00AA1A7C" w:rsidRDefault="00AA1A7C" w:rsidP="00AA1A7C">
      <w:pPr>
        <w:pStyle w:val="Code"/>
      </w:pPr>
    </w:p>
    <w:p w14:paraId="11C81265" w14:textId="77777777" w:rsidR="00AA1A7C" w:rsidRDefault="00AA1A7C" w:rsidP="00AA1A7C">
      <w:pPr>
        <w:pStyle w:val="Code"/>
      </w:pPr>
      <w:r>
        <w:t xml:space="preserve">    /**</w:t>
      </w:r>
    </w:p>
    <w:p w14:paraId="43766C28" w14:textId="77777777" w:rsidR="00AA1A7C" w:rsidRDefault="00AA1A7C" w:rsidP="00AA1A7C">
      <w:pPr>
        <w:pStyle w:val="Code"/>
      </w:pPr>
      <w:r>
        <w:t xml:space="preserve">     * Constructs a Board object without any spaces filled in.</w:t>
      </w:r>
    </w:p>
    <w:p w14:paraId="31200E9A" w14:textId="77777777" w:rsidR="00AA1A7C" w:rsidRDefault="00AA1A7C" w:rsidP="00AA1A7C">
      <w:pPr>
        <w:pStyle w:val="Code"/>
      </w:pPr>
      <w:r>
        <w:t xml:space="preserve">     */</w:t>
      </w:r>
    </w:p>
    <w:p w14:paraId="35DCFC25" w14:textId="77777777" w:rsidR="00AA1A7C" w:rsidRDefault="00AA1A7C" w:rsidP="00AA1A7C">
      <w:pPr>
        <w:pStyle w:val="Code"/>
      </w:pPr>
      <w:r>
        <w:tab/>
        <w:t xml:space="preserve">public </w:t>
      </w:r>
      <w:proofErr w:type="gramStart"/>
      <w:r>
        <w:t>Board(</w:t>
      </w:r>
      <w:proofErr w:type="gramEnd"/>
      <w:r>
        <w:t>) {</w:t>
      </w:r>
    </w:p>
    <w:p w14:paraId="79C1D4E1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 xml:space="preserve"> = 0;</w:t>
      </w:r>
    </w:p>
    <w:p w14:paraId="1C10B9D8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theBoard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3][];</w:t>
      </w:r>
    </w:p>
    <w:p w14:paraId="48B661EB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7D75508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char[</w:t>
      </w:r>
      <w:proofErr w:type="gramEnd"/>
      <w:r>
        <w:t>3];</w:t>
      </w:r>
    </w:p>
    <w:p w14:paraId="3AE5D385" w14:textId="77777777" w:rsidR="00AA1A7C" w:rsidRDefault="00AA1A7C" w:rsidP="00AA1A7C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1DF07753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>][j] = SPACE_CHAR;</w:t>
      </w:r>
    </w:p>
    <w:p w14:paraId="2D1E751C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047F715E" w14:textId="77777777" w:rsidR="00AA1A7C" w:rsidRDefault="00AA1A7C" w:rsidP="00AA1A7C">
      <w:pPr>
        <w:pStyle w:val="Code"/>
      </w:pPr>
      <w:r>
        <w:tab/>
        <w:t>}</w:t>
      </w:r>
    </w:p>
    <w:p w14:paraId="282CCD7C" w14:textId="77777777" w:rsidR="00AA1A7C" w:rsidRDefault="00AA1A7C" w:rsidP="00AA1A7C">
      <w:pPr>
        <w:pStyle w:val="Code"/>
      </w:pPr>
    </w:p>
    <w:p w14:paraId="59D3D993" w14:textId="77777777" w:rsidR="00AA1A7C" w:rsidRDefault="00AA1A7C" w:rsidP="00AA1A7C">
      <w:pPr>
        <w:pStyle w:val="Code"/>
      </w:pPr>
      <w:r>
        <w:t xml:space="preserve">    /**</w:t>
      </w:r>
    </w:p>
    <w:p w14:paraId="2F4EB9D7" w14:textId="77777777" w:rsidR="00AA1A7C" w:rsidRDefault="00AA1A7C" w:rsidP="00AA1A7C">
      <w:pPr>
        <w:pStyle w:val="Code"/>
      </w:pPr>
      <w:r>
        <w:t xml:space="preserve">     * Returns the value of a board slot at a given row and column.</w:t>
      </w:r>
    </w:p>
    <w:p w14:paraId="7A3C33FC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to retrieve the board slot from</w:t>
      </w:r>
    </w:p>
    <w:p w14:paraId="72A3444D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to retrieve the board slot from</w:t>
      </w:r>
    </w:p>
    <w:p w14:paraId="7C80449E" w14:textId="77777777" w:rsidR="00AA1A7C" w:rsidRDefault="00AA1A7C" w:rsidP="00AA1A7C">
      <w:pPr>
        <w:pStyle w:val="Code"/>
      </w:pPr>
      <w:r>
        <w:t xml:space="preserve">     * @return the Character value of the board slot</w:t>
      </w:r>
    </w:p>
    <w:p w14:paraId="5FD54AF9" w14:textId="77777777" w:rsidR="00AA1A7C" w:rsidRDefault="00AA1A7C" w:rsidP="00AA1A7C">
      <w:pPr>
        <w:pStyle w:val="Code"/>
      </w:pPr>
      <w:r>
        <w:t xml:space="preserve">     */</w:t>
      </w:r>
    </w:p>
    <w:p w14:paraId="14AA09C0" w14:textId="77777777" w:rsidR="00AA1A7C" w:rsidRDefault="00AA1A7C" w:rsidP="00AA1A7C">
      <w:pPr>
        <w:pStyle w:val="Code"/>
      </w:pPr>
      <w:r>
        <w:tab/>
        <w:t xml:space="preserve">public char </w:t>
      </w:r>
      <w:proofErr w:type="spellStart"/>
      <w:proofErr w:type="gramStart"/>
      <w:r>
        <w:t>getMark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14:paraId="5A44D5AD" w14:textId="77777777" w:rsidR="00AA1A7C" w:rsidRDefault="00AA1A7C" w:rsidP="00AA1A7C">
      <w:pPr>
        <w:pStyle w:val="Code"/>
      </w:pPr>
      <w:r>
        <w:tab/>
      </w:r>
      <w:r>
        <w:tab/>
        <w:t xml:space="preserve">return </w:t>
      </w:r>
      <w:proofErr w:type="spellStart"/>
      <w:r>
        <w:t>theBoard</w:t>
      </w:r>
      <w:proofErr w:type="spellEnd"/>
      <w:r>
        <w:t>[row][col];</w:t>
      </w:r>
    </w:p>
    <w:p w14:paraId="1DC64044" w14:textId="77777777" w:rsidR="00AA1A7C" w:rsidRDefault="00AA1A7C" w:rsidP="00AA1A7C">
      <w:pPr>
        <w:pStyle w:val="Code"/>
      </w:pPr>
      <w:r>
        <w:tab/>
        <w:t>}</w:t>
      </w:r>
    </w:p>
    <w:p w14:paraId="599C3230" w14:textId="77777777" w:rsidR="00AA1A7C" w:rsidRDefault="00AA1A7C" w:rsidP="00AA1A7C">
      <w:pPr>
        <w:pStyle w:val="Code"/>
      </w:pPr>
    </w:p>
    <w:p w14:paraId="583E5233" w14:textId="77777777" w:rsidR="00AA1A7C" w:rsidRDefault="00AA1A7C" w:rsidP="00AA1A7C">
      <w:pPr>
        <w:pStyle w:val="Code"/>
      </w:pPr>
      <w:r>
        <w:t xml:space="preserve">    /**</w:t>
      </w:r>
    </w:p>
    <w:p w14:paraId="69E4448B" w14:textId="77777777" w:rsidR="00AA1A7C" w:rsidRDefault="00AA1A7C" w:rsidP="00AA1A7C">
      <w:pPr>
        <w:pStyle w:val="Code"/>
      </w:pPr>
      <w:r>
        <w:t xml:space="preserve">     * Returns whether or not the board has values in all 9 slots.</w:t>
      </w:r>
    </w:p>
    <w:p w14:paraId="7526766A" w14:textId="77777777" w:rsidR="00AA1A7C" w:rsidRDefault="00AA1A7C" w:rsidP="00AA1A7C">
      <w:pPr>
        <w:pStyle w:val="Code"/>
      </w:pPr>
      <w:r>
        <w:t xml:space="preserve">     * @return True if all 9 slots are full, False otherwise</w:t>
      </w:r>
    </w:p>
    <w:p w14:paraId="5F99AC41" w14:textId="77777777" w:rsidR="00AA1A7C" w:rsidRDefault="00AA1A7C" w:rsidP="00AA1A7C">
      <w:pPr>
        <w:pStyle w:val="Code"/>
      </w:pPr>
      <w:r>
        <w:t xml:space="preserve">     */</w:t>
      </w:r>
    </w:p>
    <w:p w14:paraId="25721B3F" w14:textId="77777777" w:rsidR="00AA1A7C" w:rsidRDefault="00AA1A7C" w:rsidP="00AA1A7C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58C0D5D" w14:textId="77777777" w:rsidR="00AA1A7C" w:rsidRDefault="00AA1A7C" w:rsidP="00AA1A7C">
      <w:pPr>
        <w:pStyle w:val="Code"/>
      </w:pPr>
      <w:r>
        <w:tab/>
      </w:r>
      <w:r>
        <w:tab/>
        <w:t xml:space="preserve">return </w:t>
      </w:r>
      <w:proofErr w:type="spellStart"/>
      <w:r>
        <w:t>markCount</w:t>
      </w:r>
      <w:proofErr w:type="spellEnd"/>
      <w:r>
        <w:t xml:space="preserve"> == 9;</w:t>
      </w:r>
    </w:p>
    <w:p w14:paraId="08E97B96" w14:textId="77777777" w:rsidR="00AA1A7C" w:rsidRDefault="00AA1A7C" w:rsidP="00AA1A7C">
      <w:pPr>
        <w:pStyle w:val="Code"/>
      </w:pPr>
      <w:r>
        <w:tab/>
        <w:t>}</w:t>
      </w:r>
    </w:p>
    <w:p w14:paraId="0036D1F5" w14:textId="77777777" w:rsidR="00AA1A7C" w:rsidRDefault="00AA1A7C" w:rsidP="00AA1A7C">
      <w:pPr>
        <w:pStyle w:val="Code"/>
      </w:pPr>
    </w:p>
    <w:p w14:paraId="52215AC7" w14:textId="77777777" w:rsidR="00AA1A7C" w:rsidRDefault="00AA1A7C" w:rsidP="00AA1A7C">
      <w:pPr>
        <w:pStyle w:val="Code"/>
      </w:pPr>
      <w:r>
        <w:t xml:space="preserve">    /**</w:t>
      </w:r>
    </w:p>
    <w:p w14:paraId="64A455AA" w14:textId="77777777" w:rsidR="00AA1A7C" w:rsidRDefault="00AA1A7C" w:rsidP="00AA1A7C">
      <w:pPr>
        <w:pStyle w:val="Code"/>
      </w:pPr>
      <w:r>
        <w:t xml:space="preserve">     * Checks whether or not the letter X has won on the current board.</w:t>
      </w:r>
    </w:p>
    <w:p w14:paraId="0F774D07" w14:textId="77777777" w:rsidR="00AA1A7C" w:rsidRDefault="00AA1A7C" w:rsidP="00AA1A7C">
      <w:pPr>
        <w:pStyle w:val="Code"/>
      </w:pPr>
      <w:r>
        <w:t xml:space="preserve">     * @return 0 if X has not won, 1 otherwise</w:t>
      </w:r>
    </w:p>
    <w:p w14:paraId="6ED2B917" w14:textId="77777777" w:rsidR="00AA1A7C" w:rsidRDefault="00AA1A7C" w:rsidP="00AA1A7C">
      <w:pPr>
        <w:pStyle w:val="Code"/>
      </w:pPr>
      <w:r>
        <w:t xml:space="preserve">     */</w:t>
      </w:r>
    </w:p>
    <w:p w14:paraId="2513A65C" w14:textId="77777777" w:rsidR="00AA1A7C" w:rsidRDefault="00AA1A7C" w:rsidP="00AA1A7C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xWins</w:t>
      </w:r>
      <w:proofErr w:type="spellEnd"/>
      <w:r>
        <w:t>(</w:t>
      </w:r>
      <w:proofErr w:type="gramEnd"/>
      <w:r>
        <w:t>) {</w:t>
      </w:r>
    </w:p>
    <w:p w14:paraId="7DE1ECC3" w14:textId="77777777" w:rsidR="00AA1A7C" w:rsidRDefault="00AA1A7C" w:rsidP="00AA1A7C">
      <w:pPr>
        <w:pStyle w:val="Code"/>
      </w:pPr>
      <w:r>
        <w:tab/>
      </w:r>
      <w:r>
        <w:tab/>
        <w:t xml:space="preserve">return </w:t>
      </w:r>
      <w:proofErr w:type="spellStart"/>
      <w:r>
        <w:t>checkWinner</w:t>
      </w:r>
      <w:proofErr w:type="spellEnd"/>
      <w:r>
        <w:t>(LETTER_X);</w:t>
      </w:r>
    </w:p>
    <w:p w14:paraId="5F44F0C5" w14:textId="77777777" w:rsidR="00AA1A7C" w:rsidRDefault="00AA1A7C" w:rsidP="00AA1A7C">
      <w:pPr>
        <w:pStyle w:val="Code"/>
      </w:pPr>
      <w:r>
        <w:tab/>
        <w:t>}</w:t>
      </w:r>
    </w:p>
    <w:p w14:paraId="72D5A030" w14:textId="77777777" w:rsidR="00AA1A7C" w:rsidRDefault="00AA1A7C" w:rsidP="00AA1A7C">
      <w:pPr>
        <w:pStyle w:val="Code"/>
      </w:pPr>
    </w:p>
    <w:p w14:paraId="086F3D7D" w14:textId="77777777" w:rsidR="00AA1A7C" w:rsidRDefault="00AA1A7C" w:rsidP="00AA1A7C">
      <w:pPr>
        <w:pStyle w:val="Code"/>
      </w:pPr>
      <w:r>
        <w:t xml:space="preserve">    /**</w:t>
      </w:r>
    </w:p>
    <w:p w14:paraId="2E969531" w14:textId="77777777" w:rsidR="00AA1A7C" w:rsidRDefault="00AA1A7C" w:rsidP="00AA1A7C">
      <w:pPr>
        <w:pStyle w:val="Code"/>
      </w:pPr>
      <w:r>
        <w:t xml:space="preserve">     * Checks whether or not the letter O has won on the current board.</w:t>
      </w:r>
    </w:p>
    <w:p w14:paraId="61E635CA" w14:textId="77777777" w:rsidR="00AA1A7C" w:rsidRDefault="00AA1A7C" w:rsidP="00AA1A7C">
      <w:pPr>
        <w:pStyle w:val="Code"/>
      </w:pPr>
      <w:r>
        <w:t xml:space="preserve">     * @return 0 if O has not won, 1 otherwise</w:t>
      </w:r>
    </w:p>
    <w:p w14:paraId="57AA810A" w14:textId="77777777" w:rsidR="00AA1A7C" w:rsidRDefault="00AA1A7C" w:rsidP="00AA1A7C">
      <w:pPr>
        <w:pStyle w:val="Code"/>
      </w:pPr>
      <w:r>
        <w:t xml:space="preserve">     */</w:t>
      </w:r>
    </w:p>
    <w:p w14:paraId="432543BC" w14:textId="77777777" w:rsidR="00AA1A7C" w:rsidRDefault="00AA1A7C" w:rsidP="00AA1A7C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oWins</w:t>
      </w:r>
      <w:proofErr w:type="spellEnd"/>
      <w:r>
        <w:t>(</w:t>
      </w:r>
      <w:proofErr w:type="gramEnd"/>
      <w:r>
        <w:t>) {</w:t>
      </w:r>
    </w:p>
    <w:p w14:paraId="07A45ABE" w14:textId="77777777" w:rsidR="00AA1A7C" w:rsidRDefault="00AA1A7C" w:rsidP="00AA1A7C">
      <w:pPr>
        <w:pStyle w:val="Code"/>
      </w:pPr>
      <w:r>
        <w:tab/>
      </w:r>
      <w:r>
        <w:tab/>
        <w:t xml:space="preserve">return </w:t>
      </w:r>
      <w:proofErr w:type="spellStart"/>
      <w:r>
        <w:t>checkWinner</w:t>
      </w:r>
      <w:proofErr w:type="spellEnd"/>
      <w:r>
        <w:t>(LETTER_O);</w:t>
      </w:r>
    </w:p>
    <w:p w14:paraId="4739DD86" w14:textId="77777777" w:rsidR="00AA1A7C" w:rsidRDefault="00AA1A7C" w:rsidP="00AA1A7C">
      <w:pPr>
        <w:pStyle w:val="Code"/>
      </w:pPr>
      <w:r>
        <w:tab/>
        <w:t>}</w:t>
      </w:r>
    </w:p>
    <w:p w14:paraId="11F447DB" w14:textId="77777777" w:rsidR="00AA1A7C" w:rsidRDefault="00AA1A7C" w:rsidP="00AA1A7C">
      <w:pPr>
        <w:pStyle w:val="Code"/>
      </w:pPr>
    </w:p>
    <w:p w14:paraId="63755ECB" w14:textId="77777777" w:rsidR="00AA1A7C" w:rsidRDefault="00AA1A7C" w:rsidP="00AA1A7C">
      <w:pPr>
        <w:pStyle w:val="Code"/>
      </w:pPr>
      <w:r>
        <w:t xml:space="preserve">    /**</w:t>
      </w:r>
    </w:p>
    <w:p w14:paraId="28C28177" w14:textId="77777777" w:rsidR="00AA1A7C" w:rsidRDefault="00AA1A7C" w:rsidP="00AA1A7C">
      <w:pPr>
        <w:pStyle w:val="Code"/>
      </w:pPr>
      <w:r>
        <w:t xml:space="preserve">     * Prints the board to </w:t>
      </w:r>
      <w:proofErr w:type="spellStart"/>
      <w:r>
        <w:t>stdout</w:t>
      </w:r>
      <w:proofErr w:type="spellEnd"/>
      <w:r>
        <w:t>.</w:t>
      </w:r>
    </w:p>
    <w:p w14:paraId="48ED8567" w14:textId="77777777" w:rsidR="00AA1A7C" w:rsidRDefault="00AA1A7C" w:rsidP="00AA1A7C">
      <w:pPr>
        <w:pStyle w:val="Code"/>
      </w:pPr>
      <w:r>
        <w:t xml:space="preserve">     */</w:t>
      </w:r>
    </w:p>
    <w:p w14:paraId="5B238BB8" w14:textId="77777777" w:rsidR="00AA1A7C" w:rsidRDefault="00AA1A7C" w:rsidP="00AA1A7C">
      <w:pPr>
        <w:pStyle w:val="Code"/>
      </w:pPr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7DB400BC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proofErr w:type="gramStart"/>
      <w:r>
        <w:t>displayColumnHeaders</w:t>
      </w:r>
      <w:proofErr w:type="spellEnd"/>
      <w:r>
        <w:t>(</w:t>
      </w:r>
      <w:proofErr w:type="gramEnd"/>
      <w:r>
        <w:t>);</w:t>
      </w:r>
    </w:p>
    <w:p w14:paraId="7D8D25E7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proofErr w:type="gramStart"/>
      <w:r>
        <w:t>addHyphens</w:t>
      </w:r>
      <w:proofErr w:type="spellEnd"/>
      <w:r>
        <w:t>(</w:t>
      </w:r>
      <w:proofErr w:type="gramEnd"/>
      <w:r>
        <w:t>);</w:t>
      </w:r>
    </w:p>
    <w:p w14:paraId="2AF407A1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row = 0; row &lt; 3; row++) {</w:t>
      </w:r>
    </w:p>
    <w:p w14:paraId="6ED576F0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addSpaces</w:t>
      </w:r>
      <w:proofErr w:type="spellEnd"/>
      <w:r>
        <w:t>(</w:t>
      </w:r>
      <w:proofErr w:type="gramEnd"/>
      <w:r>
        <w:t>);</w:t>
      </w:r>
    </w:p>
    <w:p w14:paraId="0E40D205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  row " + row + ' ');</w:t>
      </w:r>
    </w:p>
    <w:p w14:paraId="67C5D4F8" w14:textId="77777777" w:rsidR="00AA1A7C" w:rsidRDefault="00AA1A7C" w:rsidP="00AA1A7C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col = 0; col &lt; 3; col++)</w:t>
      </w:r>
    </w:p>
    <w:p w14:paraId="2B880F0D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|  "</w:t>
      </w:r>
      <w:proofErr w:type="gramEnd"/>
      <w:r>
        <w:t xml:space="preserve"> + </w:t>
      </w:r>
      <w:proofErr w:type="spellStart"/>
      <w:r>
        <w:t>getMark</w:t>
      </w:r>
      <w:proofErr w:type="spellEnd"/>
      <w:r>
        <w:t>(row, col) + "  ");</w:t>
      </w:r>
    </w:p>
    <w:p w14:paraId="1DB64136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("|");</w:t>
      </w:r>
    </w:p>
    <w:p w14:paraId="73F08623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addSpaces</w:t>
      </w:r>
      <w:proofErr w:type="spellEnd"/>
      <w:r>
        <w:t>(</w:t>
      </w:r>
      <w:proofErr w:type="gramEnd"/>
      <w:r>
        <w:t>);</w:t>
      </w:r>
    </w:p>
    <w:p w14:paraId="6D56DE87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addHyphens</w:t>
      </w:r>
      <w:proofErr w:type="spellEnd"/>
      <w:r>
        <w:t>(</w:t>
      </w:r>
      <w:proofErr w:type="gramEnd"/>
      <w:r>
        <w:t>);</w:t>
      </w:r>
    </w:p>
    <w:p w14:paraId="38A3DDF3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01868554" w14:textId="77777777" w:rsidR="00AA1A7C" w:rsidRDefault="00AA1A7C" w:rsidP="00AA1A7C">
      <w:pPr>
        <w:pStyle w:val="Code"/>
      </w:pPr>
      <w:r>
        <w:tab/>
        <w:t>}</w:t>
      </w:r>
    </w:p>
    <w:p w14:paraId="20B59706" w14:textId="77777777" w:rsidR="00AA1A7C" w:rsidRDefault="00AA1A7C" w:rsidP="00AA1A7C">
      <w:pPr>
        <w:pStyle w:val="Code"/>
      </w:pPr>
    </w:p>
    <w:p w14:paraId="716F7ACC" w14:textId="77777777" w:rsidR="00AA1A7C" w:rsidRDefault="00AA1A7C" w:rsidP="00AA1A7C">
      <w:pPr>
        <w:pStyle w:val="Code"/>
      </w:pPr>
      <w:r>
        <w:t xml:space="preserve">    /**</w:t>
      </w:r>
    </w:p>
    <w:p w14:paraId="5CC6E399" w14:textId="77777777" w:rsidR="00AA1A7C" w:rsidRDefault="00AA1A7C" w:rsidP="00AA1A7C">
      <w:pPr>
        <w:pStyle w:val="Code"/>
      </w:pPr>
      <w:r>
        <w:t xml:space="preserve">     * Sets the value of the board slot at a given row and column.</w:t>
      </w:r>
    </w:p>
    <w:p w14:paraId="55165400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to set the slot value</w:t>
      </w:r>
    </w:p>
    <w:p w14:paraId="54A161A9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to set the slot value</w:t>
      </w:r>
    </w:p>
    <w:p w14:paraId="4E2C6C2E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Character to set the slot to</w:t>
      </w:r>
    </w:p>
    <w:p w14:paraId="193F0E1C" w14:textId="77777777" w:rsidR="00AA1A7C" w:rsidRDefault="00AA1A7C" w:rsidP="00AA1A7C">
      <w:pPr>
        <w:pStyle w:val="Code"/>
      </w:pPr>
      <w:r>
        <w:t xml:space="preserve">     */</w:t>
      </w:r>
    </w:p>
    <w:p w14:paraId="230D0324" w14:textId="77777777" w:rsidR="00AA1A7C" w:rsidRDefault="00AA1A7C" w:rsidP="00AA1A7C">
      <w:pPr>
        <w:pStyle w:val="Code"/>
      </w:pPr>
      <w:r>
        <w:tab/>
        <w:t xml:space="preserve">public void </w:t>
      </w:r>
      <w:proofErr w:type="spellStart"/>
      <w:proofErr w:type="gramStart"/>
      <w:r>
        <w:t>addMark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char mark) {</w:t>
      </w:r>
    </w:p>
    <w:p w14:paraId="453E540B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theBoard</w:t>
      </w:r>
      <w:proofErr w:type="spellEnd"/>
      <w:r>
        <w:t>[row][col] = mark;</w:t>
      </w:r>
    </w:p>
    <w:p w14:paraId="032B0D48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>++;</w:t>
      </w:r>
    </w:p>
    <w:p w14:paraId="25A92A1F" w14:textId="77777777" w:rsidR="00AA1A7C" w:rsidRDefault="00AA1A7C" w:rsidP="00AA1A7C">
      <w:pPr>
        <w:pStyle w:val="Code"/>
      </w:pPr>
      <w:r>
        <w:tab/>
        <w:t>}</w:t>
      </w:r>
    </w:p>
    <w:p w14:paraId="65C1AC1F" w14:textId="77777777" w:rsidR="00AA1A7C" w:rsidRDefault="00AA1A7C" w:rsidP="00AA1A7C">
      <w:pPr>
        <w:pStyle w:val="Code"/>
      </w:pPr>
    </w:p>
    <w:p w14:paraId="51F50F55" w14:textId="77777777" w:rsidR="00AA1A7C" w:rsidRDefault="00AA1A7C" w:rsidP="00AA1A7C">
      <w:pPr>
        <w:pStyle w:val="Code"/>
      </w:pPr>
      <w:r>
        <w:t xml:space="preserve">    /**</w:t>
      </w:r>
    </w:p>
    <w:p w14:paraId="415A0333" w14:textId="77777777" w:rsidR="00AA1A7C" w:rsidRDefault="00AA1A7C" w:rsidP="00AA1A7C">
      <w:pPr>
        <w:pStyle w:val="Code"/>
      </w:pPr>
      <w:r>
        <w:t xml:space="preserve">     * Resets every value on the board to SPACE_CHAR.</w:t>
      </w:r>
    </w:p>
    <w:p w14:paraId="353994C5" w14:textId="77777777" w:rsidR="00AA1A7C" w:rsidRDefault="00AA1A7C" w:rsidP="00AA1A7C">
      <w:pPr>
        <w:pStyle w:val="Code"/>
      </w:pPr>
      <w:r>
        <w:t xml:space="preserve">     */</w:t>
      </w:r>
    </w:p>
    <w:p w14:paraId="7D0D09DA" w14:textId="77777777" w:rsidR="00AA1A7C" w:rsidRDefault="00AA1A7C" w:rsidP="00AA1A7C">
      <w:pPr>
        <w:pStyle w:val="Code"/>
      </w:pPr>
      <w:r>
        <w:tab/>
        <w:t xml:space="preserve">public void </w:t>
      </w:r>
      <w:proofErr w:type="gramStart"/>
      <w:r>
        <w:t>clear(</w:t>
      </w:r>
      <w:proofErr w:type="gramEnd"/>
      <w:r>
        <w:t>) {</w:t>
      </w:r>
    </w:p>
    <w:p w14:paraId="783FEA8D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71614E4" w14:textId="77777777" w:rsidR="00AA1A7C" w:rsidRDefault="00AA1A7C" w:rsidP="00AA1A7C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352C376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>][j] = SPACE_CHAR;</w:t>
      </w:r>
    </w:p>
    <w:p w14:paraId="7C577789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 xml:space="preserve"> = 0;</w:t>
      </w:r>
    </w:p>
    <w:p w14:paraId="4291B748" w14:textId="77777777" w:rsidR="00AA1A7C" w:rsidRDefault="00AA1A7C" w:rsidP="00AA1A7C">
      <w:pPr>
        <w:pStyle w:val="Code"/>
      </w:pPr>
      <w:r>
        <w:tab/>
        <w:t>}</w:t>
      </w:r>
    </w:p>
    <w:p w14:paraId="6B313060" w14:textId="77777777" w:rsidR="00AA1A7C" w:rsidRDefault="00AA1A7C" w:rsidP="00AA1A7C">
      <w:pPr>
        <w:pStyle w:val="Code"/>
      </w:pPr>
    </w:p>
    <w:p w14:paraId="5919D04E" w14:textId="77777777" w:rsidR="00AA1A7C" w:rsidRDefault="00AA1A7C" w:rsidP="00AA1A7C">
      <w:pPr>
        <w:pStyle w:val="Code"/>
      </w:pPr>
      <w:r>
        <w:t xml:space="preserve">    /**</w:t>
      </w:r>
    </w:p>
    <w:p w14:paraId="4E591CDF" w14:textId="77777777" w:rsidR="00AA1A7C" w:rsidRDefault="00AA1A7C" w:rsidP="00AA1A7C">
      <w:pPr>
        <w:pStyle w:val="Code"/>
      </w:pPr>
      <w:r>
        <w:t xml:space="preserve">     * Uses tic-tac-toe logic to determine if a specific player has won.</w:t>
      </w:r>
    </w:p>
    <w:p w14:paraId="4BB57D5D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 to check, either LETTER_X or LETTER_O</w:t>
      </w:r>
    </w:p>
    <w:p w14:paraId="0C973746" w14:textId="77777777" w:rsidR="00AA1A7C" w:rsidRDefault="00AA1A7C" w:rsidP="00AA1A7C">
      <w:pPr>
        <w:pStyle w:val="Code"/>
      </w:pPr>
      <w:r>
        <w:t xml:space="preserve">     * @return 0 if the player has lost, 1 otherwise</w:t>
      </w:r>
    </w:p>
    <w:p w14:paraId="20302DC8" w14:textId="77777777" w:rsidR="00AA1A7C" w:rsidRDefault="00AA1A7C" w:rsidP="00AA1A7C">
      <w:pPr>
        <w:pStyle w:val="Code"/>
      </w:pPr>
      <w:r>
        <w:t xml:space="preserve">     */</w:t>
      </w:r>
    </w:p>
    <w:p w14:paraId="735911B8" w14:textId="77777777" w:rsidR="00AA1A7C" w:rsidRDefault="00AA1A7C" w:rsidP="00AA1A7C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mark) {</w:t>
      </w:r>
    </w:p>
    <w:p w14:paraId="3B09A54C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row, col;</w:t>
      </w:r>
    </w:p>
    <w:p w14:paraId="7C172C59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 = 0;</w:t>
      </w:r>
    </w:p>
    <w:p w14:paraId="200D4713" w14:textId="77777777" w:rsidR="00AA1A7C" w:rsidRDefault="00AA1A7C" w:rsidP="00AA1A7C">
      <w:pPr>
        <w:pStyle w:val="Code"/>
      </w:pPr>
    </w:p>
    <w:p w14:paraId="386C5761" w14:textId="77777777" w:rsidR="00AA1A7C" w:rsidRDefault="00AA1A7C" w:rsidP="00AA1A7C">
      <w:pPr>
        <w:pStyle w:val="Code"/>
      </w:pPr>
      <w:r>
        <w:tab/>
      </w:r>
      <w:r>
        <w:tab/>
        <w:t>for (row = 0; result == 0 &amp;&amp; row &lt; 3; row++) {</w:t>
      </w:r>
    </w:p>
    <w:p w14:paraId="2F60F5E9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row_result</w:t>
      </w:r>
      <w:proofErr w:type="spellEnd"/>
      <w:r>
        <w:t xml:space="preserve"> = 1;</w:t>
      </w:r>
    </w:p>
    <w:p w14:paraId="35C6C509" w14:textId="77777777" w:rsidR="00AA1A7C" w:rsidRDefault="00AA1A7C" w:rsidP="00AA1A7C">
      <w:pPr>
        <w:pStyle w:val="Code"/>
      </w:pPr>
      <w:r>
        <w:tab/>
      </w:r>
      <w:r>
        <w:tab/>
      </w:r>
      <w:r>
        <w:tab/>
        <w:t xml:space="preserve">for (col = 0; </w:t>
      </w:r>
      <w:proofErr w:type="spellStart"/>
      <w:r>
        <w:t>row_result</w:t>
      </w:r>
      <w:proofErr w:type="spellEnd"/>
      <w:r>
        <w:t xml:space="preserve"> == 1 &amp;&amp; col &lt; 3; col++)</w:t>
      </w:r>
    </w:p>
    <w:p w14:paraId="2581B87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[row][col</w:t>
      </w:r>
      <w:proofErr w:type="gramStart"/>
      <w:r>
        <w:t>] !</w:t>
      </w:r>
      <w:proofErr w:type="gramEnd"/>
      <w:r>
        <w:t>= mark)</w:t>
      </w:r>
    </w:p>
    <w:p w14:paraId="7C8FABE3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row_result</w:t>
      </w:r>
      <w:proofErr w:type="spellEnd"/>
      <w:r>
        <w:t xml:space="preserve"> = 0;</w:t>
      </w:r>
    </w:p>
    <w:p w14:paraId="2EC215CF" w14:textId="77777777" w:rsidR="00AA1A7C" w:rsidRDefault="00AA1A7C" w:rsidP="00AA1A7C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row_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0)</w:t>
      </w:r>
    </w:p>
    <w:p w14:paraId="66CB60DE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2350071B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502D6435" w14:textId="77777777" w:rsidR="00AA1A7C" w:rsidRDefault="00AA1A7C" w:rsidP="00AA1A7C">
      <w:pPr>
        <w:pStyle w:val="Code"/>
      </w:pPr>
    </w:p>
    <w:p w14:paraId="786A3771" w14:textId="77777777" w:rsidR="00AA1A7C" w:rsidRDefault="00AA1A7C" w:rsidP="00AA1A7C">
      <w:pPr>
        <w:pStyle w:val="Code"/>
      </w:pPr>
    </w:p>
    <w:p w14:paraId="1DDDE35D" w14:textId="77777777" w:rsidR="00AA1A7C" w:rsidRDefault="00AA1A7C" w:rsidP="00AA1A7C">
      <w:pPr>
        <w:pStyle w:val="Code"/>
      </w:pPr>
      <w:r>
        <w:tab/>
      </w:r>
      <w:r>
        <w:tab/>
        <w:t>for (col = 0; result == 0 &amp;&amp; col &lt; 3; col++) {</w:t>
      </w:r>
    </w:p>
    <w:p w14:paraId="64681D42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col_result</w:t>
      </w:r>
      <w:proofErr w:type="spellEnd"/>
      <w:r>
        <w:t xml:space="preserve"> = 1;</w:t>
      </w:r>
    </w:p>
    <w:p w14:paraId="093748D8" w14:textId="77777777" w:rsidR="00AA1A7C" w:rsidRDefault="00AA1A7C" w:rsidP="00AA1A7C">
      <w:pPr>
        <w:pStyle w:val="Code"/>
      </w:pPr>
      <w:r>
        <w:tab/>
      </w:r>
      <w:r>
        <w:tab/>
      </w:r>
      <w:r>
        <w:tab/>
        <w:t xml:space="preserve">for (row = 0; </w:t>
      </w:r>
      <w:proofErr w:type="spellStart"/>
      <w:r>
        <w:t>col_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 &amp;&amp; row &lt; 3; row++)</w:t>
      </w:r>
    </w:p>
    <w:p w14:paraId="28F22E1C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[row][col</w:t>
      </w:r>
      <w:proofErr w:type="gramStart"/>
      <w:r>
        <w:t>] !</w:t>
      </w:r>
      <w:proofErr w:type="gramEnd"/>
      <w:r>
        <w:t>= mark)</w:t>
      </w:r>
    </w:p>
    <w:p w14:paraId="6DDF9F04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col_result</w:t>
      </w:r>
      <w:proofErr w:type="spellEnd"/>
      <w:r>
        <w:t xml:space="preserve"> = 0;</w:t>
      </w:r>
    </w:p>
    <w:p w14:paraId="36E45B28" w14:textId="77777777" w:rsidR="00AA1A7C" w:rsidRDefault="00AA1A7C" w:rsidP="00AA1A7C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col_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0)</w:t>
      </w:r>
    </w:p>
    <w:p w14:paraId="7189ED5D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5363EED6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3BCE70DE" w14:textId="77777777" w:rsidR="00AA1A7C" w:rsidRDefault="00AA1A7C" w:rsidP="00AA1A7C">
      <w:pPr>
        <w:pStyle w:val="Code"/>
      </w:pPr>
    </w:p>
    <w:p w14:paraId="79CCC86A" w14:textId="77777777" w:rsidR="00AA1A7C" w:rsidRDefault="00AA1A7C" w:rsidP="00AA1A7C">
      <w:pPr>
        <w:pStyle w:val="Code"/>
      </w:pPr>
      <w:r>
        <w:tab/>
      </w:r>
      <w:r>
        <w:tab/>
        <w:t>if (result == 0) {</w:t>
      </w:r>
    </w:p>
    <w:p w14:paraId="40318D8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diag1Result = 1;</w:t>
      </w:r>
    </w:p>
    <w:p w14:paraId="481074F3" w14:textId="77777777" w:rsidR="00AA1A7C" w:rsidRDefault="00AA1A7C" w:rsidP="00AA1A7C">
      <w:pPr>
        <w:pStyle w:val="Code"/>
      </w:pPr>
      <w:r>
        <w:tab/>
      </w:r>
      <w:r>
        <w:tab/>
      </w:r>
      <w:r>
        <w:tab/>
        <w:t>for (row = 0; diag1</w:t>
      </w:r>
      <w:proofErr w:type="gramStart"/>
      <w:r>
        <w:t>Result !</w:t>
      </w:r>
      <w:proofErr w:type="gramEnd"/>
      <w:r>
        <w:t>= 0 &amp;&amp; row &lt; 3; row++)</w:t>
      </w:r>
    </w:p>
    <w:p w14:paraId="3A636B7D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[row][row</w:t>
      </w:r>
      <w:proofErr w:type="gramStart"/>
      <w:r>
        <w:t>] !</w:t>
      </w:r>
      <w:proofErr w:type="gramEnd"/>
      <w:r>
        <w:t>= mark)</w:t>
      </w:r>
    </w:p>
    <w:p w14:paraId="131F72C1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r>
        <w:tab/>
        <w:t>diag1Result = 0;</w:t>
      </w:r>
    </w:p>
    <w:p w14:paraId="38820F82" w14:textId="77777777" w:rsidR="00AA1A7C" w:rsidRDefault="00AA1A7C" w:rsidP="00AA1A7C">
      <w:pPr>
        <w:pStyle w:val="Code"/>
      </w:pPr>
      <w:r>
        <w:tab/>
      </w:r>
      <w:r>
        <w:tab/>
      </w:r>
      <w:r>
        <w:tab/>
        <w:t>if (diag1</w:t>
      </w:r>
      <w:proofErr w:type="gramStart"/>
      <w:r>
        <w:t>Result !</w:t>
      </w:r>
      <w:proofErr w:type="gramEnd"/>
      <w:r>
        <w:t>= 0)</w:t>
      </w:r>
    </w:p>
    <w:p w14:paraId="7099CD4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57663CCB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08372392" w14:textId="77777777" w:rsidR="00AA1A7C" w:rsidRDefault="00AA1A7C" w:rsidP="00AA1A7C">
      <w:pPr>
        <w:pStyle w:val="Code"/>
      </w:pPr>
      <w:r>
        <w:tab/>
      </w:r>
      <w:r>
        <w:tab/>
        <w:t>if (result == 0) {</w:t>
      </w:r>
    </w:p>
    <w:p w14:paraId="465C5A20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diag2Result = 1;</w:t>
      </w:r>
    </w:p>
    <w:p w14:paraId="5FFA5F68" w14:textId="77777777" w:rsidR="00AA1A7C" w:rsidRDefault="00AA1A7C" w:rsidP="00AA1A7C">
      <w:pPr>
        <w:pStyle w:val="Code"/>
      </w:pPr>
      <w:r>
        <w:tab/>
      </w:r>
      <w:r>
        <w:tab/>
      </w:r>
      <w:r>
        <w:tab/>
        <w:t>for (row = 0; diag2</w:t>
      </w:r>
      <w:proofErr w:type="gramStart"/>
      <w:r>
        <w:t>Result !</w:t>
      </w:r>
      <w:proofErr w:type="gramEnd"/>
      <w:r>
        <w:t>= 0 &amp;&amp; row &lt; 3; row++)</w:t>
      </w:r>
    </w:p>
    <w:p w14:paraId="232AF432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</w:t>
      </w:r>
      <w:proofErr w:type="gramStart"/>
      <w:r>
        <w:t>][</w:t>
      </w:r>
      <w:proofErr w:type="gramEnd"/>
      <w:r>
        <w:t>3 - 1 - row] != mark)</w:t>
      </w:r>
    </w:p>
    <w:p w14:paraId="41E6ECB8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</w:r>
      <w:r>
        <w:tab/>
        <w:t>diag2Result = 0;</w:t>
      </w:r>
    </w:p>
    <w:p w14:paraId="53141E6B" w14:textId="77777777" w:rsidR="00AA1A7C" w:rsidRDefault="00AA1A7C" w:rsidP="00AA1A7C">
      <w:pPr>
        <w:pStyle w:val="Code"/>
      </w:pPr>
      <w:r>
        <w:tab/>
      </w:r>
      <w:r>
        <w:tab/>
      </w:r>
      <w:r>
        <w:tab/>
        <w:t>if (diag2</w:t>
      </w:r>
      <w:proofErr w:type="gramStart"/>
      <w:r>
        <w:t>Result !</w:t>
      </w:r>
      <w:proofErr w:type="gramEnd"/>
      <w:r>
        <w:t>= 0)</w:t>
      </w:r>
    </w:p>
    <w:p w14:paraId="45DFC4F7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34940642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2DC0D33E" w14:textId="77777777" w:rsidR="00AA1A7C" w:rsidRDefault="00AA1A7C" w:rsidP="00AA1A7C">
      <w:pPr>
        <w:pStyle w:val="Code"/>
      </w:pPr>
      <w:r>
        <w:tab/>
      </w:r>
      <w:r>
        <w:tab/>
        <w:t>return result;</w:t>
      </w:r>
    </w:p>
    <w:p w14:paraId="5974AD04" w14:textId="77777777" w:rsidR="00AA1A7C" w:rsidRDefault="00AA1A7C" w:rsidP="00AA1A7C">
      <w:pPr>
        <w:pStyle w:val="Code"/>
      </w:pPr>
      <w:r>
        <w:tab/>
        <w:t>}</w:t>
      </w:r>
    </w:p>
    <w:p w14:paraId="6C1E54D5" w14:textId="77777777" w:rsidR="00AA1A7C" w:rsidRDefault="00AA1A7C" w:rsidP="00AA1A7C">
      <w:pPr>
        <w:pStyle w:val="Code"/>
      </w:pPr>
    </w:p>
    <w:p w14:paraId="62A95C2C" w14:textId="77777777" w:rsidR="00AA1A7C" w:rsidRDefault="00AA1A7C" w:rsidP="00AA1A7C">
      <w:pPr>
        <w:pStyle w:val="Code"/>
      </w:pPr>
      <w:r>
        <w:t xml:space="preserve">    /**</w:t>
      </w:r>
    </w:p>
    <w:p w14:paraId="1641FA4D" w14:textId="77777777" w:rsidR="00AA1A7C" w:rsidRDefault="00AA1A7C" w:rsidP="00AA1A7C">
      <w:pPr>
        <w:pStyle w:val="Code"/>
      </w:pPr>
      <w:r>
        <w:t xml:space="preserve">     * Print the board's column headers to </w:t>
      </w:r>
      <w:proofErr w:type="spellStart"/>
      <w:r>
        <w:t>stdout</w:t>
      </w:r>
      <w:proofErr w:type="spellEnd"/>
      <w:r>
        <w:t>.</w:t>
      </w:r>
    </w:p>
    <w:p w14:paraId="7C2C082D" w14:textId="77777777" w:rsidR="00AA1A7C" w:rsidRDefault="00AA1A7C" w:rsidP="00AA1A7C">
      <w:pPr>
        <w:pStyle w:val="Code"/>
      </w:pPr>
      <w:r>
        <w:t xml:space="preserve">     */</w:t>
      </w:r>
    </w:p>
    <w:p w14:paraId="4042ACFE" w14:textId="77777777" w:rsidR="00AA1A7C" w:rsidRDefault="00AA1A7C" w:rsidP="00AA1A7C">
      <w:pPr>
        <w:pStyle w:val="Code"/>
      </w:pPr>
      <w:r>
        <w:tab/>
        <w:t xml:space="preserve">void </w:t>
      </w:r>
      <w:proofErr w:type="spellStart"/>
      <w:proofErr w:type="gramStart"/>
      <w:r>
        <w:t>displayColumnHeaders</w:t>
      </w:r>
      <w:proofErr w:type="spellEnd"/>
      <w:r>
        <w:t>(</w:t>
      </w:r>
      <w:proofErr w:type="gramEnd"/>
      <w:r>
        <w:t>) {</w:t>
      </w:r>
    </w:p>
    <w:p w14:paraId="58F375D9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</w:t>
      </w:r>
      <w:proofErr w:type="spellEnd"/>
      <w:r>
        <w:t>("          ");</w:t>
      </w:r>
    </w:p>
    <w:p w14:paraId="0EFCDD0D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15B8FFA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("|col " + j);</w:t>
      </w:r>
    </w:p>
    <w:p w14:paraId="7535ACBF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73102DD" w14:textId="77777777" w:rsidR="00AA1A7C" w:rsidRDefault="00AA1A7C" w:rsidP="00AA1A7C">
      <w:pPr>
        <w:pStyle w:val="Code"/>
      </w:pPr>
      <w:r>
        <w:tab/>
        <w:t>}</w:t>
      </w:r>
    </w:p>
    <w:p w14:paraId="1E47AC48" w14:textId="77777777" w:rsidR="00AA1A7C" w:rsidRDefault="00AA1A7C" w:rsidP="00AA1A7C">
      <w:pPr>
        <w:pStyle w:val="Code"/>
      </w:pPr>
    </w:p>
    <w:p w14:paraId="3EA91162" w14:textId="77777777" w:rsidR="00AA1A7C" w:rsidRDefault="00AA1A7C" w:rsidP="00AA1A7C">
      <w:pPr>
        <w:pStyle w:val="Code"/>
      </w:pPr>
      <w:r>
        <w:t xml:space="preserve">    /**</w:t>
      </w:r>
    </w:p>
    <w:p w14:paraId="770CC486" w14:textId="77777777" w:rsidR="00AA1A7C" w:rsidRDefault="00AA1A7C" w:rsidP="00AA1A7C">
      <w:pPr>
        <w:pStyle w:val="Code"/>
      </w:pPr>
      <w:r>
        <w:t xml:space="preserve">     * Adds a line to separate the board's rows.</w:t>
      </w:r>
    </w:p>
    <w:p w14:paraId="3FDC4669" w14:textId="77777777" w:rsidR="00AA1A7C" w:rsidRDefault="00AA1A7C" w:rsidP="00AA1A7C">
      <w:pPr>
        <w:pStyle w:val="Code"/>
      </w:pPr>
      <w:r>
        <w:t xml:space="preserve">     */</w:t>
      </w:r>
    </w:p>
    <w:p w14:paraId="0085FC32" w14:textId="77777777" w:rsidR="00AA1A7C" w:rsidRDefault="00AA1A7C" w:rsidP="00AA1A7C">
      <w:pPr>
        <w:pStyle w:val="Code"/>
      </w:pPr>
      <w:r>
        <w:tab/>
        <w:t xml:space="preserve">void </w:t>
      </w:r>
      <w:proofErr w:type="spellStart"/>
      <w:proofErr w:type="gramStart"/>
      <w:r>
        <w:t>addHyphens</w:t>
      </w:r>
      <w:proofErr w:type="spellEnd"/>
      <w:r>
        <w:t>(</w:t>
      </w:r>
      <w:proofErr w:type="gramEnd"/>
      <w:r>
        <w:t>) {</w:t>
      </w:r>
    </w:p>
    <w:p w14:paraId="2F28B9AC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</w:t>
      </w:r>
      <w:proofErr w:type="spellEnd"/>
      <w:r>
        <w:t>("          ");</w:t>
      </w:r>
    </w:p>
    <w:p w14:paraId="4867B51B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4D9BA5E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("+-----");</w:t>
      </w:r>
    </w:p>
    <w:p w14:paraId="6739B12A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("+");</w:t>
      </w:r>
    </w:p>
    <w:p w14:paraId="2B4E9551" w14:textId="77777777" w:rsidR="00AA1A7C" w:rsidRDefault="00AA1A7C" w:rsidP="00AA1A7C">
      <w:pPr>
        <w:pStyle w:val="Code"/>
      </w:pPr>
      <w:r>
        <w:tab/>
        <w:t>}</w:t>
      </w:r>
    </w:p>
    <w:p w14:paraId="00C2FDFA" w14:textId="77777777" w:rsidR="00AA1A7C" w:rsidRDefault="00AA1A7C" w:rsidP="00AA1A7C">
      <w:pPr>
        <w:pStyle w:val="Code"/>
      </w:pPr>
    </w:p>
    <w:p w14:paraId="5396001D" w14:textId="77777777" w:rsidR="00AA1A7C" w:rsidRDefault="00AA1A7C" w:rsidP="00AA1A7C">
      <w:pPr>
        <w:pStyle w:val="Code"/>
      </w:pPr>
      <w:r>
        <w:t xml:space="preserve">    /**</w:t>
      </w:r>
    </w:p>
    <w:p w14:paraId="3C8F3D64" w14:textId="77777777" w:rsidR="00AA1A7C" w:rsidRDefault="00AA1A7C" w:rsidP="00AA1A7C">
      <w:pPr>
        <w:pStyle w:val="Code"/>
      </w:pPr>
      <w:r>
        <w:t xml:space="preserve">     * Adds spacing inside the board to correctly place the values of the slots.</w:t>
      </w:r>
    </w:p>
    <w:p w14:paraId="5E32F700" w14:textId="77777777" w:rsidR="00AA1A7C" w:rsidRDefault="00AA1A7C" w:rsidP="00AA1A7C">
      <w:pPr>
        <w:pStyle w:val="Code"/>
      </w:pPr>
      <w:r>
        <w:t xml:space="preserve">     */</w:t>
      </w:r>
    </w:p>
    <w:p w14:paraId="643A9463" w14:textId="77777777" w:rsidR="00AA1A7C" w:rsidRDefault="00AA1A7C" w:rsidP="00AA1A7C">
      <w:pPr>
        <w:pStyle w:val="Code"/>
      </w:pPr>
      <w:r>
        <w:tab/>
        <w:t xml:space="preserve">void </w:t>
      </w:r>
      <w:proofErr w:type="spellStart"/>
      <w:proofErr w:type="gramStart"/>
      <w:r>
        <w:t>addSpaces</w:t>
      </w:r>
      <w:proofErr w:type="spellEnd"/>
      <w:r>
        <w:t>(</w:t>
      </w:r>
      <w:proofErr w:type="gramEnd"/>
      <w:r>
        <w:t>) {</w:t>
      </w:r>
    </w:p>
    <w:p w14:paraId="365B8E8E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</w:t>
      </w:r>
      <w:proofErr w:type="spellEnd"/>
      <w:r>
        <w:t>("          ");</w:t>
      </w:r>
    </w:p>
    <w:p w14:paraId="7178A956" w14:textId="77777777" w:rsidR="00AA1A7C" w:rsidRDefault="00AA1A7C" w:rsidP="00AA1A7C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3D053A95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("|     ");</w:t>
      </w:r>
    </w:p>
    <w:p w14:paraId="0CA5472A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("|");</w:t>
      </w:r>
    </w:p>
    <w:p w14:paraId="3BA7D25A" w14:textId="77777777" w:rsidR="00AA1A7C" w:rsidRDefault="00AA1A7C" w:rsidP="00AA1A7C">
      <w:pPr>
        <w:pStyle w:val="Code"/>
      </w:pPr>
      <w:r>
        <w:tab/>
        <w:t>}</w:t>
      </w:r>
    </w:p>
    <w:p w14:paraId="303D9419" w14:textId="77777777" w:rsidR="00AA1A7C" w:rsidRDefault="00AA1A7C" w:rsidP="00AA1A7C">
      <w:pPr>
        <w:pStyle w:val="Code"/>
      </w:pPr>
      <w:r>
        <w:t>}</w:t>
      </w:r>
    </w:p>
    <w:p w14:paraId="6574D083" w14:textId="274B1398" w:rsidR="00AA1A7C" w:rsidRDefault="00AA1A7C" w:rsidP="00AA1A7C">
      <w:r>
        <w:t>Game.java</w:t>
      </w:r>
    </w:p>
    <w:p w14:paraId="0BF32CB0" w14:textId="77777777" w:rsidR="00AA1A7C" w:rsidRDefault="00AA1A7C" w:rsidP="00AA1A7C">
      <w:pPr>
        <w:pStyle w:val="Code"/>
      </w:pPr>
      <w:r>
        <w:t>//Game.java</w:t>
      </w:r>
    </w:p>
    <w:p w14:paraId="0B0601DB" w14:textId="77777777" w:rsidR="00AA1A7C" w:rsidRDefault="00AA1A7C" w:rsidP="00AA1A7C">
      <w:pPr>
        <w:pStyle w:val="Code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81DE98" w14:textId="77777777" w:rsidR="00AA1A7C" w:rsidRDefault="00AA1A7C" w:rsidP="00AA1A7C">
      <w:pPr>
        <w:pStyle w:val="Code"/>
      </w:pPr>
    </w:p>
    <w:p w14:paraId="11450AE5" w14:textId="77777777" w:rsidR="00AA1A7C" w:rsidRDefault="00AA1A7C" w:rsidP="00AA1A7C">
      <w:pPr>
        <w:pStyle w:val="Code"/>
      </w:pPr>
      <w:r>
        <w:t>/**</w:t>
      </w:r>
    </w:p>
    <w:p w14:paraId="20BFA3F9" w14:textId="77777777" w:rsidR="00AA1A7C" w:rsidRDefault="00AA1A7C" w:rsidP="00AA1A7C">
      <w:pPr>
        <w:pStyle w:val="Code"/>
      </w:pPr>
      <w:r>
        <w:t xml:space="preserve"> * @author Started by: M. </w:t>
      </w:r>
      <w:proofErr w:type="spellStart"/>
      <w:r>
        <w:t>Moussavi</w:t>
      </w:r>
      <w:proofErr w:type="spellEnd"/>
    </w:p>
    <w:p w14:paraId="73024FF3" w14:textId="77777777" w:rsidR="00AA1A7C" w:rsidRDefault="00AA1A7C" w:rsidP="00AA1A7C">
      <w:pPr>
        <w:pStyle w:val="Code"/>
      </w:pPr>
      <w:r>
        <w:t xml:space="preserve"> * Completed by: Mitchell </w:t>
      </w:r>
      <w:proofErr w:type="spellStart"/>
      <w:r>
        <w:t>Sawatzky</w:t>
      </w:r>
      <w:proofErr w:type="spellEnd"/>
      <w:r>
        <w:t xml:space="preserve"> and Connor Newman</w:t>
      </w:r>
    </w:p>
    <w:p w14:paraId="3AC20039" w14:textId="77777777" w:rsidR="00AA1A7C" w:rsidRDefault="00AA1A7C" w:rsidP="00AA1A7C">
      <w:pPr>
        <w:pStyle w:val="Code"/>
      </w:pPr>
      <w:r>
        <w:t xml:space="preserve"> * Asks the user to select a player type, creates the player, creates the board,</w:t>
      </w:r>
    </w:p>
    <w:p w14:paraId="3F8F4BF8" w14:textId="77777777" w:rsidR="00AA1A7C" w:rsidRDefault="00AA1A7C" w:rsidP="00AA1A7C">
      <w:pPr>
        <w:pStyle w:val="Code"/>
      </w:pPr>
      <w:r>
        <w:t xml:space="preserve"> * assigns a referee to the game, then initiates the game.</w:t>
      </w:r>
    </w:p>
    <w:p w14:paraId="77624AF2" w14:textId="77777777" w:rsidR="00AA1A7C" w:rsidRDefault="00AA1A7C" w:rsidP="00AA1A7C">
      <w:pPr>
        <w:pStyle w:val="Code"/>
      </w:pPr>
      <w:r>
        <w:t xml:space="preserve"> * @version 1.0</w:t>
      </w:r>
    </w:p>
    <w:p w14:paraId="10E22EA9" w14:textId="77777777" w:rsidR="00AA1A7C" w:rsidRDefault="00AA1A7C" w:rsidP="00AA1A7C">
      <w:pPr>
        <w:pStyle w:val="Code"/>
      </w:pPr>
      <w:r>
        <w:t xml:space="preserve"> * @since Feb 2016</w:t>
      </w:r>
    </w:p>
    <w:p w14:paraId="5024CFE7" w14:textId="77777777" w:rsidR="00AA1A7C" w:rsidRDefault="00AA1A7C" w:rsidP="00AA1A7C">
      <w:pPr>
        <w:pStyle w:val="Code"/>
      </w:pPr>
      <w:r>
        <w:t xml:space="preserve"> */</w:t>
      </w:r>
    </w:p>
    <w:p w14:paraId="2F48A7D6" w14:textId="77777777" w:rsidR="00AA1A7C" w:rsidRDefault="00AA1A7C" w:rsidP="00AA1A7C">
      <w:pPr>
        <w:pStyle w:val="Code"/>
      </w:pPr>
      <w:r>
        <w:t xml:space="preserve">public class Game </w:t>
      </w:r>
      <w:proofErr w:type="gramStart"/>
      <w:r>
        <w:t>implements</w:t>
      </w:r>
      <w:proofErr w:type="gramEnd"/>
      <w:r>
        <w:t xml:space="preserve"> Constants {</w:t>
      </w:r>
    </w:p>
    <w:p w14:paraId="115B8B32" w14:textId="77777777" w:rsidR="00AA1A7C" w:rsidRDefault="00AA1A7C" w:rsidP="00AA1A7C">
      <w:pPr>
        <w:pStyle w:val="Code"/>
      </w:pPr>
      <w:r>
        <w:t xml:space="preserve">    /**</w:t>
      </w:r>
    </w:p>
    <w:p w14:paraId="7FF7B774" w14:textId="77777777" w:rsidR="00AA1A7C" w:rsidRDefault="00AA1A7C" w:rsidP="00AA1A7C">
      <w:pPr>
        <w:pStyle w:val="Code"/>
      </w:pPr>
      <w:r>
        <w:t xml:space="preserve">     * The Board to play the Game on.</w:t>
      </w:r>
    </w:p>
    <w:p w14:paraId="5D45E97B" w14:textId="77777777" w:rsidR="00AA1A7C" w:rsidRDefault="00AA1A7C" w:rsidP="00AA1A7C">
      <w:pPr>
        <w:pStyle w:val="Code"/>
      </w:pPr>
      <w:r>
        <w:t xml:space="preserve">     */</w:t>
      </w:r>
    </w:p>
    <w:p w14:paraId="5E1AF5C3" w14:textId="77777777" w:rsidR="00AA1A7C" w:rsidRDefault="00AA1A7C" w:rsidP="00AA1A7C">
      <w:pPr>
        <w:pStyle w:val="Code"/>
      </w:pPr>
      <w:r>
        <w:tab/>
        <w:t xml:space="preserve">private Board </w:t>
      </w:r>
      <w:proofErr w:type="spellStart"/>
      <w:r>
        <w:t>theBoard</w:t>
      </w:r>
      <w:proofErr w:type="spellEnd"/>
      <w:r>
        <w:t>;</w:t>
      </w:r>
    </w:p>
    <w:p w14:paraId="4B533120" w14:textId="77777777" w:rsidR="00AA1A7C" w:rsidRDefault="00AA1A7C" w:rsidP="00AA1A7C">
      <w:pPr>
        <w:pStyle w:val="Code"/>
      </w:pPr>
    </w:p>
    <w:p w14:paraId="5190790F" w14:textId="77777777" w:rsidR="00AA1A7C" w:rsidRDefault="00AA1A7C" w:rsidP="00AA1A7C">
      <w:pPr>
        <w:pStyle w:val="Code"/>
      </w:pPr>
      <w:r>
        <w:t xml:space="preserve">    /**</w:t>
      </w:r>
    </w:p>
    <w:p w14:paraId="2E810586" w14:textId="77777777" w:rsidR="00AA1A7C" w:rsidRDefault="00AA1A7C" w:rsidP="00AA1A7C">
      <w:pPr>
        <w:pStyle w:val="Code"/>
      </w:pPr>
      <w:r>
        <w:t xml:space="preserve">     * The Referee to control the Game.</w:t>
      </w:r>
    </w:p>
    <w:p w14:paraId="26BDADB0" w14:textId="77777777" w:rsidR="00AA1A7C" w:rsidRDefault="00AA1A7C" w:rsidP="00AA1A7C">
      <w:pPr>
        <w:pStyle w:val="Code"/>
      </w:pPr>
      <w:r>
        <w:t xml:space="preserve">     */</w:t>
      </w:r>
    </w:p>
    <w:p w14:paraId="55BD01C4" w14:textId="77777777" w:rsidR="00AA1A7C" w:rsidRDefault="00AA1A7C" w:rsidP="00AA1A7C">
      <w:pPr>
        <w:pStyle w:val="Code"/>
      </w:pPr>
      <w:r>
        <w:tab/>
        <w:t xml:space="preserve">private Referee </w:t>
      </w:r>
      <w:proofErr w:type="spellStart"/>
      <w:r>
        <w:t>theRef</w:t>
      </w:r>
      <w:proofErr w:type="spellEnd"/>
      <w:r>
        <w:t>;</w:t>
      </w:r>
    </w:p>
    <w:p w14:paraId="4EF9AB52" w14:textId="77777777" w:rsidR="00AA1A7C" w:rsidRDefault="00AA1A7C" w:rsidP="00AA1A7C">
      <w:pPr>
        <w:pStyle w:val="Code"/>
      </w:pPr>
    </w:p>
    <w:p w14:paraId="5B2E50F0" w14:textId="77777777" w:rsidR="00AA1A7C" w:rsidRDefault="00AA1A7C" w:rsidP="00AA1A7C">
      <w:pPr>
        <w:pStyle w:val="Code"/>
      </w:pPr>
      <w:r>
        <w:tab/>
        <w:t>/**</w:t>
      </w:r>
    </w:p>
    <w:p w14:paraId="1AE3F376" w14:textId="77777777" w:rsidR="00AA1A7C" w:rsidRDefault="00AA1A7C" w:rsidP="00AA1A7C">
      <w:pPr>
        <w:pStyle w:val="Code"/>
      </w:pPr>
      <w:r>
        <w:tab/>
        <w:t xml:space="preserve"> * creates a board for the game.</w:t>
      </w:r>
    </w:p>
    <w:p w14:paraId="35FFBB67" w14:textId="77777777" w:rsidR="00AA1A7C" w:rsidRDefault="00AA1A7C" w:rsidP="00AA1A7C">
      <w:pPr>
        <w:pStyle w:val="Code"/>
      </w:pPr>
      <w:r>
        <w:tab/>
        <w:t xml:space="preserve"> */</w:t>
      </w:r>
    </w:p>
    <w:p w14:paraId="2EC52779" w14:textId="77777777" w:rsidR="00AA1A7C" w:rsidRDefault="00AA1A7C" w:rsidP="00AA1A7C">
      <w:pPr>
        <w:pStyle w:val="Code"/>
      </w:pPr>
      <w:r>
        <w:t xml:space="preserve">    public </w:t>
      </w:r>
      <w:proofErr w:type="gramStart"/>
      <w:r>
        <w:t>Game( )</w:t>
      </w:r>
      <w:proofErr w:type="gramEnd"/>
      <w:r>
        <w:t xml:space="preserve"> {</w:t>
      </w:r>
    </w:p>
    <w:p w14:paraId="5C882A9E" w14:textId="77777777" w:rsidR="00AA1A7C" w:rsidRDefault="00AA1A7C" w:rsidP="00AA1A7C">
      <w:pPr>
        <w:pStyle w:val="Code"/>
      </w:pPr>
      <w:r>
        <w:t xml:space="preserve">        </w:t>
      </w:r>
      <w:proofErr w:type="spellStart"/>
      <w:proofErr w:type="gramStart"/>
      <w:r>
        <w:t>theBoard</w:t>
      </w:r>
      <w:proofErr w:type="spellEnd"/>
      <w:r>
        <w:t xml:space="preserve">  =</w:t>
      </w:r>
      <w:proofErr w:type="gramEnd"/>
      <w:r>
        <w:t xml:space="preserve"> new Board();</w:t>
      </w:r>
    </w:p>
    <w:p w14:paraId="6ED7CB2F" w14:textId="77777777" w:rsidR="00AA1A7C" w:rsidRDefault="00AA1A7C" w:rsidP="00AA1A7C">
      <w:pPr>
        <w:pStyle w:val="Code"/>
      </w:pPr>
    </w:p>
    <w:p w14:paraId="679AB778" w14:textId="77777777" w:rsidR="00AA1A7C" w:rsidRDefault="00AA1A7C" w:rsidP="00AA1A7C">
      <w:pPr>
        <w:pStyle w:val="Code"/>
      </w:pPr>
      <w:r>
        <w:tab/>
        <w:t>}</w:t>
      </w:r>
    </w:p>
    <w:p w14:paraId="357D57ED" w14:textId="77777777" w:rsidR="00AA1A7C" w:rsidRDefault="00AA1A7C" w:rsidP="00AA1A7C">
      <w:pPr>
        <w:pStyle w:val="Code"/>
      </w:pPr>
    </w:p>
    <w:p w14:paraId="24A2F711" w14:textId="77777777" w:rsidR="00AA1A7C" w:rsidRDefault="00AA1A7C" w:rsidP="00AA1A7C">
      <w:pPr>
        <w:pStyle w:val="Code"/>
      </w:pPr>
      <w:r>
        <w:t xml:space="preserve">    /**</w:t>
      </w:r>
    </w:p>
    <w:p w14:paraId="1AED0418" w14:textId="77777777" w:rsidR="00AA1A7C" w:rsidRDefault="00AA1A7C" w:rsidP="00AA1A7C">
      <w:pPr>
        <w:pStyle w:val="Code"/>
      </w:pPr>
      <w:r>
        <w:t xml:space="preserve">     * calls the referee method </w:t>
      </w:r>
      <w:proofErr w:type="spellStart"/>
      <w:r>
        <w:t>runTheGame</w:t>
      </w:r>
      <w:proofErr w:type="spellEnd"/>
    </w:p>
    <w:p w14:paraId="11C2DA0C" w14:textId="77777777" w:rsidR="00AA1A7C" w:rsidRDefault="00AA1A7C" w:rsidP="00AA1A7C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 refers to the appointed referee for the game</w:t>
      </w:r>
    </w:p>
    <w:p w14:paraId="7B33C337" w14:textId="77777777" w:rsidR="00AA1A7C" w:rsidRDefault="00AA1A7C" w:rsidP="00AA1A7C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when a player inputs something </w:t>
      </w:r>
      <w:proofErr w:type="spellStart"/>
      <w:r>
        <w:t>unparsable</w:t>
      </w:r>
      <w:proofErr w:type="spellEnd"/>
    </w:p>
    <w:p w14:paraId="0BD5126A" w14:textId="77777777" w:rsidR="00AA1A7C" w:rsidRDefault="00AA1A7C" w:rsidP="00AA1A7C">
      <w:pPr>
        <w:pStyle w:val="Code"/>
      </w:pPr>
      <w:r>
        <w:t xml:space="preserve">     */</w:t>
      </w:r>
    </w:p>
    <w:p w14:paraId="083022AF" w14:textId="77777777" w:rsidR="00AA1A7C" w:rsidRDefault="00AA1A7C" w:rsidP="00AA1A7C">
      <w:pPr>
        <w:pStyle w:val="Code"/>
      </w:pPr>
      <w:r>
        <w:t xml:space="preserve">    public void </w:t>
      </w:r>
      <w:proofErr w:type="spellStart"/>
      <w:proofErr w:type="gramStart"/>
      <w:r>
        <w:t>appointReferee</w:t>
      </w:r>
      <w:proofErr w:type="spellEnd"/>
      <w:r>
        <w:t>(</w:t>
      </w:r>
      <w:proofErr w:type="gramEnd"/>
      <w:r>
        <w:t xml:space="preserve">Referee r) throws </w:t>
      </w:r>
      <w:proofErr w:type="spellStart"/>
      <w:r>
        <w:t>IOException</w:t>
      </w:r>
      <w:proofErr w:type="spellEnd"/>
      <w:r>
        <w:t xml:space="preserve"> {</w:t>
      </w:r>
    </w:p>
    <w:p w14:paraId="39AF5390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theRef</w:t>
      </w:r>
      <w:proofErr w:type="spellEnd"/>
      <w:r>
        <w:t xml:space="preserve"> = r;</w:t>
      </w:r>
    </w:p>
    <w:p w14:paraId="162599CD" w14:textId="77777777" w:rsidR="00AA1A7C" w:rsidRDefault="00AA1A7C" w:rsidP="00AA1A7C">
      <w:pPr>
        <w:pStyle w:val="Code"/>
      </w:pPr>
      <w:r>
        <w:t xml:space="preserve">    </w:t>
      </w:r>
      <w:r>
        <w:tab/>
      </w:r>
      <w:proofErr w:type="spellStart"/>
      <w:r>
        <w:t>theRef.runTheGame</w:t>
      </w:r>
      <w:proofErr w:type="spellEnd"/>
      <w:r>
        <w:t>();</w:t>
      </w:r>
    </w:p>
    <w:p w14:paraId="3B8A02D2" w14:textId="77777777" w:rsidR="00AA1A7C" w:rsidRDefault="00AA1A7C" w:rsidP="00AA1A7C">
      <w:pPr>
        <w:pStyle w:val="Code"/>
      </w:pPr>
      <w:r>
        <w:t xml:space="preserve">    }</w:t>
      </w:r>
    </w:p>
    <w:p w14:paraId="389B18B8" w14:textId="77777777" w:rsidR="00AA1A7C" w:rsidRDefault="00AA1A7C" w:rsidP="00AA1A7C">
      <w:pPr>
        <w:pStyle w:val="Code"/>
      </w:pPr>
    </w:p>
    <w:p w14:paraId="311009EF" w14:textId="77777777" w:rsidR="00AA1A7C" w:rsidRDefault="00AA1A7C" w:rsidP="00AA1A7C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F59ED6A" w14:textId="77777777" w:rsidR="00AA1A7C" w:rsidRDefault="00AA1A7C" w:rsidP="00AA1A7C">
      <w:pPr>
        <w:pStyle w:val="Code"/>
      </w:pPr>
    </w:p>
    <w:p w14:paraId="47F5E24F" w14:textId="77777777" w:rsidR="00AA1A7C" w:rsidRDefault="00AA1A7C" w:rsidP="00AA1A7C">
      <w:pPr>
        <w:pStyle w:val="Code"/>
      </w:pPr>
      <w:r>
        <w:tab/>
      </w:r>
      <w:r>
        <w:tab/>
        <w:t xml:space="preserve">Referee </w:t>
      </w:r>
      <w:proofErr w:type="spellStart"/>
      <w:r>
        <w:t>theRef</w:t>
      </w:r>
      <w:proofErr w:type="spellEnd"/>
      <w:r>
        <w:t>;</w:t>
      </w:r>
    </w:p>
    <w:p w14:paraId="3EF7D2A2" w14:textId="77777777" w:rsidR="00AA1A7C" w:rsidRDefault="00AA1A7C" w:rsidP="00AA1A7C">
      <w:pPr>
        <w:pStyle w:val="Code"/>
      </w:pPr>
      <w:r>
        <w:tab/>
      </w:r>
      <w:r>
        <w:tab/>
        <w:t xml:space="preserve">Player </w:t>
      </w:r>
      <w:proofErr w:type="spellStart"/>
      <w:r>
        <w:t>xPlayer</w:t>
      </w:r>
      <w:proofErr w:type="spellEnd"/>
      <w:r>
        <w:t xml:space="preserve">, </w:t>
      </w:r>
      <w:proofErr w:type="spellStart"/>
      <w:r>
        <w:t>oPlayer</w:t>
      </w:r>
      <w:proofErr w:type="spellEnd"/>
      <w:r>
        <w:t>;</w:t>
      </w:r>
    </w:p>
    <w:p w14:paraId="445853D6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>;</w:t>
      </w:r>
    </w:p>
    <w:p w14:paraId="0B95216C" w14:textId="77777777" w:rsidR="00AA1A7C" w:rsidRDefault="00AA1A7C" w:rsidP="00AA1A7C">
      <w:pPr>
        <w:pStyle w:val="Code"/>
      </w:pPr>
      <w:r>
        <w:tab/>
      </w:r>
      <w:r>
        <w:tab/>
        <w:t xml:space="preserve">Game </w:t>
      </w:r>
      <w:proofErr w:type="spellStart"/>
      <w:r>
        <w:t>theGame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14:paraId="732FD631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stdin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D390B38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name of the \'X\' player: ");</w:t>
      </w:r>
    </w:p>
    <w:p w14:paraId="607008BB" w14:textId="77777777" w:rsidR="00AA1A7C" w:rsidRDefault="00AA1A7C" w:rsidP="00AA1A7C">
      <w:pPr>
        <w:pStyle w:val="Code"/>
      </w:pPr>
      <w:r>
        <w:tab/>
      </w:r>
      <w:r>
        <w:tab/>
        <w:t xml:space="preserve">String name=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450BE046" w14:textId="77777777" w:rsidR="00AA1A7C" w:rsidRDefault="00AA1A7C" w:rsidP="00AA1A7C">
      <w:pPr>
        <w:pStyle w:val="Code"/>
      </w:pPr>
      <w:r>
        <w:tab/>
      </w:r>
      <w:r>
        <w:tab/>
        <w:t>while (name == null) {</w:t>
      </w:r>
    </w:p>
    <w:p w14:paraId="73A7BE4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("Please try again: ");</w:t>
      </w:r>
    </w:p>
    <w:p w14:paraId="053CD796" w14:textId="77777777" w:rsidR="00AA1A7C" w:rsidRDefault="00AA1A7C" w:rsidP="00AA1A7C">
      <w:pPr>
        <w:pStyle w:val="Code"/>
      </w:pP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0A2744C7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1F862B03" w14:textId="77777777" w:rsidR="00AA1A7C" w:rsidRDefault="00AA1A7C" w:rsidP="00AA1A7C">
      <w:pPr>
        <w:pStyle w:val="Code"/>
      </w:pPr>
    </w:p>
    <w:p w14:paraId="792CC5B6" w14:textId="77777777" w:rsidR="00AA1A7C" w:rsidRDefault="00AA1A7C" w:rsidP="00AA1A7C">
      <w:pPr>
        <w:pStyle w:val="Code"/>
      </w:pPr>
      <w:r>
        <w:tab/>
      </w:r>
      <w:r>
        <w:tab/>
        <w:t xml:space="preserve">// </w:t>
      </w:r>
      <w:proofErr w:type="spellStart"/>
      <w:r>
        <w:t>xPlayer</w:t>
      </w:r>
      <w:proofErr w:type="spellEnd"/>
      <w:r>
        <w:t xml:space="preserve"> = </w:t>
      </w:r>
      <w:proofErr w:type="spellStart"/>
      <w:r>
        <w:t>create_player</w:t>
      </w:r>
      <w:proofErr w:type="spellEnd"/>
      <w:r>
        <w:t xml:space="preserve"> (name, LETTER_X, </w:t>
      </w:r>
      <w:proofErr w:type="spellStart"/>
      <w:r>
        <w:t>theGame.theBoard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45A9DD17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xPlayer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 xml:space="preserve">name, LETTER_X, </w:t>
      </w:r>
      <w:proofErr w:type="spellStart"/>
      <w:r>
        <w:t>theGame.theBoard</w:t>
      </w:r>
      <w:proofErr w:type="spellEnd"/>
      <w:r>
        <w:t>);</w:t>
      </w:r>
    </w:p>
    <w:p w14:paraId="20938C81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name of the \'O\' player: ");</w:t>
      </w:r>
    </w:p>
    <w:p w14:paraId="5781FFD6" w14:textId="77777777" w:rsidR="00AA1A7C" w:rsidRDefault="00AA1A7C" w:rsidP="00AA1A7C">
      <w:pPr>
        <w:pStyle w:val="Code"/>
      </w:pPr>
      <w:r>
        <w:tab/>
      </w:r>
      <w:r>
        <w:tab/>
        <w:t xml:space="preserve">name 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31409FD1" w14:textId="77777777" w:rsidR="00AA1A7C" w:rsidRDefault="00AA1A7C" w:rsidP="00AA1A7C">
      <w:pPr>
        <w:pStyle w:val="Code"/>
      </w:pPr>
      <w:r>
        <w:tab/>
      </w:r>
      <w:r>
        <w:tab/>
        <w:t>while (name == null) {</w:t>
      </w:r>
    </w:p>
    <w:p w14:paraId="173FDE0F" w14:textId="77777777" w:rsidR="00AA1A7C" w:rsidRDefault="00AA1A7C" w:rsidP="00AA1A7C">
      <w:pPr>
        <w:pStyle w:val="Code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("Please try again: ");</w:t>
      </w:r>
    </w:p>
    <w:p w14:paraId="0836A3B8" w14:textId="77777777" w:rsidR="00AA1A7C" w:rsidRDefault="00AA1A7C" w:rsidP="00AA1A7C">
      <w:pPr>
        <w:pStyle w:val="Code"/>
      </w:pP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33337B26" w14:textId="77777777" w:rsidR="00AA1A7C" w:rsidRDefault="00AA1A7C" w:rsidP="00AA1A7C">
      <w:pPr>
        <w:pStyle w:val="Code"/>
      </w:pPr>
      <w:r>
        <w:tab/>
      </w:r>
      <w:r>
        <w:tab/>
        <w:t>}</w:t>
      </w:r>
    </w:p>
    <w:p w14:paraId="59082836" w14:textId="77777777" w:rsidR="00AA1A7C" w:rsidRDefault="00AA1A7C" w:rsidP="00AA1A7C">
      <w:pPr>
        <w:pStyle w:val="Code"/>
      </w:pPr>
    </w:p>
    <w:p w14:paraId="28FB7D6E" w14:textId="77777777" w:rsidR="00AA1A7C" w:rsidRDefault="00AA1A7C" w:rsidP="00AA1A7C">
      <w:pPr>
        <w:pStyle w:val="Code"/>
      </w:pPr>
      <w:r>
        <w:tab/>
      </w:r>
      <w:r>
        <w:tab/>
        <w:t xml:space="preserve">// </w:t>
      </w:r>
      <w:proofErr w:type="spellStart"/>
      <w:r>
        <w:t>oPlayer</w:t>
      </w:r>
      <w:proofErr w:type="spellEnd"/>
      <w:r>
        <w:t xml:space="preserve"> = </w:t>
      </w:r>
      <w:proofErr w:type="spellStart"/>
      <w:r>
        <w:t>create_player</w:t>
      </w:r>
      <w:proofErr w:type="spellEnd"/>
      <w:r>
        <w:t xml:space="preserve"> (name, LETTER_O, </w:t>
      </w:r>
      <w:proofErr w:type="spellStart"/>
      <w:r>
        <w:t>theGame.theBoard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5307A852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oPlayer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 xml:space="preserve">name, LETTER_O, </w:t>
      </w:r>
      <w:proofErr w:type="spellStart"/>
      <w:r>
        <w:t>theGame.theBoard</w:t>
      </w:r>
      <w:proofErr w:type="spellEnd"/>
      <w:r>
        <w:t>);</w:t>
      </w:r>
    </w:p>
    <w:p w14:paraId="67D136F1" w14:textId="77777777" w:rsidR="00AA1A7C" w:rsidRDefault="00AA1A7C" w:rsidP="00AA1A7C">
      <w:pPr>
        <w:pStyle w:val="Code"/>
      </w:pPr>
    </w:p>
    <w:p w14:paraId="60359DA1" w14:textId="77777777" w:rsidR="00AA1A7C" w:rsidRDefault="00AA1A7C" w:rsidP="00AA1A7C">
      <w:pPr>
        <w:pStyle w:val="Code"/>
      </w:pPr>
      <w:r>
        <w:tab/>
      </w:r>
      <w:r>
        <w:tab/>
      </w:r>
      <w:proofErr w:type="spellStart"/>
      <w:r>
        <w:t>theRef</w:t>
      </w:r>
      <w:proofErr w:type="spellEnd"/>
      <w:r>
        <w:t xml:space="preserve"> = new </w:t>
      </w:r>
      <w:proofErr w:type="gramStart"/>
      <w:r>
        <w:t>Referee(</w:t>
      </w:r>
      <w:proofErr w:type="spellStart"/>
      <w:proofErr w:type="gramEnd"/>
      <w:r>
        <w:t>theGame.theBoard</w:t>
      </w:r>
      <w:proofErr w:type="spellEnd"/>
      <w:r>
        <w:t xml:space="preserve">, </w:t>
      </w:r>
      <w:proofErr w:type="spellStart"/>
      <w:r>
        <w:t>xPlayer</w:t>
      </w:r>
      <w:proofErr w:type="spellEnd"/>
      <w:r>
        <w:t xml:space="preserve">, </w:t>
      </w:r>
      <w:proofErr w:type="spellStart"/>
      <w:r>
        <w:t>oPlayer</w:t>
      </w:r>
      <w:proofErr w:type="spellEnd"/>
      <w:r>
        <w:t>);</w:t>
      </w:r>
    </w:p>
    <w:p w14:paraId="03ED20C7" w14:textId="77777777" w:rsidR="00AA1A7C" w:rsidRDefault="00AA1A7C" w:rsidP="00AA1A7C">
      <w:pPr>
        <w:pStyle w:val="Code"/>
      </w:pPr>
    </w:p>
    <w:p w14:paraId="3B0F2C5D" w14:textId="77777777" w:rsidR="00AA1A7C" w:rsidRDefault="00AA1A7C" w:rsidP="00AA1A7C">
      <w:pPr>
        <w:pStyle w:val="Code"/>
      </w:pPr>
      <w:r>
        <w:t xml:space="preserve">        </w:t>
      </w:r>
      <w:proofErr w:type="spellStart"/>
      <w:r>
        <w:t>theGame.appointReferee</w:t>
      </w:r>
      <w:proofErr w:type="spellEnd"/>
      <w:r>
        <w:t>(</w:t>
      </w:r>
      <w:proofErr w:type="spellStart"/>
      <w:r>
        <w:t>theRef</w:t>
      </w:r>
      <w:proofErr w:type="spellEnd"/>
      <w:r>
        <w:t>);</w:t>
      </w:r>
    </w:p>
    <w:p w14:paraId="5025BCDB" w14:textId="77777777" w:rsidR="00AA1A7C" w:rsidRDefault="00AA1A7C" w:rsidP="00AA1A7C">
      <w:pPr>
        <w:pStyle w:val="Code"/>
      </w:pPr>
      <w:r>
        <w:tab/>
        <w:t>}</w:t>
      </w:r>
    </w:p>
    <w:p w14:paraId="52CB0BED" w14:textId="77777777" w:rsidR="00AA1A7C" w:rsidRDefault="00AA1A7C" w:rsidP="00AA1A7C">
      <w:pPr>
        <w:pStyle w:val="Code"/>
      </w:pPr>
    </w:p>
    <w:p w14:paraId="5295724A" w14:textId="77777777" w:rsidR="00AA1A7C" w:rsidRDefault="00AA1A7C" w:rsidP="00AA1A7C">
      <w:pPr>
        <w:pStyle w:val="Code"/>
      </w:pPr>
      <w:r>
        <w:tab/>
        <w:t>/**</w:t>
      </w:r>
    </w:p>
    <w:p w14:paraId="4A4E7000" w14:textId="77777777" w:rsidR="00AA1A7C" w:rsidRDefault="00AA1A7C" w:rsidP="00AA1A7C">
      <w:pPr>
        <w:pStyle w:val="Code"/>
      </w:pPr>
      <w:r>
        <w:tab/>
        <w:t xml:space="preserve"> * Creates the specified type of player indicated by the user.</w:t>
      </w:r>
    </w:p>
    <w:p w14:paraId="3E2B9827" w14:textId="77777777" w:rsidR="00AA1A7C" w:rsidRDefault="00AA1A7C" w:rsidP="00AA1A7C">
      <w:pPr>
        <w:pStyle w:val="Code"/>
      </w:pPr>
      <w:r>
        <w:tab/>
        <w:t xml:space="preserve"> *</w:t>
      </w:r>
    </w:p>
    <w:p w14:paraId="2978D614" w14:textId="77777777" w:rsidR="00AA1A7C" w:rsidRDefault="00AA1A7C" w:rsidP="00AA1A7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name player's name</w:t>
      </w:r>
    </w:p>
    <w:p w14:paraId="1BB982CD" w14:textId="77777777" w:rsidR="00AA1A7C" w:rsidRDefault="00AA1A7C" w:rsidP="00AA1A7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mark player's mark (X or O)</w:t>
      </w:r>
    </w:p>
    <w:p w14:paraId="36DBBB87" w14:textId="77777777" w:rsidR="00AA1A7C" w:rsidRDefault="00AA1A7C" w:rsidP="00AA1A7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board refers to the game board</w:t>
      </w:r>
    </w:p>
    <w:p w14:paraId="26B607B5" w14:textId="77777777" w:rsidR="00AA1A7C" w:rsidRDefault="00AA1A7C" w:rsidP="00AA1A7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refers to an input stream</w:t>
      </w:r>
    </w:p>
    <w:p w14:paraId="3052602E" w14:textId="77777777" w:rsidR="00AA1A7C" w:rsidRDefault="00AA1A7C" w:rsidP="00AA1A7C">
      <w:pPr>
        <w:pStyle w:val="Code"/>
      </w:pPr>
      <w:r>
        <w:tab/>
        <w:t xml:space="preserve"> * @return a newly created player</w:t>
      </w:r>
    </w:p>
    <w:p w14:paraId="63408BBE" w14:textId="77777777" w:rsidR="00AA1A7C" w:rsidRDefault="00AA1A7C" w:rsidP="00AA1A7C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14:paraId="3E3DD95B" w14:textId="77777777" w:rsidR="00AA1A7C" w:rsidRDefault="00AA1A7C" w:rsidP="00AA1A7C">
      <w:pPr>
        <w:pStyle w:val="Code"/>
      </w:pPr>
      <w:r>
        <w:tab/>
        <w:t xml:space="preserve"> */</w:t>
      </w:r>
    </w:p>
    <w:p w14:paraId="65C85006" w14:textId="77777777" w:rsidR="00AA1A7C" w:rsidRDefault="00AA1A7C" w:rsidP="00AA1A7C">
      <w:pPr>
        <w:pStyle w:val="Code"/>
      </w:pPr>
      <w:r>
        <w:tab/>
        <w:t xml:space="preserve">// static public </w:t>
      </w:r>
      <w:proofErr w:type="gramStart"/>
      <w:r>
        <w:t xml:space="preserve">Player  </w:t>
      </w:r>
      <w:proofErr w:type="spellStart"/>
      <w:r>
        <w:t>create</w:t>
      </w:r>
      <w:proofErr w:type="gramEnd"/>
      <w:r>
        <w:t>_player</w:t>
      </w:r>
      <w:proofErr w:type="spellEnd"/>
      <w:r>
        <w:t>(String name, char mark, Board board,</w:t>
      </w:r>
    </w:p>
    <w:p w14:paraId="50B2D975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stdin</w:t>
      </w:r>
      <w:proofErr w:type="spellEnd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784D5131" w14:textId="77777777" w:rsidR="00AA1A7C" w:rsidRDefault="00AA1A7C" w:rsidP="00AA1A7C">
      <w:pPr>
        <w:pStyle w:val="Code"/>
      </w:pPr>
      <w:r>
        <w:tab/>
        <w:t xml:space="preserve">// </w:t>
      </w:r>
      <w:r>
        <w:tab/>
        <w:t>// Get the player type.</w:t>
      </w:r>
    </w:p>
    <w:p w14:paraId="4930B006" w14:textId="77777777" w:rsidR="00AA1A7C" w:rsidRDefault="00AA1A7C" w:rsidP="00AA1A7C">
      <w:pPr>
        <w:pStyle w:val="Code"/>
      </w:pPr>
      <w:r>
        <w:tab/>
        <w:t xml:space="preserve">// </w:t>
      </w:r>
      <w:r>
        <w:tab/>
        <w:t xml:space="preserve">final </w:t>
      </w:r>
      <w:proofErr w:type="spellStart"/>
      <w:r>
        <w:t>int</w:t>
      </w:r>
      <w:proofErr w:type="spellEnd"/>
      <w:r>
        <w:t xml:space="preserve"> NUMBER_OF_TYPES = 4;</w:t>
      </w:r>
    </w:p>
    <w:p w14:paraId="6BDDAD52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nWhat</w:t>
      </w:r>
      <w:proofErr w:type="spellEnd"/>
      <w:r>
        <w:t xml:space="preserve"> type of player is " + name + "?\n");</w:t>
      </w:r>
    </w:p>
    <w:p w14:paraId="324F0625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1</w:t>
      </w:r>
      <w:proofErr w:type="gramEnd"/>
      <w:r>
        <w:t>: human\n" + "  2: Random Player\n"</w:t>
      </w:r>
    </w:p>
    <w:p w14:paraId="1CAB8DE3" w14:textId="77777777" w:rsidR="00AA1A7C" w:rsidRDefault="00AA1A7C" w:rsidP="00AA1A7C">
      <w:pPr>
        <w:pStyle w:val="Code"/>
      </w:pPr>
      <w:r>
        <w:tab/>
        <w:t xml:space="preserve">// </w:t>
      </w:r>
      <w:r>
        <w:tab/>
        <w:t xml:space="preserve">+ </w:t>
      </w:r>
      <w:proofErr w:type="gramStart"/>
      <w:r>
        <w:t>"  3</w:t>
      </w:r>
      <w:proofErr w:type="gramEnd"/>
      <w:r>
        <w:t>: Blocking Player\n" + "  4: Smart Player\n");</w:t>
      </w:r>
    </w:p>
    <w:p w14:paraId="7C6F0C23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Please enter a number in the range 1-" + NUMBER_OF_TYPES + ": ");</w:t>
      </w:r>
    </w:p>
    <w:p w14:paraId="4B319047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player_type</w:t>
      </w:r>
      <w:proofErr w:type="spellEnd"/>
      <w:r>
        <w:t xml:space="preserve"> = 0;</w:t>
      </w:r>
    </w:p>
    <w:p w14:paraId="4778CD7B" w14:textId="77777777" w:rsidR="00AA1A7C" w:rsidRDefault="00AA1A7C" w:rsidP="00AA1A7C">
      <w:pPr>
        <w:pStyle w:val="Code"/>
      </w:pPr>
      <w:r>
        <w:t xml:space="preserve">    //</w:t>
      </w:r>
    </w:p>
    <w:p w14:paraId="006FD1C9" w14:textId="77777777" w:rsidR="00AA1A7C" w:rsidRDefault="00AA1A7C" w:rsidP="00AA1A7C">
      <w:pPr>
        <w:pStyle w:val="Code"/>
      </w:pPr>
      <w:r>
        <w:tab/>
        <w:t xml:space="preserve">// </w:t>
      </w:r>
      <w:r>
        <w:tab/>
        <w:t>String input;</w:t>
      </w:r>
    </w:p>
    <w:p w14:paraId="5CCFC749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stdin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A1D2F5D" w14:textId="77777777" w:rsidR="00AA1A7C" w:rsidRDefault="00AA1A7C" w:rsidP="00AA1A7C">
      <w:pPr>
        <w:pStyle w:val="Code"/>
      </w:pPr>
      <w:r>
        <w:tab/>
        <w:t xml:space="preserve">// </w:t>
      </w:r>
      <w:r>
        <w:tab/>
        <w:t xml:space="preserve">input=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3CAEBAAF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proofErr w:type="spellStart"/>
      <w:r>
        <w:t>player_type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14:paraId="163C9262" w14:textId="77777777" w:rsidR="00AA1A7C" w:rsidRDefault="00AA1A7C" w:rsidP="00AA1A7C">
      <w:pPr>
        <w:pStyle w:val="Code"/>
      </w:pPr>
      <w:r>
        <w:tab/>
        <w:t xml:space="preserve">// </w:t>
      </w:r>
      <w:r>
        <w:tab/>
        <w:t>while (</w:t>
      </w:r>
      <w:proofErr w:type="spellStart"/>
      <w:r>
        <w:t>player_type</w:t>
      </w:r>
      <w:proofErr w:type="spellEnd"/>
      <w:r>
        <w:t xml:space="preserve"> &lt; 1 || </w:t>
      </w:r>
      <w:proofErr w:type="spellStart"/>
      <w:r>
        <w:t>player_type</w:t>
      </w:r>
      <w:proofErr w:type="spellEnd"/>
      <w:r>
        <w:t xml:space="preserve"> &gt; NUMBER_OF_TYPES) {</w:t>
      </w:r>
    </w:p>
    <w:p w14:paraId="2CC88608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Please try again.\n");</w:t>
      </w:r>
    </w:p>
    <w:p w14:paraId="23CA9EE0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 "</w:t>
      </w:r>
      <w:proofErr w:type="gramEnd"/>
      <w:r>
        <w:t>Enter a number in the range 1-" +NUMBER_OF_TYPES + ": ");</w:t>
      </w:r>
    </w:p>
    <w:p w14:paraId="2F3DB32B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 xml:space="preserve">input=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14:paraId="6D0F5082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proofErr w:type="spellStart"/>
      <w:r>
        <w:t>player_type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14:paraId="7F908DE6" w14:textId="77777777" w:rsidR="00AA1A7C" w:rsidRDefault="00AA1A7C" w:rsidP="00AA1A7C">
      <w:pPr>
        <w:pStyle w:val="Code"/>
      </w:pPr>
      <w:r>
        <w:tab/>
        <w:t xml:space="preserve">// </w:t>
      </w:r>
      <w:r>
        <w:tab/>
        <w:t>}</w:t>
      </w:r>
    </w:p>
    <w:p w14:paraId="67A0A85D" w14:textId="77777777" w:rsidR="00AA1A7C" w:rsidRDefault="00AA1A7C" w:rsidP="00AA1A7C">
      <w:pPr>
        <w:pStyle w:val="Code"/>
      </w:pPr>
      <w:r>
        <w:t xml:space="preserve">    //</w:t>
      </w:r>
    </w:p>
    <w:p w14:paraId="1967E2B6" w14:textId="77777777" w:rsidR="00AA1A7C" w:rsidRDefault="00AA1A7C" w:rsidP="00AA1A7C">
      <w:pPr>
        <w:pStyle w:val="Code"/>
      </w:pPr>
      <w:r>
        <w:tab/>
        <w:t xml:space="preserve">// </w:t>
      </w:r>
      <w:r>
        <w:tab/>
        <w:t>// Create a specific type of Player</w:t>
      </w:r>
    </w:p>
    <w:p w14:paraId="41711B50" w14:textId="77777777" w:rsidR="00AA1A7C" w:rsidRDefault="00AA1A7C" w:rsidP="00AA1A7C">
      <w:pPr>
        <w:pStyle w:val="Code"/>
      </w:pPr>
      <w:r>
        <w:tab/>
        <w:t xml:space="preserve">// </w:t>
      </w:r>
      <w:r>
        <w:tab/>
        <w:t>Player result = null;</w:t>
      </w:r>
    </w:p>
    <w:p w14:paraId="2B319292" w14:textId="77777777" w:rsidR="00AA1A7C" w:rsidRDefault="00AA1A7C" w:rsidP="00AA1A7C">
      <w:pPr>
        <w:pStyle w:val="Code"/>
      </w:pPr>
      <w:r>
        <w:tab/>
        <w:t xml:space="preserve">// </w:t>
      </w:r>
      <w:r>
        <w:tab/>
        <w:t>switch(</w:t>
      </w:r>
      <w:proofErr w:type="spellStart"/>
      <w:r>
        <w:t>player_type</w:t>
      </w:r>
      <w:proofErr w:type="spellEnd"/>
      <w:r>
        <w:t>) {</w:t>
      </w:r>
    </w:p>
    <w:p w14:paraId="27D0C1F5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>case 1:</w:t>
      </w:r>
    </w:p>
    <w:p w14:paraId="0EADA275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HumanPlayer</w:t>
      </w:r>
      <w:proofErr w:type="spellEnd"/>
      <w:r>
        <w:t>(</w:t>
      </w:r>
      <w:proofErr w:type="gramEnd"/>
      <w:r>
        <w:t>name, mark, board);</w:t>
      </w:r>
    </w:p>
    <w:p w14:paraId="363E1CCD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>break;</w:t>
      </w:r>
    </w:p>
    <w:p w14:paraId="07E3A417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>case 2:</w:t>
      </w:r>
    </w:p>
    <w:p w14:paraId="431AC200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RandomPlayer</w:t>
      </w:r>
      <w:proofErr w:type="spellEnd"/>
      <w:r>
        <w:t>(</w:t>
      </w:r>
      <w:proofErr w:type="gramEnd"/>
      <w:r>
        <w:t>name, mark, board);</w:t>
      </w:r>
    </w:p>
    <w:p w14:paraId="749143F4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>break;</w:t>
      </w:r>
    </w:p>
    <w:p w14:paraId="03E8CC33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>case 3:</w:t>
      </w:r>
    </w:p>
    <w:p w14:paraId="14EE6B04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BlockingPlayer</w:t>
      </w:r>
      <w:proofErr w:type="spellEnd"/>
      <w:r>
        <w:t>(</w:t>
      </w:r>
      <w:proofErr w:type="gramEnd"/>
      <w:r>
        <w:t>name, mark, board);</w:t>
      </w:r>
    </w:p>
    <w:p w14:paraId="198C2B8F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>break;</w:t>
      </w:r>
    </w:p>
    <w:p w14:paraId="316FBBC8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>case 4:</w:t>
      </w:r>
    </w:p>
    <w:p w14:paraId="2683AF4A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SmartPlayer</w:t>
      </w:r>
      <w:proofErr w:type="spellEnd"/>
      <w:r>
        <w:t>(</w:t>
      </w:r>
      <w:proofErr w:type="gramEnd"/>
      <w:r>
        <w:t>name, mark, board);</w:t>
      </w:r>
    </w:p>
    <w:p w14:paraId="24E8763D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>break;</w:t>
      </w:r>
    </w:p>
    <w:p w14:paraId="050CB929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  <w:t>default:</w:t>
      </w:r>
    </w:p>
    <w:p w14:paraId="542819CF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nDefault</w:t>
      </w:r>
      <w:proofErr w:type="spellEnd"/>
      <w:r>
        <w:t xml:space="preserve"> case in switch should not be reached.\n"</w:t>
      </w:r>
    </w:p>
    <w:p w14:paraId="2172F1B8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  <w:t xml:space="preserve">+ </w:t>
      </w:r>
      <w:proofErr w:type="gramStart"/>
      <w:r>
        <w:t>"  Program</w:t>
      </w:r>
      <w:proofErr w:type="gramEnd"/>
      <w:r>
        <w:t xml:space="preserve"> terminated.\n");</w:t>
      </w:r>
    </w:p>
    <w:p w14:paraId="51AFD950" w14:textId="77777777" w:rsidR="00AA1A7C" w:rsidRDefault="00AA1A7C" w:rsidP="00AA1A7C">
      <w:pPr>
        <w:pStyle w:val="Code"/>
      </w:pP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230B81D" w14:textId="77777777" w:rsidR="00AA1A7C" w:rsidRDefault="00AA1A7C" w:rsidP="00AA1A7C">
      <w:pPr>
        <w:pStyle w:val="Code"/>
      </w:pPr>
      <w:r>
        <w:tab/>
        <w:t xml:space="preserve">// </w:t>
      </w:r>
      <w:r>
        <w:tab/>
        <w:t>}</w:t>
      </w:r>
    </w:p>
    <w:p w14:paraId="02141984" w14:textId="77777777" w:rsidR="00AA1A7C" w:rsidRDefault="00AA1A7C" w:rsidP="00AA1A7C">
      <w:pPr>
        <w:pStyle w:val="Code"/>
      </w:pPr>
      <w:r>
        <w:tab/>
        <w:t xml:space="preserve">// </w:t>
      </w:r>
      <w:r>
        <w:tab/>
        <w:t>return result;</w:t>
      </w:r>
    </w:p>
    <w:p w14:paraId="58237C6C" w14:textId="77777777" w:rsidR="00AA1A7C" w:rsidRDefault="00AA1A7C" w:rsidP="00AA1A7C">
      <w:pPr>
        <w:pStyle w:val="Code"/>
      </w:pPr>
      <w:r>
        <w:tab/>
        <w:t>// }</w:t>
      </w:r>
    </w:p>
    <w:p w14:paraId="6469202A" w14:textId="77777777" w:rsidR="00AA1A7C" w:rsidRDefault="00AA1A7C" w:rsidP="00AA1A7C">
      <w:pPr>
        <w:pStyle w:val="Code"/>
      </w:pPr>
      <w:r>
        <w:t>}</w:t>
      </w:r>
    </w:p>
    <w:p w14:paraId="45674EE9" w14:textId="1D39CFE9" w:rsidR="00AA1A7C" w:rsidRDefault="00AA1A7C" w:rsidP="00AA1A7C">
      <w:r>
        <w:t>Sample Terminal Output</w:t>
      </w:r>
    </w:p>
    <w:p w14:paraId="5ED66C22" w14:textId="77777777" w:rsidR="0022649F" w:rsidRDefault="0022649F" w:rsidP="0022649F">
      <w:pPr>
        <w:pStyle w:val="Terminal"/>
      </w:pPr>
      <w:r>
        <w:t>Mitchell@ttys000 11:44 {0} [tic]$ java Game</w:t>
      </w:r>
    </w:p>
    <w:p w14:paraId="62FF3C93" w14:textId="77777777" w:rsidR="0022649F" w:rsidRDefault="0022649F" w:rsidP="0022649F">
      <w:pPr>
        <w:pStyle w:val="Terminal"/>
      </w:pPr>
    </w:p>
    <w:p w14:paraId="74C3C6A4" w14:textId="77777777" w:rsidR="0022649F" w:rsidRDefault="0022649F" w:rsidP="0022649F">
      <w:pPr>
        <w:pStyle w:val="Terminal"/>
      </w:pPr>
      <w:r>
        <w:t>Please enter the name of the 'X' player: John</w:t>
      </w:r>
    </w:p>
    <w:p w14:paraId="15A8695B" w14:textId="77777777" w:rsidR="0022649F" w:rsidRDefault="0022649F" w:rsidP="0022649F">
      <w:pPr>
        <w:pStyle w:val="Terminal"/>
      </w:pPr>
    </w:p>
    <w:p w14:paraId="78DE918F" w14:textId="77777777" w:rsidR="0022649F" w:rsidRDefault="0022649F" w:rsidP="0022649F">
      <w:pPr>
        <w:pStyle w:val="Terminal"/>
      </w:pPr>
      <w:r>
        <w:t>Please enter the name of the 'O' player: Sandy</w:t>
      </w:r>
    </w:p>
    <w:p w14:paraId="0D83226C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7ACC4C4B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0A97C8E5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7C029F2D" w14:textId="77777777" w:rsidR="0022649F" w:rsidRDefault="0022649F" w:rsidP="0022649F">
      <w:pPr>
        <w:pStyle w:val="Terminal"/>
      </w:pPr>
      <w:r>
        <w:t xml:space="preserve">    row 0 |     |     |     |</w:t>
      </w:r>
    </w:p>
    <w:p w14:paraId="0BA18513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E7AE9F7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C6E8E2F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85178AB" w14:textId="77777777" w:rsidR="0022649F" w:rsidRDefault="0022649F" w:rsidP="0022649F">
      <w:pPr>
        <w:pStyle w:val="Terminal"/>
      </w:pPr>
      <w:r>
        <w:t xml:space="preserve">    row 1 |     |     |     |</w:t>
      </w:r>
    </w:p>
    <w:p w14:paraId="088EF89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FE267E1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BB80C16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3EB490D1" w14:textId="77777777" w:rsidR="0022649F" w:rsidRDefault="0022649F" w:rsidP="0022649F">
      <w:pPr>
        <w:pStyle w:val="Terminal"/>
      </w:pPr>
      <w:r>
        <w:t xml:space="preserve">    row 2 |     |     |     |</w:t>
      </w:r>
    </w:p>
    <w:p w14:paraId="3024803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03567840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274FD551" w14:textId="77777777" w:rsidR="0022649F" w:rsidRDefault="0022649F" w:rsidP="0022649F">
      <w:pPr>
        <w:pStyle w:val="Terminal"/>
      </w:pPr>
      <w:r>
        <w:t>John, what row should your next X be placed in? 0</w:t>
      </w:r>
    </w:p>
    <w:p w14:paraId="3CB74264" w14:textId="77777777" w:rsidR="0022649F" w:rsidRDefault="0022649F" w:rsidP="0022649F">
      <w:pPr>
        <w:pStyle w:val="Terminal"/>
      </w:pPr>
      <w:r>
        <w:t>John, what column should your next X be placed in? 0</w:t>
      </w:r>
    </w:p>
    <w:p w14:paraId="5D7AD87C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4CCFE4F0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E8EA77F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1BCAAF3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   |</w:t>
      </w:r>
    </w:p>
    <w:p w14:paraId="5DF6F0C3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57F436D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E4A9D97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F8C8065" w14:textId="77777777" w:rsidR="0022649F" w:rsidRDefault="0022649F" w:rsidP="0022649F">
      <w:pPr>
        <w:pStyle w:val="Terminal"/>
      </w:pPr>
      <w:r>
        <w:t xml:space="preserve">    row 1 |     |     |     |</w:t>
      </w:r>
    </w:p>
    <w:p w14:paraId="7C269B06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70162A97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1D6CD4F9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73332082" w14:textId="77777777" w:rsidR="0022649F" w:rsidRDefault="0022649F" w:rsidP="0022649F">
      <w:pPr>
        <w:pStyle w:val="Terminal"/>
      </w:pPr>
      <w:r>
        <w:t xml:space="preserve">    row 2 |     |     |     |</w:t>
      </w:r>
    </w:p>
    <w:p w14:paraId="0B730315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5649E6D0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6C289D84" w14:textId="77777777" w:rsidR="0022649F" w:rsidRDefault="0022649F" w:rsidP="0022649F">
      <w:pPr>
        <w:pStyle w:val="Terminal"/>
      </w:pPr>
      <w:r>
        <w:t>Sandy, what row should your next O be placed in? 0</w:t>
      </w:r>
    </w:p>
    <w:p w14:paraId="6D2FB6A1" w14:textId="77777777" w:rsidR="0022649F" w:rsidRDefault="0022649F" w:rsidP="0022649F">
      <w:pPr>
        <w:pStyle w:val="Terminal"/>
      </w:pPr>
      <w:r>
        <w:t>Sandy, what column should your next O be placed in? 2</w:t>
      </w:r>
    </w:p>
    <w:p w14:paraId="5A7E2B0F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3546BFEF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763DF35C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1AE11D3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O  |</w:t>
      </w:r>
    </w:p>
    <w:p w14:paraId="4DEE99CD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558F389E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727BFBDB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97A076F" w14:textId="77777777" w:rsidR="0022649F" w:rsidRDefault="0022649F" w:rsidP="0022649F">
      <w:pPr>
        <w:pStyle w:val="Terminal"/>
      </w:pPr>
      <w:r>
        <w:t xml:space="preserve">    row 1 |     |     |     |</w:t>
      </w:r>
    </w:p>
    <w:p w14:paraId="797BDF0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026ED40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1068799C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30E027B" w14:textId="77777777" w:rsidR="0022649F" w:rsidRDefault="0022649F" w:rsidP="0022649F">
      <w:pPr>
        <w:pStyle w:val="Terminal"/>
      </w:pPr>
      <w:r>
        <w:t xml:space="preserve">    row 2 |     |     |     |</w:t>
      </w:r>
    </w:p>
    <w:p w14:paraId="1B81F3FD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379F970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963374B" w14:textId="77777777" w:rsidR="0022649F" w:rsidRDefault="0022649F" w:rsidP="0022649F">
      <w:pPr>
        <w:pStyle w:val="Terminal"/>
      </w:pPr>
      <w:r>
        <w:t>John, what row should your next X be placed in? 1</w:t>
      </w:r>
    </w:p>
    <w:p w14:paraId="4E4D30E1" w14:textId="77777777" w:rsidR="0022649F" w:rsidRDefault="0022649F" w:rsidP="0022649F">
      <w:pPr>
        <w:pStyle w:val="Terminal"/>
      </w:pPr>
      <w:r>
        <w:t>John, what column should your next X be placed in? 0</w:t>
      </w:r>
    </w:p>
    <w:p w14:paraId="02591284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2E27FF36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4F76895E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180C852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O  |</w:t>
      </w:r>
    </w:p>
    <w:p w14:paraId="1491BE38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363B284F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168640DC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3772E973" w14:textId="77777777" w:rsidR="0022649F" w:rsidRDefault="0022649F" w:rsidP="0022649F">
      <w:pPr>
        <w:pStyle w:val="Terminal"/>
      </w:pPr>
      <w:r>
        <w:t xml:space="preserve">    row 1 </w:t>
      </w:r>
      <w:proofErr w:type="gramStart"/>
      <w:r>
        <w:t>|  X</w:t>
      </w:r>
      <w:proofErr w:type="gramEnd"/>
      <w:r>
        <w:t xml:space="preserve">  |     |     |</w:t>
      </w:r>
    </w:p>
    <w:p w14:paraId="4E72BD17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2CCECCE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2AA55F52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546A761" w14:textId="77777777" w:rsidR="0022649F" w:rsidRDefault="0022649F" w:rsidP="0022649F">
      <w:pPr>
        <w:pStyle w:val="Terminal"/>
      </w:pPr>
      <w:r>
        <w:t xml:space="preserve">    row 2 |     |     |     |</w:t>
      </w:r>
    </w:p>
    <w:p w14:paraId="228FFEDE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09316132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466A66C6" w14:textId="77777777" w:rsidR="0022649F" w:rsidRDefault="0022649F" w:rsidP="0022649F">
      <w:pPr>
        <w:pStyle w:val="Terminal"/>
      </w:pPr>
      <w:r>
        <w:t>Sandy, what row should your next O be placed in? 0</w:t>
      </w:r>
    </w:p>
    <w:p w14:paraId="7AF588D3" w14:textId="77777777" w:rsidR="0022649F" w:rsidRDefault="0022649F" w:rsidP="0022649F">
      <w:pPr>
        <w:pStyle w:val="Terminal"/>
      </w:pPr>
      <w:r>
        <w:t>Sandy, what column should your next O be placed in? 2</w:t>
      </w:r>
    </w:p>
    <w:p w14:paraId="388F111F" w14:textId="77777777" w:rsidR="0022649F" w:rsidRDefault="0022649F" w:rsidP="0022649F">
      <w:pPr>
        <w:pStyle w:val="Terminal"/>
      </w:pPr>
    </w:p>
    <w:p w14:paraId="63909F83" w14:textId="77777777" w:rsidR="0022649F" w:rsidRDefault="0022649F" w:rsidP="0022649F">
      <w:pPr>
        <w:pStyle w:val="Terminal"/>
      </w:pPr>
      <w:r>
        <w:t>The coordinate (0, 2) has already been used.</w:t>
      </w:r>
    </w:p>
    <w:p w14:paraId="3E4448D8" w14:textId="77777777" w:rsidR="0022649F" w:rsidRDefault="0022649F" w:rsidP="0022649F">
      <w:pPr>
        <w:pStyle w:val="Terminal"/>
      </w:pPr>
      <w:r>
        <w:t>Sandy, what row should your next O be placed in? 2</w:t>
      </w:r>
    </w:p>
    <w:p w14:paraId="5CAB61A8" w14:textId="77777777" w:rsidR="0022649F" w:rsidRDefault="0022649F" w:rsidP="0022649F">
      <w:pPr>
        <w:pStyle w:val="Terminal"/>
      </w:pPr>
      <w:r>
        <w:t>Sandy, what column should your next O be placed in? 0</w:t>
      </w:r>
    </w:p>
    <w:p w14:paraId="35CE460B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4561EFEF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93E78CB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CACDCD6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O  |</w:t>
      </w:r>
    </w:p>
    <w:p w14:paraId="1EA0D676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B5022BE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6C519D8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2142679" w14:textId="77777777" w:rsidR="0022649F" w:rsidRDefault="0022649F" w:rsidP="0022649F">
      <w:pPr>
        <w:pStyle w:val="Terminal"/>
      </w:pPr>
      <w:r>
        <w:t xml:space="preserve">    row 1 </w:t>
      </w:r>
      <w:proofErr w:type="gramStart"/>
      <w:r>
        <w:t>|  X</w:t>
      </w:r>
      <w:proofErr w:type="gramEnd"/>
      <w:r>
        <w:t xml:space="preserve">  |     |     |</w:t>
      </w:r>
    </w:p>
    <w:p w14:paraId="2A14A3E2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74DFEA38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4D294D5F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48A060F" w14:textId="77777777" w:rsidR="0022649F" w:rsidRDefault="0022649F" w:rsidP="0022649F">
      <w:pPr>
        <w:pStyle w:val="Terminal"/>
      </w:pPr>
      <w:r>
        <w:t xml:space="preserve">    row 2 </w:t>
      </w:r>
      <w:proofErr w:type="gramStart"/>
      <w:r>
        <w:t>|  O</w:t>
      </w:r>
      <w:proofErr w:type="gramEnd"/>
      <w:r>
        <w:t xml:space="preserve">  |     |     |</w:t>
      </w:r>
    </w:p>
    <w:p w14:paraId="7E175166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5F9AC218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4F14FF4A" w14:textId="77777777" w:rsidR="0022649F" w:rsidRDefault="0022649F" w:rsidP="0022649F">
      <w:pPr>
        <w:pStyle w:val="Terminal"/>
      </w:pPr>
      <w:r>
        <w:t>John, what row should your next X be placed in? 2</w:t>
      </w:r>
    </w:p>
    <w:p w14:paraId="73929B49" w14:textId="77777777" w:rsidR="0022649F" w:rsidRDefault="0022649F" w:rsidP="0022649F">
      <w:pPr>
        <w:pStyle w:val="Terminal"/>
      </w:pPr>
      <w:r>
        <w:t>John, what column should your next X be placed in? 2</w:t>
      </w:r>
    </w:p>
    <w:p w14:paraId="5A5C44D1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20C8E529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560C2A9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BC9B9E5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O  |</w:t>
      </w:r>
    </w:p>
    <w:p w14:paraId="74ED4906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E176C48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73A1DECB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23ED0D61" w14:textId="77777777" w:rsidR="0022649F" w:rsidRDefault="0022649F" w:rsidP="0022649F">
      <w:pPr>
        <w:pStyle w:val="Terminal"/>
      </w:pPr>
      <w:r>
        <w:t xml:space="preserve">    row 1 </w:t>
      </w:r>
      <w:proofErr w:type="gramStart"/>
      <w:r>
        <w:t>|  X</w:t>
      </w:r>
      <w:proofErr w:type="gramEnd"/>
      <w:r>
        <w:t xml:space="preserve">  |     |     |</w:t>
      </w:r>
    </w:p>
    <w:p w14:paraId="582710FD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DC39013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027B24C3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93E0A0E" w14:textId="77777777" w:rsidR="0022649F" w:rsidRDefault="0022649F" w:rsidP="0022649F">
      <w:pPr>
        <w:pStyle w:val="Terminal"/>
      </w:pPr>
      <w:r>
        <w:t xml:space="preserve">    row 2 </w:t>
      </w:r>
      <w:proofErr w:type="gramStart"/>
      <w:r>
        <w:t>|  O</w:t>
      </w:r>
      <w:proofErr w:type="gramEnd"/>
      <w:r>
        <w:t xml:space="preserve">  |     |  X  |</w:t>
      </w:r>
    </w:p>
    <w:p w14:paraId="6C14A449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EEF7642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7398B7FC" w14:textId="77777777" w:rsidR="0022649F" w:rsidRDefault="0022649F" w:rsidP="0022649F">
      <w:pPr>
        <w:pStyle w:val="Terminal"/>
      </w:pPr>
      <w:r>
        <w:t>Sandy, what row should your next O be placed in? 1</w:t>
      </w:r>
    </w:p>
    <w:p w14:paraId="44D7420C" w14:textId="77777777" w:rsidR="0022649F" w:rsidRDefault="0022649F" w:rsidP="0022649F">
      <w:pPr>
        <w:pStyle w:val="Terminal"/>
      </w:pPr>
      <w:r>
        <w:t>Sandy, what column should your next O be placed in? 1</w:t>
      </w:r>
    </w:p>
    <w:p w14:paraId="110D97CF" w14:textId="77777777" w:rsidR="0022649F" w:rsidRDefault="0022649F" w:rsidP="0022649F">
      <w:pPr>
        <w:pStyle w:val="Terminal"/>
      </w:pPr>
      <w:r>
        <w:t xml:space="preserve">          |col 0|col 1|col 2</w:t>
      </w:r>
    </w:p>
    <w:p w14:paraId="5185A4AF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0F0BA82A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D3F1DE3" w14:textId="77777777" w:rsidR="0022649F" w:rsidRDefault="0022649F" w:rsidP="0022649F">
      <w:pPr>
        <w:pStyle w:val="Terminal"/>
      </w:pPr>
      <w:r>
        <w:t xml:space="preserve">    row 0 </w:t>
      </w:r>
      <w:proofErr w:type="gramStart"/>
      <w:r>
        <w:t>|  X</w:t>
      </w:r>
      <w:proofErr w:type="gramEnd"/>
      <w:r>
        <w:t xml:space="preserve">  |     |  O  |</w:t>
      </w:r>
    </w:p>
    <w:p w14:paraId="096A6403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518B72B3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6DBC0BED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62226733" w14:textId="77777777" w:rsidR="0022649F" w:rsidRDefault="0022649F" w:rsidP="0022649F">
      <w:pPr>
        <w:pStyle w:val="Terminal"/>
      </w:pPr>
      <w:r>
        <w:t xml:space="preserve">    row 1 </w:t>
      </w:r>
      <w:proofErr w:type="gramStart"/>
      <w:r>
        <w:t>|  X</w:t>
      </w:r>
      <w:proofErr w:type="gramEnd"/>
      <w:r>
        <w:t xml:space="preserve">  |  O  |     |</w:t>
      </w:r>
    </w:p>
    <w:p w14:paraId="5CDE0324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4C2B6055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371B7811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33DA0030" w14:textId="77777777" w:rsidR="0022649F" w:rsidRDefault="0022649F" w:rsidP="0022649F">
      <w:pPr>
        <w:pStyle w:val="Terminal"/>
      </w:pPr>
      <w:r>
        <w:t xml:space="preserve">    row 2 </w:t>
      </w:r>
      <w:proofErr w:type="gramStart"/>
      <w:r>
        <w:t>|  O</w:t>
      </w:r>
      <w:proofErr w:type="gramEnd"/>
      <w:r>
        <w:t xml:space="preserve">  |     |  X  |</w:t>
      </w:r>
    </w:p>
    <w:p w14:paraId="4D460D60" w14:textId="77777777" w:rsidR="0022649F" w:rsidRDefault="0022649F" w:rsidP="0022649F">
      <w:pPr>
        <w:pStyle w:val="Terminal"/>
      </w:pPr>
      <w:r>
        <w:t xml:space="preserve">          |     |     |     |</w:t>
      </w:r>
    </w:p>
    <w:p w14:paraId="137BF0D9" w14:textId="77777777" w:rsidR="0022649F" w:rsidRDefault="0022649F" w:rsidP="0022649F">
      <w:pPr>
        <w:pStyle w:val="Terminal"/>
      </w:pPr>
      <w:r>
        <w:t xml:space="preserve">          +-----+-----+-----+</w:t>
      </w:r>
    </w:p>
    <w:p w14:paraId="14D36790" w14:textId="77777777" w:rsidR="0022649F" w:rsidRDefault="0022649F" w:rsidP="0022649F">
      <w:pPr>
        <w:pStyle w:val="Terminal"/>
      </w:pPr>
    </w:p>
    <w:p w14:paraId="0D38B1AB" w14:textId="77777777" w:rsidR="0022649F" w:rsidRDefault="0022649F" w:rsidP="0022649F">
      <w:pPr>
        <w:pStyle w:val="Terminal"/>
      </w:pPr>
      <w:r>
        <w:t>THE GAME IS OVER: Sandy is the winner!</w:t>
      </w:r>
    </w:p>
    <w:p w14:paraId="3003CF70" w14:textId="5304A2FE" w:rsidR="00AA1A7C" w:rsidRDefault="0022649F" w:rsidP="0022649F">
      <w:pPr>
        <w:pStyle w:val="Terminal"/>
      </w:pPr>
      <w:r>
        <w:t>Game ended ...</w:t>
      </w:r>
      <w:bookmarkStart w:id="0" w:name="_GoBack"/>
      <w:bookmarkEnd w:id="0"/>
    </w:p>
    <w:p w14:paraId="0F59D59F" w14:textId="77777777" w:rsidR="00AA1A7C" w:rsidRPr="00AA1A7C" w:rsidRDefault="00AA1A7C" w:rsidP="00AA1A7C">
      <w:pPr>
        <w:rPr>
          <w:b/>
        </w:rPr>
      </w:pPr>
    </w:p>
    <w:sectPr w:rsidR="00AA1A7C" w:rsidRPr="00AA1A7C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5C"/>
    <w:rsid w:val="00093A3C"/>
    <w:rsid w:val="00157EDB"/>
    <w:rsid w:val="00163C5C"/>
    <w:rsid w:val="002156DA"/>
    <w:rsid w:val="0022649F"/>
    <w:rsid w:val="00282B87"/>
    <w:rsid w:val="003C76E0"/>
    <w:rsid w:val="005C4645"/>
    <w:rsid w:val="008472C1"/>
    <w:rsid w:val="009A1179"/>
    <w:rsid w:val="009E3445"/>
    <w:rsid w:val="00AA1A7C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24</TotalTime>
  <Pages>20</Pages>
  <Words>3098</Words>
  <Characters>17663</Characters>
  <Application>Microsoft Macintosh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B</vt:lpstr>
      <vt:lpstr>Exercise C</vt:lpstr>
    </vt:vector>
  </TitlesOfParts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2016-02-04T16:55:00Z</dcterms:created>
  <dcterms:modified xsi:type="dcterms:W3CDTF">2016-02-05T18:55:00Z</dcterms:modified>
</cp:coreProperties>
</file>