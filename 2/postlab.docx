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41FB9" w14:textId="77777777" w:rsidR="00C62A8B" w:rsidRDefault="00C62A8B">
      <w:pPr>
        <w:rPr>
          <w:b/>
          <w:lang w:val="en-CA"/>
        </w:rPr>
      </w:pPr>
    </w:p>
    <w:p w14:paraId="1601B408" w14:textId="77777777" w:rsidR="00C62A8B" w:rsidRDefault="00C62A8B">
      <w:pPr>
        <w:rPr>
          <w:b/>
          <w:lang w:val="en-CA"/>
        </w:rPr>
      </w:pPr>
    </w:p>
    <w:p w14:paraId="5A6456BE" w14:textId="77777777" w:rsidR="00C62A8B" w:rsidRDefault="00C62A8B">
      <w:pPr>
        <w:rPr>
          <w:b/>
          <w:lang w:val="en-CA"/>
        </w:rPr>
      </w:pPr>
    </w:p>
    <w:p w14:paraId="5660ADEF" w14:textId="77777777" w:rsidR="00C62A8B" w:rsidRDefault="00C62A8B">
      <w:pPr>
        <w:rPr>
          <w:b/>
          <w:lang w:val="en-CA"/>
        </w:rPr>
      </w:pPr>
    </w:p>
    <w:p w14:paraId="55FD8DC7" w14:textId="77777777" w:rsidR="00C62A8B" w:rsidRDefault="00C62A8B">
      <w:pPr>
        <w:rPr>
          <w:b/>
          <w:lang w:val="en-CA"/>
        </w:rPr>
      </w:pPr>
    </w:p>
    <w:p w14:paraId="7B34F0F8" w14:textId="77777777" w:rsidR="00C62A8B" w:rsidRDefault="00C62A8B">
      <w:pPr>
        <w:rPr>
          <w:b/>
          <w:lang w:val="en-CA"/>
        </w:rPr>
      </w:pPr>
    </w:p>
    <w:p w14:paraId="390D4697" w14:textId="77777777" w:rsidR="00C62A8B" w:rsidRDefault="00C62A8B">
      <w:pPr>
        <w:rPr>
          <w:b/>
          <w:lang w:val="en-CA"/>
        </w:rPr>
      </w:pPr>
    </w:p>
    <w:p w14:paraId="4D59E94B" w14:textId="77777777" w:rsidR="00C62A8B" w:rsidRDefault="00C62A8B">
      <w:pPr>
        <w:rPr>
          <w:b/>
          <w:lang w:val="en-CA"/>
        </w:rPr>
      </w:pPr>
    </w:p>
    <w:p w14:paraId="0D57C54E" w14:textId="77777777" w:rsidR="00C62A8B" w:rsidRDefault="00C62A8B">
      <w:pPr>
        <w:rPr>
          <w:b/>
          <w:lang w:val="en-CA"/>
        </w:rPr>
      </w:pPr>
    </w:p>
    <w:p w14:paraId="7B38F9C1" w14:textId="77777777" w:rsidR="00C62A8B" w:rsidRDefault="00C62A8B">
      <w:pPr>
        <w:rPr>
          <w:b/>
          <w:lang w:val="en-CA"/>
        </w:rPr>
      </w:pPr>
    </w:p>
    <w:p w14:paraId="53D258B3" w14:textId="77777777" w:rsidR="00C62A8B" w:rsidRDefault="00C62A8B">
      <w:pPr>
        <w:rPr>
          <w:b/>
          <w:lang w:val="en-CA"/>
        </w:rPr>
      </w:pPr>
    </w:p>
    <w:p w14:paraId="47A1A0F8" w14:textId="77777777" w:rsidR="00C62A8B" w:rsidRDefault="00C62A8B">
      <w:pPr>
        <w:rPr>
          <w:b/>
          <w:lang w:val="en-CA"/>
        </w:rPr>
      </w:pPr>
    </w:p>
    <w:p w14:paraId="1EA9310C" w14:textId="77777777" w:rsidR="00C62A8B" w:rsidRDefault="00C62A8B">
      <w:pPr>
        <w:rPr>
          <w:b/>
          <w:lang w:val="en-CA"/>
        </w:rPr>
      </w:pPr>
    </w:p>
    <w:p w14:paraId="5BCB62DD" w14:textId="77777777" w:rsidR="00C62A8B" w:rsidRDefault="00C62A8B">
      <w:pPr>
        <w:rPr>
          <w:b/>
          <w:lang w:val="en-CA"/>
        </w:rPr>
      </w:pPr>
    </w:p>
    <w:p w14:paraId="249C9965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26B57AC1" w14:textId="77777777" w:rsidR="00C62A8B" w:rsidRPr="00C62A8B" w:rsidRDefault="00D03041" w:rsidP="00C62A8B">
      <w:pPr>
        <w:ind w:left="1440"/>
        <w:rPr>
          <w:b/>
          <w:lang w:val="en-CA"/>
        </w:rPr>
      </w:pPr>
      <w:r>
        <w:rPr>
          <w:b/>
          <w:lang w:val="en-CA"/>
        </w:rPr>
        <w:t>Lab 2</w:t>
      </w:r>
    </w:p>
    <w:p w14:paraId="1B330765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 xml:space="preserve">: M. </w:t>
      </w:r>
      <w:proofErr w:type="spellStart"/>
      <w:r>
        <w:rPr>
          <w:lang w:val="en-CA"/>
        </w:rPr>
        <w:t>Moshirpour</w:t>
      </w:r>
      <w:proofErr w:type="spellEnd"/>
    </w:p>
    <w:p w14:paraId="0FAF79E6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 xml:space="preserve">: Mitchell </w:t>
      </w:r>
      <w:proofErr w:type="spellStart"/>
      <w:r>
        <w:rPr>
          <w:lang w:val="en-CA"/>
        </w:rPr>
        <w:t>Sawatzky</w:t>
      </w:r>
      <w:proofErr w:type="spellEnd"/>
    </w:p>
    <w:p w14:paraId="59E4159D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D03041">
        <w:rPr>
          <w:lang w:val="en-CA"/>
        </w:rPr>
        <w:t>: Jan 29</w:t>
      </w:r>
      <w:r>
        <w:rPr>
          <w:lang w:val="en-CA"/>
        </w:rPr>
        <w:t>, 2016</w:t>
      </w:r>
    </w:p>
    <w:p w14:paraId="1E1E168F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03541C5B" w14:textId="77777777" w:rsidR="00C62A8B" w:rsidRDefault="00732497" w:rsidP="00C62A8B">
      <w:pPr>
        <w:pStyle w:val="ExcerciseHeader"/>
        <w:rPr>
          <w:lang w:val="en-CA"/>
        </w:rPr>
      </w:pPr>
      <w:r>
        <w:rPr>
          <w:lang w:val="en-CA"/>
        </w:rPr>
        <w:lastRenderedPageBreak/>
        <w:t>Exercise B</w:t>
      </w:r>
    </w:p>
    <w:p w14:paraId="4CD08F92" w14:textId="77777777" w:rsidR="00C62A8B" w:rsidRDefault="00D03041" w:rsidP="00C62A8B">
      <w:pPr>
        <w:rPr>
          <w:lang w:val="en-CA"/>
        </w:rPr>
      </w:pPr>
      <w:r>
        <w:rPr>
          <w:lang w:val="en-CA"/>
        </w:rPr>
        <w:t>TriangleAL</w:t>
      </w:r>
      <w:r w:rsidR="00C62A8B">
        <w:rPr>
          <w:lang w:val="en-CA"/>
        </w:rPr>
        <w:t>.java</w:t>
      </w:r>
    </w:p>
    <w:p w14:paraId="7820BCF0" w14:textId="77777777" w:rsidR="00732497" w:rsidRDefault="00732497" w:rsidP="00732497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AFD3F6C" w14:textId="77777777" w:rsidR="00732497" w:rsidRDefault="00732497" w:rsidP="00732497">
      <w:pPr>
        <w:pStyle w:val="Code"/>
      </w:pPr>
    </w:p>
    <w:p w14:paraId="687D1DEC" w14:textId="29A4D22C" w:rsidR="00732497" w:rsidRDefault="00732497" w:rsidP="00732497">
      <w:pPr>
        <w:pStyle w:val="Code"/>
      </w:pPr>
      <w:r>
        <w:t xml:space="preserve">public class </w:t>
      </w:r>
      <w:proofErr w:type="spellStart"/>
      <w:r>
        <w:t>TriangleAL</w:t>
      </w:r>
      <w:proofErr w:type="spellEnd"/>
      <w:r>
        <w:t xml:space="preserve"> {</w:t>
      </w:r>
    </w:p>
    <w:p w14:paraId="22F1E597" w14:textId="77777777" w:rsidR="00732497" w:rsidRDefault="00732497" w:rsidP="00732497">
      <w:pPr>
        <w:pStyle w:val="Code"/>
      </w:pPr>
      <w:r>
        <w:t xml:space="preserve">    private </w:t>
      </w:r>
      <w:proofErr w:type="spellStart"/>
      <w:r>
        <w:t>ArrayList</w:t>
      </w:r>
      <w:proofErr w:type="spellEnd"/>
      <w:r>
        <w:t xml:space="preserve"> &lt;</w:t>
      </w:r>
      <w:proofErr w:type="spellStart"/>
      <w:r>
        <w:t>ArrayList</w:t>
      </w:r>
      <w:proofErr w:type="spellEnd"/>
      <w:r>
        <w:t xml:space="preserve"> &lt;Integer&gt;&gt; triangle;</w:t>
      </w:r>
    </w:p>
    <w:p w14:paraId="3501A4A7" w14:textId="77777777" w:rsidR="00732497" w:rsidRDefault="00732497" w:rsidP="00732497">
      <w:pPr>
        <w:pStyle w:val="Code"/>
      </w:pPr>
      <w:r>
        <w:t xml:space="preserve">    private </w:t>
      </w:r>
      <w:proofErr w:type="spellStart"/>
      <w:r>
        <w:t>int</w:t>
      </w:r>
      <w:proofErr w:type="spellEnd"/>
      <w:r>
        <w:t xml:space="preserve"> size;</w:t>
      </w:r>
    </w:p>
    <w:p w14:paraId="1B16697F" w14:textId="77777777" w:rsidR="00732497" w:rsidRDefault="00732497" w:rsidP="00732497">
      <w:pPr>
        <w:pStyle w:val="Code"/>
      </w:pPr>
    </w:p>
    <w:p w14:paraId="45D9E3E9" w14:textId="77777777" w:rsidR="00732497" w:rsidRDefault="00732497" w:rsidP="00732497">
      <w:pPr>
        <w:pStyle w:val="Code"/>
      </w:pPr>
      <w:r>
        <w:t xml:space="preserve">    </w:t>
      </w:r>
      <w:proofErr w:type="spellStart"/>
      <w:proofErr w:type="gramStart"/>
      <w:r>
        <w:t>TriangleAL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53093304" w14:textId="77777777" w:rsidR="00732497" w:rsidRDefault="00732497" w:rsidP="00732497">
      <w:pPr>
        <w:pStyle w:val="Code"/>
      </w:pPr>
      <w:r>
        <w:t xml:space="preserve">        //allocate array and fill it</w:t>
      </w:r>
    </w:p>
    <w:p w14:paraId="22F70456" w14:textId="77777777" w:rsidR="00732497" w:rsidRDefault="00732497" w:rsidP="00732497">
      <w:pPr>
        <w:pStyle w:val="Code"/>
      </w:pPr>
      <w:r>
        <w:t xml:space="preserve">        size = n;</w:t>
      </w:r>
    </w:p>
    <w:p w14:paraId="796E0F96" w14:textId="77777777" w:rsidR="00732497" w:rsidRDefault="00732497" w:rsidP="00732497">
      <w:pPr>
        <w:pStyle w:val="Code"/>
      </w:pPr>
      <w:r>
        <w:t xml:space="preserve">        triangle = new </w:t>
      </w:r>
      <w:proofErr w:type="spellStart"/>
      <w:r>
        <w:t>ArrayList</w:t>
      </w:r>
      <w:proofErr w:type="spellEnd"/>
      <w:r>
        <w:t xml:space="preserve"> &lt;</w:t>
      </w:r>
      <w:proofErr w:type="spellStart"/>
      <w:r>
        <w:t>ArrayList</w:t>
      </w:r>
      <w:proofErr w:type="spellEnd"/>
      <w:r>
        <w:t xml:space="preserve"> &lt;Integer&gt;&gt;(n+1);</w:t>
      </w:r>
    </w:p>
    <w:p w14:paraId="0E58DE1D" w14:textId="77777777" w:rsidR="00732497" w:rsidRDefault="00732497" w:rsidP="00732497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4DB251" w14:textId="77777777" w:rsidR="00732497" w:rsidRDefault="00732497" w:rsidP="00732497">
      <w:pPr>
        <w:pStyle w:val="Code"/>
      </w:pPr>
      <w:r>
        <w:t xml:space="preserve">            </w:t>
      </w:r>
      <w:proofErr w:type="spellStart"/>
      <w:proofErr w:type="gramStart"/>
      <w:r>
        <w:t>triangle.add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 xml:space="preserve"> &lt;Integer&gt;(i+1));</w:t>
      </w:r>
    </w:p>
    <w:p w14:paraId="79BE6E3E" w14:textId="77777777" w:rsidR="00732497" w:rsidRDefault="00732497" w:rsidP="00732497">
      <w:pPr>
        <w:pStyle w:val="Code"/>
      </w:pPr>
      <w:r>
        <w:t xml:space="preserve">            for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>; j++) {</w:t>
      </w:r>
    </w:p>
    <w:p w14:paraId="19982FCC" w14:textId="77777777" w:rsidR="00732497" w:rsidRDefault="00732497" w:rsidP="00732497">
      <w:pPr>
        <w:pStyle w:val="Code"/>
      </w:pPr>
      <w:r>
        <w:t xml:space="preserve">                if (j == 0 || j == </w:t>
      </w:r>
      <w:proofErr w:type="spellStart"/>
      <w:r>
        <w:t>i</w:t>
      </w:r>
      <w:proofErr w:type="spellEnd"/>
      <w:r>
        <w:t>)</w:t>
      </w:r>
    </w:p>
    <w:p w14:paraId="7E6E6578" w14:textId="77777777" w:rsidR="00732497" w:rsidRDefault="00732497" w:rsidP="00732497">
      <w:pPr>
        <w:pStyle w:val="Code"/>
      </w:pPr>
      <w:r>
        <w:t xml:space="preserve">                    </w:t>
      </w:r>
      <w:proofErr w:type="spellStart"/>
      <w:r>
        <w:t>triangle.get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).add</w:t>
      </w:r>
      <w:proofErr w:type="gramEnd"/>
      <w:r>
        <w:t>(1);</w:t>
      </w:r>
    </w:p>
    <w:p w14:paraId="6C37ADEB" w14:textId="77777777" w:rsidR="00732497" w:rsidRDefault="00732497" w:rsidP="00732497">
      <w:pPr>
        <w:pStyle w:val="Code"/>
      </w:pPr>
      <w:r>
        <w:t xml:space="preserve">                else</w:t>
      </w:r>
    </w:p>
    <w:p w14:paraId="2F17FDFE" w14:textId="77777777" w:rsidR="00732497" w:rsidRDefault="00732497" w:rsidP="00732497">
      <w:pPr>
        <w:pStyle w:val="Code"/>
      </w:pPr>
      <w:r>
        <w:t xml:space="preserve">                    </w:t>
      </w:r>
      <w:proofErr w:type="spellStart"/>
      <w:r>
        <w:t>triangle.get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).add</w:t>
      </w:r>
      <w:proofErr w:type="gramEnd"/>
      <w:r>
        <w:t>(</w:t>
      </w:r>
      <w:proofErr w:type="spellStart"/>
      <w:r>
        <w:t>triangle.get</w:t>
      </w:r>
      <w:proofErr w:type="spellEnd"/>
      <w:r>
        <w:t xml:space="preserve">(i-1).get(j-1) + </w:t>
      </w:r>
      <w:proofErr w:type="spellStart"/>
      <w:r>
        <w:t>triangle.get</w:t>
      </w:r>
      <w:proofErr w:type="spellEnd"/>
      <w:r>
        <w:t>(i-1).get(j));</w:t>
      </w:r>
    </w:p>
    <w:p w14:paraId="4677C939" w14:textId="77777777" w:rsidR="00732497" w:rsidRDefault="00732497" w:rsidP="00732497">
      <w:pPr>
        <w:pStyle w:val="Code"/>
      </w:pPr>
      <w:r>
        <w:t xml:space="preserve">            }</w:t>
      </w:r>
    </w:p>
    <w:p w14:paraId="7C6F6246" w14:textId="77777777" w:rsidR="00732497" w:rsidRDefault="00732497" w:rsidP="00732497">
      <w:pPr>
        <w:pStyle w:val="Code"/>
      </w:pPr>
      <w:r>
        <w:t xml:space="preserve">        }</w:t>
      </w:r>
    </w:p>
    <w:p w14:paraId="581A1E13" w14:textId="77777777" w:rsidR="00732497" w:rsidRDefault="00732497" w:rsidP="00732497">
      <w:pPr>
        <w:pStyle w:val="Code"/>
      </w:pPr>
      <w:r>
        <w:t xml:space="preserve">    }</w:t>
      </w:r>
    </w:p>
    <w:p w14:paraId="7D00A879" w14:textId="77777777" w:rsidR="00732497" w:rsidRDefault="00732497" w:rsidP="00732497">
      <w:pPr>
        <w:pStyle w:val="Code"/>
      </w:pPr>
    </w:p>
    <w:p w14:paraId="1D4C278A" w14:textId="77777777" w:rsidR="00732497" w:rsidRDefault="00732497" w:rsidP="00732497">
      <w:pPr>
        <w:pStyle w:val="Code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>) {</w:t>
      </w:r>
    </w:p>
    <w:p w14:paraId="0D959D19" w14:textId="77777777" w:rsidR="00732497" w:rsidRDefault="00732497" w:rsidP="00732497">
      <w:pPr>
        <w:pStyle w:val="Code"/>
      </w:pPr>
      <w:r>
        <w:t xml:space="preserve">        return size;</w:t>
      </w:r>
    </w:p>
    <w:p w14:paraId="3FB871E4" w14:textId="77777777" w:rsidR="00732497" w:rsidRDefault="00732497" w:rsidP="00732497">
      <w:pPr>
        <w:pStyle w:val="Code"/>
      </w:pPr>
      <w:r>
        <w:t xml:space="preserve">    }</w:t>
      </w:r>
    </w:p>
    <w:p w14:paraId="21F61F4E" w14:textId="77777777" w:rsidR="00732497" w:rsidRDefault="00732497" w:rsidP="00732497">
      <w:pPr>
        <w:pStyle w:val="Code"/>
      </w:pPr>
      <w:r>
        <w:t xml:space="preserve">    public void </w:t>
      </w:r>
      <w:proofErr w:type="spellStart"/>
      <w:proofErr w:type="gramStart"/>
      <w:r>
        <w:t>printTriangle</w:t>
      </w:r>
      <w:proofErr w:type="spellEnd"/>
      <w:r>
        <w:t>(</w:t>
      </w:r>
      <w:proofErr w:type="gramEnd"/>
      <w:r>
        <w:t>) {</w:t>
      </w:r>
    </w:p>
    <w:p w14:paraId="7A1BC741" w14:textId="77777777" w:rsidR="00732497" w:rsidRDefault="00732497" w:rsidP="00732497">
      <w:pPr>
        <w:pStyle w:val="Code"/>
      </w:pPr>
      <w:r>
        <w:t xml:space="preserve">        //print triangle to </w:t>
      </w:r>
      <w:proofErr w:type="spellStart"/>
      <w:r>
        <w:t>stdout</w:t>
      </w:r>
      <w:proofErr w:type="spellEnd"/>
    </w:p>
    <w:p w14:paraId="16B7F33D" w14:textId="77777777" w:rsidR="00732497" w:rsidRDefault="00732497" w:rsidP="00732497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9FB30EC" w14:textId="77777777" w:rsidR="00732497" w:rsidRDefault="00732497" w:rsidP="00732497">
      <w:pPr>
        <w:pStyle w:val="Code"/>
      </w:pPr>
      <w:r>
        <w:t xml:space="preserve">            for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>; j++)</w:t>
      </w:r>
    </w:p>
    <w:p w14:paraId="24908555" w14:textId="77777777" w:rsidR="00732497" w:rsidRDefault="00732497" w:rsidP="00732497">
      <w:pPr>
        <w:pStyle w:val="Code"/>
      </w:pPr>
      <w:r>
        <w:t xml:space="preserve">                </w:t>
      </w:r>
      <w:proofErr w:type="spellStart"/>
      <w:r>
        <w:t>System.out.printf</w:t>
      </w:r>
      <w:proofErr w:type="spellEnd"/>
      <w:r>
        <w:t xml:space="preserve">((j == </w:t>
      </w:r>
      <w:proofErr w:type="gramStart"/>
      <w:r>
        <w:t>0 ?</w:t>
      </w:r>
      <w:proofErr w:type="gramEnd"/>
      <w:r>
        <w:t xml:space="preserve"> "</w:t>
      </w:r>
      <w:proofErr w:type="gramStart"/>
      <w:r>
        <w:t>" :</w:t>
      </w:r>
      <w:proofErr w:type="gramEnd"/>
      <w:r>
        <w:t xml:space="preserve"> " ") + "%d" + (j == </w:t>
      </w:r>
      <w:proofErr w:type="spellStart"/>
      <w:r>
        <w:t>i</w:t>
      </w:r>
      <w:proofErr w:type="spellEnd"/>
      <w:r>
        <w:t xml:space="preserve"> ? "\n</w:t>
      </w:r>
      <w:proofErr w:type="gramStart"/>
      <w:r>
        <w:t>" :</w:t>
      </w:r>
      <w:proofErr w:type="gramEnd"/>
      <w:r>
        <w:t xml:space="preserve"> ""), </w:t>
      </w:r>
      <w:proofErr w:type="spellStart"/>
      <w:r>
        <w:t>triangle.get</w:t>
      </w:r>
      <w:proofErr w:type="spellEnd"/>
      <w:r>
        <w:t>(</w:t>
      </w:r>
      <w:proofErr w:type="spellStart"/>
      <w:r>
        <w:t>i</w:t>
      </w:r>
      <w:proofErr w:type="spellEnd"/>
      <w:r>
        <w:t>).get(j));</w:t>
      </w:r>
    </w:p>
    <w:p w14:paraId="5757DF2D" w14:textId="77777777" w:rsidR="00732497" w:rsidRDefault="00732497" w:rsidP="00732497">
      <w:pPr>
        <w:pStyle w:val="Code"/>
      </w:pPr>
      <w:r>
        <w:t xml:space="preserve">    }</w:t>
      </w:r>
    </w:p>
    <w:p w14:paraId="61199E42" w14:textId="77777777" w:rsidR="00732497" w:rsidRDefault="00732497" w:rsidP="00732497">
      <w:pPr>
        <w:pStyle w:val="Code"/>
      </w:pPr>
      <w:r>
        <w:t xml:space="preserve">    public </w:t>
      </w:r>
      <w:proofErr w:type="spellStart"/>
      <w:r>
        <w:t>ArrayList</w:t>
      </w:r>
      <w:proofErr w:type="spellEnd"/>
      <w:r>
        <w:t xml:space="preserve"> &lt;Integer&gt; </w:t>
      </w:r>
      <w:proofErr w:type="spellStart"/>
      <w:proofErr w:type="gramStart"/>
      <w:r>
        <w:t>sumRows</w:t>
      </w:r>
      <w:proofErr w:type="spellEnd"/>
      <w:r>
        <w:t>(</w:t>
      </w:r>
      <w:proofErr w:type="gramEnd"/>
      <w:r>
        <w:t>) {</w:t>
      </w:r>
    </w:p>
    <w:p w14:paraId="2ED92CCF" w14:textId="77777777" w:rsidR="00732497" w:rsidRDefault="00732497" w:rsidP="00732497">
      <w:pPr>
        <w:pStyle w:val="Code"/>
      </w:pPr>
      <w:r>
        <w:t xml:space="preserve">        //array with the sum of each row</w:t>
      </w:r>
    </w:p>
    <w:p w14:paraId="5C98CB14" w14:textId="77777777" w:rsidR="00732497" w:rsidRDefault="00732497" w:rsidP="00732497">
      <w:pPr>
        <w:pStyle w:val="Code"/>
      </w:pPr>
      <w:r>
        <w:t xml:space="preserve">        </w:t>
      </w:r>
      <w:proofErr w:type="spellStart"/>
      <w:r>
        <w:t>ArrayList</w:t>
      </w:r>
      <w:proofErr w:type="spellEnd"/>
      <w:r>
        <w:t xml:space="preserve"> &lt;Integer&gt; sum = new </w:t>
      </w:r>
      <w:proofErr w:type="spellStart"/>
      <w:r>
        <w:t>ArrayList</w:t>
      </w:r>
      <w:proofErr w:type="spellEnd"/>
      <w:r>
        <w:t xml:space="preserve"> &lt;Integer&gt;(size);</w:t>
      </w:r>
    </w:p>
    <w:p w14:paraId="6CB39BD9" w14:textId="77777777" w:rsidR="00732497" w:rsidRDefault="00732497" w:rsidP="00732497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16ECF04" w14:textId="77777777" w:rsidR="00732497" w:rsidRDefault="00732497" w:rsidP="00732497">
      <w:pPr>
        <w:pStyle w:val="Code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rowSum</w:t>
      </w:r>
      <w:proofErr w:type="spellEnd"/>
      <w:r>
        <w:t xml:space="preserve"> = 0;</w:t>
      </w:r>
    </w:p>
    <w:p w14:paraId="5308979B" w14:textId="77777777" w:rsidR="00732497" w:rsidRDefault="00732497" w:rsidP="00732497">
      <w:pPr>
        <w:pStyle w:val="Code"/>
      </w:pPr>
      <w:r>
        <w:t xml:space="preserve">            for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>; j++)</w:t>
      </w:r>
    </w:p>
    <w:p w14:paraId="0BACF645" w14:textId="77777777" w:rsidR="00732497" w:rsidRDefault="00732497" w:rsidP="00732497">
      <w:pPr>
        <w:pStyle w:val="Code"/>
      </w:pPr>
      <w:r>
        <w:t xml:space="preserve">                </w:t>
      </w:r>
      <w:proofErr w:type="spellStart"/>
      <w:r>
        <w:t>rowSum</w:t>
      </w:r>
      <w:proofErr w:type="spellEnd"/>
      <w:r>
        <w:t xml:space="preserve"> += </w:t>
      </w:r>
      <w:proofErr w:type="spellStart"/>
      <w:r>
        <w:t>triangle.get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>(j);</w:t>
      </w:r>
    </w:p>
    <w:p w14:paraId="05706A32" w14:textId="77777777" w:rsidR="00732497" w:rsidRDefault="00732497" w:rsidP="00732497">
      <w:pPr>
        <w:pStyle w:val="Code"/>
      </w:pPr>
      <w:r>
        <w:t xml:space="preserve">            </w:t>
      </w:r>
      <w:proofErr w:type="spellStart"/>
      <w:r>
        <w:t>sum.add</w:t>
      </w:r>
      <w:proofErr w:type="spellEnd"/>
      <w:r>
        <w:t>(</w:t>
      </w:r>
      <w:proofErr w:type="spellStart"/>
      <w:r>
        <w:t>rowSum</w:t>
      </w:r>
      <w:proofErr w:type="spellEnd"/>
      <w:r>
        <w:t>);</w:t>
      </w:r>
    </w:p>
    <w:p w14:paraId="44A6AB53" w14:textId="77777777" w:rsidR="00732497" w:rsidRDefault="00732497" w:rsidP="00732497">
      <w:pPr>
        <w:pStyle w:val="Code"/>
      </w:pPr>
      <w:r>
        <w:t xml:space="preserve">        }</w:t>
      </w:r>
    </w:p>
    <w:p w14:paraId="49075A9B" w14:textId="77777777" w:rsidR="00732497" w:rsidRDefault="00732497" w:rsidP="00732497">
      <w:pPr>
        <w:pStyle w:val="Code"/>
      </w:pPr>
      <w:r>
        <w:t xml:space="preserve">        return sum;</w:t>
      </w:r>
    </w:p>
    <w:p w14:paraId="3A2BC2C7" w14:textId="77777777" w:rsidR="00732497" w:rsidRDefault="00732497" w:rsidP="00732497">
      <w:pPr>
        <w:pStyle w:val="Code"/>
      </w:pPr>
      <w:r>
        <w:t xml:space="preserve">    }</w:t>
      </w:r>
    </w:p>
    <w:p w14:paraId="3BDC174C" w14:textId="77777777" w:rsidR="00732497" w:rsidRDefault="00732497" w:rsidP="00732497">
      <w:pPr>
        <w:pStyle w:val="Code"/>
      </w:pPr>
      <w:r>
        <w:t xml:space="preserve">    public </w:t>
      </w:r>
      <w:proofErr w:type="spellStart"/>
      <w:r>
        <w:t>ArrayList</w:t>
      </w:r>
      <w:proofErr w:type="spellEnd"/>
      <w:r>
        <w:t xml:space="preserve"> &lt;Integer&gt; </w:t>
      </w:r>
      <w:proofErr w:type="spellStart"/>
      <w:proofErr w:type="gramStart"/>
      <w:r>
        <w:t>sumCols</w:t>
      </w:r>
      <w:proofErr w:type="spellEnd"/>
      <w:r>
        <w:t>(</w:t>
      </w:r>
      <w:proofErr w:type="gramEnd"/>
      <w:r>
        <w:t>) {</w:t>
      </w:r>
    </w:p>
    <w:p w14:paraId="057691A2" w14:textId="77777777" w:rsidR="00732497" w:rsidRDefault="00732497" w:rsidP="00732497">
      <w:pPr>
        <w:pStyle w:val="Code"/>
      </w:pPr>
      <w:r>
        <w:t xml:space="preserve">        //array with the sum of each column</w:t>
      </w:r>
    </w:p>
    <w:p w14:paraId="30BDB138" w14:textId="77777777" w:rsidR="00732497" w:rsidRDefault="00732497" w:rsidP="00732497">
      <w:pPr>
        <w:pStyle w:val="Code"/>
      </w:pPr>
      <w:r>
        <w:t xml:space="preserve">        </w:t>
      </w:r>
      <w:proofErr w:type="spellStart"/>
      <w:r>
        <w:t>ArrayList</w:t>
      </w:r>
      <w:proofErr w:type="spellEnd"/>
      <w:r>
        <w:t xml:space="preserve"> &lt;Integer&gt; sum = new </w:t>
      </w:r>
      <w:proofErr w:type="spellStart"/>
      <w:r>
        <w:t>ArrayList</w:t>
      </w:r>
      <w:proofErr w:type="spellEnd"/>
      <w:r>
        <w:t xml:space="preserve"> &lt;Integer</w:t>
      </w:r>
      <w:proofErr w:type="gramStart"/>
      <w:r>
        <w:t>&gt;(</w:t>
      </w:r>
      <w:proofErr w:type="gramEnd"/>
      <w:r>
        <w:t>);</w:t>
      </w:r>
    </w:p>
    <w:p w14:paraId="7844821D" w14:textId="77777777" w:rsidR="00732497" w:rsidRDefault="00732497" w:rsidP="00732497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7408B64" w14:textId="77777777" w:rsidR="00732497" w:rsidRDefault="00732497" w:rsidP="00732497">
      <w:pPr>
        <w:pStyle w:val="Code"/>
      </w:pPr>
      <w:r>
        <w:t xml:space="preserve">            </w:t>
      </w:r>
      <w:proofErr w:type="spellStart"/>
      <w:proofErr w:type="gramStart"/>
      <w:r>
        <w:t>sum.add</w:t>
      </w:r>
      <w:proofErr w:type="spellEnd"/>
      <w:r>
        <w:t>(</w:t>
      </w:r>
      <w:proofErr w:type="gramEnd"/>
      <w:r>
        <w:t>0);</w:t>
      </w:r>
    </w:p>
    <w:p w14:paraId="02307B16" w14:textId="77777777" w:rsidR="00732497" w:rsidRDefault="00732497" w:rsidP="00732497">
      <w:pPr>
        <w:pStyle w:val="Code"/>
      </w:pPr>
      <w:r>
        <w:t xml:space="preserve">            for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>; j++)</w:t>
      </w:r>
    </w:p>
    <w:p w14:paraId="18EEA2EF" w14:textId="77777777" w:rsidR="00732497" w:rsidRDefault="00732497" w:rsidP="00732497">
      <w:pPr>
        <w:pStyle w:val="Code"/>
      </w:pPr>
      <w:r>
        <w:t xml:space="preserve">                </w:t>
      </w:r>
      <w:proofErr w:type="spellStart"/>
      <w:proofErr w:type="gramStart"/>
      <w:r>
        <w:t>sum.set</w:t>
      </w:r>
      <w:proofErr w:type="spellEnd"/>
      <w:r>
        <w:t>(</w:t>
      </w:r>
      <w:proofErr w:type="gramEnd"/>
      <w:r>
        <w:t xml:space="preserve">j, </w:t>
      </w:r>
      <w:proofErr w:type="spellStart"/>
      <w:r>
        <w:t>sum.get</w:t>
      </w:r>
      <w:proofErr w:type="spellEnd"/>
      <w:r>
        <w:t xml:space="preserve">(j) + </w:t>
      </w:r>
      <w:proofErr w:type="spellStart"/>
      <w:r>
        <w:t>triangle.get</w:t>
      </w:r>
      <w:proofErr w:type="spellEnd"/>
      <w:r>
        <w:t>(</w:t>
      </w:r>
      <w:proofErr w:type="spellStart"/>
      <w:r>
        <w:t>i</w:t>
      </w:r>
      <w:proofErr w:type="spellEnd"/>
      <w:r>
        <w:t>).get(j));</w:t>
      </w:r>
    </w:p>
    <w:p w14:paraId="15ED5730" w14:textId="77777777" w:rsidR="00732497" w:rsidRDefault="00732497" w:rsidP="00732497">
      <w:pPr>
        <w:pStyle w:val="Code"/>
      </w:pPr>
      <w:r>
        <w:t xml:space="preserve">        }</w:t>
      </w:r>
    </w:p>
    <w:p w14:paraId="4D3684EF" w14:textId="77777777" w:rsidR="00732497" w:rsidRDefault="00732497" w:rsidP="00732497">
      <w:pPr>
        <w:pStyle w:val="Code"/>
      </w:pPr>
      <w:r>
        <w:t xml:space="preserve">        return sum;</w:t>
      </w:r>
    </w:p>
    <w:p w14:paraId="3F969D04" w14:textId="77777777" w:rsidR="00732497" w:rsidRDefault="00732497" w:rsidP="00732497">
      <w:pPr>
        <w:pStyle w:val="Code"/>
      </w:pPr>
      <w:r>
        <w:t xml:space="preserve">    }</w:t>
      </w:r>
    </w:p>
    <w:p w14:paraId="10127447" w14:textId="77777777" w:rsidR="00732497" w:rsidRDefault="00732497" w:rsidP="00732497">
      <w:pPr>
        <w:pStyle w:val="Code"/>
      </w:pPr>
    </w:p>
    <w:p w14:paraId="2F0388C2" w14:textId="77777777" w:rsidR="00732497" w:rsidRDefault="00732497" w:rsidP="00732497">
      <w:pPr>
        <w:pStyle w:val="Code"/>
      </w:pPr>
    </w:p>
    <w:p w14:paraId="35A24076" w14:textId="77777777" w:rsidR="00732497" w:rsidRDefault="00732497" w:rsidP="00732497">
      <w:pPr>
        <w:pStyle w:val="Code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8FBB5F" w14:textId="77777777" w:rsidR="00732497" w:rsidRDefault="00732497" w:rsidP="00732497">
      <w:pPr>
        <w:pStyle w:val="Code"/>
      </w:pPr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&lt; 1 ) {</w:t>
      </w:r>
    </w:p>
    <w:p w14:paraId="2113F073" w14:textId="77777777" w:rsidR="00732497" w:rsidRDefault="00732497" w:rsidP="00732497">
      <w:pPr>
        <w:pStyle w:val="Code"/>
      </w:pPr>
      <w:r>
        <w:t xml:space="preserve">            </w:t>
      </w:r>
      <w:proofErr w:type="spellStart"/>
      <w:r>
        <w:t>System.err.println</w:t>
      </w:r>
      <w:proofErr w:type="spellEnd"/>
      <w:r>
        <w:t>("ERROR: No integer argument.");</w:t>
      </w:r>
    </w:p>
    <w:p w14:paraId="14FC2374" w14:textId="77777777" w:rsidR="00732497" w:rsidRDefault="00732497" w:rsidP="00732497">
      <w:pPr>
        <w:pStyle w:val="Code"/>
      </w:pPr>
      <w:r>
        <w:t xml:space="preserve">            </w:t>
      </w:r>
      <w:proofErr w:type="spellStart"/>
      <w:r>
        <w:t>System.exit</w:t>
      </w:r>
      <w:proofErr w:type="spellEnd"/>
      <w:r>
        <w:t>(1);</w:t>
      </w:r>
    </w:p>
    <w:p w14:paraId="27E8CB0B" w14:textId="77777777" w:rsidR="00732497" w:rsidRDefault="00732497" w:rsidP="00732497">
      <w:pPr>
        <w:pStyle w:val="Code"/>
      </w:pPr>
      <w:r>
        <w:t xml:space="preserve">        }</w:t>
      </w:r>
    </w:p>
    <w:p w14:paraId="28C23DCA" w14:textId="77777777" w:rsidR="00732497" w:rsidRDefault="00732497" w:rsidP="00732497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args</w:t>
      </w:r>
      <w:proofErr w:type="spellEnd"/>
      <w:r>
        <w:t>[0</w:t>
      </w:r>
      <w:proofErr w:type="gramStart"/>
      <w:r>
        <w:t>].length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EC92B3A" w14:textId="77777777" w:rsidR="00732497" w:rsidRDefault="00732497" w:rsidP="00732497">
      <w:pPr>
        <w:pStyle w:val="Code"/>
      </w:pPr>
      <w:r>
        <w:t xml:space="preserve">            if </w:t>
      </w:r>
      <w:proofErr w:type="gramStart"/>
      <w:r>
        <w:t>(!</w:t>
      </w:r>
      <w:proofErr w:type="spellStart"/>
      <w:r>
        <w:t>Character.isDigit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[0].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>))) {</w:t>
      </w:r>
    </w:p>
    <w:p w14:paraId="468C166E" w14:textId="77777777" w:rsidR="00732497" w:rsidRDefault="00732497" w:rsidP="00732497">
      <w:pPr>
        <w:pStyle w:val="Code"/>
      </w:pPr>
      <w:r>
        <w:t xml:space="preserve">                </w:t>
      </w:r>
      <w:proofErr w:type="spellStart"/>
      <w:r>
        <w:t>System.err.println</w:t>
      </w:r>
      <w:proofErr w:type="spellEnd"/>
      <w:r>
        <w:t>("ERROR: Argument is not an integer.");</w:t>
      </w:r>
    </w:p>
    <w:p w14:paraId="074542F2" w14:textId="77777777" w:rsidR="00732497" w:rsidRDefault="00732497" w:rsidP="00732497">
      <w:pPr>
        <w:pStyle w:val="Code"/>
      </w:pPr>
      <w:r>
        <w:t xml:space="preserve">                </w:t>
      </w:r>
      <w:proofErr w:type="spellStart"/>
      <w:r>
        <w:t>System.exit</w:t>
      </w:r>
      <w:proofErr w:type="spellEnd"/>
      <w:r>
        <w:t>(1);</w:t>
      </w:r>
    </w:p>
    <w:p w14:paraId="0725EE3F" w14:textId="77777777" w:rsidR="00732497" w:rsidRDefault="00732497" w:rsidP="00732497">
      <w:pPr>
        <w:pStyle w:val="Code"/>
      </w:pPr>
      <w:r>
        <w:t xml:space="preserve">            }</w:t>
      </w:r>
    </w:p>
    <w:p w14:paraId="5531A06E" w14:textId="77777777" w:rsidR="00732497" w:rsidRDefault="00732497" w:rsidP="00732497">
      <w:pPr>
        <w:pStyle w:val="Code"/>
      </w:pPr>
      <w:r>
        <w:t xml:space="preserve">        }</w:t>
      </w:r>
    </w:p>
    <w:p w14:paraId="6BE488FB" w14:textId="77777777" w:rsidR="00732497" w:rsidRDefault="00732497" w:rsidP="00732497">
      <w:pPr>
        <w:pStyle w:val="Code"/>
      </w:pPr>
    </w:p>
    <w:p w14:paraId="3967EA0A" w14:textId="77777777" w:rsidR="00732497" w:rsidRDefault="00732497" w:rsidP="00732497">
      <w:pPr>
        <w:pStyle w:val="Code"/>
      </w:pPr>
      <w:r>
        <w:t xml:space="preserve">        </w:t>
      </w:r>
      <w:proofErr w:type="spellStart"/>
      <w:r>
        <w:t>TriangleAL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= new </w:t>
      </w:r>
      <w:proofErr w:type="spellStart"/>
      <w:r>
        <w:t>TriangleAL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6DF8A440" w14:textId="331FA220" w:rsidR="00732497" w:rsidRDefault="00732497" w:rsidP="00732497">
      <w:pPr>
        <w:pStyle w:val="Code"/>
      </w:pPr>
      <w:r>
        <w:t xml:space="preserve">        </w:t>
      </w:r>
      <w:proofErr w:type="spellStart"/>
      <w:proofErr w:type="gramStart"/>
      <w:r>
        <w:t>pt.printTriangle</w:t>
      </w:r>
      <w:proofErr w:type="spellEnd"/>
      <w:proofErr w:type="gramEnd"/>
      <w:r>
        <w:t>();</w:t>
      </w:r>
    </w:p>
    <w:p w14:paraId="76C2284D" w14:textId="77777777" w:rsidR="00732497" w:rsidRDefault="00732497" w:rsidP="00732497">
      <w:pPr>
        <w:pStyle w:val="Code"/>
      </w:pPr>
      <w:r>
        <w:t xml:space="preserve">        </w:t>
      </w:r>
      <w:proofErr w:type="spellStart"/>
      <w:r>
        <w:t>ArrayList</w:t>
      </w:r>
      <w:proofErr w:type="spellEnd"/>
      <w:r>
        <w:t xml:space="preserve"> &lt;Integer&gt; </w:t>
      </w:r>
      <w:proofErr w:type="spellStart"/>
      <w:r>
        <w:t>sum_rows</w:t>
      </w:r>
      <w:proofErr w:type="spellEnd"/>
      <w:r>
        <w:t xml:space="preserve"> = </w:t>
      </w:r>
      <w:proofErr w:type="spellStart"/>
      <w:proofErr w:type="gramStart"/>
      <w:r>
        <w:t>pt.sumRows</w:t>
      </w:r>
      <w:proofErr w:type="spellEnd"/>
      <w:proofErr w:type="gramEnd"/>
      <w:r>
        <w:t>();</w:t>
      </w:r>
    </w:p>
    <w:p w14:paraId="11911852" w14:textId="77777777" w:rsidR="00732497" w:rsidRDefault="00732497" w:rsidP="00732497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the sum of rows:");</w:t>
      </w:r>
    </w:p>
    <w:p w14:paraId="065ECF7E" w14:textId="77777777" w:rsidR="00732497" w:rsidRDefault="00732497" w:rsidP="00732497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E4AD61C" w14:textId="77777777" w:rsidR="00732497" w:rsidRDefault="00732497" w:rsidP="00732497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sum_rows.get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804D900" w14:textId="77777777" w:rsidR="00732497" w:rsidRDefault="00732497" w:rsidP="00732497">
      <w:pPr>
        <w:pStyle w:val="Code"/>
      </w:pPr>
    </w:p>
    <w:p w14:paraId="0D058CFA" w14:textId="77777777" w:rsidR="00732497" w:rsidRDefault="00732497" w:rsidP="00732497">
      <w:pPr>
        <w:pStyle w:val="Code"/>
      </w:pPr>
      <w:r>
        <w:t xml:space="preserve">        </w:t>
      </w:r>
      <w:proofErr w:type="spellStart"/>
      <w:r>
        <w:t>ArrayList</w:t>
      </w:r>
      <w:proofErr w:type="spellEnd"/>
      <w:r>
        <w:t xml:space="preserve"> &lt;Integer&gt; </w:t>
      </w:r>
      <w:proofErr w:type="spellStart"/>
      <w:r>
        <w:t>sum_cols</w:t>
      </w:r>
      <w:proofErr w:type="spellEnd"/>
      <w:r>
        <w:t xml:space="preserve"> = </w:t>
      </w:r>
      <w:proofErr w:type="spellStart"/>
      <w:proofErr w:type="gramStart"/>
      <w:r>
        <w:t>pt.sumCols</w:t>
      </w:r>
      <w:proofErr w:type="spellEnd"/>
      <w:proofErr w:type="gramEnd"/>
      <w:r>
        <w:t>();</w:t>
      </w:r>
    </w:p>
    <w:p w14:paraId="28FDFA3C" w14:textId="77777777" w:rsidR="00732497" w:rsidRDefault="00732497" w:rsidP="00732497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the sum of columns:");</w:t>
      </w:r>
    </w:p>
    <w:p w14:paraId="3275981B" w14:textId="77777777" w:rsidR="00732497" w:rsidRDefault="00732497" w:rsidP="00732497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4590226" w14:textId="77777777" w:rsidR="00732497" w:rsidRDefault="00732497" w:rsidP="00732497">
      <w:pPr>
        <w:pStyle w:val="Code"/>
      </w:pPr>
      <w:r>
        <w:t xml:space="preserve">            </w:t>
      </w:r>
      <w:proofErr w:type="spellStart"/>
      <w:r>
        <w:t>System.out.printf</w:t>
      </w:r>
      <w:proofErr w:type="spellEnd"/>
      <w:proofErr w:type="gramStart"/>
      <w:r>
        <w:t>( "</w:t>
      </w:r>
      <w:proofErr w:type="gramEnd"/>
      <w:r>
        <w:t xml:space="preserve">%-5d", </w:t>
      </w:r>
      <w:proofErr w:type="spellStart"/>
      <w:r>
        <w:t>sum_cols.get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5B44A70" w14:textId="77777777" w:rsidR="00732497" w:rsidRDefault="00732497" w:rsidP="00732497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87F856D" w14:textId="5F9B6BAE" w:rsidR="00732497" w:rsidRDefault="00732497" w:rsidP="00732497">
      <w:pPr>
        <w:pStyle w:val="Code"/>
      </w:pPr>
      <w:r>
        <w:t xml:space="preserve">    }</w:t>
      </w:r>
    </w:p>
    <w:p w14:paraId="7F2E8CCC" w14:textId="77777777" w:rsidR="00C62A8B" w:rsidRDefault="00732497" w:rsidP="00C62A8B">
      <w:pPr>
        <w:pStyle w:val="Code"/>
      </w:pPr>
      <w:r>
        <w:t>}</w:t>
      </w:r>
    </w:p>
    <w:p w14:paraId="37DC6505" w14:textId="77777777" w:rsidR="00C62A8B" w:rsidRDefault="00C62A8B" w:rsidP="00C62A8B">
      <w:r>
        <w:t>Terminal Output</w:t>
      </w:r>
    </w:p>
    <w:p w14:paraId="1D1C54D9" w14:textId="77777777" w:rsidR="004A00A6" w:rsidRDefault="004A00A6" w:rsidP="004A00A6">
      <w:pPr>
        <w:pStyle w:val="Terminal"/>
      </w:pPr>
      <w:r>
        <w:t>Mitchell@ttys000 10:11 {0} [</w:t>
      </w:r>
      <w:proofErr w:type="gramStart"/>
      <w:r>
        <w:t>2]$</w:t>
      </w:r>
      <w:proofErr w:type="gramEnd"/>
      <w:r>
        <w:t xml:space="preserve"> java </w:t>
      </w:r>
      <w:proofErr w:type="spellStart"/>
      <w:r>
        <w:t>TriangleAL</w:t>
      </w:r>
      <w:proofErr w:type="spellEnd"/>
      <w:r>
        <w:t xml:space="preserve"> 12</w:t>
      </w:r>
    </w:p>
    <w:p w14:paraId="62EFCF1D" w14:textId="77777777" w:rsidR="004A00A6" w:rsidRDefault="004A00A6" w:rsidP="004A00A6">
      <w:pPr>
        <w:pStyle w:val="Terminal"/>
      </w:pPr>
      <w:r>
        <w:t>1</w:t>
      </w:r>
    </w:p>
    <w:p w14:paraId="24E973EA" w14:textId="77777777" w:rsidR="004A00A6" w:rsidRDefault="004A00A6" w:rsidP="004A00A6">
      <w:pPr>
        <w:pStyle w:val="Terminal"/>
      </w:pPr>
      <w:r>
        <w:t>1 1</w:t>
      </w:r>
    </w:p>
    <w:p w14:paraId="2B108C76" w14:textId="77777777" w:rsidR="004A00A6" w:rsidRDefault="004A00A6" w:rsidP="004A00A6">
      <w:pPr>
        <w:pStyle w:val="Terminal"/>
      </w:pPr>
      <w:r>
        <w:t>1 2 1</w:t>
      </w:r>
    </w:p>
    <w:p w14:paraId="34E9440A" w14:textId="77777777" w:rsidR="004A00A6" w:rsidRDefault="004A00A6" w:rsidP="004A00A6">
      <w:pPr>
        <w:pStyle w:val="Terminal"/>
      </w:pPr>
      <w:r>
        <w:t>1 3 3 1</w:t>
      </w:r>
    </w:p>
    <w:p w14:paraId="73E3FDCF" w14:textId="77777777" w:rsidR="004A00A6" w:rsidRDefault="004A00A6" w:rsidP="004A00A6">
      <w:pPr>
        <w:pStyle w:val="Terminal"/>
      </w:pPr>
      <w:r>
        <w:t>1 4 6 4 1</w:t>
      </w:r>
    </w:p>
    <w:p w14:paraId="0C8CE7A9" w14:textId="77777777" w:rsidR="004A00A6" w:rsidRDefault="004A00A6" w:rsidP="004A00A6">
      <w:pPr>
        <w:pStyle w:val="Terminal"/>
      </w:pPr>
      <w:r>
        <w:t>1 5 10 10 5 1</w:t>
      </w:r>
    </w:p>
    <w:p w14:paraId="14A002CF" w14:textId="77777777" w:rsidR="004A00A6" w:rsidRDefault="004A00A6" w:rsidP="004A00A6">
      <w:pPr>
        <w:pStyle w:val="Terminal"/>
      </w:pPr>
      <w:r>
        <w:t>1 6 15 20 15 6 1</w:t>
      </w:r>
    </w:p>
    <w:p w14:paraId="59986C74" w14:textId="77777777" w:rsidR="004A00A6" w:rsidRDefault="004A00A6" w:rsidP="004A00A6">
      <w:pPr>
        <w:pStyle w:val="Terminal"/>
      </w:pPr>
      <w:r>
        <w:t>1 7 21 35 35 21 7 1</w:t>
      </w:r>
    </w:p>
    <w:p w14:paraId="47859341" w14:textId="77777777" w:rsidR="004A00A6" w:rsidRDefault="004A00A6" w:rsidP="004A00A6">
      <w:pPr>
        <w:pStyle w:val="Terminal"/>
      </w:pPr>
      <w:r>
        <w:t>1 8 28 56 70 56 28 8 1</w:t>
      </w:r>
    </w:p>
    <w:p w14:paraId="6A6EFAC7" w14:textId="77777777" w:rsidR="004A00A6" w:rsidRDefault="004A00A6" w:rsidP="004A00A6">
      <w:pPr>
        <w:pStyle w:val="Terminal"/>
      </w:pPr>
      <w:r>
        <w:t>1 9 36 84 126 126 84 36 9 1</w:t>
      </w:r>
    </w:p>
    <w:p w14:paraId="3E97A026" w14:textId="77777777" w:rsidR="004A00A6" w:rsidRDefault="004A00A6" w:rsidP="004A00A6">
      <w:pPr>
        <w:pStyle w:val="Terminal"/>
      </w:pPr>
      <w:r>
        <w:t>1 10 45 120 210 252 210 120 45 10 1</w:t>
      </w:r>
    </w:p>
    <w:p w14:paraId="59E7B54F" w14:textId="77777777" w:rsidR="004A00A6" w:rsidRDefault="004A00A6" w:rsidP="004A00A6">
      <w:pPr>
        <w:pStyle w:val="Terminal"/>
      </w:pPr>
      <w:r>
        <w:t>1 11 55 165 330 462 462 330 165 55 11 1</w:t>
      </w:r>
    </w:p>
    <w:p w14:paraId="292379EF" w14:textId="77777777" w:rsidR="004A00A6" w:rsidRDefault="004A00A6" w:rsidP="004A00A6">
      <w:pPr>
        <w:pStyle w:val="Terminal"/>
      </w:pPr>
    </w:p>
    <w:p w14:paraId="51097E52" w14:textId="77777777" w:rsidR="004A00A6" w:rsidRDefault="004A00A6" w:rsidP="004A00A6">
      <w:pPr>
        <w:pStyle w:val="Terminal"/>
      </w:pPr>
      <w:r>
        <w:t xml:space="preserve">Here </w:t>
      </w:r>
      <w:proofErr w:type="gramStart"/>
      <w:r>
        <w:t>are</w:t>
      </w:r>
      <w:proofErr w:type="gramEnd"/>
      <w:r>
        <w:t xml:space="preserve"> the sum of rows:</w:t>
      </w:r>
    </w:p>
    <w:p w14:paraId="743FE7FA" w14:textId="77777777" w:rsidR="004A00A6" w:rsidRDefault="004A00A6" w:rsidP="004A00A6">
      <w:pPr>
        <w:pStyle w:val="Terminal"/>
      </w:pPr>
      <w:r>
        <w:t>1</w:t>
      </w:r>
    </w:p>
    <w:p w14:paraId="52B35A01" w14:textId="77777777" w:rsidR="004A00A6" w:rsidRDefault="004A00A6" w:rsidP="004A00A6">
      <w:pPr>
        <w:pStyle w:val="Terminal"/>
      </w:pPr>
      <w:r>
        <w:t>2</w:t>
      </w:r>
    </w:p>
    <w:p w14:paraId="4590BFB0" w14:textId="77777777" w:rsidR="004A00A6" w:rsidRDefault="004A00A6" w:rsidP="004A00A6">
      <w:pPr>
        <w:pStyle w:val="Terminal"/>
      </w:pPr>
      <w:r>
        <w:t>4</w:t>
      </w:r>
    </w:p>
    <w:p w14:paraId="5D16AF48" w14:textId="77777777" w:rsidR="004A00A6" w:rsidRDefault="004A00A6" w:rsidP="004A00A6">
      <w:pPr>
        <w:pStyle w:val="Terminal"/>
      </w:pPr>
      <w:r>
        <w:t>8</w:t>
      </w:r>
    </w:p>
    <w:p w14:paraId="4A4F5005" w14:textId="77777777" w:rsidR="004A00A6" w:rsidRDefault="004A00A6" w:rsidP="004A00A6">
      <w:pPr>
        <w:pStyle w:val="Terminal"/>
      </w:pPr>
      <w:r>
        <w:t>16</w:t>
      </w:r>
    </w:p>
    <w:p w14:paraId="5FBDBB1D" w14:textId="77777777" w:rsidR="004A00A6" w:rsidRDefault="004A00A6" w:rsidP="004A00A6">
      <w:pPr>
        <w:pStyle w:val="Terminal"/>
      </w:pPr>
      <w:r>
        <w:t>32</w:t>
      </w:r>
    </w:p>
    <w:p w14:paraId="0CC02593" w14:textId="77777777" w:rsidR="004A00A6" w:rsidRDefault="004A00A6" w:rsidP="004A00A6">
      <w:pPr>
        <w:pStyle w:val="Terminal"/>
      </w:pPr>
      <w:r>
        <w:t>64</w:t>
      </w:r>
    </w:p>
    <w:p w14:paraId="426E2A4E" w14:textId="77777777" w:rsidR="004A00A6" w:rsidRDefault="004A00A6" w:rsidP="004A00A6">
      <w:pPr>
        <w:pStyle w:val="Terminal"/>
      </w:pPr>
      <w:r>
        <w:t>128</w:t>
      </w:r>
    </w:p>
    <w:p w14:paraId="1759CB21" w14:textId="77777777" w:rsidR="004A00A6" w:rsidRDefault="004A00A6" w:rsidP="004A00A6">
      <w:pPr>
        <w:pStyle w:val="Terminal"/>
      </w:pPr>
      <w:r>
        <w:t>256</w:t>
      </w:r>
    </w:p>
    <w:p w14:paraId="6AD26DD4" w14:textId="77777777" w:rsidR="004A00A6" w:rsidRDefault="004A00A6" w:rsidP="004A00A6">
      <w:pPr>
        <w:pStyle w:val="Terminal"/>
      </w:pPr>
      <w:r>
        <w:t>512</w:t>
      </w:r>
    </w:p>
    <w:p w14:paraId="25CC4ABD" w14:textId="77777777" w:rsidR="004A00A6" w:rsidRDefault="004A00A6" w:rsidP="004A00A6">
      <w:pPr>
        <w:pStyle w:val="Terminal"/>
      </w:pPr>
      <w:r>
        <w:t>1024</w:t>
      </w:r>
    </w:p>
    <w:p w14:paraId="295BFDB8" w14:textId="77777777" w:rsidR="004A00A6" w:rsidRDefault="004A00A6" w:rsidP="004A00A6">
      <w:pPr>
        <w:pStyle w:val="Terminal"/>
      </w:pPr>
      <w:r>
        <w:t>2048</w:t>
      </w:r>
    </w:p>
    <w:p w14:paraId="49213324" w14:textId="77777777" w:rsidR="004A00A6" w:rsidRDefault="004A00A6" w:rsidP="004A00A6">
      <w:pPr>
        <w:pStyle w:val="Terminal"/>
      </w:pPr>
    </w:p>
    <w:p w14:paraId="19B3C7DE" w14:textId="77777777" w:rsidR="004A00A6" w:rsidRDefault="004A00A6" w:rsidP="004A00A6">
      <w:pPr>
        <w:pStyle w:val="Terminal"/>
      </w:pPr>
      <w:r>
        <w:t xml:space="preserve">Here </w:t>
      </w:r>
      <w:proofErr w:type="gramStart"/>
      <w:r>
        <w:t>are</w:t>
      </w:r>
      <w:proofErr w:type="gramEnd"/>
      <w:r>
        <w:t xml:space="preserve"> the sum of columns:</w:t>
      </w:r>
    </w:p>
    <w:p w14:paraId="210756AF" w14:textId="77777777" w:rsidR="00C62A8B" w:rsidRDefault="004A00A6" w:rsidP="004A00A6">
      <w:pPr>
        <w:pStyle w:val="Terminal"/>
      </w:pPr>
      <w:r>
        <w:t xml:space="preserve">12   66   </w:t>
      </w:r>
      <w:proofErr w:type="gramStart"/>
      <w:r>
        <w:t>220  495</w:t>
      </w:r>
      <w:proofErr w:type="gramEnd"/>
      <w:r>
        <w:t xml:space="preserve">  792  924  792  495  220  66   12   1</w:t>
      </w:r>
    </w:p>
    <w:p w14:paraId="42595AF3" w14:textId="565A430A" w:rsidR="002D3B11" w:rsidRDefault="003F4F0F" w:rsidP="002D3B11">
      <w:pPr>
        <w:pStyle w:val="ExcerciseHeader"/>
      </w:pPr>
      <w:r>
        <w:t>Exercise C</w:t>
      </w:r>
    </w:p>
    <w:p w14:paraId="36CC4AB1" w14:textId="7DB005D3" w:rsidR="003F4F0F" w:rsidRDefault="003F4F0F" w:rsidP="003F4F0F">
      <w:r>
        <w:t>SimpleList.java</w:t>
      </w:r>
    </w:p>
    <w:p w14:paraId="12DF015B" w14:textId="77777777" w:rsidR="003F4F0F" w:rsidRDefault="003F4F0F" w:rsidP="003F4F0F">
      <w:pPr>
        <w:pStyle w:val="Code"/>
      </w:pPr>
      <w:r>
        <w:t>/**</w:t>
      </w:r>
    </w:p>
    <w:p w14:paraId="1043B689" w14:textId="77777777" w:rsidR="003F4F0F" w:rsidRDefault="003F4F0F" w:rsidP="003F4F0F">
      <w:pPr>
        <w:pStyle w:val="Code"/>
      </w:pPr>
      <w:r>
        <w:t xml:space="preserve"> * Provides data </w:t>
      </w:r>
      <w:proofErr w:type="spellStart"/>
      <w:r>
        <w:t>feilds</w:t>
      </w:r>
      <w:proofErr w:type="spellEnd"/>
      <w:r>
        <w:t xml:space="preserve"> and methods to create a Java data-type</w:t>
      </w:r>
    </w:p>
    <w:p w14:paraId="10BE5B46" w14:textId="77777777" w:rsidR="003F4F0F" w:rsidRDefault="003F4F0F" w:rsidP="003F4F0F">
      <w:pPr>
        <w:pStyle w:val="Code"/>
      </w:pPr>
      <w:r>
        <w:t xml:space="preserve"> * resembling a linked list.</w:t>
      </w:r>
    </w:p>
    <w:p w14:paraId="71C03410" w14:textId="77777777" w:rsidR="003F4F0F" w:rsidRDefault="003F4F0F" w:rsidP="003F4F0F">
      <w:pPr>
        <w:pStyle w:val="Code"/>
      </w:pPr>
      <w:r>
        <w:t xml:space="preserve"> * The overall purpose of this file is to demonstrate that C++ code</w:t>
      </w:r>
    </w:p>
    <w:p w14:paraId="759A4D62" w14:textId="77777777" w:rsidR="003F4F0F" w:rsidRDefault="003F4F0F" w:rsidP="003F4F0F">
      <w:pPr>
        <w:pStyle w:val="Code"/>
      </w:pPr>
      <w:r>
        <w:t xml:space="preserve"> * can be transformed into Java code to accomplish the same thing, and</w:t>
      </w:r>
    </w:p>
    <w:p w14:paraId="3B97A74E" w14:textId="77777777" w:rsidR="003F4F0F" w:rsidRDefault="003F4F0F" w:rsidP="003F4F0F">
      <w:pPr>
        <w:pStyle w:val="Code"/>
      </w:pPr>
      <w:r>
        <w:t xml:space="preserve"> * also to provide a starting point for learning to use </w:t>
      </w:r>
      <w:proofErr w:type="spellStart"/>
      <w:r>
        <w:t>JavaDoc</w:t>
      </w:r>
      <w:proofErr w:type="spellEnd"/>
    </w:p>
    <w:p w14:paraId="43FA3B2B" w14:textId="77777777" w:rsidR="003F4F0F" w:rsidRDefault="003F4F0F" w:rsidP="003F4F0F">
      <w:pPr>
        <w:pStyle w:val="Code"/>
      </w:pPr>
      <w:r>
        <w:t xml:space="preserve"> * comments.</w:t>
      </w:r>
    </w:p>
    <w:p w14:paraId="71BCC6AC" w14:textId="77777777" w:rsidR="003F4F0F" w:rsidRDefault="003F4F0F" w:rsidP="003F4F0F">
      <w:pPr>
        <w:pStyle w:val="Code"/>
      </w:pPr>
      <w:r>
        <w:t xml:space="preserve"> *</w:t>
      </w:r>
    </w:p>
    <w:p w14:paraId="721E9D75" w14:textId="77777777" w:rsidR="003F4F0F" w:rsidRDefault="003F4F0F" w:rsidP="003F4F0F">
      <w:pPr>
        <w:pStyle w:val="Code"/>
      </w:pPr>
      <w:r>
        <w:t xml:space="preserve"> * @author Mitchell </w:t>
      </w:r>
      <w:proofErr w:type="spellStart"/>
      <w:r>
        <w:t>Sawatzky</w:t>
      </w:r>
      <w:proofErr w:type="spellEnd"/>
    </w:p>
    <w:p w14:paraId="1B8B7DC7" w14:textId="77777777" w:rsidR="003F4F0F" w:rsidRDefault="003F4F0F" w:rsidP="003F4F0F">
      <w:pPr>
        <w:pStyle w:val="Code"/>
      </w:pPr>
      <w:r>
        <w:t xml:space="preserve"> * @version 1.0</w:t>
      </w:r>
    </w:p>
    <w:p w14:paraId="516500E7" w14:textId="77777777" w:rsidR="003F4F0F" w:rsidRDefault="003F4F0F" w:rsidP="003F4F0F">
      <w:pPr>
        <w:pStyle w:val="Code"/>
      </w:pPr>
      <w:r>
        <w:t xml:space="preserve"> * @since January 21, 2016</w:t>
      </w:r>
    </w:p>
    <w:p w14:paraId="2AE06DF1" w14:textId="77777777" w:rsidR="003F4F0F" w:rsidRDefault="003F4F0F" w:rsidP="003F4F0F">
      <w:pPr>
        <w:pStyle w:val="Code"/>
      </w:pPr>
      <w:r>
        <w:t xml:space="preserve"> */</w:t>
      </w:r>
    </w:p>
    <w:p w14:paraId="7EE69016" w14:textId="77777777" w:rsidR="003F4F0F" w:rsidRDefault="003F4F0F" w:rsidP="003F4F0F">
      <w:pPr>
        <w:pStyle w:val="Code"/>
      </w:pPr>
      <w:r>
        <w:t xml:space="preserve">public class </w:t>
      </w:r>
      <w:proofErr w:type="spellStart"/>
      <w:r>
        <w:t>SimpleList</w:t>
      </w:r>
      <w:proofErr w:type="spellEnd"/>
      <w:r>
        <w:t xml:space="preserve"> {</w:t>
      </w:r>
    </w:p>
    <w:p w14:paraId="6E329E84" w14:textId="77777777" w:rsidR="003F4F0F" w:rsidRDefault="003F4F0F" w:rsidP="003F4F0F">
      <w:pPr>
        <w:pStyle w:val="Code"/>
      </w:pPr>
      <w:r>
        <w:t xml:space="preserve">    /**</w:t>
      </w:r>
    </w:p>
    <w:p w14:paraId="26F817FB" w14:textId="77777777" w:rsidR="003F4F0F" w:rsidRDefault="003F4F0F" w:rsidP="003F4F0F">
      <w:pPr>
        <w:pStyle w:val="Code"/>
      </w:pPr>
      <w:r>
        <w:t xml:space="preserve">     * A helper method for the main method</w:t>
      </w:r>
    </w:p>
    <w:p w14:paraId="16BCAC90" w14:textId="77777777" w:rsidR="003F4F0F" w:rsidRDefault="003F4F0F" w:rsidP="003F4F0F">
      <w:pPr>
        <w:pStyle w:val="Code"/>
      </w:pPr>
      <w:r>
        <w:t xml:space="preserve">     */</w:t>
      </w:r>
    </w:p>
    <w:p w14:paraId="5F34C283" w14:textId="77777777" w:rsidR="003F4F0F" w:rsidRDefault="003F4F0F" w:rsidP="003F4F0F">
      <w:pPr>
        <w:pStyle w:val="Code"/>
      </w:pPr>
      <w:r>
        <w:t xml:space="preserve">    private static void </w:t>
      </w:r>
      <w:proofErr w:type="gramStart"/>
      <w:r>
        <w:t>print(</w:t>
      </w:r>
      <w:proofErr w:type="spellStart"/>
      <w:proofErr w:type="gramEnd"/>
      <w:r>
        <w:t>SimpleList</w:t>
      </w:r>
      <w:proofErr w:type="spellEnd"/>
      <w:r>
        <w:t xml:space="preserve"> list) {</w:t>
      </w:r>
    </w:p>
    <w:p w14:paraId="06171042" w14:textId="77777777" w:rsidR="003F4F0F" w:rsidRDefault="003F4F0F" w:rsidP="003F4F0F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DD76056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 + " ");</w:t>
      </w:r>
    </w:p>
    <w:p w14:paraId="0A978B1A" w14:textId="77777777" w:rsidR="003F4F0F" w:rsidRDefault="003F4F0F" w:rsidP="003F4F0F">
      <w:pPr>
        <w:pStyle w:val="Code"/>
      </w:pPr>
      <w:r>
        <w:t xml:space="preserve">    }</w:t>
      </w:r>
    </w:p>
    <w:p w14:paraId="72C01F56" w14:textId="77777777" w:rsidR="003F4F0F" w:rsidRDefault="003F4F0F" w:rsidP="003F4F0F">
      <w:pPr>
        <w:pStyle w:val="Code"/>
      </w:pPr>
    </w:p>
    <w:p w14:paraId="4F7F1D9A" w14:textId="77777777" w:rsidR="003F4F0F" w:rsidRDefault="003F4F0F" w:rsidP="003F4F0F">
      <w:pPr>
        <w:pStyle w:val="Code"/>
      </w:pPr>
      <w:r>
        <w:t xml:space="preserve">    /**</w:t>
      </w:r>
    </w:p>
    <w:p w14:paraId="5A9F846C" w14:textId="77777777" w:rsidR="003F4F0F" w:rsidRDefault="003F4F0F" w:rsidP="003F4F0F">
      <w:pPr>
        <w:pStyle w:val="Code"/>
      </w:pPr>
      <w:r>
        <w:t xml:space="preserve">     * Provides a simple structure to represent a single item (or node)</w:t>
      </w:r>
    </w:p>
    <w:p w14:paraId="34A7F728" w14:textId="77777777" w:rsidR="003F4F0F" w:rsidRDefault="003F4F0F" w:rsidP="003F4F0F">
      <w:pPr>
        <w:pStyle w:val="Code"/>
      </w:pPr>
      <w:r>
        <w:t xml:space="preserve">     * in a linked list.</w:t>
      </w:r>
    </w:p>
    <w:p w14:paraId="2AC17DCB" w14:textId="77777777" w:rsidR="003F4F0F" w:rsidRDefault="003F4F0F" w:rsidP="003F4F0F">
      <w:pPr>
        <w:pStyle w:val="Code"/>
      </w:pPr>
      <w:r>
        <w:t xml:space="preserve">     */</w:t>
      </w:r>
    </w:p>
    <w:p w14:paraId="5C039A6E" w14:textId="77777777" w:rsidR="003F4F0F" w:rsidRDefault="003F4F0F" w:rsidP="003F4F0F">
      <w:pPr>
        <w:pStyle w:val="Code"/>
      </w:pPr>
      <w:r>
        <w:t xml:space="preserve">    private static class Node {</w:t>
      </w:r>
    </w:p>
    <w:p w14:paraId="114844F5" w14:textId="77777777" w:rsidR="003F4F0F" w:rsidRDefault="003F4F0F" w:rsidP="003F4F0F">
      <w:pPr>
        <w:pStyle w:val="Code"/>
      </w:pPr>
      <w:r>
        <w:t xml:space="preserve">        /**</w:t>
      </w:r>
    </w:p>
    <w:p w14:paraId="1C8A1A10" w14:textId="77777777" w:rsidR="003F4F0F" w:rsidRDefault="003F4F0F" w:rsidP="003F4F0F">
      <w:pPr>
        <w:pStyle w:val="Code"/>
      </w:pPr>
      <w:r>
        <w:t xml:space="preserve">         * The integer value of a node</w:t>
      </w:r>
    </w:p>
    <w:p w14:paraId="79168DFC" w14:textId="77777777" w:rsidR="003F4F0F" w:rsidRDefault="003F4F0F" w:rsidP="003F4F0F">
      <w:pPr>
        <w:pStyle w:val="Code"/>
      </w:pPr>
      <w:r>
        <w:t xml:space="preserve">         */</w:t>
      </w:r>
    </w:p>
    <w:p w14:paraId="7151E2E5" w14:textId="77777777" w:rsidR="003F4F0F" w:rsidRDefault="003F4F0F" w:rsidP="003F4F0F">
      <w:pPr>
        <w:pStyle w:val="Code"/>
      </w:pPr>
      <w:r>
        <w:t xml:space="preserve">        protected </w:t>
      </w:r>
      <w:proofErr w:type="spellStart"/>
      <w:r>
        <w:t>int</w:t>
      </w:r>
      <w:proofErr w:type="spellEnd"/>
      <w:r>
        <w:t xml:space="preserve"> item;</w:t>
      </w:r>
    </w:p>
    <w:p w14:paraId="6D7A7030" w14:textId="77777777" w:rsidR="003F4F0F" w:rsidRDefault="003F4F0F" w:rsidP="003F4F0F">
      <w:pPr>
        <w:pStyle w:val="Code"/>
      </w:pPr>
    </w:p>
    <w:p w14:paraId="0D2ECB2A" w14:textId="77777777" w:rsidR="003F4F0F" w:rsidRDefault="003F4F0F" w:rsidP="003F4F0F">
      <w:pPr>
        <w:pStyle w:val="Code"/>
      </w:pPr>
      <w:r>
        <w:t xml:space="preserve">        /**</w:t>
      </w:r>
    </w:p>
    <w:p w14:paraId="5734C91F" w14:textId="77777777" w:rsidR="003F4F0F" w:rsidRDefault="003F4F0F" w:rsidP="003F4F0F">
      <w:pPr>
        <w:pStyle w:val="Code"/>
      </w:pPr>
      <w:r>
        <w:t xml:space="preserve">         * The reference to the next node in the list</w:t>
      </w:r>
    </w:p>
    <w:p w14:paraId="1F149350" w14:textId="77777777" w:rsidR="003F4F0F" w:rsidRDefault="003F4F0F" w:rsidP="003F4F0F">
      <w:pPr>
        <w:pStyle w:val="Code"/>
      </w:pPr>
      <w:r>
        <w:t xml:space="preserve">         */</w:t>
      </w:r>
    </w:p>
    <w:p w14:paraId="736430DC" w14:textId="77777777" w:rsidR="003F4F0F" w:rsidRDefault="003F4F0F" w:rsidP="003F4F0F">
      <w:pPr>
        <w:pStyle w:val="Code"/>
      </w:pPr>
      <w:r>
        <w:t xml:space="preserve">        protected Node next;</w:t>
      </w:r>
    </w:p>
    <w:p w14:paraId="65B36F17" w14:textId="77777777" w:rsidR="003F4F0F" w:rsidRDefault="003F4F0F" w:rsidP="003F4F0F">
      <w:pPr>
        <w:pStyle w:val="Code"/>
      </w:pPr>
      <w:r>
        <w:t xml:space="preserve">    }</w:t>
      </w:r>
    </w:p>
    <w:p w14:paraId="2FB9B945" w14:textId="77777777" w:rsidR="003F4F0F" w:rsidRDefault="003F4F0F" w:rsidP="003F4F0F">
      <w:pPr>
        <w:pStyle w:val="Code"/>
      </w:pPr>
    </w:p>
    <w:p w14:paraId="030565D6" w14:textId="77777777" w:rsidR="003F4F0F" w:rsidRDefault="003F4F0F" w:rsidP="003F4F0F">
      <w:pPr>
        <w:pStyle w:val="Code"/>
      </w:pPr>
      <w:r>
        <w:t xml:space="preserve">    /**</w:t>
      </w:r>
    </w:p>
    <w:p w14:paraId="01206716" w14:textId="77777777" w:rsidR="003F4F0F" w:rsidRDefault="003F4F0F" w:rsidP="003F4F0F">
      <w:pPr>
        <w:pStyle w:val="Code"/>
      </w:pPr>
      <w:r>
        <w:t xml:space="preserve">     * The first node in the linked list</w:t>
      </w:r>
    </w:p>
    <w:p w14:paraId="531F6E24" w14:textId="77777777" w:rsidR="003F4F0F" w:rsidRDefault="003F4F0F" w:rsidP="003F4F0F">
      <w:pPr>
        <w:pStyle w:val="Code"/>
      </w:pPr>
      <w:r>
        <w:t xml:space="preserve">     */</w:t>
      </w:r>
    </w:p>
    <w:p w14:paraId="77D13FEC" w14:textId="77777777" w:rsidR="003F4F0F" w:rsidRDefault="003F4F0F" w:rsidP="003F4F0F">
      <w:pPr>
        <w:pStyle w:val="Code"/>
      </w:pPr>
      <w:r>
        <w:t xml:space="preserve">    private Node </w:t>
      </w:r>
      <w:proofErr w:type="spellStart"/>
      <w:r>
        <w:t>headM</w:t>
      </w:r>
      <w:proofErr w:type="spellEnd"/>
      <w:r>
        <w:t>;</w:t>
      </w:r>
    </w:p>
    <w:p w14:paraId="318E4090" w14:textId="77777777" w:rsidR="003F4F0F" w:rsidRDefault="003F4F0F" w:rsidP="003F4F0F">
      <w:pPr>
        <w:pStyle w:val="Code"/>
      </w:pPr>
    </w:p>
    <w:p w14:paraId="394FA9A8" w14:textId="77777777" w:rsidR="003F4F0F" w:rsidRDefault="003F4F0F" w:rsidP="003F4F0F">
      <w:pPr>
        <w:pStyle w:val="Code"/>
      </w:pPr>
      <w:r>
        <w:t xml:space="preserve">    /**</w:t>
      </w:r>
    </w:p>
    <w:p w14:paraId="402C679A" w14:textId="77777777" w:rsidR="003F4F0F" w:rsidRDefault="003F4F0F" w:rsidP="003F4F0F">
      <w:pPr>
        <w:pStyle w:val="Code"/>
      </w:pPr>
      <w:r>
        <w:t xml:space="preserve">     * The number of nodes in the linked list</w:t>
      </w:r>
    </w:p>
    <w:p w14:paraId="028F430F" w14:textId="77777777" w:rsidR="003F4F0F" w:rsidRDefault="003F4F0F" w:rsidP="003F4F0F">
      <w:pPr>
        <w:pStyle w:val="Code"/>
      </w:pPr>
      <w:r>
        <w:t xml:space="preserve">     */</w:t>
      </w:r>
    </w:p>
    <w:p w14:paraId="4D0C4E32" w14:textId="77777777" w:rsidR="003F4F0F" w:rsidRDefault="003F4F0F" w:rsidP="003F4F0F">
      <w:pPr>
        <w:pStyle w:val="Code"/>
      </w:pPr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sizeM</w:t>
      </w:r>
      <w:proofErr w:type="spellEnd"/>
      <w:r>
        <w:t>;</w:t>
      </w:r>
    </w:p>
    <w:p w14:paraId="6C20B366" w14:textId="77777777" w:rsidR="003F4F0F" w:rsidRDefault="003F4F0F" w:rsidP="003F4F0F">
      <w:pPr>
        <w:pStyle w:val="Code"/>
      </w:pPr>
    </w:p>
    <w:p w14:paraId="3D8F3BBA" w14:textId="77777777" w:rsidR="003F4F0F" w:rsidRDefault="003F4F0F" w:rsidP="003F4F0F">
      <w:pPr>
        <w:pStyle w:val="Code"/>
      </w:pPr>
      <w:r>
        <w:t xml:space="preserve">    /**</w:t>
      </w:r>
    </w:p>
    <w:p w14:paraId="3AF32929" w14:textId="77777777" w:rsidR="003F4F0F" w:rsidRDefault="003F4F0F" w:rsidP="003F4F0F">
      <w:pPr>
        <w:pStyle w:val="Code"/>
      </w:pPr>
      <w:r>
        <w:t xml:space="preserve">     * Constructs a </w:t>
      </w:r>
      <w:proofErr w:type="spellStart"/>
      <w:r>
        <w:t>SimpleList</w:t>
      </w:r>
      <w:proofErr w:type="spellEnd"/>
      <w:r>
        <w:t xml:space="preserve"> object with no nodes.</w:t>
      </w:r>
    </w:p>
    <w:p w14:paraId="1D7ED487" w14:textId="77777777" w:rsidR="003F4F0F" w:rsidRDefault="003F4F0F" w:rsidP="003F4F0F">
      <w:pPr>
        <w:pStyle w:val="Code"/>
      </w:pPr>
      <w:r>
        <w:t xml:space="preserve">     */</w:t>
      </w:r>
    </w:p>
    <w:p w14:paraId="25ABEF39" w14:textId="77777777" w:rsidR="003F4F0F" w:rsidRDefault="003F4F0F" w:rsidP="003F4F0F">
      <w:pPr>
        <w:pStyle w:val="Code"/>
      </w:pPr>
      <w:r>
        <w:t xml:space="preserve">    </w:t>
      </w:r>
      <w:proofErr w:type="spellStart"/>
      <w:proofErr w:type="gramStart"/>
      <w:r>
        <w:t>SimpleList</w:t>
      </w:r>
      <w:proofErr w:type="spellEnd"/>
      <w:r>
        <w:t>(</w:t>
      </w:r>
      <w:proofErr w:type="gramEnd"/>
      <w:r>
        <w:t>) {</w:t>
      </w:r>
    </w:p>
    <w:p w14:paraId="50052FAE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headM</w:t>
      </w:r>
      <w:proofErr w:type="spellEnd"/>
      <w:r>
        <w:t xml:space="preserve"> = null;</w:t>
      </w:r>
    </w:p>
    <w:p w14:paraId="7202F51C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sizeM</w:t>
      </w:r>
      <w:proofErr w:type="spellEnd"/>
      <w:r>
        <w:t xml:space="preserve"> = 0;</w:t>
      </w:r>
    </w:p>
    <w:p w14:paraId="76821746" w14:textId="77777777" w:rsidR="003F4F0F" w:rsidRDefault="003F4F0F" w:rsidP="003F4F0F">
      <w:pPr>
        <w:pStyle w:val="Code"/>
      </w:pPr>
      <w:r>
        <w:t xml:space="preserve">    }</w:t>
      </w:r>
    </w:p>
    <w:p w14:paraId="77C3CC0A" w14:textId="77777777" w:rsidR="003F4F0F" w:rsidRDefault="003F4F0F" w:rsidP="003F4F0F">
      <w:pPr>
        <w:pStyle w:val="Code"/>
      </w:pPr>
    </w:p>
    <w:p w14:paraId="2D77A654" w14:textId="77777777" w:rsidR="003F4F0F" w:rsidRDefault="003F4F0F" w:rsidP="003F4F0F">
      <w:pPr>
        <w:pStyle w:val="Code"/>
      </w:pPr>
      <w:r>
        <w:t xml:space="preserve">    /**</w:t>
      </w:r>
    </w:p>
    <w:p w14:paraId="6234A062" w14:textId="77777777" w:rsidR="003F4F0F" w:rsidRDefault="003F4F0F" w:rsidP="003F4F0F">
      <w:pPr>
        <w:pStyle w:val="Code"/>
      </w:pPr>
      <w:r>
        <w:t xml:space="preserve">     * Returns the amount of nodes in a </w:t>
      </w:r>
      <w:proofErr w:type="spellStart"/>
      <w:r>
        <w:t>SimpleList</w:t>
      </w:r>
      <w:proofErr w:type="spellEnd"/>
    </w:p>
    <w:p w14:paraId="17F9AE77" w14:textId="77777777" w:rsidR="003F4F0F" w:rsidRDefault="003F4F0F" w:rsidP="003F4F0F">
      <w:pPr>
        <w:pStyle w:val="Code"/>
      </w:pPr>
      <w:r>
        <w:t xml:space="preserve">     * @return Integer amount of nodes</w:t>
      </w:r>
    </w:p>
    <w:p w14:paraId="60A6BD0E" w14:textId="77777777" w:rsidR="003F4F0F" w:rsidRDefault="003F4F0F" w:rsidP="003F4F0F">
      <w:pPr>
        <w:pStyle w:val="Code"/>
      </w:pPr>
      <w:r>
        <w:t xml:space="preserve">     */</w:t>
      </w:r>
    </w:p>
    <w:p w14:paraId="77AFBA45" w14:textId="77777777" w:rsidR="003F4F0F" w:rsidRDefault="003F4F0F" w:rsidP="003F4F0F">
      <w:pPr>
        <w:pStyle w:val="Code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>) {</w:t>
      </w:r>
    </w:p>
    <w:p w14:paraId="2B89D065" w14:textId="77777777" w:rsidR="003F4F0F" w:rsidRDefault="003F4F0F" w:rsidP="003F4F0F">
      <w:pPr>
        <w:pStyle w:val="Code"/>
      </w:pPr>
      <w:r>
        <w:t xml:space="preserve">        return </w:t>
      </w:r>
      <w:proofErr w:type="spellStart"/>
      <w:r>
        <w:t>sizeM</w:t>
      </w:r>
      <w:proofErr w:type="spellEnd"/>
      <w:r>
        <w:t>;</w:t>
      </w:r>
    </w:p>
    <w:p w14:paraId="610C78BF" w14:textId="77777777" w:rsidR="003F4F0F" w:rsidRDefault="003F4F0F" w:rsidP="003F4F0F">
      <w:pPr>
        <w:pStyle w:val="Code"/>
      </w:pPr>
      <w:r>
        <w:t xml:space="preserve">    }</w:t>
      </w:r>
    </w:p>
    <w:p w14:paraId="36813139" w14:textId="77777777" w:rsidR="003F4F0F" w:rsidRDefault="003F4F0F" w:rsidP="003F4F0F">
      <w:pPr>
        <w:pStyle w:val="Code"/>
      </w:pPr>
    </w:p>
    <w:p w14:paraId="154A1886" w14:textId="77777777" w:rsidR="003F4F0F" w:rsidRDefault="003F4F0F" w:rsidP="003F4F0F">
      <w:pPr>
        <w:pStyle w:val="Code"/>
      </w:pPr>
      <w:r>
        <w:t xml:space="preserve">    /**</w:t>
      </w:r>
    </w:p>
    <w:p w14:paraId="569B84BA" w14:textId="77777777" w:rsidR="003F4F0F" w:rsidRDefault="003F4F0F" w:rsidP="003F4F0F">
      <w:pPr>
        <w:pStyle w:val="Code"/>
      </w:pPr>
      <w:r>
        <w:t xml:space="preserve">     * Adds a Node with an item to the end of the list and increments</w:t>
      </w:r>
    </w:p>
    <w:p w14:paraId="273FA851" w14:textId="77777777" w:rsidR="003F4F0F" w:rsidRDefault="003F4F0F" w:rsidP="003F4F0F">
      <w:pPr>
        <w:pStyle w:val="Code"/>
      </w:pPr>
      <w:r>
        <w:t xml:space="preserve">     * </w:t>
      </w:r>
      <w:proofErr w:type="spellStart"/>
      <w:r>
        <w:t>sizeM</w:t>
      </w:r>
      <w:proofErr w:type="spellEnd"/>
      <w:r>
        <w:t>.</w:t>
      </w:r>
    </w:p>
    <w:p w14:paraId="5028EF9C" w14:textId="77777777" w:rsidR="003F4F0F" w:rsidRDefault="003F4F0F" w:rsidP="003F4F0F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item the Integer belonging to the new Node</w:t>
      </w:r>
    </w:p>
    <w:p w14:paraId="4D7D18C0" w14:textId="77777777" w:rsidR="003F4F0F" w:rsidRDefault="003F4F0F" w:rsidP="003F4F0F">
      <w:pPr>
        <w:pStyle w:val="Code"/>
      </w:pPr>
      <w:r>
        <w:t xml:space="preserve">     */</w:t>
      </w:r>
    </w:p>
    <w:p w14:paraId="532B58DD" w14:textId="77777777" w:rsidR="003F4F0F" w:rsidRDefault="003F4F0F" w:rsidP="003F4F0F">
      <w:pPr>
        <w:pStyle w:val="Code"/>
      </w:pPr>
      <w:r>
        <w:t xml:space="preserve">    public void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final </w:t>
      </w:r>
      <w:proofErr w:type="spellStart"/>
      <w:r>
        <w:t>int</w:t>
      </w:r>
      <w:proofErr w:type="spellEnd"/>
      <w:r>
        <w:t xml:space="preserve"> item) {</w:t>
      </w:r>
    </w:p>
    <w:p w14:paraId="40FCEB54" w14:textId="77777777" w:rsidR="003F4F0F" w:rsidRDefault="003F4F0F" w:rsidP="003F4F0F">
      <w:pPr>
        <w:pStyle w:val="Code"/>
      </w:pPr>
      <w:r>
        <w:t xml:space="preserve">        Node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41DCD593" w14:textId="77777777" w:rsidR="003F4F0F" w:rsidRDefault="003F4F0F" w:rsidP="003F4F0F">
      <w:pPr>
        <w:pStyle w:val="Code"/>
      </w:pPr>
      <w:r>
        <w:t xml:space="preserve">        if (</w:t>
      </w:r>
      <w:proofErr w:type="spellStart"/>
      <w:r>
        <w:t>new_node</w:t>
      </w:r>
      <w:proofErr w:type="spellEnd"/>
      <w:r>
        <w:t xml:space="preserve"> == null) {</w:t>
      </w:r>
    </w:p>
    <w:p w14:paraId="4FFA3CFF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nNo</w:t>
      </w:r>
      <w:proofErr w:type="spellEnd"/>
      <w:r>
        <w:t xml:space="preserve"> memory available to create a node");</w:t>
      </w:r>
    </w:p>
    <w:p w14:paraId="4E02DF3F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System.exit</w:t>
      </w:r>
      <w:proofErr w:type="spellEnd"/>
      <w:r>
        <w:t>(1);</w:t>
      </w:r>
    </w:p>
    <w:p w14:paraId="5F3B6135" w14:textId="77777777" w:rsidR="003F4F0F" w:rsidRDefault="003F4F0F" w:rsidP="003F4F0F">
      <w:pPr>
        <w:pStyle w:val="Code"/>
      </w:pPr>
      <w:r>
        <w:t xml:space="preserve">        }</w:t>
      </w:r>
    </w:p>
    <w:p w14:paraId="040D089F" w14:textId="77777777" w:rsidR="003F4F0F" w:rsidRDefault="003F4F0F" w:rsidP="003F4F0F">
      <w:pPr>
        <w:pStyle w:val="Code"/>
      </w:pPr>
    </w:p>
    <w:p w14:paraId="0310717D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new_</w:t>
      </w:r>
      <w:proofErr w:type="gramStart"/>
      <w:r>
        <w:t>node.item</w:t>
      </w:r>
      <w:proofErr w:type="spellEnd"/>
      <w:proofErr w:type="gramEnd"/>
      <w:r>
        <w:t xml:space="preserve"> = item;</w:t>
      </w:r>
    </w:p>
    <w:p w14:paraId="28DE84F4" w14:textId="77777777" w:rsidR="003F4F0F" w:rsidRDefault="003F4F0F" w:rsidP="003F4F0F">
      <w:pPr>
        <w:pStyle w:val="Code"/>
      </w:pPr>
    </w:p>
    <w:p w14:paraId="7B9F557D" w14:textId="77777777" w:rsidR="003F4F0F" w:rsidRDefault="003F4F0F" w:rsidP="003F4F0F">
      <w:pPr>
        <w:pStyle w:val="Code"/>
      </w:pPr>
      <w:r>
        <w:t xml:space="preserve">        if (</w:t>
      </w:r>
      <w:proofErr w:type="spellStart"/>
      <w:r>
        <w:t>headM</w:t>
      </w:r>
      <w:proofErr w:type="spellEnd"/>
      <w:r>
        <w:t xml:space="preserve"> == null) {</w:t>
      </w:r>
    </w:p>
    <w:p w14:paraId="2A9F8CE1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headM</w:t>
      </w:r>
      <w:proofErr w:type="spellEnd"/>
      <w:r>
        <w:t>;</w:t>
      </w:r>
    </w:p>
    <w:p w14:paraId="45EC5FF1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headM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18296FFA" w14:textId="77777777" w:rsidR="003F4F0F" w:rsidRDefault="003F4F0F" w:rsidP="003F4F0F">
      <w:pPr>
        <w:pStyle w:val="Code"/>
      </w:pPr>
      <w:r>
        <w:t xml:space="preserve">        } else {</w:t>
      </w:r>
    </w:p>
    <w:p w14:paraId="08B991FB" w14:textId="77777777" w:rsidR="003F4F0F" w:rsidRDefault="003F4F0F" w:rsidP="003F4F0F">
      <w:pPr>
        <w:pStyle w:val="Code"/>
      </w:pPr>
      <w:r>
        <w:t xml:space="preserve">            Node p = </w:t>
      </w:r>
      <w:proofErr w:type="spellStart"/>
      <w:r>
        <w:t>headM</w:t>
      </w:r>
      <w:proofErr w:type="spellEnd"/>
      <w:r>
        <w:t>;</w:t>
      </w:r>
    </w:p>
    <w:p w14:paraId="5221FA96" w14:textId="77777777" w:rsidR="003F4F0F" w:rsidRDefault="003F4F0F" w:rsidP="003F4F0F">
      <w:pPr>
        <w:pStyle w:val="Code"/>
      </w:pPr>
      <w:r>
        <w:t xml:space="preserve">            while (</w:t>
      </w:r>
      <w:proofErr w:type="spellStart"/>
      <w:proofErr w:type="gramStart"/>
      <w:r>
        <w:t>p.next</w:t>
      </w:r>
      <w:proofErr w:type="spellEnd"/>
      <w:proofErr w:type="gramEnd"/>
      <w:r>
        <w:t xml:space="preserve"> != null)</w:t>
      </w:r>
    </w:p>
    <w:p w14:paraId="7C97335E" w14:textId="77777777" w:rsidR="003F4F0F" w:rsidRDefault="003F4F0F" w:rsidP="003F4F0F">
      <w:pPr>
        <w:pStyle w:val="Code"/>
      </w:pPr>
      <w:r>
        <w:t xml:space="preserve">                p = </w:t>
      </w:r>
      <w:proofErr w:type="spellStart"/>
      <w:proofErr w:type="gramStart"/>
      <w:r>
        <w:t>p.next</w:t>
      </w:r>
      <w:proofErr w:type="spellEnd"/>
      <w:proofErr w:type="gramEnd"/>
      <w:r>
        <w:t>;</w:t>
      </w:r>
    </w:p>
    <w:p w14:paraId="4F9A860C" w14:textId="77777777" w:rsidR="003F4F0F" w:rsidRDefault="003F4F0F" w:rsidP="003F4F0F">
      <w:pPr>
        <w:pStyle w:val="Code"/>
      </w:pPr>
    </w:p>
    <w:p w14:paraId="76155F96" w14:textId="77777777" w:rsidR="003F4F0F" w:rsidRDefault="003F4F0F" w:rsidP="003F4F0F">
      <w:pPr>
        <w:pStyle w:val="Code"/>
      </w:pPr>
      <w:r>
        <w:t xml:space="preserve">            </w:t>
      </w:r>
      <w:proofErr w:type="spellStart"/>
      <w:proofErr w:type="gramStart"/>
      <w:r>
        <w:t>p.next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2D00E68B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null;</w:t>
      </w:r>
    </w:p>
    <w:p w14:paraId="16992F73" w14:textId="77777777" w:rsidR="003F4F0F" w:rsidRDefault="003F4F0F" w:rsidP="003F4F0F">
      <w:pPr>
        <w:pStyle w:val="Code"/>
      </w:pPr>
      <w:r>
        <w:t xml:space="preserve">        }</w:t>
      </w:r>
    </w:p>
    <w:p w14:paraId="0DBE1729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sizeM</w:t>
      </w:r>
      <w:proofErr w:type="spellEnd"/>
      <w:r>
        <w:t>++;</w:t>
      </w:r>
    </w:p>
    <w:p w14:paraId="508B4534" w14:textId="77777777" w:rsidR="003F4F0F" w:rsidRDefault="003F4F0F" w:rsidP="003F4F0F">
      <w:pPr>
        <w:pStyle w:val="Code"/>
      </w:pPr>
      <w:r>
        <w:t xml:space="preserve">    }</w:t>
      </w:r>
    </w:p>
    <w:p w14:paraId="09EAB668" w14:textId="77777777" w:rsidR="003F4F0F" w:rsidRDefault="003F4F0F" w:rsidP="003F4F0F">
      <w:pPr>
        <w:pStyle w:val="Code"/>
      </w:pPr>
    </w:p>
    <w:p w14:paraId="0C647772" w14:textId="77777777" w:rsidR="003F4F0F" w:rsidRDefault="003F4F0F" w:rsidP="003F4F0F">
      <w:pPr>
        <w:pStyle w:val="Code"/>
      </w:pPr>
      <w:r>
        <w:t xml:space="preserve">    /**</w:t>
      </w:r>
    </w:p>
    <w:p w14:paraId="054704B8" w14:textId="77777777" w:rsidR="003F4F0F" w:rsidRDefault="003F4F0F" w:rsidP="003F4F0F">
      <w:pPr>
        <w:pStyle w:val="Code"/>
      </w:pPr>
      <w:r>
        <w:t xml:space="preserve">     * Adds a Node with an item to the beginning of the list and</w:t>
      </w:r>
    </w:p>
    <w:p w14:paraId="108CB215" w14:textId="77777777" w:rsidR="003F4F0F" w:rsidRDefault="003F4F0F" w:rsidP="003F4F0F">
      <w:pPr>
        <w:pStyle w:val="Code"/>
      </w:pPr>
      <w:r>
        <w:t xml:space="preserve">     * increments </w:t>
      </w:r>
      <w:proofErr w:type="spellStart"/>
      <w:r>
        <w:t>sizeM</w:t>
      </w:r>
      <w:proofErr w:type="spellEnd"/>
      <w:r>
        <w:t>.</w:t>
      </w:r>
    </w:p>
    <w:p w14:paraId="00987BB1" w14:textId="77777777" w:rsidR="003F4F0F" w:rsidRDefault="003F4F0F" w:rsidP="003F4F0F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item the Integer belonging to the new Node</w:t>
      </w:r>
    </w:p>
    <w:p w14:paraId="74CDE148" w14:textId="77777777" w:rsidR="003F4F0F" w:rsidRDefault="003F4F0F" w:rsidP="003F4F0F">
      <w:pPr>
        <w:pStyle w:val="Code"/>
      </w:pPr>
      <w:r>
        <w:t xml:space="preserve">     */</w:t>
      </w:r>
    </w:p>
    <w:p w14:paraId="194878E7" w14:textId="77777777" w:rsidR="003F4F0F" w:rsidRDefault="003F4F0F" w:rsidP="003F4F0F">
      <w:pPr>
        <w:pStyle w:val="Code"/>
      </w:pPr>
      <w:r>
        <w:t xml:space="preserve">    public void </w:t>
      </w:r>
      <w:proofErr w:type="spellStart"/>
      <w:r>
        <w:t>push_</w:t>
      </w:r>
      <w:proofErr w:type="gramStart"/>
      <w:r>
        <w:t>front</w:t>
      </w:r>
      <w:proofErr w:type="spellEnd"/>
      <w:r>
        <w:t>(</w:t>
      </w:r>
      <w:proofErr w:type="gramEnd"/>
      <w:r>
        <w:t xml:space="preserve">final </w:t>
      </w:r>
      <w:proofErr w:type="spellStart"/>
      <w:r>
        <w:t>int</w:t>
      </w:r>
      <w:proofErr w:type="spellEnd"/>
      <w:r>
        <w:t xml:space="preserve"> item) {</w:t>
      </w:r>
    </w:p>
    <w:p w14:paraId="0C52EA99" w14:textId="77777777" w:rsidR="003F4F0F" w:rsidRDefault="003F4F0F" w:rsidP="003F4F0F">
      <w:pPr>
        <w:pStyle w:val="Code"/>
      </w:pPr>
      <w:r>
        <w:t xml:space="preserve">        Node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63FE974B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new_</w:t>
      </w:r>
      <w:proofErr w:type="gramStart"/>
      <w:r>
        <w:t>node.item</w:t>
      </w:r>
      <w:proofErr w:type="spellEnd"/>
      <w:proofErr w:type="gramEnd"/>
      <w:r>
        <w:t xml:space="preserve"> = item;</w:t>
      </w:r>
    </w:p>
    <w:p w14:paraId="38FEFC6D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headM</w:t>
      </w:r>
      <w:proofErr w:type="spellEnd"/>
      <w:r>
        <w:t>;</w:t>
      </w:r>
    </w:p>
    <w:p w14:paraId="2926B5D2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headM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4D19F30F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sizeM</w:t>
      </w:r>
      <w:proofErr w:type="spellEnd"/>
      <w:r>
        <w:t>++;</w:t>
      </w:r>
    </w:p>
    <w:p w14:paraId="778E6202" w14:textId="77777777" w:rsidR="003F4F0F" w:rsidRDefault="003F4F0F" w:rsidP="003F4F0F">
      <w:pPr>
        <w:pStyle w:val="Code"/>
      </w:pPr>
      <w:r>
        <w:t xml:space="preserve">    }</w:t>
      </w:r>
    </w:p>
    <w:p w14:paraId="2C52E595" w14:textId="77777777" w:rsidR="003F4F0F" w:rsidRDefault="003F4F0F" w:rsidP="003F4F0F">
      <w:pPr>
        <w:pStyle w:val="Code"/>
      </w:pPr>
    </w:p>
    <w:p w14:paraId="033E4C8A" w14:textId="77777777" w:rsidR="003F4F0F" w:rsidRDefault="003F4F0F" w:rsidP="003F4F0F">
      <w:pPr>
        <w:pStyle w:val="Code"/>
      </w:pPr>
      <w:r>
        <w:t xml:space="preserve">    /**</w:t>
      </w:r>
    </w:p>
    <w:p w14:paraId="080B0195" w14:textId="77777777" w:rsidR="003F4F0F" w:rsidRDefault="003F4F0F" w:rsidP="003F4F0F">
      <w:pPr>
        <w:pStyle w:val="Code"/>
      </w:pPr>
      <w:r>
        <w:t xml:space="preserve">     * Removes the last Node in the list and decrements </w:t>
      </w:r>
      <w:proofErr w:type="spellStart"/>
      <w:r>
        <w:t>sizeM</w:t>
      </w:r>
      <w:proofErr w:type="spellEnd"/>
      <w:r>
        <w:t>.</w:t>
      </w:r>
    </w:p>
    <w:p w14:paraId="2948747E" w14:textId="77777777" w:rsidR="003F4F0F" w:rsidRDefault="003F4F0F" w:rsidP="003F4F0F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item the item to remove...? </w:t>
      </w:r>
      <w:proofErr w:type="spellStart"/>
      <w:r>
        <w:t>idk</w:t>
      </w:r>
      <w:proofErr w:type="spellEnd"/>
      <w:r>
        <w:t xml:space="preserve"> man this function</w:t>
      </w:r>
    </w:p>
    <w:p w14:paraId="5BA9DB8E" w14:textId="77777777" w:rsidR="003F4F0F" w:rsidRDefault="003F4F0F" w:rsidP="003F4F0F">
      <w:pPr>
        <w:pStyle w:val="Code"/>
      </w:pPr>
      <w:r>
        <w:t xml:space="preserve">     * isn't defined.</w:t>
      </w:r>
    </w:p>
    <w:p w14:paraId="1E58C6B8" w14:textId="77777777" w:rsidR="003F4F0F" w:rsidRDefault="003F4F0F" w:rsidP="003F4F0F">
      <w:pPr>
        <w:pStyle w:val="Code"/>
      </w:pPr>
      <w:r>
        <w:t xml:space="preserve">     */</w:t>
      </w:r>
    </w:p>
    <w:p w14:paraId="4ECC40D5" w14:textId="77777777" w:rsidR="003F4F0F" w:rsidRDefault="003F4F0F" w:rsidP="003F4F0F">
      <w:pPr>
        <w:pStyle w:val="Code"/>
      </w:pPr>
      <w:r>
        <w:t xml:space="preserve">    public void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 xml:space="preserve">final </w:t>
      </w:r>
      <w:proofErr w:type="spellStart"/>
      <w:r>
        <w:t>int</w:t>
      </w:r>
      <w:proofErr w:type="spellEnd"/>
      <w:r>
        <w:t xml:space="preserve"> item) {</w:t>
      </w:r>
    </w:p>
    <w:p w14:paraId="0CE009DE" w14:textId="77777777" w:rsidR="003F4F0F" w:rsidRDefault="003F4F0F" w:rsidP="003F4F0F">
      <w:pPr>
        <w:pStyle w:val="Code"/>
      </w:pPr>
      <w:r>
        <w:t xml:space="preserve">        // Prototype defined in </w:t>
      </w:r>
      <w:proofErr w:type="spellStart"/>
      <w:r>
        <w:t>SimpleList.h</w:t>
      </w:r>
      <w:proofErr w:type="spellEnd"/>
      <w:r>
        <w:t>, but the function</w:t>
      </w:r>
    </w:p>
    <w:p w14:paraId="09E73F00" w14:textId="77777777" w:rsidR="003F4F0F" w:rsidRDefault="003F4F0F" w:rsidP="003F4F0F">
      <w:pPr>
        <w:pStyle w:val="Code"/>
      </w:pPr>
      <w:r>
        <w:t xml:space="preserve">        // definition is not included in </w:t>
      </w:r>
      <w:proofErr w:type="spellStart"/>
      <w:r>
        <w:t>SimpleList.h</w:t>
      </w:r>
      <w:proofErr w:type="spellEnd"/>
      <w:r>
        <w:t>, SimpleList.cpp,</w:t>
      </w:r>
    </w:p>
    <w:p w14:paraId="0768A311" w14:textId="77777777" w:rsidR="003F4F0F" w:rsidRDefault="003F4F0F" w:rsidP="003F4F0F">
      <w:pPr>
        <w:pStyle w:val="Code"/>
      </w:pPr>
      <w:r>
        <w:t xml:space="preserve">        // or useSimpleList.cpp. Here is a java implementation regardless</w:t>
      </w:r>
    </w:p>
    <w:p w14:paraId="54448244" w14:textId="77777777" w:rsidR="003F4F0F" w:rsidRDefault="003F4F0F" w:rsidP="003F4F0F">
      <w:pPr>
        <w:pStyle w:val="Code"/>
      </w:pPr>
    </w:p>
    <w:p w14:paraId="6346424B" w14:textId="77777777" w:rsidR="003F4F0F" w:rsidRDefault="003F4F0F" w:rsidP="003F4F0F">
      <w:pPr>
        <w:pStyle w:val="Code"/>
      </w:pPr>
      <w:r>
        <w:t xml:space="preserve">        Node p = </w:t>
      </w:r>
      <w:proofErr w:type="spellStart"/>
      <w:r>
        <w:t>headM</w:t>
      </w:r>
      <w:proofErr w:type="spellEnd"/>
      <w:r>
        <w:t>;</w:t>
      </w:r>
    </w:p>
    <w:p w14:paraId="196A1E0D" w14:textId="77777777" w:rsidR="003F4F0F" w:rsidRDefault="003F4F0F" w:rsidP="003F4F0F">
      <w:pPr>
        <w:pStyle w:val="Code"/>
      </w:pPr>
      <w:r>
        <w:t xml:space="preserve">        while (</w:t>
      </w:r>
      <w:proofErr w:type="spellStart"/>
      <w:proofErr w:type="gramStart"/>
      <w:r>
        <w:t>p.next</w:t>
      </w:r>
      <w:proofErr w:type="spellEnd"/>
      <w:proofErr w:type="gramEnd"/>
      <w:r>
        <w:t xml:space="preserve"> != null) {</w:t>
      </w:r>
    </w:p>
    <w:p w14:paraId="170F944B" w14:textId="77777777" w:rsidR="003F4F0F" w:rsidRDefault="003F4F0F" w:rsidP="003F4F0F">
      <w:pPr>
        <w:pStyle w:val="Code"/>
      </w:pPr>
      <w:r>
        <w:t xml:space="preserve">            if (</w:t>
      </w:r>
      <w:proofErr w:type="spellStart"/>
      <w:proofErr w:type="gramStart"/>
      <w:r>
        <w:t>p.next</w:t>
      </w:r>
      <w:proofErr w:type="gramEnd"/>
      <w:r>
        <w:t>.next</w:t>
      </w:r>
      <w:proofErr w:type="spellEnd"/>
      <w:r>
        <w:t xml:space="preserve"> == null)</w:t>
      </w:r>
    </w:p>
    <w:p w14:paraId="4BB8C43B" w14:textId="77777777" w:rsidR="003F4F0F" w:rsidRDefault="003F4F0F" w:rsidP="003F4F0F">
      <w:pPr>
        <w:pStyle w:val="Code"/>
      </w:pPr>
      <w:r>
        <w:t xml:space="preserve">                </w:t>
      </w:r>
      <w:proofErr w:type="spellStart"/>
      <w:proofErr w:type="gramStart"/>
      <w:r>
        <w:t>p.next</w:t>
      </w:r>
      <w:proofErr w:type="spellEnd"/>
      <w:proofErr w:type="gramEnd"/>
      <w:r>
        <w:t xml:space="preserve"> = null;</w:t>
      </w:r>
    </w:p>
    <w:p w14:paraId="0A4CF41D" w14:textId="77777777" w:rsidR="003F4F0F" w:rsidRDefault="003F4F0F" w:rsidP="003F4F0F">
      <w:pPr>
        <w:pStyle w:val="Code"/>
      </w:pPr>
      <w:r>
        <w:t xml:space="preserve">            else</w:t>
      </w:r>
    </w:p>
    <w:p w14:paraId="453DA67F" w14:textId="77777777" w:rsidR="003F4F0F" w:rsidRDefault="003F4F0F" w:rsidP="003F4F0F">
      <w:pPr>
        <w:pStyle w:val="Code"/>
      </w:pPr>
      <w:r>
        <w:t xml:space="preserve">                p = </w:t>
      </w:r>
      <w:proofErr w:type="spellStart"/>
      <w:proofErr w:type="gramStart"/>
      <w:r>
        <w:t>p.next</w:t>
      </w:r>
      <w:proofErr w:type="spellEnd"/>
      <w:proofErr w:type="gramEnd"/>
      <w:r>
        <w:t>;</w:t>
      </w:r>
    </w:p>
    <w:p w14:paraId="6929252F" w14:textId="77777777" w:rsidR="003F4F0F" w:rsidRDefault="003F4F0F" w:rsidP="003F4F0F">
      <w:pPr>
        <w:pStyle w:val="Code"/>
      </w:pPr>
      <w:r>
        <w:t xml:space="preserve">        }</w:t>
      </w:r>
    </w:p>
    <w:p w14:paraId="6A846E1D" w14:textId="77777777" w:rsidR="003F4F0F" w:rsidRDefault="003F4F0F" w:rsidP="003F4F0F">
      <w:pPr>
        <w:pStyle w:val="Code"/>
      </w:pPr>
      <w:r>
        <w:t xml:space="preserve">    }</w:t>
      </w:r>
    </w:p>
    <w:p w14:paraId="758139E8" w14:textId="77777777" w:rsidR="003F4F0F" w:rsidRDefault="003F4F0F" w:rsidP="003F4F0F">
      <w:pPr>
        <w:pStyle w:val="Code"/>
      </w:pPr>
    </w:p>
    <w:p w14:paraId="79975E48" w14:textId="77777777" w:rsidR="003F4F0F" w:rsidRDefault="003F4F0F" w:rsidP="003F4F0F">
      <w:pPr>
        <w:pStyle w:val="Code"/>
      </w:pPr>
      <w:r>
        <w:t xml:space="preserve">    /**</w:t>
      </w:r>
    </w:p>
    <w:p w14:paraId="3F08EAAA" w14:textId="77777777" w:rsidR="003F4F0F" w:rsidRDefault="003F4F0F" w:rsidP="003F4F0F">
      <w:pPr>
        <w:pStyle w:val="Code"/>
      </w:pPr>
      <w:r>
        <w:t xml:space="preserve">     * The item Integer at the nth position in the list is returned.</w:t>
      </w:r>
    </w:p>
    <w:p w14:paraId="541F54FF" w14:textId="77777777" w:rsidR="003F4F0F" w:rsidRDefault="003F4F0F" w:rsidP="003F4F0F">
      <w:pPr>
        <w:pStyle w:val="Code"/>
      </w:pPr>
      <w:r>
        <w:t xml:space="preserve">     * If n is less than 0 or greater than or equal to </w:t>
      </w:r>
      <w:proofErr w:type="spellStart"/>
      <w:r>
        <w:t>sizeM</w:t>
      </w:r>
      <w:proofErr w:type="spellEnd"/>
      <w:r>
        <w:t>, the</w:t>
      </w:r>
    </w:p>
    <w:p w14:paraId="510CA14A" w14:textId="77777777" w:rsidR="003F4F0F" w:rsidRDefault="003F4F0F" w:rsidP="003F4F0F">
      <w:pPr>
        <w:pStyle w:val="Code"/>
      </w:pPr>
      <w:r>
        <w:t xml:space="preserve">     * program exits.</w:t>
      </w:r>
    </w:p>
    <w:p w14:paraId="6C9467E0" w14:textId="77777777" w:rsidR="003F4F0F" w:rsidRDefault="003F4F0F" w:rsidP="003F4F0F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n the Integer location of the Node.</w:t>
      </w:r>
    </w:p>
    <w:p w14:paraId="1461EDF8" w14:textId="77777777" w:rsidR="003F4F0F" w:rsidRDefault="003F4F0F" w:rsidP="003F4F0F">
      <w:pPr>
        <w:pStyle w:val="Code"/>
      </w:pPr>
      <w:r>
        <w:t xml:space="preserve">     * @return Integer contents of item at node n</w:t>
      </w:r>
    </w:p>
    <w:p w14:paraId="0BF304A9" w14:textId="77777777" w:rsidR="003F4F0F" w:rsidRDefault="003F4F0F" w:rsidP="003F4F0F">
      <w:pPr>
        <w:pStyle w:val="Code"/>
      </w:pPr>
      <w:r>
        <w:t xml:space="preserve">     */</w:t>
      </w:r>
    </w:p>
    <w:p w14:paraId="05067867" w14:textId="77777777" w:rsidR="003F4F0F" w:rsidRDefault="003F4F0F" w:rsidP="003F4F0F">
      <w:pPr>
        <w:pStyle w:val="Code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get(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6445B2F3" w14:textId="77777777" w:rsidR="003F4F0F" w:rsidRDefault="003F4F0F" w:rsidP="003F4F0F">
      <w:pPr>
        <w:pStyle w:val="Code"/>
      </w:pPr>
      <w:r>
        <w:t xml:space="preserve">        if (n &lt; 0 || n &gt;= </w:t>
      </w:r>
      <w:proofErr w:type="spellStart"/>
      <w:r>
        <w:t>sizeM</w:t>
      </w:r>
      <w:proofErr w:type="spellEnd"/>
      <w:r>
        <w:t>) {</w:t>
      </w:r>
    </w:p>
    <w:p w14:paraId="60EF0292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("Illegal Access. Program Terminates...");</w:t>
      </w:r>
    </w:p>
    <w:p w14:paraId="4C428344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System.exit</w:t>
      </w:r>
      <w:proofErr w:type="spellEnd"/>
      <w:r>
        <w:t>(1);</w:t>
      </w:r>
    </w:p>
    <w:p w14:paraId="2EB29495" w14:textId="77777777" w:rsidR="003F4F0F" w:rsidRDefault="003F4F0F" w:rsidP="003F4F0F">
      <w:pPr>
        <w:pStyle w:val="Code"/>
      </w:pPr>
      <w:r>
        <w:t xml:space="preserve">        }</w:t>
      </w:r>
    </w:p>
    <w:p w14:paraId="13FAD98B" w14:textId="77777777" w:rsidR="003F4F0F" w:rsidRDefault="003F4F0F" w:rsidP="003F4F0F">
      <w:pPr>
        <w:pStyle w:val="Code"/>
      </w:pPr>
    </w:p>
    <w:p w14:paraId="197872EE" w14:textId="77777777" w:rsidR="003F4F0F" w:rsidRDefault="003F4F0F" w:rsidP="003F4F0F">
      <w:pPr>
        <w:pStyle w:val="Code"/>
      </w:pPr>
      <w:r>
        <w:t xml:space="preserve">        Node p = </w:t>
      </w:r>
      <w:proofErr w:type="spellStart"/>
      <w:r>
        <w:t>headM</w:t>
      </w:r>
      <w:proofErr w:type="spellEnd"/>
      <w:r>
        <w:t>;</w:t>
      </w:r>
    </w:p>
    <w:p w14:paraId="3CDDC83D" w14:textId="77777777" w:rsidR="003F4F0F" w:rsidRDefault="003F4F0F" w:rsidP="003F4F0F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3579358" w14:textId="77777777" w:rsidR="003F4F0F" w:rsidRDefault="003F4F0F" w:rsidP="003F4F0F">
      <w:pPr>
        <w:pStyle w:val="Code"/>
      </w:pPr>
      <w:r>
        <w:t xml:space="preserve">            p = </w:t>
      </w:r>
      <w:proofErr w:type="spellStart"/>
      <w:proofErr w:type="gramStart"/>
      <w:r>
        <w:t>p.next</w:t>
      </w:r>
      <w:proofErr w:type="spellEnd"/>
      <w:proofErr w:type="gramEnd"/>
      <w:r>
        <w:t>;</w:t>
      </w:r>
    </w:p>
    <w:p w14:paraId="71BC5FDF" w14:textId="77777777" w:rsidR="003F4F0F" w:rsidRDefault="003F4F0F" w:rsidP="003F4F0F">
      <w:pPr>
        <w:pStyle w:val="Code"/>
      </w:pPr>
    </w:p>
    <w:p w14:paraId="62B6E419" w14:textId="77777777" w:rsidR="003F4F0F" w:rsidRDefault="003F4F0F" w:rsidP="003F4F0F">
      <w:pPr>
        <w:pStyle w:val="Code"/>
      </w:pPr>
      <w:r>
        <w:t xml:space="preserve">        return </w:t>
      </w:r>
      <w:proofErr w:type="spellStart"/>
      <w:proofErr w:type="gramStart"/>
      <w:r>
        <w:t>p.item</w:t>
      </w:r>
      <w:proofErr w:type="spellEnd"/>
      <w:proofErr w:type="gramEnd"/>
      <w:r>
        <w:t>;</w:t>
      </w:r>
    </w:p>
    <w:p w14:paraId="1D59771D" w14:textId="77777777" w:rsidR="003F4F0F" w:rsidRDefault="003F4F0F" w:rsidP="003F4F0F">
      <w:pPr>
        <w:pStyle w:val="Code"/>
      </w:pPr>
      <w:r>
        <w:t xml:space="preserve">    }</w:t>
      </w:r>
    </w:p>
    <w:p w14:paraId="0C3B59D2" w14:textId="77777777" w:rsidR="003F4F0F" w:rsidRDefault="003F4F0F" w:rsidP="003F4F0F">
      <w:pPr>
        <w:pStyle w:val="Code"/>
      </w:pPr>
    </w:p>
    <w:p w14:paraId="5BF18F4D" w14:textId="77777777" w:rsidR="003F4F0F" w:rsidRDefault="003F4F0F" w:rsidP="003F4F0F">
      <w:pPr>
        <w:pStyle w:val="Code"/>
      </w:pPr>
      <w:r>
        <w:t xml:space="preserve">    /**</w:t>
      </w:r>
    </w:p>
    <w:p w14:paraId="5D1357C9" w14:textId="77777777" w:rsidR="003F4F0F" w:rsidRDefault="003F4F0F" w:rsidP="003F4F0F">
      <w:pPr>
        <w:pStyle w:val="Code"/>
      </w:pPr>
      <w:r>
        <w:t xml:space="preserve">     * Assigns the value of v to the item </w:t>
      </w:r>
      <w:proofErr w:type="spellStart"/>
      <w:r>
        <w:t>feild</w:t>
      </w:r>
      <w:proofErr w:type="spellEnd"/>
      <w:r>
        <w:t xml:space="preserve"> at Node n.</w:t>
      </w:r>
    </w:p>
    <w:p w14:paraId="4A1B998E" w14:textId="77777777" w:rsidR="003F4F0F" w:rsidRDefault="003F4F0F" w:rsidP="003F4F0F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n index of node</w:t>
      </w:r>
    </w:p>
    <w:p w14:paraId="1FDEA6C4" w14:textId="77777777" w:rsidR="003F4F0F" w:rsidRDefault="003F4F0F" w:rsidP="003F4F0F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v Integer value to set the item to.</w:t>
      </w:r>
    </w:p>
    <w:p w14:paraId="3BB0804D" w14:textId="77777777" w:rsidR="003F4F0F" w:rsidRDefault="003F4F0F" w:rsidP="003F4F0F">
      <w:pPr>
        <w:pStyle w:val="Code"/>
      </w:pPr>
      <w:r>
        <w:t xml:space="preserve">     */</w:t>
      </w:r>
    </w:p>
    <w:p w14:paraId="7D36CE4E" w14:textId="77777777" w:rsidR="003F4F0F" w:rsidRDefault="003F4F0F" w:rsidP="003F4F0F">
      <w:pPr>
        <w:pStyle w:val="Code"/>
      </w:pPr>
      <w:r>
        <w:t xml:space="preserve">    public void </w:t>
      </w:r>
      <w:proofErr w:type="gramStart"/>
      <w:r>
        <w:t>set(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v) {</w:t>
      </w:r>
    </w:p>
    <w:p w14:paraId="3A95795A" w14:textId="77777777" w:rsidR="003F4F0F" w:rsidRDefault="003F4F0F" w:rsidP="003F4F0F">
      <w:pPr>
        <w:pStyle w:val="Code"/>
      </w:pPr>
      <w:r>
        <w:t xml:space="preserve">        if (n &lt; 0 || n &gt;= </w:t>
      </w:r>
      <w:proofErr w:type="spellStart"/>
      <w:r>
        <w:t>sizeM</w:t>
      </w:r>
      <w:proofErr w:type="spellEnd"/>
      <w:r>
        <w:t>) {</w:t>
      </w:r>
    </w:p>
    <w:p w14:paraId="135D44A5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("Illegal Access. Program Terminates...");</w:t>
      </w:r>
    </w:p>
    <w:p w14:paraId="7C1F2456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System.exit</w:t>
      </w:r>
      <w:proofErr w:type="spellEnd"/>
      <w:r>
        <w:t>(1);</w:t>
      </w:r>
    </w:p>
    <w:p w14:paraId="51C1F280" w14:textId="77777777" w:rsidR="003F4F0F" w:rsidRDefault="003F4F0F" w:rsidP="003F4F0F">
      <w:pPr>
        <w:pStyle w:val="Code"/>
      </w:pPr>
      <w:r>
        <w:t xml:space="preserve">        }</w:t>
      </w:r>
    </w:p>
    <w:p w14:paraId="1880EAB3" w14:textId="77777777" w:rsidR="003F4F0F" w:rsidRDefault="003F4F0F" w:rsidP="003F4F0F">
      <w:pPr>
        <w:pStyle w:val="Code"/>
      </w:pPr>
    </w:p>
    <w:p w14:paraId="24B89278" w14:textId="77777777" w:rsidR="003F4F0F" w:rsidRDefault="003F4F0F" w:rsidP="003F4F0F">
      <w:pPr>
        <w:pStyle w:val="Code"/>
      </w:pPr>
      <w:r>
        <w:t xml:space="preserve">        Node p = </w:t>
      </w:r>
      <w:proofErr w:type="spellStart"/>
      <w:r>
        <w:t>headM</w:t>
      </w:r>
      <w:proofErr w:type="spellEnd"/>
      <w:r>
        <w:t>;</w:t>
      </w:r>
    </w:p>
    <w:p w14:paraId="57D7DD55" w14:textId="77777777" w:rsidR="003F4F0F" w:rsidRDefault="003F4F0F" w:rsidP="003F4F0F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F52FA9F" w14:textId="77777777" w:rsidR="003F4F0F" w:rsidRDefault="003F4F0F" w:rsidP="003F4F0F">
      <w:pPr>
        <w:pStyle w:val="Code"/>
      </w:pPr>
      <w:r>
        <w:t xml:space="preserve">            p = </w:t>
      </w:r>
      <w:proofErr w:type="spellStart"/>
      <w:proofErr w:type="gramStart"/>
      <w:r>
        <w:t>p.next</w:t>
      </w:r>
      <w:proofErr w:type="spellEnd"/>
      <w:proofErr w:type="gramEnd"/>
      <w:r>
        <w:t>;</w:t>
      </w:r>
    </w:p>
    <w:p w14:paraId="7D655916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p.item</w:t>
      </w:r>
      <w:proofErr w:type="spellEnd"/>
      <w:proofErr w:type="gramEnd"/>
      <w:r>
        <w:t xml:space="preserve"> = v;</w:t>
      </w:r>
    </w:p>
    <w:p w14:paraId="34178B17" w14:textId="77777777" w:rsidR="003F4F0F" w:rsidRDefault="003F4F0F" w:rsidP="003F4F0F">
      <w:pPr>
        <w:pStyle w:val="Code"/>
      </w:pPr>
      <w:r>
        <w:t xml:space="preserve">    }</w:t>
      </w:r>
    </w:p>
    <w:p w14:paraId="063FD2FE" w14:textId="77777777" w:rsidR="003F4F0F" w:rsidRDefault="003F4F0F" w:rsidP="003F4F0F">
      <w:pPr>
        <w:pStyle w:val="Code"/>
      </w:pPr>
    </w:p>
    <w:p w14:paraId="598E0163" w14:textId="77777777" w:rsidR="003F4F0F" w:rsidRDefault="003F4F0F" w:rsidP="003F4F0F">
      <w:pPr>
        <w:pStyle w:val="Code"/>
      </w:pPr>
      <w:r>
        <w:t xml:space="preserve">    /**</w:t>
      </w:r>
    </w:p>
    <w:p w14:paraId="37D805C3" w14:textId="77777777" w:rsidR="003F4F0F" w:rsidRDefault="003F4F0F" w:rsidP="003F4F0F">
      <w:pPr>
        <w:pStyle w:val="Code"/>
      </w:pPr>
      <w:r>
        <w:t xml:space="preserve">     * A node with a copy of </w:t>
      </w:r>
      <w:proofErr w:type="spellStart"/>
      <w:r>
        <w:t>itemA</w:t>
      </w:r>
      <w:proofErr w:type="spellEnd"/>
      <w:r>
        <w:t xml:space="preserve"> is inserted into the nth position</w:t>
      </w:r>
    </w:p>
    <w:p w14:paraId="7561D8A9" w14:textId="77777777" w:rsidR="003F4F0F" w:rsidRDefault="003F4F0F" w:rsidP="003F4F0F">
      <w:pPr>
        <w:pStyle w:val="Code"/>
      </w:pPr>
      <w:r>
        <w:t xml:space="preserve">     * of the list, and </w:t>
      </w:r>
      <w:proofErr w:type="spellStart"/>
      <w:r>
        <w:t>sizeM</w:t>
      </w:r>
      <w:proofErr w:type="spellEnd"/>
      <w:r>
        <w:t xml:space="preserve"> is incremented accordingly.</w:t>
      </w:r>
    </w:p>
    <w:p w14:paraId="45C1CEE5" w14:textId="77777777" w:rsidR="003F4F0F" w:rsidRDefault="003F4F0F" w:rsidP="003F4F0F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itemA</w:t>
      </w:r>
      <w:proofErr w:type="spellEnd"/>
      <w:r>
        <w:t xml:space="preserve"> the Integer value of the item at the new Node</w:t>
      </w:r>
    </w:p>
    <w:p w14:paraId="372AF8A4" w14:textId="77777777" w:rsidR="003F4F0F" w:rsidRDefault="003F4F0F" w:rsidP="003F4F0F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n the Integer index of the Node to be inserted</w:t>
      </w:r>
    </w:p>
    <w:p w14:paraId="06917011" w14:textId="77777777" w:rsidR="003F4F0F" w:rsidRDefault="003F4F0F" w:rsidP="003F4F0F">
      <w:pPr>
        <w:pStyle w:val="Code"/>
      </w:pPr>
      <w:r>
        <w:t xml:space="preserve">     */</w:t>
      </w:r>
    </w:p>
    <w:p w14:paraId="1484F067" w14:textId="77777777" w:rsidR="003F4F0F" w:rsidRDefault="003F4F0F" w:rsidP="003F4F0F">
      <w:pPr>
        <w:pStyle w:val="Code"/>
      </w:pPr>
      <w:r>
        <w:t xml:space="preserve">    public void </w:t>
      </w:r>
      <w:proofErr w:type="gramStart"/>
      <w:r>
        <w:t>insert(</w:t>
      </w:r>
      <w:proofErr w:type="gramEnd"/>
      <w:r>
        <w:t xml:space="preserve">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14:paraId="4B076A0C" w14:textId="77777777" w:rsidR="003F4F0F" w:rsidRDefault="003F4F0F" w:rsidP="003F4F0F">
      <w:pPr>
        <w:pStyle w:val="Code"/>
      </w:pPr>
      <w:r>
        <w:t xml:space="preserve">        if (n &lt; 0 || n &gt; </w:t>
      </w:r>
      <w:proofErr w:type="spellStart"/>
      <w:r>
        <w:t>sizeM</w:t>
      </w:r>
      <w:proofErr w:type="spellEnd"/>
      <w:r>
        <w:t>)</w:t>
      </w:r>
    </w:p>
    <w:p w14:paraId="767C24E6" w14:textId="77777777" w:rsidR="003F4F0F" w:rsidRDefault="003F4F0F" w:rsidP="003F4F0F">
      <w:pPr>
        <w:pStyle w:val="Code"/>
      </w:pPr>
      <w:r>
        <w:t xml:space="preserve">            return;</w:t>
      </w:r>
    </w:p>
    <w:p w14:paraId="13A083E4" w14:textId="77777777" w:rsidR="003F4F0F" w:rsidRDefault="003F4F0F" w:rsidP="003F4F0F">
      <w:pPr>
        <w:pStyle w:val="Code"/>
      </w:pPr>
      <w:r>
        <w:t xml:space="preserve">        else if (n == 0)</w:t>
      </w:r>
    </w:p>
    <w:p w14:paraId="0FF090E1" w14:textId="77777777" w:rsidR="003F4F0F" w:rsidRDefault="003F4F0F" w:rsidP="003F4F0F">
      <w:pPr>
        <w:pStyle w:val="Code"/>
      </w:pPr>
      <w:r>
        <w:t xml:space="preserve">            </w:t>
      </w:r>
      <w:proofErr w:type="spellStart"/>
      <w:proofErr w:type="gramStart"/>
      <w:r>
        <w:t>this.push</w:t>
      </w:r>
      <w:proofErr w:type="gramEnd"/>
      <w:r>
        <w:t>_front</w:t>
      </w:r>
      <w:proofErr w:type="spellEnd"/>
      <w:r>
        <w:t>(</w:t>
      </w:r>
      <w:proofErr w:type="spellStart"/>
      <w:r>
        <w:t>itemA</w:t>
      </w:r>
      <w:proofErr w:type="spellEnd"/>
      <w:r>
        <w:t>);</w:t>
      </w:r>
    </w:p>
    <w:p w14:paraId="1AF2D36B" w14:textId="77777777" w:rsidR="003F4F0F" w:rsidRDefault="003F4F0F" w:rsidP="003F4F0F">
      <w:pPr>
        <w:pStyle w:val="Code"/>
      </w:pPr>
      <w:r>
        <w:t xml:space="preserve">        else if (n == </w:t>
      </w:r>
      <w:proofErr w:type="spellStart"/>
      <w:r>
        <w:t>sizeM</w:t>
      </w:r>
      <w:proofErr w:type="spellEnd"/>
      <w:r>
        <w:t>)</w:t>
      </w:r>
    </w:p>
    <w:p w14:paraId="70A574E1" w14:textId="77777777" w:rsidR="003F4F0F" w:rsidRDefault="003F4F0F" w:rsidP="003F4F0F">
      <w:pPr>
        <w:pStyle w:val="Code"/>
      </w:pPr>
      <w:r>
        <w:t xml:space="preserve">            </w:t>
      </w:r>
      <w:proofErr w:type="spellStart"/>
      <w:proofErr w:type="gramStart"/>
      <w:r>
        <w:t>this.push</w:t>
      </w:r>
      <w:proofErr w:type="gramEnd"/>
      <w:r>
        <w:t>_back</w:t>
      </w:r>
      <w:proofErr w:type="spellEnd"/>
      <w:r>
        <w:t>(</w:t>
      </w:r>
      <w:proofErr w:type="spellStart"/>
      <w:r>
        <w:t>itemA</w:t>
      </w:r>
      <w:proofErr w:type="spellEnd"/>
      <w:r>
        <w:t>);</w:t>
      </w:r>
    </w:p>
    <w:p w14:paraId="1681C0BF" w14:textId="77777777" w:rsidR="003F4F0F" w:rsidRDefault="003F4F0F" w:rsidP="003F4F0F">
      <w:pPr>
        <w:pStyle w:val="Code"/>
      </w:pPr>
      <w:r>
        <w:t xml:space="preserve">        else {</w:t>
      </w:r>
    </w:p>
    <w:p w14:paraId="0ACC0D2C" w14:textId="77777777" w:rsidR="003F4F0F" w:rsidRDefault="003F4F0F" w:rsidP="003F4F0F">
      <w:pPr>
        <w:pStyle w:val="Code"/>
      </w:pPr>
      <w:r>
        <w:t xml:space="preserve">            Node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512203C9" w14:textId="77777777" w:rsidR="003F4F0F" w:rsidRDefault="003F4F0F" w:rsidP="003F4F0F">
      <w:pPr>
        <w:pStyle w:val="Code"/>
      </w:pPr>
      <w:r>
        <w:t xml:space="preserve">            if (</w:t>
      </w:r>
      <w:proofErr w:type="spellStart"/>
      <w:r>
        <w:t>new_node</w:t>
      </w:r>
      <w:proofErr w:type="spellEnd"/>
      <w:r>
        <w:t xml:space="preserve"> == null) {</w:t>
      </w:r>
    </w:p>
    <w:p w14:paraId="20F815B5" w14:textId="77777777" w:rsidR="003F4F0F" w:rsidRDefault="003F4F0F" w:rsidP="003F4F0F">
      <w:pPr>
        <w:pStyle w:val="Code"/>
      </w:pPr>
      <w:r>
        <w:t xml:space="preserve">                </w:t>
      </w:r>
      <w:proofErr w:type="spellStart"/>
      <w:r>
        <w:t>System.out.println</w:t>
      </w:r>
      <w:proofErr w:type="spellEnd"/>
      <w:r>
        <w:t>("Sorry, memory is unavailable to create a new node.");</w:t>
      </w:r>
    </w:p>
    <w:p w14:paraId="68657281" w14:textId="77777777" w:rsidR="003F4F0F" w:rsidRDefault="003F4F0F" w:rsidP="003F4F0F">
      <w:pPr>
        <w:pStyle w:val="Code"/>
      </w:pPr>
      <w:r>
        <w:t xml:space="preserve">                return;</w:t>
      </w:r>
    </w:p>
    <w:p w14:paraId="16E6B015" w14:textId="77777777" w:rsidR="003F4F0F" w:rsidRDefault="003F4F0F" w:rsidP="003F4F0F">
      <w:pPr>
        <w:pStyle w:val="Code"/>
      </w:pPr>
      <w:r>
        <w:t xml:space="preserve">            }</w:t>
      </w:r>
    </w:p>
    <w:p w14:paraId="2AFDDAB7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new_</w:t>
      </w:r>
      <w:proofErr w:type="gramStart"/>
      <w:r>
        <w:t>node.item</w:t>
      </w:r>
      <w:proofErr w:type="spellEnd"/>
      <w:proofErr w:type="gramEnd"/>
      <w:r>
        <w:t xml:space="preserve"> = </w:t>
      </w:r>
      <w:proofErr w:type="spellStart"/>
      <w:r>
        <w:t>itemA</w:t>
      </w:r>
      <w:proofErr w:type="spellEnd"/>
      <w:r>
        <w:t>;</w:t>
      </w:r>
    </w:p>
    <w:p w14:paraId="67BC6416" w14:textId="77777777" w:rsidR="003F4F0F" w:rsidRDefault="003F4F0F" w:rsidP="003F4F0F">
      <w:pPr>
        <w:pStyle w:val="Code"/>
      </w:pPr>
    </w:p>
    <w:p w14:paraId="41589661" w14:textId="77777777" w:rsidR="003F4F0F" w:rsidRDefault="003F4F0F" w:rsidP="003F4F0F">
      <w:pPr>
        <w:pStyle w:val="Code"/>
      </w:pPr>
      <w:r>
        <w:t xml:space="preserve">            Node before = </w:t>
      </w:r>
      <w:proofErr w:type="spellStart"/>
      <w:r>
        <w:t>headM</w:t>
      </w:r>
      <w:proofErr w:type="spellEnd"/>
      <w:r>
        <w:t>;</w:t>
      </w:r>
    </w:p>
    <w:p w14:paraId="7E8DE0C6" w14:textId="77777777" w:rsidR="003F4F0F" w:rsidRDefault="003F4F0F" w:rsidP="003F4F0F">
      <w:pPr>
        <w:pStyle w:val="Code"/>
      </w:pPr>
      <w:r>
        <w:t xml:space="preserve">            Node after = </w:t>
      </w:r>
      <w:proofErr w:type="spellStart"/>
      <w:r>
        <w:t>headM.next</w:t>
      </w:r>
      <w:proofErr w:type="spellEnd"/>
      <w:r>
        <w:t>;</w:t>
      </w:r>
    </w:p>
    <w:p w14:paraId="23F50E75" w14:textId="77777777" w:rsidR="003F4F0F" w:rsidRDefault="003F4F0F" w:rsidP="003F4F0F">
      <w:pPr>
        <w:pStyle w:val="Code"/>
      </w:pPr>
    </w:p>
    <w:p w14:paraId="0B38622B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14:paraId="0D1ABFED" w14:textId="77777777" w:rsidR="003F4F0F" w:rsidRDefault="003F4F0F" w:rsidP="003F4F0F">
      <w:pPr>
        <w:pStyle w:val="Code"/>
      </w:pPr>
      <w:r>
        <w:t xml:space="preserve">            while (</w:t>
      </w:r>
      <w:proofErr w:type="spellStart"/>
      <w:r>
        <w:t>i</w:t>
      </w:r>
      <w:proofErr w:type="spellEnd"/>
      <w:r>
        <w:t xml:space="preserve"> &lt; n) {</w:t>
      </w:r>
    </w:p>
    <w:p w14:paraId="56419255" w14:textId="77777777" w:rsidR="003F4F0F" w:rsidRDefault="003F4F0F" w:rsidP="003F4F0F">
      <w:pPr>
        <w:pStyle w:val="Code"/>
      </w:pPr>
      <w:r>
        <w:t xml:space="preserve">                before = after;</w:t>
      </w:r>
    </w:p>
    <w:p w14:paraId="2C97994D" w14:textId="77777777" w:rsidR="003F4F0F" w:rsidRDefault="003F4F0F" w:rsidP="003F4F0F">
      <w:pPr>
        <w:pStyle w:val="Code"/>
      </w:pPr>
      <w:r>
        <w:t xml:space="preserve">                after = </w:t>
      </w:r>
      <w:proofErr w:type="spellStart"/>
      <w:proofErr w:type="gramStart"/>
      <w:r>
        <w:t>after.next</w:t>
      </w:r>
      <w:proofErr w:type="spellEnd"/>
      <w:proofErr w:type="gramEnd"/>
      <w:r>
        <w:t>;</w:t>
      </w:r>
    </w:p>
    <w:p w14:paraId="4EE0F151" w14:textId="77777777" w:rsidR="003F4F0F" w:rsidRDefault="003F4F0F" w:rsidP="003F4F0F">
      <w:pPr>
        <w:pStyle w:val="Code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696A22B" w14:textId="77777777" w:rsidR="003F4F0F" w:rsidRDefault="003F4F0F" w:rsidP="003F4F0F">
      <w:pPr>
        <w:pStyle w:val="Code"/>
      </w:pPr>
      <w:r>
        <w:t xml:space="preserve">            }</w:t>
      </w:r>
    </w:p>
    <w:p w14:paraId="7BD81B1E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after;</w:t>
      </w:r>
    </w:p>
    <w:p w14:paraId="2C954363" w14:textId="77777777" w:rsidR="003F4F0F" w:rsidRDefault="003F4F0F" w:rsidP="003F4F0F">
      <w:pPr>
        <w:pStyle w:val="Code"/>
      </w:pPr>
      <w:r>
        <w:t xml:space="preserve">            </w:t>
      </w:r>
      <w:proofErr w:type="spellStart"/>
      <w:proofErr w:type="gramStart"/>
      <w:r>
        <w:t>before.next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7546FF9C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sizeM</w:t>
      </w:r>
      <w:proofErr w:type="spellEnd"/>
      <w:r>
        <w:t>++;</w:t>
      </w:r>
    </w:p>
    <w:p w14:paraId="3FC8EAEC" w14:textId="77777777" w:rsidR="003F4F0F" w:rsidRDefault="003F4F0F" w:rsidP="003F4F0F">
      <w:pPr>
        <w:pStyle w:val="Code"/>
      </w:pPr>
      <w:r>
        <w:t xml:space="preserve">        }</w:t>
      </w:r>
    </w:p>
    <w:p w14:paraId="19E94544" w14:textId="77777777" w:rsidR="003F4F0F" w:rsidRDefault="003F4F0F" w:rsidP="003F4F0F">
      <w:pPr>
        <w:pStyle w:val="Code"/>
      </w:pPr>
      <w:r>
        <w:t xml:space="preserve">    }</w:t>
      </w:r>
    </w:p>
    <w:p w14:paraId="2512F9E7" w14:textId="77777777" w:rsidR="003F4F0F" w:rsidRDefault="003F4F0F" w:rsidP="003F4F0F">
      <w:pPr>
        <w:pStyle w:val="Code"/>
      </w:pPr>
    </w:p>
    <w:p w14:paraId="6409CF3C" w14:textId="77777777" w:rsidR="003F4F0F" w:rsidRDefault="003F4F0F" w:rsidP="003F4F0F">
      <w:pPr>
        <w:pStyle w:val="Code"/>
      </w:pPr>
      <w:r>
        <w:t xml:space="preserve">    /**</w:t>
      </w:r>
    </w:p>
    <w:p w14:paraId="6760131A" w14:textId="77777777" w:rsidR="003F4F0F" w:rsidRDefault="003F4F0F" w:rsidP="003F4F0F">
      <w:pPr>
        <w:pStyle w:val="Code"/>
      </w:pPr>
      <w:r>
        <w:t xml:space="preserve">     * Removes the Node in the nth position.</w:t>
      </w:r>
    </w:p>
    <w:p w14:paraId="6BC9B245" w14:textId="77777777" w:rsidR="003F4F0F" w:rsidRDefault="003F4F0F" w:rsidP="003F4F0F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n the Integer index of the Node to remove</w:t>
      </w:r>
    </w:p>
    <w:p w14:paraId="33C8FB80" w14:textId="77777777" w:rsidR="003F4F0F" w:rsidRDefault="003F4F0F" w:rsidP="003F4F0F">
      <w:pPr>
        <w:pStyle w:val="Code"/>
      </w:pPr>
      <w:r>
        <w:t xml:space="preserve">     */</w:t>
      </w:r>
    </w:p>
    <w:p w14:paraId="40652FD9" w14:textId="77777777" w:rsidR="003F4F0F" w:rsidRDefault="003F4F0F" w:rsidP="003F4F0F">
      <w:pPr>
        <w:pStyle w:val="Code"/>
      </w:pPr>
      <w:r>
        <w:t xml:space="preserve">    public void </w:t>
      </w:r>
      <w:proofErr w:type="gramStart"/>
      <w:r>
        <w:t>remove(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04E96337" w14:textId="77777777" w:rsidR="003F4F0F" w:rsidRDefault="003F4F0F" w:rsidP="003F4F0F">
      <w:pPr>
        <w:pStyle w:val="Code"/>
      </w:pPr>
      <w:r>
        <w:t xml:space="preserve">        if (</w:t>
      </w:r>
      <w:proofErr w:type="spellStart"/>
      <w:r>
        <w:t>headM</w:t>
      </w:r>
      <w:proofErr w:type="spellEnd"/>
      <w:r>
        <w:t xml:space="preserve"> == null || n &lt; 0 || n &gt;= </w:t>
      </w:r>
      <w:proofErr w:type="spellStart"/>
      <w:r>
        <w:t>sizeM</w:t>
      </w:r>
      <w:proofErr w:type="spellEnd"/>
      <w:r>
        <w:t>)</w:t>
      </w:r>
    </w:p>
    <w:p w14:paraId="088FDE1F" w14:textId="77777777" w:rsidR="003F4F0F" w:rsidRDefault="003F4F0F" w:rsidP="003F4F0F">
      <w:pPr>
        <w:pStyle w:val="Code"/>
      </w:pPr>
      <w:r>
        <w:t xml:space="preserve">            return;</w:t>
      </w:r>
    </w:p>
    <w:p w14:paraId="1248F407" w14:textId="77777777" w:rsidR="003F4F0F" w:rsidRDefault="003F4F0F" w:rsidP="003F4F0F">
      <w:pPr>
        <w:pStyle w:val="Code"/>
      </w:pPr>
      <w:r>
        <w:t xml:space="preserve">        Node </w:t>
      </w:r>
      <w:proofErr w:type="spellStart"/>
      <w:r>
        <w:t>be_deleted</w:t>
      </w:r>
      <w:proofErr w:type="spellEnd"/>
      <w:r>
        <w:t>;</w:t>
      </w:r>
    </w:p>
    <w:p w14:paraId="13C65CD4" w14:textId="77777777" w:rsidR="003F4F0F" w:rsidRDefault="003F4F0F" w:rsidP="003F4F0F">
      <w:pPr>
        <w:pStyle w:val="Code"/>
      </w:pPr>
      <w:r>
        <w:t xml:space="preserve">        Node before;</w:t>
      </w:r>
    </w:p>
    <w:p w14:paraId="3BE3F1E7" w14:textId="77777777" w:rsidR="003F4F0F" w:rsidRDefault="003F4F0F" w:rsidP="003F4F0F">
      <w:pPr>
        <w:pStyle w:val="Code"/>
      </w:pPr>
    </w:p>
    <w:p w14:paraId="32C4104C" w14:textId="77777777" w:rsidR="003F4F0F" w:rsidRDefault="003F4F0F" w:rsidP="003F4F0F">
      <w:pPr>
        <w:pStyle w:val="Code"/>
      </w:pPr>
      <w:r>
        <w:t xml:space="preserve">        if (n == 0) {</w:t>
      </w:r>
    </w:p>
    <w:p w14:paraId="26B2043C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be_deleted</w:t>
      </w:r>
      <w:proofErr w:type="spellEnd"/>
      <w:r>
        <w:t xml:space="preserve"> = </w:t>
      </w:r>
      <w:proofErr w:type="spellStart"/>
      <w:r>
        <w:t>headM</w:t>
      </w:r>
      <w:proofErr w:type="spellEnd"/>
      <w:r>
        <w:t>;</w:t>
      </w:r>
    </w:p>
    <w:p w14:paraId="1659365C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headM</w:t>
      </w:r>
      <w:proofErr w:type="spellEnd"/>
      <w:r>
        <w:t xml:space="preserve"> = </w:t>
      </w:r>
      <w:proofErr w:type="spellStart"/>
      <w:r>
        <w:t>headM.next</w:t>
      </w:r>
      <w:proofErr w:type="spellEnd"/>
      <w:r>
        <w:t>;</w:t>
      </w:r>
    </w:p>
    <w:p w14:paraId="7787229D" w14:textId="77777777" w:rsidR="003F4F0F" w:rsidRDefault="003F4F0F" w:rsidP="003F4F0F">
      <w:pPr>
        <w:pStyle w:val="Code"/>
      </w:pPr>
      <w:r>
        <w:t xml:space="preserve">        } else {</w:t>
      </w:r>
    </w:p>
    <w:p w14:paraId="1647CDE9" w14:textId="77777777" w:rsidR="003F4F0F" w:rsidRDefault="003F4F0F" w:rsidP="003F4F0F">
      <w:pPr>
        <w:pStyle w:val="Code"/>
      </w:pPr>
      <w:r>
        <w:t xml:space="preserve">            before = </w:t>
      </w:r>
      <w:proofErr w:type="spellStart"/>
      <w:r>
        <w:t>headM</w:t>
      </w:r>
      <w:proofErr w:type="spellEnd"/>
      <w:r>
        <w:t>;</w:t>
      </w:r>
    </w:p>
    <w:p w14:paraId="5BB31446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be_deleted</w:t>
      </w:r>
      <w:proofErr w:type="spellEnd"/>
      <w:r>
        <w:t xml:space="preserve"> = </w:t>
      </w:r>
      <w:proofErr w:type="spellStart"/>
      <w:proofErr w:type="gramStart"/>
      <w:r>
        <w:t>before.next</w:t>
      </w:r>
      <w:proofErr w:type="spellEnd"/>
      <w:proofErr w:type="gramEnd"/>
      <w:r>
        <w:t>;</w:t>
      </w:r>
    </w:p>
    <w:p w14:paraId="001D96DA" w14:textId="77777777" w:rsidR="003F4F0F" w:rsidRDefault="003F4F0F" w:rsidP="003F4F0F">
      <w:pPr>
        <w:pStyle w:val="Code"/>
      </w:pPr>
    </w:p>
    <w:p w14:paraId="0A30DF5F" w14:textId="77777777" w:rsidR="003F4F0F" w:rsidRDefault="003F4F0F" w:rsidP="003F4F0F">
      <w:pPr>
        <w:pStyle w:val="Code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14:paraId="0FF5FF81" w14:textId="77777777" w:rsidR="003F4F0F" w:rsidRDefault="003F4F0F" w:rsidP="003F4F0F">
      <w:pPr>
        <w:pStyle w:val="Code"/>
      </w:pPr>
      <w:r>
        <w:t xml:space="preserve">            while (</w:t>
      </w:r>
      <w:proofErr w:type="spellStart"/>
      <w:r>
        <w:t>i</w:t>
      </w:r>
      <w:proofErr w:type="spellEnd"/>
      <w:r>
        <w:t xml:space="preserve"> &lt; n) {</w:t>
      </w:r>
    </w:p>
    <w:p w14:paraId="6B57BE5C" w14:textId="77777777" w:rsidR="003F4F0F" w:rsidRDefault="003F4F0F" w:rsidP="003F4F0F">
      <w:pPr>
        <w:pStyle w:val="Code"/>
      </w:pPr>
      <w:r>
        <w:t xml:space="preserve">                before = </w:t>
      </w:r>
      <w:proofErr w:type="spellStart"/>
      <w:r>
        <w:t>be_deleted</w:t>
      </w:r>
      <w:proofErr w:type="spellEnd"/>
      <w:r>
        <w:t>;</w:t>
      </w:r>
    </w:p>
    <w:p w14:paraId="202EBD75" w14:textId="77777777" w:rsidR="003F4F0F" w:rsidRDefault="003F4F0F" w:rsidP="003F4F0F">
      <w:pPr>
        <w:pStyle w:val="Code"/>
      </w:pPr>
      <w:r>
        <w:t xml:space="preserve">                </w:t>
      </w:r>
      <w:proofErr w:type="spellStart"/>
      <w:r>
        <w:t>be_deleted</w:t>
      </w:r>
      <w:proofErr w:type="spellEnd"/>
      <w:r>
        <w:t xml:space="preserve"> = </w:t>
      </w:r>
      <w:proofErr w:type="spellStart"/>
      <w:proofErr w:type="gramStart"/>
      <w:r>
        <w:t>before.next</w:t>
      </w:r>
      <w:proofErr w:type="spellEnd"/>
      <w:proofErr w:type="gramEnd"/>
      <w:r>
        <w:t>;</w:t>
      </w:r>
    </w:p>
    <w:p w14:paraId="3C26EE45" w14:textId="77777777" w:rsidR="003F4F0F" w:rsidRDefault="003F4F0F" w:rsidP="003F4F0F">
      <w:pPr>
        <w:pStyle w:val="Code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C8FB2D2" w14:textId="77777777" w:rsidR="003F4F0F" w:rsidRDefault="003F4F0F" w:rsidP="003F4F0F">
      <w:pPr>
        <w:pStyle w:val="Code"/>
      </w:pPr>
      <w:r>
        <w:t xml:space="preserve">            }</w:t>
      </w:r>
    </w:p>
    <w:p w14:paraId="6FCBEF63" w14:textId="77777777" w:rsidR="003F4F0F" w:rsidRDefault="003F4F0F" w:rsidP="003F4F0F">
      <w:pPr>
        <w:pStyle w:val="Code"/>
      </w:pPr>
      <w:r>
        <w:t xml:space="preserve">            </w:t>
      </w:r>
      <w:proofErr w:type="spellStart"/>
      <w:proofErr w:type="gramStart"/>
      <w:r>
        <w:t>before.next</w:t>
      </w:r>
      <w:proofErr w:type="spellEnd"/>
      <w:proofErr w:type="gramEnd"/>
      <w:r>
        <w:t xml:space="preserve"> = </w:t>
      </w:r>
      <w:proofErr w:type="spellStart"/>
      <w:r>
        <w:t>be_deleted.next</w:t>
      </w:r>
      <w:proofErr w:type="spellEnd"/>
      <w:r>
        <w:t>;</w:t>
      </w:r>
    </w:p>
    <w:p w14:paraId="7DABA5A4" w14:textId="77777777" w:rsidR="003F4F0F" w:rsidRDefault="003F4F0F" w:rsidP="003F4F0F">
      <w:pPr>
        <w:pStyle w:val="Code"/>
      </w:pPr>
      <w:r>
        <w:t xml:space="preserve">        }</w:t>
      </w:r>
    </w:p>
    <w:p w14:paraId="3CFE8E5F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be_deleted</w:t>
      </w:r>
      <w:proofErr w:type="spellEnd"/>
      <w:r>
        <w:t xml:space="preserve"> = null;</w:t>
      </w:r>
    </w:p>
    <w:p w14:paraId="0CA8ADDA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sizeM</w:t>
      </w:r>
      <w:proofErr w:type="spellEnd"/>
      <w:r>
        <w:t>--;</w:t>
      </w:r>
    </w:p>
    <w:p w14:paraId="3E2247C8" w14:textId="77777777" w:rsidR="003F4F0F" w:rsidRDefault="003F4F0F" w:rsidP="003F4F0F">
      <w:pPr>
        <w:pStyle w:val="Code"/>
      </w:pPr>
      <w:r>
        <w:t xml:space="preserve">    }</w:t>
      </w:r>
    </w:p>
    <w:p w14:paraId="4428975A" w14:textId="77777777" w:rsidR="003F4F0F" w:rsidRDefault="003F4F0F" w:rsidP="003F4F0F">
      <w:pPr>
        <w:pStyle w:val="Code"/>
      </w:pPr>
    </w:p>
    <w:p w14:paraId="64432D69" w14:textId="77777777" w:rsidR="003F4F0F" w:rsidRDefault="003F4F0F" w:rsidP="003F4F0F">
      <w:pPr>
        <w:pStyle w:val="Code"/>
      </w:pPr>
      <w:r>
        <w:t xml:space="preserve">    /**</w:t>
      </w:r>
    </w:p>
    <w:p w14:paraId="00320D8F" w14:textId="77777777" w:rsidR="003F4F0F" w:rsidRDefault="003F4F0F" w:rsidP="003F4F0F">
      <w:pPr>
        <w:pStyle w:val="Code"/>
      </w:pPr>
      <w:r>
        <w:t xml:space="preserve">     * Deletes all Nodes in the </w:t>
      </w:r>
      <w:proofErr w:type="spellStart"/>
      <w:r>
        <w:t>SimpleList</w:t>
      </w:r>
      <w:proofErr w:type="spellEnd"/>
      <w:r>
        <w:t>.</w:t>
      </w:r>
    </w:p>
    <w:p w14:paraId="1B3ED675" w14:textId="77777777" w:rsidR="003F4F0F" w:rsidRDefault="003F4F0F" w:rsidP="003F4F0F">
      <w:pPr>
        <w:pStyle w:val="Code"/>
      </w:pPr>
      <w:r>
        <w:t xml:space="preserve">     */</w:t>
      </w:r>
    </w:p>
    <w:p w14:paraId="54B60020" w14:textId="77777777" w:rsidR="003F4F0F" w:rsidRDefault="003F4F0F" w:rsidP="003F4F0F">
      <w:pPr>
        <w:pStyle w:val="Code"/>
      </w:pPr>
      <w:r>
        <w:t xml:space="preserve">    public void </w:t>
      </w:r>
      <w:proofErr w:type="gramStart"/>
      <w:r>
        <w:t>clear(</w:t>
      </w:r>
      <w:proofErr w:type="gramEnd"/>
      <w:r>
        <w:t>) {</w:t>
      </w:r>
    </w:p>
    <w:p w14:paraId="652FA7A3" w14:textId="77777777" w:rsidR="003F4F0F" w:rsidRDefault="003F4F0F" w:rsidP="003F4F0F">
      <w:pPr>
        <w:pStyle w:val="Code"/>
      </w:pPr>
      <w:r>
        <w:t xml:space="preserve">        Node p = </w:t>
      </w:r>
      <w:proofErr w:type="spellStart"/>
      <w:r>
        <w:t>headM</w:t>
      </w:r>
      <w:proofErr w:type="spellEnd"/>
      <w:r>
        <w:t>;</w:t>
      </w:r>
    </w:p>
    <w:p w14:paraId="703EF426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headM</w:t>
      </w:r>
      <w:proofErr w:type="spellEnd"/>
      <w:r>
        <w:t xml:space="preserve"> = null;</w:t>
      </w:r>
    </w:p>
    <w:p w14:paraId="3A295123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sizeM</w:t>
      </w:r>
      <w:proofErr w:type="spellEnd"/>
      <w:r>
        <w:t xml:space="preserve"> = 0;</w:t>
      </w:r>
    </w:p>
    <w:p w14:paraId="5E1A84F4" w14:textId="77777777" w:rsidR="003F4F0F" w:rsidRDefault="003F4F0F" w:rsidP="003F4F0F">
      <w:pPr>
        <w:pStyle w:val="Code"/>
      </w:pPr>
      <w:r>
        <w:t xml:space="preserve">    }</w:t>
      </w:r>
    </w:p>
    <w:p w14:paraId="3A6B6B4B" w14:textId="77777777" w:rsidR="003F4F0F" w:rsidRDefault="003F4F0F" w:rsidP="003F4F0F">
      <w:pPr>
        <w:pStyle w:val="Code"/>
      </w:pPr>
    </w:p>
    <w:p w14:paraId="45FFF03E" w14:textId="77777777" w:rsidR="003F4F0F" w:rsidRDefault="003F4F0F" w:rsidP="003F4F0F">
      <w:pPr>
        <w:pStyle w:val="Code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B045C1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SimpleList</w:t>
      </w:r>
      <w:proofErr w:type="spellEnd"/>
      <w:r>
        <w:t xml:space="preserve"> list = new </w:t>
      </w:r>
      <w:proofErr w:type="spellStart"/>
      <w:proofErr w:type="gramStart"/>
      <w:r>
        <w:t>SimpleList</w:t>
      </w:r>
      <w:proofErr w:type="spellEnd"/>
      <w:r>
        <w:t>(</w:t>
      </w:r>
      <w:proofErr w:type="gramEnd"/>
      <w:r>
        <w:t>);</w:t>
      </w:r>
    </w:p>
    <w:p w14:paraId="3370BEAD" w14:textId="77777777" w:rsidR="003F4F0F" w:rsidRDefault="003F4F0F" w:rsidP="003F4F0F">
      <w:pPr>
        <w:pStyle w:val="Code"/>
      </w:pPr>
    </w:p>
    <w:p w14:paraId="074FCA38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("List just after creation -- is empty.");</w:t>
      </w:r>
    </w:p>
    <w:p w14:paraId="1B0D71E1" w14:textId="77777777" w:rsidR="003F4F0F" w:rsidRDefault="003F4F0F" w:rsidP="003F4F0F">
      <w:pPr>
        <w:pStyle w:val="Code"/>
      </w:pPr>
    </w:p>
    <w:p w14:paraId="6DD68CAB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list.push</w:t>
      </w:r>
      <w:proofErr w:type="gramEnd"/>
      <w:r>
        <w:t>_front</w:t>
      </w:r>
      <w:proofErr w:type="spellEnd"/>
      <w:r>
        <w:t>(50);</w:t>
      </w:r>
    </w:p>
    <w:p w14:paraId="5ADF6458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calling </w:t>
      </w:r>
      <w:proofErr w:type="spellStart"/>
      <w:r>
        <w:t>push_front</w:t>
      </w:r>
      <w:proofErr w:type="spellEnd"/>
      <w:r>
        <w:t>. list must have: 50");</w:t>
      </w:r>
    </w:p>
    <w:p w14:paraId="47197749" w14:textId="77777777" w:rsidR="003F4F0F" w:rsidRDefault="003F4F0F" w:rsidP="003F4F0F">
      <w:pPr>
        <w:pStyle w:val="Code"/>
      </w:pPr>
      <w:r>
        <w:t xml:space="preserve">        print(list);</w:t>
      </w:r>
    </w:p>
    <w:p w14:paraId="3701F3E7" w14:textId="77777777" w:rsidR="003F4F0F" w:rsidRDefault="003F4F0F" w:rsidP="003F4F0F">
      <w:pPr>
        <w:pStyle w:val="Code"/>
      </w:pPr>
    </w:p>
    <w:p w14:paraId="60F6AA3A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list.push</w:t>
      </w:r>
      <w:proofErr w:type="gramEnd"/>
      <w:r>
        <w:t>_back</w:t>
      </w:r>
      <w:proofErr w:type="spellEnd"/>
      <w:r>
        <w:t>(440);</w:t>
      </w:r>
    </w:p>
    <w:p w14:paraId="71ED4D95" w14:textId="77777777" w:rsidR="003F4F0F" w:rsidRDefault="003F4F0F" w:rsidP="003F4F0F">
      <w:pPr>
        <w:pStyle w:val="Code"/>
      </w:pPr>
    </w:p>
    <w:p w14:paraId="37C63727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>0,770);</w:t>
      </w:r>
    </w:p>
    <w:p w14:paraId="4A3EADE8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calling </w:t>
      </w:r>
      <w:proofErr w:type="spellStart"/>
      <w:r>
        <w:t>push_back</w:t>
      </w:r>
      <w:proofErr w:type="spellEnd"/>
      <w:r>
        <w:t xml:space="preserve"> and set function list must have: </w:t>
      </w:r>
      <w:proofErr w:type="gramStart"/>
      <w:r>
        <w:t>770  440</w:t>
      </w:r>
      <w:proofErr w:type="gramEnd"/>
      <w:r>
        <w:t>");</w:t>
      </w:r>
    </w:p>
    <w:p w14:paraId="61A275D8" w14:textId="77777777" w:rsidR="003F4F0F" w:rsidRDefault="003F4F0F" w:rsidP="003F4F0F">
      <w:pPr>
        <w:pStyle w:val="Code"/>
      </w:pPr>
      <w:r>
        <w:t xml:space="preserve">        print(list);</w:t>
      </w:r>
    </w:p>
    <w:p w14:paraId="308FD422" w14:textId="77777777" w:rsidR="003F4F0F" w:rsidRDefault="003F4F0F" w:rsidP="003F4F0F">
      <w:pPr>
        <w:pStyle w:val="Code"/>
      </w:pPr>
    </w:p>
    <w:p w14:paraId="18C9EF13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list.push</w:t>
      </w:r>
      <w:proofErr w:type="gramEnd"/>
      <w:r>
        <w:t>_back</w:t>
      </w:r>
      <w:proofErr w:type="spellEnd"/>
      <w:r>
        <w:t>(330);</w:t>
      </w:r>
    </w:p>
    <w:p w14:paraId="15E573C3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list.push</w:t>
      </w:r>
      <w:proofErr w:type="gramEnd"/>
      <w:r>
        <w:t>_back</w:t>
      </w:r>
      <w:proofErr w:type="spellEnd"/>
      <w:r>
        <w:t>(220);</w:t>
      </w:r>
    </w:p>
    <w:p w14:paraId="1E96BABC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list.push</w:t>
      </w:r>
      <w:proofErr w:type="gramEnd"/>
      <w:r>
        <w:t>_back</w:t>
      </w:r>
      <w:proofErr w:type="spellEnd"/>
      <w:r>
        <w:t>(110);</w:t>
      </w:r>
    </w:p>
    <w:p w14:paraId="17868F4C" w14:textId="77777777" w:rsidR="003F4F0F" w:rsidRDefault="003F4F0F" w:rsidP="003F4F0F">
      <w:pPr>
        <w:pStyle w:val="Code"/>
      </w:pPr>
    </w:p>
    <w:p w14:paraId="203417A6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three more calls to </w:t>
      </w:r>
      <w:proofErr w:type="spellStart"/>
      <w:r>
        <w:t>push_back</w:t>
      </w:r>
      <w:proofErr w:type="spellEnd"/>
      <w:r>
        <w:t>, list must have: 770, 440, 330, 220, 110");</w:t>
      </w:r>
    </w:p>
    <w:p w14:paraId="097C0842" w14:textId="77777777" w:rsidR="003F4F0F" w:rsidRDefault="003F4F0F" w:rsidP="003F4F0F">
      <w:pPr>
        <w:pStyle w:val="Code"/>
      </w:pPr>
      <w:r>
        <w:t xml:space="preserve">        print(list);</w:t>
      </w:r>
    </w:p>
    <w:p w14:paraId="7655945B" w14:textId="77777777" w:rsidR="003F4F0F" w:rsidRDefault="003F4F0F" w:rsidP="003F4F0F">
      <w:pPr>
        <w:pStyle w:val="Code"/>
      </w:pPr>
    </w:p>
    <w:p w14:paraId="4C2952BB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(0);</w:t>
      </w:r>
    </w:p>
    <w:p w14:paraId="6857AA85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(2);</w:t>
      </w:r>
    </w:p>
    <w:p w14:paraId="0635A150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removing two nodes. list must have: 440, 330, 110");</w:t>
      </w:r>
    </w:p>
    <w:p w14:paraId="527A2A3E" w14:textId="77777777" w:rsidR="003F4F0F" w:rsidRDefault="003F4F0F" w:rsidP="003F4F0F">
      <w:pPr>
        <w:pStyle w:val="Code"/>
      </w:pPr>
      <w:r>
        <w:t xml:space="preserve">        print(list);</w:t>
      </w:r>
    </w:p>
    <w:p w14:paraId="33B35E7F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(40, 3); //insert node with the value of 40 at the 4th position</w:t>
      </w:r>
    </w:p>
    <w:p w14:paraId="033CFD0A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(20, -1); // do nothing</w:t>
      </w:r>
    </w:p>
    <w:p w14:paraId="55C4265F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(30, 30000); // do nothing</w:t>
      </w:r>
    </w:p>
    <w:p w14:paraId="6100FE20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(10, 0); //insert node with the value of 10 at the 1st position</w:t>
      </w:r>
    </w:p>
    <w:p w14:paraId="7E220CE1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(33, 2); // insert node with the value 33 at the 3rd position</w:t>
      </w:r>
    </w:p>
    <w:p w14:paraId="7B550C38" w14:textId="77777777" w:rsidR="003F4F0F" w:rsidRDefault="003F4F0F" w:rsidP="003F4F0F">
      <w:pPr>
        <w:pStyle w:val="Code"/>
      </w:pPr>
    </w:p>
    <w:p w14:paraId="08C2C38C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nTwo</w:t>
      </w:r>
      <w:proofErr w:type="spellEnd"/>
      <w:r>
        <w:t xml:space="preserve">  more</w:t>
      </w:r>
      <w:proofErr w:type="gramEnd"/>
      <w:r>
        <w:t xml:space="preserve"> nodes inserted, must have: 10, 440, 33, 330, 110, 40");</w:t>
      </w:r>
    </w:p>
    <w:p w14:paraId="32D4876F" w14:textId="77777777" w:rsidR="003F4F0F" w:rsidRDefault="003F4F0F" w:rsidP="003F4F0F">
      <w:pPr>
        <w:pStyle w:val="Code"/>
      </w:pPr>
      <w:r>
        <w:t xml:space="preserve">        print(list);</w:t>
      </w:r>
    </w:p>
    <w:p w14:paraId="1E5C824C" w14:textId="77777777" w:rsidR="003F4F0F" w:rsidRDefault="003F4F0F" w:rsidP="003F4F0F">
      <w:pPr>
        <w:pStyle w:val="Code"/>
      </w:pPr>
    </w:p>
    <w:p w14:paraId="5DFF5056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(0);</w:t>
      </w:r>
    </w:p>
    <w:p w14:paraId="26B9CBF6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(1);</w:t>
      </w:r>
    </w:p>
    <w:p w14:paraId="40D2523E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(2);</w:t>
      </w:r>
    </w:p>
    <w:p w14:paraId="5FA9DF00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(3);</w:t>
      </w:r>
    </w:p>
    <w:p w14:paraId="12DCF1F9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(4);</w:t>
      </w:r>
    </w:p>
    <w:p w14:paraId="413B914F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(5);</w:t>
      </w:r>
    </w:p>
    <w:p w14:paraId="254251DA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6 removes, list must have: 440, 330, 40: ");</w:t>
      </w:r>
    </w:p>
    <w:p w14:paraId="7C4ADCFA" w14:textId="77777777" w:rsidR="003F4F0F" w:rsidRDefault="003F4F0F" w:rsidP="003F4F0F">
      <w:pPr>
        <w:pStyle w:val="Code"/>
      </w:pPr>
      <w:r>
        <w:t xml:space="preserve">        print(list);</w:t>
      </w:r>
    </w:p>
    <w:p w14:paraId="5F0C5948" w14:textId="77777777" w:rsidR="003F4F0F" w:rsidRDefault="003F4F0F" w:rsidP="003F4F0F">
      <w:pPr>
        <w:pStyle w:val="Code"/>
      </w:pPr>
    </w:p>
    <w:p w14:paraId="77C9FFBC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list.clear</w:t>
      </w:r>
      <w:proofErr w:type="spellEnd"/>
      <w:proofErr w:type="gramEnd"/>
      <w:r>
        <w:t>();</w:t>
      </w:r>
    </w:p>
    <w:p w14:paraId="1B64D4AC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call to clear, list must be empty:");</w:t>
      </w:r>
    </w:p>
    <w:p w14:paraId="063F8A41" w14:textId="77777777" w:rsidR="003F4F0F" w:rsidRDefault="003F4F0F" w:rsidP="003F4F0F">
      <w:pPr>
        <w:pStyle w:val="Code"/>
      </w:pPr>
      <w:r>
        <w:t xml:space="preserve">        print(list);</w:t>
      </w:r>
    </w:p>
    <w:p w14:paraId="4EA782D4" w14:textId="77777777" w:rsidR="003F4F0F" w:rsidRDefault="003F4F0F" w:rsidP="003F4F0F">
      <w:pPr>
        <w:pStyle w:val="Code"/>
      </w:pPr>
    </w:p>
    <w:p w14:paraId="0B52E718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list.push</w:t>
      </w:r>
      <w:proofErr w:type="gramEnd"/>
      <w:r>
        <w:t>_back</w:t>
      </w:r>
      <w:proofErr w:type="spellEnd"/>
      <w:r>
        <w:t>(331);</w:t>
      </w:r>
    </w:p>
    <w:p w14:paraId="067842AA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list.push</w:t>
      </w:r>
      <w:proofErr w:type="gramEnd"/>
      <w:r>
        <w:t>_back</w:t>
      </w:r>
      <w:proofErr w:type="spellEnd"/>
      <w:r>
        <w:t>(221);</w:t>
      </w:r>
    </w:p>
    <w:p w14:paraId="4EA2170C" w14:textId="77777777" w:rsidR="003F4F0F" w:rsidRDefault="003F4F0F" w:rsidP="003F4F0F">
      <w:pPr>
        <w:pStyle w:val="Code"/>
      </w:pPr>
      <w:r>
        <w:t xml:space="preserve">        </w:t>
      </w:r>
      <w:proofErr w:type="spellStart"/>
      <w:proofErr w:type="gramStart"/>
      <w:r>
        <w:t>list.push</w:t>
      </w:r>
      <w:proofErr w:type="gramEnd"/>
      <w:r>
        <w:t>_back</w:t>
      </w:r>
      <w:proofErr w:type="spellEnd"/>
      <w:r>
        <w:t>(111);</w:t>
      </w:r>
    </w:p>
    <w:p w14:paraId="3B5B1667" w14:textId="77777777" w:rsidR="003F4F0F" w:rsidRDefault="003F4F0F" w:rsidP="003F4F0F">
      <w:pPr>
        <w:pStyle w:val="Code"/>
      </w:pPr>
    </w:p>
    <w:p w14:paraId="30774E9A" w14:textId="77777777" w:rsidR="003F4F0F" w:rsidRDefault="003F4F0F" w:rsidP="003F4F0F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three calls to </w:t>
      </w:r>
      <w:proofErr w:type="spellStart"/>
      <w:r>
        <w:t>push_back</w:t>
      </w:r>
      <w:proofErr w:type="spellEnd"/>
      <w:r>
        <w:t>, list must have: 331, 221, 111");</w:t>
      </w:r>
    </w:p>
    <w:p w14:paraId="6C0F33F9" w14:textId="77777777" w:rsidR="003F4F0F" w:rsidRDefault="003F4F0F" w:rsidP="003F4F0F">
      <w:pPr>
        <w:pStyle w:val="Code"/>
      </w:pPr>
      <w:r>
        <w:t xml:space="preserve">        print(list);</w:t>
      </w:r>
    </w:p>
    <w:p w14:paraId="1E49C2FB" w14:textId="77777777" w:rsidR="003F4F0F" w:rsidRDefault="003F4F0F" w:rsidP="003F4F0F">
      <w:pPr>
        <w:pStyle w:val="Code"/>
      </w:pPr>
      <w:r>
        <w:t xml:space="preserve">    }</w:t>
      </w:r>
    </w:p>
    <w:p w14:paraId="0EC9E3D7" w14:textId="77777777" w:rsidR="003F4F0F" w:rsidRDefault="003F4F0F" w:rsidP="003F4F0F">
      <w:pPr>
        <w:pStyle w:val="Code"/>
      </w:pPr>
    </w:p>
    <w:p w14:paraId="0FE67D1C" w14:textId="185A4D87" w:rsidR="003F4F0F" w:rsidRDefault="003F4F0F" w:rsidP="003F4F0F">
      <w:pPr>
        <w:pStyle w:val="Code"/>
      </w:pPr>
      <w:r>
        <w:t>}</w:t>
      </w:r>
    </w:p>
    <w:p w14:paraId="5B5CE9EA" w14:textId="3AB2B92D" w:rsidR="003F4F0F" w:rsidRDefault="0006178E" w:rsidP="003F4F0F">
      <w:r>
        <w:t>Terminal Output</w:t>
      </w:r>
    </w:p>
    <w:p w14:paraId="62D84ECC" w14:textId="77777777" w:rsidR="0006178E" w:rsidRDefault="0006178E" w:rsidP="0006178E">
      <w:pPr>
        <w:pStyle w:val="Terminal"/>
      </w:pPr>
      <w:r>
        <w:t>Mitchell@ttys000 17:27 {0} [</w:t>
      </w:r>
      <w:proofErr w:type="gramStart"/>
      <w:r>
        <w:t>2]$</w:t>
      </w:r>
      <w:proofErr w:type="gramEnd"/>
      <w:r>
        <w:t xml:space="preserve"> java </w:t>
      </w:r>
      <w:proofErr w:type="spellStart"/>
      <w:r>
        <w:t>SimpleList</w:t>
      </w:r>
      <w:proofErr w:type="spellEnd"/>
    </w:p>
    <w:p w14:paraId="1F53CA91" w14:textId="77777777" w:rsidR="0006178E" w:rsidRDefault="0006178E" w:rsidP="0006178E">
      <w:pPr>
        <w:pStyle w:val="Terminal"/>
      </w:pPr>
      <w:r>
        <w:t>List just after creation -- is empty.</w:t>
      </w:r>
    </w:p>
    <w:p w14:paraId="6C8EEA13" w14:textId="77777777" w:rsidR="0006178E" w:rsidRDefault="0006178E" w:rsidP="0006178E">
      <w:pPr>
        <w:pStyle w:val="Terminal"/>
      </w:pPr>
      <w:r>
        <w:t xml:space="preserve">After calling </w:t>
      </w:r>
      <w:proofErr w:type="spellStart"/>
      <w:r>
        <w:t>push_front</w:t>
      </w:r>
      <w:proofErr w:type="spellEnd"/>
      <w:r>
        <w:t>. list must have: 50</w:t>
      </w:r>
    </w:p>
    <w:p w14:paraId="41B6CD18" w14:textId="77777777" w:rsidR="0006178E" w:rsidRDefault="0006178E" w:rsidP="0006178E">
      <w:pPr>
        <w:pStyle w:val="Terminal"/>
      </w:pPr>
      <w:r>
        <w:t xml:space="preserve">50 </w:t>
      </w:r>
    </w:p>
    <w:p w14:paraId="1CE6E4AB" w14:textId="77777777" w:rsidR="0006178E" w:rsidRDefault="0006178E" w:rsidP="0006178E">
      <w:pPr>
        <w:pStyle w:val="Terminal"/>
      </w:pPr>
      <w:r>
        <w:t xml:space="preserve">After calling </w:t>
      </w:r>
      <w:proofErr w:type="spellStart"/>
      <w:r>
        <w:t>push_back</w:t>
      </w:r>
      <w:proofErr w:type="spellEnd"/>
      <w:r>
        <w:t xml:space="preserve"> and set function list must have: </w:t>
      </w:r>
      <w:proofErr w:type="gramStart"/>
      <w:r>
        <w:t>770  440</w:t>
      </w:r>
      <w:proofErr w:type="gramEnd"/>
    </w:p>
    <w:p w14:paraId="60DF2A84" w14:textId="77777777" w:rsidR="0006178E" w:rsidRDefault="0006178E" w:rsidP="0006178E">
      <w:pPr>
        <w:pStyle w:val="Terminal"/>
      </w:pPr>
      <w:r>
        <w:t xml:space="preserve">770 440 </w:t>
      </w:r>
    </w:p>
    <w:p w14:paraId="6C6F0535" w14:textId="77777777" w:rsidR="0006178E" w:rsidRDefault="0006178E" w:rsidP="0006178E">
      <w:pPr>
        <w:pStyle w:val="Terminal"/>
      </w:pPr>
      <w:r>
        <w:t xml:space="preserve">After three more calls to </w:t>
      </w:r>
      <w:proofErr w:type="spellStart"/>
      <w:r>
        <w:t>push_back</w:t>
      </w:r>
      <w:proofErr w:type="spellEnd"/>
      <w:r>
        <w:t>, list must have: 770, 440, 330, 220, 110</w:t>
      </w:r>
    </w:p>
    <w:p w14:paraId="7A27BABC" w14:textId="77777777" w:rsidR="0006178E" w:rsidRDefault="0006178E" w:rsidP="0006178E">
      <w:pPr>
        <w:pStyle w:val="Terminal"/>
      </w:pPr>
      <w:r>
        <w:t xml:space="preserve">770 440 330 220 110 </w:t>
      </w:r>
    </w:p>
    <w:p w14:paraId="6133C17F" w14:textId="77777777" w:rsidR="0006178E" w:rsidRDefault="0006178E" w:rsidP="0006178E">
      <w:pPr>
        <w:pStyle w:val="Terminal"/>
      </w:pPr>
      <w:r>
        <w:t>After removing two nodes. list must have: 440, 330, 110</w:t>
      </w:r>
    </w:p>
    <w:p w14:paraId="19930114" w14:textId="77777777" w:rsidR="0006178E" w:rsidRDefault="0006178E" w:rsidP="0006178E">
      <w:pPr>
        <w:pStyle w:val="Terminal"/>
      </w:pPr>
      <w:r>
        <w:t xml:space="preserve">440 330 110 </w:t>
      </w:r>
    </w:p>
    <w:p w14:paraId="379D0ADF" w14:textId="77777777" w:rsidR="0006178E" w:rsidRDefault="0006178E" w:rsidP="0006178E">
      <w:pPr>
        <w:pStyle w:val="Terminal"/>
      </w:pPr>
      <w:proofErr w:type="gramStart"/>
      <w:r>
        <w:t>Two  more</w:t>
      </w:r>
      <w:proofErr w:type="gramEnd"/>
      <w:r>
        <w:t xml:space="preserve"> nodes inserted, must have: 10, 440, 33, 330, 110, 40</w:t>
      </w:r>
    </w:p>
    <w:p w14:paraId="1EB6E61B" w14:textId="77777777" w:rsidR="0006178E" w:rsidRDefault="0006178E" w:rsidP="0006178E">
      <w:pPr>
        <w:pStyle w:val="Terminal"/>
      </w:pPr>
      <w:r>
        <w:t xml:space="preserve">10 440 33 330 110 40 </w:t>
      </w:r>
    </w:p>
    <w:p w14:paraId="69A64C28" w14:textId="77777777" w:rsidR="0006178E" w:rsidRDefault="0006178E" w:rsidP="0006178E">
      <w:pPr>
        <w:pStyle w:val="Terminal"/>
      </w:pPr>
      <w:r>
        <w:t xml:space="preserve">After 6 removes, list must have: 440, 330, 40: </w:t>
      </w:r>
    </w:p>
    <w:p w14:paraId="2BC49D22" w14:textId="77777777" w:rsidR="0006178E" w:rsidRDefault="0006178E" w:rsidP="0006178E">
      <w:pPr>
        <w:pStyle w:val="Terminal"/>
      </w:pPr>
      <w:r>
        <w:t xml:space="preserve">440 330 40 </w:t>
      </w:r>
    </w:p>
    <w:p w14:paraId="30CCEBD5" w14:textId="77777777" w:rsidR="0006178E" w:rsidRDefault="0006178E" w:rsidP="0006178E">
      <w:pPr>
        <w:pStyle w:val="Terminal"/>
      </w:pPr>
      <w:r>
        <w:t>After call to clear, list must be empty:</w:t>
      </w:r>
    </w:p>
    <w:p w14:paraId="408012FC" w14:textId="77777777" w:rsidR="0006178E" w:rsidRDefault="0006178E" w:rsidP="0006178E">
      <w:pPr>
        <w:pStyle w:val="Terminal"/>
      </w:pPr>
    </w:p>
    <w:p w14:paraId="0C6527C4" w14:textId="77777777" w:rsidR="0006178E" w:rsidRDefault="0006178E" w:rsidP="0006178E">
      <w:pPr>
        <w:pStyle w:val="Terminal"/>
      </w:pPr>
      <w:r>
        <w:t xml:space="preserve">After three calls to </w:t>
      </w:r>
      <w:proofErr w:type="spellStart"/>
      <w:r>
        <w:t>push_back</w:t>
      </w:r>
      <w:proofErr w:type="spellEnd"/>
      <w:r>
        <w:t>, list must have: 331, 221, 111</w:t>
      </w:r>
    </w:p>
    <w:p w14:paraId="5A925423" w14:textId="1FB331FE" w:rsidR="0006178E" w:rsidRPr="00C62A8B" w:rsidRDefault="0006178E" w:rsidP="0006178E">
      <w:pPr>
        <w:pStyle w:val="Terminal"/>
      </w:pPr>
      <w:r>
        <w:t>331 221 111</w:t>
      </w:r>
      <w:bookmarkStart w:id="0" w:name="_GoBack"/>
      <w:bookmarkEnd w:id="0"/>
    </w:p>
    <w:sectPr w:rsidR="0006178E" w:rsidRPr="00C62A8B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41"/>
    <w:rsid w:val="0006178E"/>
    <w:rsid w:val="00093A3C"/>
    <w:rsid w:val="00157EDB"/>
    <w:rsid w:val="001C59EE"/>
    <w:rsid w:val="002156DA"/>
    <w:rsid w:val="00282B87"/>
    <w:rsid w:val="002D3B11"/>
    <w:rsid w:val="003C76E0"/>
    <w:rsid w:val="003F4F0F"/>
    <w:rsid w:val="004A00A6"/>
    <w:rsid w:val="005C4645"/>
    <w:rsid w:val="00732497"/>
    <w:rsid w:val="008472C1"/>
    <w:rsid w:val="009A1179"/>
    <w:rsid w:val="009E3445"/>
    <w:rsid w:val="00B2151C"/>
    <w:rsid w:val="00C62A8B"/>
    <w:rsid w:val="00C724A8"/>
    <w:rsid w:val="00D03041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00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33</TotalTime>
  <Pages>12</Pages>
  <Words>1776</Words>
  <Characters>10128</Characters>
  <Application>Microsoft Macintosh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Exercise B</vt:lpstr>
      <vt:lpstr>Exercise C</vt:lpstr>
    </vt:vector>
  </TitlesOfParts>
  <LinksUpToDate>false</LinksUpToDate>
  <CharactersWithSpaces>11881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2</cp:revision>
  <dcterms:created xsi:type="dcterms:W3CDTF">2016-01-21T16:47:00Z</dcterms:created>
  <dcterms:modified xsi:type="dcterms:W3CDTF">2016-01-29T00:28:00Z</dcterms:modified>
</cp:coreProperties>
</file>