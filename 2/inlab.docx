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E9A58" w14:textId="77777777" w:rsidR="00C62A8B" w:rsidRDefault="00C62A8B">
      <w:pPr>
        <w:rPr>
          <w:b/>
          <w:lang w:val="en-CA"/>
        </w:rPr>
      </w:pPr>
    </w:p>
    <w:p w14:paraId="0D93DD3E" w14:textId="77777777" w:rsidR="00C62A8B" w:rsidRDefault="00C62A8B">
      <w:pPr>
        <w:rPr>
          <w:b/>
          <w:lang w:val="en-CA"/>
        </w:rPr>
      </w:pPr>
    </w:p>
    <w:p w14:paraId="7C9B3AA2" w14:textId="77777777" w:rsidR="00C62A8B" w:rsidRDefault="00C62A8B">
      <w:pPr>
        <w:rPr>
          <w:b/>
          <w:lang w:val="en-CA"/>
        </w:rPr>
      </w:pPr>
    </w:p>
    <w:p w14:paraId="6A255202" w14:textId="77777777" w:rsidR="00C62A8B" w:rsidRDefault="00C62A8B">
      <w:pPr>
        <w:rPr>
          <w:b/>
          <w:lang w:val="en-CA"/>
        </w:rPr>
      </w:pPr>
    </w:p>
    <w:p w14:paraId="34C80BFE" w14:textId="77777777" w:rsidR="00C62A8B" w:rsidRDefault="00C62A8B">
      <w:pPr>
        <w:rPr>
          <w:b/>
          <w:lang w:val="en-CA"/>
        </w:rPr>
      </w:pPr>
    </w:p>
    <w:p w14:paraId="7980CD03" w14:textId="77777777" w:rsidR="00C62A8B" w:rsidRDefault="00C62A8B">
      <w:pPr>
        <w:rPr>
          <w:b/>
          <w:lang w:val="en-CA"/>
        </w:rPr>
      </w:pPr>
    </w:p>
    <w:p w14:paraId="5D45DFB4" w14:textId="77777777" w:rsidR="00C62A8B" w:rsidRDefault="00C62A8B">
      <w:pPr>
        <w:rPr>
          <w:b/>
          <w:lang w:val="en-CA"/>
        </w:rPr>
      </w:pPr>
    </w:p>
    <w:p w14:paraId="5CA3E0B8" w14:textId="77777777" w:rsidR="00C62A8B" w:rsidRDefault="00C62A8B">
      <w:pPr>
        <w:rPr>
          <w:b/>
          <w:lang w:val="en-CA"/>
        </w:rPr>
      </w:pPr>
    </w:p>
    <w:p w14:paraId="15F0D501" w14:textId="77777777" w:rsidR="00C62A8B" w:rsidRDefault="00C62A8B">
      <w:pPr>
        <w:rPr>
          <w:b/>
          <w:lang w:val="en-CA"/>
        </w:rPr>
      </w:pPr>
    </w:p>
    <w:p w14:paraId="532838E4" w14:textId="77777777" w:rsidR="00C62A8B" w:rsidRDefault="00C62A8B">
      <w:pPr>
        <w:rPr>
          <w:b/>
          <w:lang w:val="en-CA"/>
        </w:rPr>
      </w:pPr>
    </w:p>
    <w:p w14:paraId="491B5F24" w14:textId="77777777" w:rsidR="00C62A8B" w:rsidRDefault="00C62A8B">
      <w:pPr>
        <w:rPr>
          <w:b/>
          <w:lang w:val="en-CA"/>
        </w:rPr>
      </w:pPr>
    </w:p>
    <w:p w14:paraId="3A1DB987" w14:textId="77777777" w:rsidR="00C62A8B" w:rsidRDefault="00C62A8B">
      <w:pPr>
        <w:rPr>
          <w:b/>
          <w:lang w:val="en-CA"/>
        </w:rPr>
      </w:pPr>
    </w:p>
    <w:p w14:paraId="21633488" w14:textId="77777777" w:rsidR="00C62A8B" w:rsidRDefault="00C62A8B">
      <w:pPr>
        <w:rPr>
          <w:b/>
          <w:lang w:val="en-CA"/>
        </w:rPr>
      </w:pPr>
    </w:p>
    <w:p w14:paraId="75E2F9A1" w14:textId="77777777" w:rsidR="00C62A8B" w:rsidRDefault="00C62A8B">
      <w:pPr>
        <w:rPr>
          <w:b/>
          <w:lang w:val="en-CA"/>
        </w:rPr>
      </w:pPr>
    </w:p>
    <w:p w14:paraId="1F8F867C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6026F339" w14:textId="77777777" w:rsidR="00C62A8B" w:rsidRPr="00C62A8B" w:rsidRDefault="00687F86" w:rsidP="00C62A8B">
      <w:pPr>
        <w:ind w:left="1440"/>
        <w:rPr>
          <w:b/>
          <w:lang w:val="en-CA"/>
        </w:rPr>
      </w:pPr>
      <w:r>
        <w:rPr>
          <w:b/>
          <w:lang w:val="en-CA"/>
        </w:rPr>
        <w:t>Lab 2</w:t>
      </w:r>
    </w:p>
    <w:p w14:paraId="514DCA0B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 xml:space="preserve">: M. </w:t>
      </w:r>
      <w:proofErr w:type="spellStart"/>
      <w:r>
        <w:rPr>
          <w:lang w:val="en-CA"/>
        </w:rPr>
        <w:t>Moshirpour</w:t>
      </w:r>
      <w:proofErr w:type="spellEnd"/>
    </w:p>
    <w:p w14:paraId="304CD6E6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</w:p>
    <w:p w14:paraId="0EDCF34D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687F86">
        <w:rPr>
          <w:lang w:val="en-CA"/>
        </w:rPr>
        <w:t>: Jan 22</w:t>
      </w:r>
      <w:r>
        <w:rPr>
          <w:lang w:val="en-CA"/>
        </w:rPr>
        <w:t>, 2016</w:t>
      </w:r>
    </w:p>
    <w:p w14:paraId="4D6E77DC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1F9172E" w14:textId="77777777" w:rsidR="00C62A8B" w:rsidRDefault="00687F86" w:rsidP="00C62A8B">
      <w:pPr>
        <w:pStyle w:val="ExcerciseHeader"/>
        <w:rPr>
          <w:lang w:val="en-CA"/>
        </w:rPr>
      </w:pPr>
      <w:r>
        <w:rPr>
          <w:lang w:val="en-CA"/>
        </w:rPr>
        <w:lastRenderedPageBreak/>
        <w:t>Exercise A</w:t>
      </w:r>
    </w:p>
    <w:p w14:paraId="6BFAF488" w14:textId="77777777" w:rsidR="00C62A8B" w:rsidRDefault="00687F86" w:rsidP="00C62A8B">
      <w:pPr>
        <w:rPr>
          <w:lang w:val="en-CA"/>
        </w:rPr>
      </w:pPr>
      <w:r>
        <w:rPr>
          <w:lang w:val="en-CA"/>
        </w:rPr>
        <w:t>Triangle</w:t>
      </w:r>
      <w:r w:rsidR="00C62A8B">
        <w:rPr>
          <w:lang w:val="en-CA"/>
        </w:rPr>
        <w:t>.java</w:t>
      </w:r>
    </w:p>
    <w:p w14:paraId="158407C9" w14:textId="77777777" w:rsidR="00687F86" w:rsidRDefault="00687F86" w:rsidP="00687F86">
      <w:pPr>
        <w:pStyle w:val="Code"/>
      </w:pPr>
      <w:r>
        <w:t>public class Triangle {</w:t>
      </w:r>
    </w:p>
    <w:p w14:paraId="052B5F99" w14:textId="77777777" w:rsidR="00687F86" w:rsidRDefault="00687F86" w:rsidP="00687F86">
      <w:pPr>
        <w:pStyle w:val="Code"/>
      </w:pPr>
    </w:p>
    <w:p w14:paraId="6BFF1F2F" w14:textId="77777777" w:rsidR="00687F86" w:rsidRDefault="00687F86" w:rsidP="00687F86">
      <w:pPr>
        <w:pStyle w:val="Code"/>
      </w:pPr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gramStart"/>
      <w:r>
        <w:t>[][</w:t>
      </w:r>
      <w:proofErr w:type="gramEnd"/>
      <w:r>
        <w:t>] triangle;</w:t>
      </w:r>
    </w:p>
    <w:p w14:paraId="355C4D87" w14:textId="77777777" w:rsidR="00687F86" w:rsidRDefault="00687F86" w:rsidP="00687F86">
      <w:pPr>
        <w:pStyle w:val="Code"/>
      </w:pPr>
      <w:r>
        <w:t xml:space="preserve">    private </w:t>
      </w:r>
      <w:proofErr w:type="spellStart"/>
      <w:r>
        <w:t>int</w:t>
      </w:r>
      <w:proofErr w:type="spellEnd"/>
      <w:r>
        <w:t xml:space="preserve"> size;</w:t>
      </w:r>
    </w:p>
    <w:p w14:paraId="31170CD6" w14:textId="77777777" w:rsidR="00687F86" w:rsidRDefault="00687F86" w:rsidP="00687F86">
      <w:pPr>
        <w:pStyle w:val="Code"/>
      </w:pPr>
    </w:p>
    <w:p w14:paraId="5C542A95" w14:textId="77777777" w:rsidR="00687F86" w:rsidRDefault="00687F86" w:rsidP="00687F86">
      <w:pPr>
        <w:pStyle w:val="Code"/>
      </w:pPr>
      <w:r>
        <w:t xml:space="preserve">    </w:t>
      </w:r>
      <w:proofErr w:type="gramStart"/>
      <w:r>
        <w:t>Triangle(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23F282DA" w14:textId="77777777" w:rsidR="00687F86" w:rsidRDefault="00687F86" w:rsidP="00687F86">
      <w:pPr>
        <w:pStyle w:val="Code"/>
      </w:pPr>
      <w:r>
        <w:t xml:space="preserve">        //allocate array and fill it</w:t>
      </w:r>
    </w:p>
    <w:p w14:paraId="2992AE2D" w14:textId="77777777" w:rsidR="00687F86" w:rsidRDefault="00687F86" w:rsidP="00687F86">
      <w:pPr>
        <w:pStyle w:val="Code"/>
      </w:pPr>
      <w:r>
        <w:t xml:space="preserve">        size = n;</w:t>
      </w:r>
    </w:p>
    <w:p w14:paraId="7B30CB09" w14:textId="77777777" w:rsidR="00687F86" w:rsidRDefault="00687F86" w:rsidP="00687F86">
      <w:pPr>
        <w:pStyle w:val="Code"/>
      </w:pPr>
      <w:r>
        <w:t xml:space="preserve">        triangle = new </w:t>
      </w:r>
      <w:proofErr w:type="spellStart"/>
      <w:r>
        <w:t>int</w:t>
      </w:r>
      <w:proofErr w:type="spellEnd"/>
      <w:r>
        <w:t xml:space="preserve"> [n + </w:t>
      </w:r>
      <w:proofErr w:type="gramStart"/>
      <w:r>
        <w:t>1][</w:t>
      </w:r>
      <w:proofErr w:type="gramEnd"/>
      <w:r>
        <w:t>];</w:t>
      </w:r>
    </w:p>
    <w:p w14:paraId="19EA1E8B" w14:textId="77777777" w:rsidR="00687F86" w:rsidRDefault="00687F86" w:rsidP="00687F86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A28127" w14:textId="77777777" w:rsidR="00687F86" w:rsidRDefault="00687F86" w:rsidP="00687F86">
      <w:pPr>
        <w:pStyle w:val="Code"/>
      </w:pPr>
      <w:r>
        <w:t xml:space="preserve">            triangle[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6419A06" w14:textId="77777777" w:rsidR="00687F86" w:rsidRDefault="00687F86" w:rsidP="00687F86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>; j++) {</w:t>
      </w:r>
    </w:p>
    <w:p w14:paraId="1DBE9E64" w14:textId="77777777" w:rsidR="00687F86" w:rsidRDefault="00687F86" w:rsidP="00687F86">
      <w:pPr>
        <w:pStyle w:val="Code"/>
      </w:pPr>
      <w:r>
        <w:t xml:space="preserve">                if (j == 0 || j == </w:t>
      </w:r>
      <w:proofErr w:type="spellStart"/>
      <w:r>
        <w:t>i</w:t>
      </w:r>
      <w:proofErr w:type="spellEnd"/>
      <w:r>
        <w:t>)</w:t>
      </w:r>
    </w:p>
    <w:p w14:paraId="34CF1D5F" w14:textId="77777777" w:rsidR="00687F86" w:rsidRDefault="00687F86" w:rsidP="00687F86">
      <w:pPr>
        <w:pStyle w:val="Code"/>
      </w:pPr>
      <w:r>
        <w:t xml:space="preserve">                    triangle[</w:t>
      </w:r>
      <w:proofErr w:type="spellStart"/>
      <w:r>
        <w:t>i</w:t>
      </w:r>
      <w:proofErr w:type="spellEnd"/>
      <w:r>
        <w:t>][j] = 1;</w:t>
      </w:r>
    </w:p>
    <w:p w14:paraId="08A6A473" w14:textId="77777777" w:rsidR="00687F86" w:rsidRDefault="00687F86" w:rsidP="00687F86">
      <w:pPr>
        <w:pStyle w:val="Code"/>
      </w:pPr>
      <w:r>
        <w:t xml:space="preserve">                else</w:t>
      </w:r>
    </w:p>
    <w:p w14:paraId="7BFF8892" w14:textId="77777777" w:rsidR="00687F86" w:rsidRDefault="00687F86" w:rsidP="00687F86">
      <w:pPr>
        <w:pStyle w:val="Code"/>
      </w:pPr>
      <w:r>
        <w:t xml:space="preserve">                    triangle[</w:t>
      </w:r>
      <w:proofErr w:type="spellStart"/>
      <w:r>
        <w:t>i</w:t>
      </w:r>
      <w:proofErr w:type="spellEnd"/>
      <w:r>
        <w:t>][j] = triangle[i-</w:t>
      </w:r>
      <w:proofErr w:type="gramStart"/>
      <w:r>
        <w:t>1][</w:t>
      </w:r>
      <w:proofErr w:type="gramEnd"/>
      <w:r>
        <w:t>j-1] + triangle[i-1][j];</w:t>
      </w:r>
    </w:p>
    <w:p w14:paraId="15273D1B" w14:textId="77777777" w:rsidR="00687F86" w:rsidRDefault="00687F86" w:rsidP="00687F86">
      <w:pPr>
        <w:pStyle w:val="Code"/>
      </w:pPr>
      <w:r>
        <w:t xml:space="preserve">            }</w:t>
      </w:r>
    </w:p>
    <w:p w14:paraId="1D5FF639" w14:textId="77777777" w:rsidR="00687F86" w:rsidRDefault="00687F86" w:rsidP="00687F86">
      <w:pPr>
        <w:pStyle w:val="Code"/>
      </w:pPr>
      <w:r>
        <w:t xml:space="preserve">        }</w:t>
      </w:r>
    </w:p>
    <w:p w14:paraId="0575B224" w14:textId="77777777" w:rsidR="00687F86" w:rsidRDefault="00687F86" w:rsidP="00687F86">
      <w:pPr>
        <w:pStyle w:val="Code"/>
      </w:pPr>
      <w:r>
        <w:t xml:space="preserve">    }</w:t>
      </w:r>
    </w:p>
    <w:p w14:paraId="0F3FC2DB" w14:textId="77777777" w:rsidR="00687F86" w:rsidRDefault="00687F86" w:rsidP="00687F86">
      <w:pPr>
        <w:pStyle w:val="Code"/>
      </w:pPr>
    </w:p>
    <w:p w14:paraId="1C2312BE" w14:textId="77777777" w:rsidR="00687F86" w:rsidRDefault="00687F86" w:rsidP="00687F86">
      <w:pPr>
        <w:pStyle w:val="Code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>) {</w:t>
      </w:r>
    </w:p>
    <w:p w14:paraId="0892CBEF" w14:textId="77777777" w:rsidR="00687F86" w:rsidRDefault="00687F86" w:rsidP="00687F86">
      <w:pPr>
        <w:pStyle w:val="Code"/>
      </w:pPr>
      <w:r>
        <w:t xml:space="preserve">        return size;</w:t>
      </w:r>
    </w:p>
    <w:p w14:paraId="02A63930" w14:textId="77777777" w:rsidR="00687F86" w:rsidRDefault="00687F86" w:rsidP="00687F86">
      <w:pPr>
        <w:pStyle w:val="Code"/>
      </w:pPr>
      <w:r>
        <w:t xml:space="preserve">    }</w:t>
      </w:r>
    </w:p>
    <w:p w14:paraId="3DECA41B" w14:textId="77777777" w:rsidR="00687F86" w:rsidRDefault="00687F86" w:rsidP="00687F86">
      <w:pPr>
        <w:pStyle w:val="Code"/>
      </w:pPr>
      <w:r>
        <w:t xml:space="preserve">    public void </w:t>
      </w:r>
      <w:proofErr w:type="spellStart"/>
      <w:proofErr w:type="gramStart"/>
      <w:r>
        <w:t>printTriangle</w:t>
      </w:r>
      <w:proofErr w:type="spellEnd"/>
      <w:r>
        <w:t>(</w:t>
      </w:r>
      <w:proofErr w:type="gramEnd"/>
      <w:r>
        <w:t>) {</w:t>
      </w:r>
    </w:p>
    <w:p w14:paraId="3A606618" w14:textId="77777777" w:rsidR="00687F86" w:rsidRDefault="00687F86" w:rsidP="00687F86">
      <w:pPr>
        <w:pStyle w:val="Code"/>
      </w:pPr>
      <w:r>
        <w:t xml:space="preserve">        //print triangle to </w:t>
      </w:r>
      <w:proofErr w:type="spellStart"/>
      <w:r>
        <w:t>stdout</w:t>
      </w:r>
      <w:proofErr w:type="spellEnd"/>
    </w:p>
    <w:p w14:paraId="1F397FBC" w14:textId="77777777" w:rsidR="00687F86" w:rsidRDefault="00687F86" w:rsidP="00687F86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BE6210A" w14:textId="77777777" w:rsidR="00687F86" w:rsidRDefault="00687F86" w:rsidP="00687F86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>; j++)</w:t>
      </w:r>
    </w:p>
    <w:p w14:paraId="468E835B" w14:textId="77777777" w:rsidR="00687F86" w:rsidRDefault="00687F86" w:rsidP="00687F86">
      <w:pPr>
        <w:pStyle w:val="Code"/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((j == </w:t>
      </w:r>
      <w:proofErr w:type="gramStart"/>
      <w:r>
        <w:t>0 ?</w:t>
      </w:r>
      <w:proofErr w:type="gramEnd"/>
      <w:r>
        <w:t xml:space="preserve"> "</w:t>
      </w:r>
      <w:proofErr w:type="gramStart"/>
      <w:r>
        <w:t>" :</w:t>
      </w:r>
      <w:proofErr w:type="gramEnd"/>
      <w:r>
        <w:t xml:space="preserve"> " ") + "%d" + (j == </w:t>
      </w:r>
      <w:proofErr w:type="spellStart"/>
      <w:r>
        <w:t>i</w:t>
      </w:r>
      <w:proofErr w:type="spellEnd"/>
      <w:r>
        <w:t xml:space="preserve"> ? "\n</w:t>
      </w:r>
      <w:proofErr w:type="gramStart"/>
      <w:r>
        <w:t>" :</w:t>
      </w:r>
      <w:proofErr w:type="gramEnd"/>
      <w:r>
        <w:t xml:space="preserve"> ""), triangle[</w:t>
      </w:r>
      <w:proofErr w:type="spellStart"/>
      <w:r>
        <w:t>i</w:t>
      </w:r>
      <w:proofErr w:type="spellEnd"/>
      <w:r>
        <w:t>][j]);</w:t>
      </w:r>
    </w:p>
    <w:p w14:paraId="64520450" w14:textId="77777777" w:rsidR="00687F86" w:rsidRDefault="00687F86" w:rsidP="00687F86">
      <w:pPr>
        <w:pStyle w:val="Code"/>
      </w:pPr>
      <w:r>
        <w:t xml:space="preserve">    }</w:t>
      </w:r>
    </w:p>
    <w:p w14:paraId="397C4B21" w14:textId="77777777" w:rsidR="00687F86" w:rsidRDefault="00687F86" w:rsidP="00687F86">
      <w:pPr>
        <w:pStyle w:val="Code"/>
      </w:pPr>
      <w:r>
        <w:t xml:space="preserve">    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sumRows</w:t>
      </w:r>
      <w:proofErr w:type="spellEnd"/>
      <w:r>
        <w:t>() {</w:t>
      </w:r>
    </w:p>
    <w:p w14:paraId="705AF133" w14:textId="77777777" w:rsidR="00687F86" w:rsidRDefault="00687F86" w:rsidP="00687F86">
      <w:pPr>
        <w:pStyle w:val="Code"/>
      </w:pPr>
      <w:r>
        <w:t xml:space="preserve">        //array with the sum of each row</w:t>
      </w:r>
    </w:p>
    <w:p w14:paraId="6BE424EA" w14:textId="77777777" w:rsidR="00687F86" w:rsidRDefault="00687F86" w:rsidP="00687F86">
      <w:pPr>
        <w:pStyle w:val="Code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sum = new </w:t>
      </w:r>
      <w:proofErr w:type="spellStart"/>
      <w:r>
        <w:t>int</w:t>
      </w:r>
      <w:proofErr w:type="spellEnd"/>
      <w:r>
        <w:t>[size];</w:t>
      </w:r>
    </w:p>
    <w:p w14:paraId="2A691AB9" w14:textId="77777777" w:rsidR="00687F86" w:rsidRDefault="00687F86" w:rsidP="00687F86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D32EC79" w14:textId="77777777" w:rsidR="00687F86" w:rsidRDefault="00687F86" w:rsidP="00687F86">
      <w:pPr>
        <w:pStyle w:val="Code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rowSum</w:t>
      </w:r>
      <w:proofErr w:type="spellEnd"/>
      <w:r>
        <w:t xml:space="preserve"> = 0;</w:t>
      </w:r>
    </w:p>
    <w:p w14:paraId="45A69973" w14:textId="77777777" w:rsidR="00687F86" w:rsidRDefault="00687F86" w:rsidP="00687F86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>; j++)</w:t>
      </w:r>
    </w:p>
    <w:p w14:paraId="2359B329" w14:textId="77777777" w:rsidR="00687F86" w:rsidRDefault="00687F86" w:rsidP="00687F86">
      <w:pPr>
        <w:pStyle w:val="Code"/>
      </w:pPr>
      <w:r>
        <w:t xml:space="preserve">                </w:t>
      </w:r>
      <w:proofErr w:type="spellStart"/>
      <w:r>
        <w:t>rowSum</w:t>
      </w:r>
      <w:proofErr w:type="spellEnd"/>
      <w:r>
        <w:t xml:space="preserve"> += triangle[</w:t>
      </w:r>
      <w:proofErr w:type="spellStart"/>
      <w:r>
        <w:t>i</w:t>
      </w:r>
      <w:proofErr w:type="spellEnd"/>
      <w:r>
        <w:t>][j];</w:t>
      </w:r>
    </w:p>
    <w:p w14:paraId="433AF254" w14:textId="77777777" w:rsidR="00687F86" w:rsidRDefault="00687F86" w:rsidP="00687F86">
      <w:pPr>
        <w:pStyle w:val="Code"/>
      </w:pPr>
      <w:r>
        <w:t xml:space="preserve">            sum[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rowSum</w:t>
      </w:r>
      <w:proofErr w:type="spellEnd"/>
      <w:r>
        <w:t>;</w:t>
      </w:r>
    </w:p>
    <w:p w14:paraId="476F5077" w14:textId="77777777" w:rsidR="00687F86" w:rsidRDefault="00687F86" w:rsidP="00687F86">
      <w:pPr>
        <w:pStyle w:val="Code"/>
      </w:pPr>
      <w:r>
        <w:t xml:space="preserve">        }</w:t>
      </w:r>
    </w:p>
    <w:p w14:paraId="146EB7CE" w14:textId="77777777" w:rsidR="00687F86" w:rsidRDefault="00687F86" w:rsidP="00687F86">
      <w:pPr>
        <w:pStyle w:val="Code"/>
      </w:pPr>
      <w:r>
        <w:t xml:space="preserve">        return sum;</w:t>
      </w:r>
    </w:p>
    <w:p w14:paraId="768E13C1" w14:textId="77777777" w:rsidR="00687F86" w:rsidRDefault="00687F86" w:rsidP="00687F86">
      <w:pPr>
        <w:pStyle w:val="Code"/>
      </w:pPr>
      <w:r>
        <w:t xml:space="preserve">    }</w:t>
      </w:r>
    </w:p>
    <w:p w14:paraId="4398BC9D" w14:textId="77777777" w:rsidR="00687F86" w:rsidRDefault="00687F86" w:rsidP="00687F86">
      <w:pPr>
        <w:pStyle w:val="Code"/>
      </w:pPr>
      <w:r>
        <w:t xml:space="preserve">    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sumCols</w:t>
      </w:r>
      <w:proofErr w:type="spellEnd"/>
      <w:r>
        <w:t>() {</w:t>
      </w:r>
    </w:p>
    <w:p w14:paraId="5588A348" w14:textId="77777777" w:rsidR="00687F86" w:rsidRDefault="00687F86" w:rsidP="00687F86">
      <w:pPr>
        <w:pStyle w:val="Code"/>
      </w:pPr>
      <w:r>
        <w:t xml:space="preserve">        //array with the sum of each column</w:t>
      </w:r>
    </w:p>
    <w:p w14:paraId="75ECEF99" w14:textId="77777777" w:rsidR="00687F86" w:rsidRDefault="00687F86" w:rsidP="00687F86">
      <w:pPr>
        <w:pStyle w:val="Code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sum = new </w:t>
      </w:r>
      <w:proofErr w:type="spellStart"/>
      <w:r>
        <w:t>int</w:t>
      </w:r>
      <w:proofErr w:type="spellEnd"/>
      <w:r>
        <w:t>[size];</w:t>
      </w:r>
    </w:p>
    <w:p w14:paraId="1DB0B6BF" w14:textId="77777777" w:rsidR="00687F86" w:rsidRDefault="00687F86" w:rsidP="00687F86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sum)</w:t>
      </w:r>
    </w:p>
    <w:p w14:paraId="1F5F8219" w14:textId="77777777" w:rsidR="00687F86" w:rsidRDefault="00687F86" w:rsidP="00687F86">
      <w:pPr>
        <w:pStyle w:val="Code"/>
      </w:pPr>
      <w:r>
        <w:t xml:space="preserve">            sum[</w:t>
      </w:r>
      <w:proofErr w:type="spellStart"/>
      <w:r>
        <w:t>i</w:t>
      </w:r>
      <w:proofErr w:type="spellEnd"/>
      <w:r>
        <w:t>] = 0;</w:t>
      </w:r>
    </w:p>
    <w:p w14:paraId="2E0EC237" w14:textId="77777777" w:rsidR="00687F86" w:rsidRDefault="00687F86" w:rsidP="00687F86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73D7640" w14:textId="77777777" w:rsidR="00687F86" w:rsidRDefault="00687F86" w:rsidP="00687F86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>; j++)</w:t>
      </w:r>
    </w:p>
    <w:p w14:paraId="5BEE268D" w14:textId="77777777" w:rsidR="00687F86" w:rsidRDefault="00687F86" w:rsidP="00687F86">
      <w:pPr>
        <w:pStyle w:val="Code"/>
      </w:pPr>
      <w:r>
        <w:t xml:space="preserve">                sum[j] += triangle[</w:t>
      </w:r>
      <w:proofErr w:type="spellStart"/>
      <w:r>
        <w:t>i</w:t>
      </w:r>
      <w:proofErr w:type="spellEnd"/>
      <w:r>
        <w:t>][j];</w:t>
      </w:r>
    </w:p>
    <w:p w14:paraId="5A49DCFE" w14:textId="77777777" w:rsidR="00687F86" w:rsidRDefault="00687F86" w:rsidP="00687F86">
      <w:pPr>
        <w:pStyle w:val="Code"/>
      </w:pPr>
      <w:r>
        <w:t xml:space="preserve">        return sum;</w:t>
      </w:r>
    </w:p>
    <w:p w14:paraId="5EAFDA15" w14:textId="77777777" w:rsidR="00687F86" w:rsidRDefault="00687F86" w:rsidP="00687F86">
      <w:pPr>
        <w:pStyle w:val="Code"/>
      </w:pPr>
      <w:r>
        <w:t xml:space="preserve">    }</w:t>
      </w:r>
    </w:p>
    <w:p w14:paraId="1B4E415B" w14:textId="77777777" w:rsidR="00687F86" w:rsidRDefault="00687F86" w:rsidP="00687F86">
      <w:pPr>
        <w:pStyle w:val="Code"/>
      </w:pPr>
    </w:p>
    <w:p w14:paraId="242DFEDA" w14:textId="77777777" w:rsidR="00687F86" w:rsidRDefault="00687F86" w:rsidP="00687F86">
      <w:pPr>
        <w:pStyle w:val="Code"/>
      </w:pPr>
    </w:p>
    <w:p w14:paraId="1396ACEB" w14:textId="77777777" w:rsidR="00687F86" w:rsidRDefault="00687F86" w:rsidP="00687F86">
      <w:pPr>
        <w:pStyle w:val="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6745DEF" w14:textId="77777777" w:rsidR="00687F86" w:rsidRDefault="00687F86" w:rsidP="00687F86">
      <w:pPr>
        <w:pStyle w:val="Code"/>
      </w:pPr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&lt; 1 ) {</w:t>
      </w:r>
    </w:p>
    <w:p w14:paraId="094453E6" w14:textId="77777777" w:rsidR="00687F86" w:rsidRDefault="00687F86" w:rsidP="00687F86">
      <w:pPr>
        <w:pStyle w:val="Code"/>
      </w:pPr>
      <w:r>
        <w:t xml:space="preserve">            </w:t>
      </w:r>
      <w:proofErr w:type="spellStart"/>
      <w:r>
        <w:t>System.err.println</w:t>
      </w:r>
      <w:proofErr w:type="spellEnd"/>
      <w:r>
        <w:t>("ERROR: No integer argument.");</w:t>
      </w:r>
    </w:p>
    <w:p w14:paraId="1D534944" w14:textId="77777777" w:rsidR="00687F86" w:rsidRDefault="00687F86" w:rsidP="00687F86">
      <w:pPr>
        <w:pStyle w:val="Code"/>
      </w:pPr>
      <w:r>
        <w:t xml:space="preserve">            </w:t>
      </w:r>
      <w:proofErr w:type="spellStart"/>
      <w:r>
        <w:t>System.exit</w:t>
      </w:r>
      <w:proofErr w:type="spellEnd"/>
      <w:r>
        <w:t>(1);</w:t>
      </w:r>
    </w:p>
    <w:p w14:paraId="1F2E7DB6" w14:textId="77777777" w:rsidR="00687F86" w:rsidRDefault="00687F86" w:rsidP="00687F86">
      <w:pPr>
        <w:pStyle w:val="Code"/>
      </w:pPr>
      <w:r>
        <w:t xml:space="preserve">        }</w:t>
      </w:r>
    </w:p>
    <w:p w14:paraId="559977F2" w14:textId="77777777" w:rsidR="00687F86" w:rsidRDefault="00687F86" w:rsidP="00687F86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args</w:t>
      </w:r>
      <w:proofErr w:type="spellEnd"/>
      <w:r>
        <w:t>[0</w:t>
      </w:r>
      <w:proofErr w:type="gramStart"/>
      <w:r>
        <w:t>].length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B9B6E08" w14:textId="77777777" w:rsidR="00687F86" w:rsidRDefault="00687F86" w:rsidP="00687F86">
      <w:pPr>
        <w:pStyle w:val="Code"/>
      </w:pPr>
      <w:r>
        <w:t xml:space="preserve">            if </w:t>
      </w:r>
      <w:proofErr w:type="gramStart"/>
      <w:r>
        <w:t>(!</w:t>
      </w:r>
      <w:proofErr w:type="spellStart"/>
      <w:r>
        <w:t>Character.isDigit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[0].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))) {</w:t>
      </w:r>
    </w:p>
    <w:p w14:paraId="14D9110F" w14:textId="77777777" w:rsidR="00687F86" w:rsidRDefault="00687F86" w:rsidP="00687F86">
      <w:pPr>
        <w:pStyle w:val="Code"/>
      </w:pPr>
      <w:r>
        <w:t xml:space="preserve">                </w:t>
      </w:r>
      <w:proofErr w:type="spellStart"/>
      <w:r>
        <w:t>System.err.println</w:t>
      </w:r>
      <w:proofErr w:type="spellEnd"/>
      <w:r>
        <w:t>("ERROR: Argument is not an integer.");</w:t>
      </w:r>
    </w:p>
    <w:p w14:paraId="66703281" w14:textId="77777777" w:rsidR="00687F86" w:rsidRDefault="00687F86" w:rsidP="00687F86">
      <w:pPr>
        <w:pStyle w:val="Code"/>
      </w:pPr>
      <w:r>
        <w:t xml:space="preserve">                </w:t>
      </w:r>
      <w:proofErr w:type="spellStart"/>
      <w:r>
        <w:t>System.exit</w:t>
      </w:r>
      <w:proofErr w:type="spellEnd"/>
      <w:r>
        <w:t>(1);</w:t>
      </w:r>
    </w:p>
    <w:p w14:paraId="794E78B2" w14:textId="77777777" w:rsidR="00687F86" w:rsidRDefault="00687F86" w:rsidP="00687F86">
      <w:pPr>
        <w:pStyle w:val="Code"/>
      </w:pPr>
      <w:r>
        <w:t xml:space="preserve">            }</w:t>
      </w:r>
    </w:p>
    <w:p w14:paraId="52792BD7" w14:textId="77777777" w:rsidR="00687F86" w:rsidRDefault="00687F86" w:rsidP="00687F86">
      <w:pPr>
        <w:pStyle w:val="Code"/>
      </w:pPr>
      <w:r>
        <w:t xml:space="preserve">        }</w:t>
      </w:r>
    </w:p>
    <w:p w14:paraId="0D93B598" w14:textId="77777777" w:rsidR="00687F86" w:rsidRDefault="00687F86" w:rsidP="00687F86">
      <w:pPr>
        <w:pStyle w:val="Code"/>
      </w:pPr>
    </w:p>
    <w:p w14:paraId="76AA3D91" w14:textId="77777777" w:rsidR="00687F86" w:rsidRDefault="00687F86" w:rsidP="00687F86">
      <w:pPr>
        <w:pStyle w:val="Code"/>
      </w:pPr>
      <w:r>
        <w:t xml:space="preserve">        Triangle </w:t>
      </w:r>
      <w:proofErr w:type="spellStart"/>
      <w:r>
        <w:t>pt</w:t>
      </w:r>
      <w:proofErr w:type="spellEnd"/>
      <w:r>
        <w:t xml:space="preserve"> = new Triangle(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7C08CA19" w14:textId="77777777" w:rsidR="00687F86" w:rsidRDefault="00687F86" w:rsidP="00687F86">
      <w:pPr>
        <w:pStyle w:val="Code"/>
      </w:pPr>
      <w:r>
        <w:t xml:space="preserve">        </w:t>
      </w:r>
      <w:proofErr w:type="spellStart"/>
      <w:proofErr w:type="gramStart"/>
      <w:r>
        <w:t>pt.printTriangle</w:t>
      </w:r>
      <w:proofErr w:type="spellEnd"/>
      <w:proofErr w:type="gramEnd"/>
      <w:r>
        <w:t>();</w:t>
      </w:r>
    </w:p>
    <w:p w14:paraId="783E2CF8" w14:textId="77777777" w:rsidR="00687F86" w:rsidRDefault="00687F86" w:rsidP="00687F86">
      <w:pPr>
        <w:pStyle w:val="Code"/>
      </w:pPr>
    </w:p>
    <w:p w14:paraId="04502B18" w14:textId="77777777" w:rsidR="00687F86" w:rsidRDefault="00687F86" w:rsidP="00687F86">
      <w:pPr>
        <w:pStyle w:val="Code"/>
      </w:pPr>
      <w:r>
        <w:t xml:space="preserve">       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sum_rows</w:t>
      </w:r>
      <w:proofErr w:type="spellEnd"/>
      <w:r>
        <w:t xml:space="preserve"> = </w:t>
      </w:r>
      <w:proofErr w:type="spellStart"/>
      <w:proofErr w:type="gramStart"/>
      <w:r>
        <w:t>pt.sumRows</w:t>
      </w:r>
      <w:proofErr w:type="spellEnd"/>
      <w:proofErr w:type="gramEnd"/>
      <w:r>
        <w:t>();</w:t>
      </w:r>
    </w:p>
    <w:p w14:paraId="1291FB15" w14:textId="77777777" w:rsidR="00687F86" w:rsidRDefault="00687F86" w:rsidP="00687F86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the sum of rows:");</w:t>
      </w:r>
    </w:p>
    <w:p w14:paraId="055A136C" w14:textId="77777777" w:rsidR="00687F86" w:rsidRDefault="00687F86" w:rsidP="00687F86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BA7D1F3" w14:textId="77777777" w:rsidR="00687F86" w:rsidRDefault="00687F86" w:rsidP="00687F86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sum_rows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2E4E91" w14:textId="77777777" w:rsidR="00687F86" w:rsidRDefault="00687F86" w:rsidP="00687F86">
      <w:pPr>
        <w:pStyle w:val="Code"/>
      </w:pPr>
    </w:p>
    <w:p w14:paraId="2B88CABF" w14:textId="77777777" w:rsidR="00687F86" w:rsidRDefault="00687F86" w:rsidP="00687F86">
      <w:pPr>
        <w:pStyle w:val="Code"/>
      </w:pPr>
      <w:r>
        <w:t xml:space="preserve">       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sum_cols</w:t>
      </w:r>
      <w:proofErr w:type="spellEnd"/>
      <w:r>
        <w:t xml:space="preserve"> = </w:t>
      </w:r>
      <w:proofErr w:type="spellStart"/>
      <w:proofErr w:type="gramStart"/>
      <w:r>
        <w:t>pt.sumCols</w:t>
      </w:r>
      <w:proofErr w:type="spellEnd"/>
      <w:proofErr w:type="gramEnd"/>
      <w:r>
        <w:t>();</w:t>
      </w:r>
    </w:p>
    <w:p w14:paraId="39D6D276" w14:textId="77777777" w:rsidR="00687F86" w:rsidRDefault="00687F86" w:rsidP="00687F86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are the sum of columns:");</w:t>
      </w:r>
    </w:p>
    <w:p w14:paraId="0154C0E1" w14:textId="77777777" w:rsidR="00687F86" w:rsidRDefault="00687F86" w:rsidP="00687F86">
      <w:pPr>
        <w:pStyle w:val="Code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B781A35" w14:textId="77777777" w:rsidR="00687F86" w:rsidRDefault="00687F86" w:rsidP="00687F86">
      <w:pPr>
        <w:pStyle w:val="Code"/>
      </w:pPr>
      <w:r>
        <w:t xml:space="preserve">            </w:t>
      </w:r>
      <w:proofErr w:type="spellStart"/>
      <w:r>
        <w:t>System.out.printf</w:t>
      </w:r>
      <w:proofErr w:type="spellEnd"/>
      <w:proofErr w:type="gramStart"/>
      <w:r>
        <w:t>( "</w:t>
      </w:r>
      <w:proofErr w:type="gramEnd"/>
      <w:r>
        <w:t xml:space="preserve">%-5d", </w:t>
      </w:r>
      <w:proofErr w:type="spellStart"/>
      <w:r>
        <w:t>sum_cols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922C03" w14:textId="77777777" w:rsidR="00687F86" w:rsidRDefault="00687F86" w:rsidP="00687F86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7AF3C61" w14:textId="77777777" w:rsidR="00687F86" w:rsidRDefault="00687F86" w:rsidP="00687F86">
      <w:pPr>
        <w:pStyle w:val="Code"/>
      </w:pPr>
      <w:r>
        <w:t xml:space="preserve">    }</w:t>
      </w:r>
    </w:p>
    <w:p w14:paraId="58AC29C2" w14:textId="77777777" w:rsidR="00687F86" w:rsidRDefault="00687F86" w:rsidP="00687F86">
      <w:pPr>
        <w:pStyle w:val="Code"/>
      </w:pPr>
    </w:p>
    <w:p w14:paraId="5FCACD1E" w14:textId="77777777" w:rsidR="00C62A8B" w:rsidRDefault="00687F86" w:rsidP="00C62A8B">
      <w:pPr>
        <w:pStyle w:val="Code"/>
      </w:pPr>
      <w:r>
        <w:t>}</w:t>
      </w:r>
    </w:p>
    <w:p w14:paraId="022BE958" w14:textId="77777777" w:rsidR="00C62A8B" w:rsidRDefault="00C62A8B" w:rsidP="00C62A8B">
      <w:r>
        <w:t>Terminal Output</w:t>
      </w:r>
    </w:p>
    <w:p w14:paraId="69A38898" w14:textId="77777777" w:rsidR="00687F86" w:rsidRDefault="00687F86" w:rsidP="00687F86">
      <w:pPr>
        <w:pStyle w:val="Terminal"/>
      </w:pPr>
      <w:r>
        <w:t>Mitchell@ttys000 09:10 {0} [</w:t>
      </w:r>
      <w:proofErr w:type="gramStart"/>
      <w:r>
        <w:t>2]$</w:t>
      </w:r>
      <w:proofErr w:type="gramEnd"/>
      <w:r>
        <w:t xml:space="preserve"> java Triangle 12</w:t>
      </w:r>
    </w:p>
    <w:p w14:paraId="41BC0ED4" w14:textId="77777777" w:rsidR="00687F86" w:rsidRDefault="00687F86" w:rsidP="00687F86">
      <w:pPr>
        <w:pStyle w:val="Terminal"/>
      </w:pPr>
      <w:r>
        <w:t>1</w:t>
      </w:r>
    </w:p>
    <w:p w14:paraId="6691C32A" w14:textId="77777777" w:rsidR="00687F86" w:rsidRDefault="00687F86" w:rsidP="00687F86">
      <w:pPr>
        <w:pStyle w:val="Terminal"/>
      </w:pPr>
      <w:r>
        <w:t>1 1</w:t>
      </w:r>
    </w:p>
    <w:p w14:paraId="00F90E89" w14:textId="77777777" w:rsidR="00687F86" w:rsidRDefault="00687F86" w:rsidP="00687F86">
      <w:pPr>
        <w:pStyle w:val="Terminal"/>
      </w:pPr>
      <w:r>
        <w:t>1 2 1</w:t>
      </w:r>
    </w:p>
    <w:p w14:paraId="6DAF3CF0" w14:textId="77777777" w:rsidR="00687F86" w:rsidRDefault="00687F86" w:rsidP="00687F86">
      <w:pPr>
        <w:pStyle w:val="Terminal"/>
      </w:pPr>
      <w:r>
        <w:t>1 3 3 1</w:t>
      </w:r>
    </w:p>
    <w:p w14:paraId="76C1B29B" w14:textId="77777777" w:rsidR="00687F86" w:rsidRDefault="00687F86" w:rsidP="00687F86">
      <w:pPr>
        <w:pStyle w:val="Terminal"/>
      </w:pPr>
      <w:r>
        <w:t>1 4 6 4 1</w:t>
      </w:r>
    </w:p>
    <w:p w14:paraId="7FEDCD94" w14:textId="77777777" w:rsidR="00687F86" w:rsidRDefault="00687F86" w:rsidP="00687F86">
      <w:pPr>
        <w:pStyle w:val="Terminal"/>
      </w:pPr>
      <w:r>
        <w:t>1 5 10 10 5 1</w:t>
      </w:r>
    </w:p>
    <w:p w14:paraId="60F4AEE9" w14:textId="77777777" w:rsidR="00687F86" w:rsidRDefault="00687F86" w:rsidP="00687F86">
      <w:pPr>
        <w:pStyle w:val="Terminal"/>
      </w:pPr>
      <w:r>
        <w:t>1 6 15 20 15 6 1</w:t>
      </w:r>
    </w:p>
    <w:p w14:paraId="25E6FC22" w14:textId="77777777" w:rsidR="00687F86" w:rsidRDefault="00687F86" w:rsidP="00687F86">
      <w:pPr>
        <w:pStyle w:val="Terminal"/>
      </w:pPr>
      <w:r>
        <w:t>1 7 21 35 35 21 7 1</w:t>
      </w:r>
    </w:p>
    <w:p w14:paraId="296375E0" w14:textId="77777777" w:rsidR="00687F86" w:rsidRDefault="00687F86" w:rsidP="00687F86">
      <w:pPr>
        <w:pStyle w:val="Terminal"/>
      </w:pPr>
      <w:r>
        <w:t>1 8 28 56 70 56 28 8 1</w:t>
      </w:r>
    </w:p>
    <w:p w14:paraId="67ADDDD3" w14:textId="77777777" w:rsidR="00687F86" w:rsidRDefault="00687F86" w:rsidP="00687F86">
      <w:pPr>
        <w:pStyle w:val="Terminal"/>
      </w:pPr>
      <w:r>
        <w:t>1 9 36 84 126 126 84 36 9 1</w:t>
      </w:r>
    </w:p>
    <w:p w14:paraId="1423E47C" w14:textId="77777777" w:rsidR="00687F86" w:rsidRDefault="00687F86" w:rsidP="00687F86">
      <w:pPr>
        <w:pStyle w:val="Terminal"/>
      </w:pPr>
      <w:r>
        <w:t>1 10 45 120 210 252 210 120 45 10 1</w:t>
      </w:r>
    </w:p>
    <w:p w14:paraId="4001340D" w14:textId="77777777" w:rsidR="00687F86" w:rsidRDefault="00687F86" w:rsidP="00687F86">
      <w:pPr>
        <w:pStyle w:val="Terminal"/>
      </w:pPr>
      <w:r>
        <w:t>1 11 55 165 330 462 462 330 165 55 11 1</w:t>
      </w:r>
    </w:p>
    <w:p w14:paraId="0936A9BF" w14:textId="77777777" w:rsidR="00687F86" w:rsidRDefault="00687F86" w:rsidP="00687F86">
      <w:pPr>
        <w:pStyle w:val="Terminal"/>
      </w:pPr>
    </w:p>
    <w:p w14:paraId="111AC1C2" w14:textId="77777777" w:rsidR="00687F86" w:rsidRDefault="00687F86" w:rsidP="00687F86">
      <w:pPr>
        <w:pStyle w:val="Terminal"/>
      </w:pPr>
      <w:r>
        <w:t xml:space="preserve">Here </w:t>
      </w:r>
      <w:proofErr w:type="gramStart"/>
      <w:r>
        <w:t>are</w:t>
      </w:r>
      <w:proofErr w:type="gramEnd"/>
      <w:r>
        <w:t xml:space="preserve"> the sum of rows:</w:t>
      </w:r>
    </w:p>
    <w:p w14:paraId="4A87D9E3" w14:textId="77777777" w:rsidR="00687F86" w:rsidRDefault="00687F86" w:rsidP="00687F86">
      <w:pPr>
        <w:pStyle w:val="Terminal"/>
      </w:pPr>
      <w:r>
        <w:t>1</w:t>
      </w:r>
    </w:p>
    <w:p w14:paraId="58BEABF6" w14:textId="77777777" w:rsidR="00687F86" w:rsidRDefault="00687F86" w:rsidP="00687F86">
      <w:pPr>
        <w:pStyle w:val="Terminal"/>
      </w:pPr>
      <w:r>
        <w:t>2</w:t>
      </w:r>
    </w:p>
    <w:p w14:paraId="25D7D5AF" w14:textId="77777777" w:rsidR="00687F86" w:rsidRDefault="00687F86" w:rsidP="00687F86">
      <w:pPr>
        <w:pStyle w:val="Terminal"/>
      </w:pPr>
      <w:r>
        <w:t>4</w:t>
      </w:r>
    </w:p>
    <w:p w14:paraId="642D61D4" w14:textId="77777777" w:rsidR="00687F86" w:rsidRDefault="00687F86" w:rsidP="00687F86">
      <w:pPr>
        <w:pStyle w:val="Terminal"/>
      </w:pPr>
      <w:r>
        <w:t>8</w:t>
      </w:r>
    </w:p>
    <w:p w14:paraId="3C0EF841" w14:textId="77777777" w:rsidR="00687F86" w:rsidRDefault="00687F86" w:rsidP="00687F86">
      <w:pPr>
        <w:pStyle w:val="Terminal"/>
      </w:pPr>
      <w:r>
        <w:t>16</w:t>
      </w:r>
    </w:p>
    <w:p w14:paraId="2556A138" w14:textId="77777777" w:rsidR="00687F86" w:rsidRDefault="00687F86" w:rsidP="00687F86">
      <w:pPr>
        <w:pStyle w:val="Terminal"/>
      </w:pPr>
      <w:r>
        <w:t>32</w:t>
      </w:r>
    </w:p>
    <w:p w14:paraId="07739F63" w14:textId="77777777" w:rsidR="00687F86" w:rsidRDefault="00687F86" w:rsidP="00687F86">
      <w:pPr>
        <w:pStyle w:val="Terminal"/>
      </w:pPr>
      <w:r>
        <w:t>64</w:t>
      </w:r>
    </w:p>
    <w:p w14:paraId="79B65BB9" w14:textId="77777777" w:rsidR="00687F86" w:rsidRDefault="00687F86" w:rsidP="00687F86">
      <w:pPr>
        <w:pStyle w:val="Terminal"/>
      </w:pPr>
      <w:r>
        <w:t>128</w:t>
      </w:r>
    </w:p>
    <w:p w14:paraId="63E9C257" w14:textId="77777777" w:rsidR="00687F86" w:rsidRDefault="00687F86" w:rsidP="00687F86">
      <w:pPr>
        <w:pStyle w:val="Terminal"/>
      </w:pPr>
      <w:r>
        <w:t>256</w:t>
      </w:r>
    </w:p>
    <w:p w14:paraId="19D16072" w14:textId="77777777" w:rsidR="00687F86" w:rsidRDefault="00687F86" w:rsidP="00687F86">
      <w:pPr>
        <w:pStyle w:val="Terminal"/>
      </w:pPr>
      <w:r>
        <w:t>512</w:t>
      </w:r>
    </w:p>
    <w:p w14:paraId="106DAAEB" w14:textId="77777777" w:rsidR="00687F86" w:rsidRDefault="00687F86" w:rsidP="00687F86">
      <w:pPr>
        <w:pStyle w:val="Terminal"/>
      </w:pPr>
      <w:r>
        <w:t>1024</w:t>
      </w:r>
    </w:p>
    <w:p w14:paraId="5A42A102" w14:textId="77777777" w:rsidR="00687F86" w:rsidRDefault="00687F86" w:rsidP="00687F86">
      <w:pPr>
        <w:pStyle w:val="Terminal"/>
      </w:pPr>
      <w:r>
        <w:t>2048</w:t>
      </w:r>
    </w:p>
    <w:p w14:paraId="4927A6F0" w14:textId="77777777" w:rsidR="00687F86" w:rsidRDefault="00687F86" w:rsidP="00687F86">
      <w:pPr>
        <w:pStyle w:val="Terminal"/>
      </w:pPr>
    </w:p>
    <w:p w14:paraId="113C1D88" w14:textId="77777777" w:rsidR="00687F86" w:rsidRDefault="00687F86" w:rsidP="00687F86">
      <w:pPr>
        <w:pStyle w:val="Terminal"/>
      </w:pPr>
      <w:r>
        <w:t xml:space="preserve">Here </w:t>
      </w:r>
      <w:proofErr w:type="gramStart"/>
      <w:r>
        <w:t>are</w:t>
      </w:r>
      <w:proofErr w:type="gramEnd"/>
      <w:r>
        <w:t xml:space="preserve"> the sum of columns:</w:t>
      </w:r>
    </w:p>
    <w:p w14:paraId="4A45A3CD" w14:textId="77777777" w:rsidR="00C62A8B" w:rsidRPr="00C62A8B" w:rsidRDefault="00687F86" w:rsidP="00687F86">
      <w:pPr>
        <w:pStyle w:val="Terminal"/>
      </w:pPr>
      <w:r>
        <w:t xml:space="preserve">12   66   </w:t>
      </w:r>
      <w:proofErr w:type="gramStart"/>
      <w:r>
        <w:t>220  495</w:t>
      </w:r>
      <w:proofErr w:type="gramEnd"/>
      <w:r>
        <w:t xml:space="preserve">  792  924  792  495  220  66   12   1</w:t>
      </w:r>
      <w:bookmarkStart w:id="0" w:name="_GoBack"/>
      <w:bookmarkEnd w:id="0"/>
    </w:p>
    <w:sectPr w:rsidR="00C62A8B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86"/>
    <w:rsid w:val="00093A3C"/>
    <w:rsid w:val="00157EDB"/>
    <w:rsid w:val="002156DA"/>
    <w:rsid w:val="00282B87"/>
    <w:rsid w:val="003C76E0"/>
    <w:rsid w:val="005C4645"/>
    <w:rsid w:val="00687F86"/>
    <w:rsid w:val="008472C1"/>
    <w:rsid w:val="009A1179"/>
    <w:rsid w:val="009E3445"/>
    <w:rsid w:val="00B2151C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0B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2</TotalTime>
  <Pages>4</Pages>
  <Words>449</Words>
  <Characters>2560</Characters>
  <Application>Microsoft Macintosh Word</Application>
  <DocSecurity>0</DocSecurity>
  <Lines>21</Lines>
  <Paragraphs>6</Paragraphs>
  <ScaleCrop>false</ScaleCrop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1</cp:revision>
  <dcterms:created xsi:type="dcterms:W3CDTF">2016-01-21T16:07:00Z</dcterms:created>
  <dcterms:modified xsi:type="dcterms:W3CDTF">2016-01-21T16:10:00Z</dcterms:modified>
</cp:coreProperties>
</file>