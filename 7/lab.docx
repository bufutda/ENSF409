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3D01F" w14:textId="77777777" w:rsidR="00C62A8B" w:rsidRDefault="00C62A8B">
      <w:pPr>
        <w:rPr>
          <w:b/>
          <w:lang w:val="en-CA"/>
        </w:rPr>
      </w:pPr>
    </w:p>
    <w:p w14:paraId="20B41BC4" w14:textId="77777777" w:rsidR="00C62A8B" w:rsidRDefault="00C62A8B">
      <w:pPr>
        <w:rPr>
          <w:b/>
          <w:lang w:val="en-CA"/>
        </w:rPr>
      </w:pPr>
    </w:p>
    <w:p w14:paraId="3899F443" w14:textId="77777777" w:rsidR="00C62A8B" w:rsidRDefault="00C62A8B">
      <w:pPr>
        <w:rPr>
          <w:b/>
          <w:lang w:val="en-CA"/>
        </w:rPr>
      </w:pPr>
    </w:p>
    <w:p w14:paraId="053C81D0" w14:textId="77777777" w:rsidR="00C62A8B" w:rsidRDefault="00C62A8B">
      <w:pPr>
        <w:rPr>
          <w:b/>
          <w:lang w:val="en-CA"/>
        </w:rPr>
      </w:pPr>
    </w:p>
    <w:p w14:paraId="7D4CC95F" w14:textId="77777777" w:rsidR="00C62A8B" w:rsidRDefault="00C62A8B">
      <w:pPr>
        <w:rPr>
          <w:b/>
          <w:lang w:val="en-CA"/>
        </w:rPr>
      </w:pPr>
    </w:p>
    <w:p w14:paraId="05D6464A" w14:textId="77777777" w:rsidR="00C62A8B" w:rsidRDefault="00C62A8B">
      <w:pPr>
        <w:rPr>
          <w:b/>
          <w:lang w:val="en-CA"/>
        </w:rPr>
      </w:pPr>
    </w:p>
    <w:p w14:paraId="08533344" w14:textId="77777777" w:rsidR="00C62A8B" w:rsidRDefault="00C62A8B">
      <w:pPr>
        <w:rPr>
          <w:b/>
          <w:lang w:val="en-CA"/>
        </w:rPr>
      </w:pPr>
    </w:p>
    <w:p w14:paraId="7AE27BE2" w14:textId="77777777" w:rsidR="00C62A8B" w:rsidRDefault="00C62A8B">
      <w:pPr>
        <w:rPr>
          <w:b/>
          <w:lang w:val="en-CA"/>
        </w:rPr>
      </w:pPr>
    </w:p>
    <w:p w14:paraId="5DB7988B" w14:textId="77777777" w:rsidR="00C62A8B" w:rsidRDefault="00C62A8B">
      <w:pPr>
        <w:rPr>
          <w:b/>
          <w:lang w:val="en-CA"/>
        </w:rPr>
      </w:pPr>
    </w:p>
    <w:p w14:paraId="6763E7AF" w14:textId="77777777" w:rsidR="00C62A8B" w:rsidRDefault="00C62A8B">
      <w:pPr>
        <w:rPr>
          <w:b/>
          <w:lang w:val="en-CA"/>
        </w:rPr>
      </w:pPr>
    </w:p>
    <w:p w14:paraId="7EBC0095" w14:textId="77777777" w:rsidR="00C62A8B" w:rsidRDefault="00C62A8B">
      <w:pPr>
        <w:rPr>
          <w:b/>
          <w:lang w:val="en-CA"/>
        </w:rPr>
      </w:pPr>
    </w:p>
    <w:p w14:paraId="0D6F566F" w14:textId="77777777" w:rsidR="00C62A8B" w:rsidRDefault="00C62A8B">
      <w:pPr>
        <w:rPr>
          <w:b/>
          <w:lang w:val="en-CA"/>
        </w:rPr>
      </w:pPr>
    </w:p>
    <w:p w14:paraId="03538F02" w14:textId="77777777" w:rsidR="00C62A8B" w:rsidRDefault="00C62A8B">
      <w:pPr>
        <w:rPr>
          <w:b/>
          <w:lang w:val="en-CA"/>
        </w:rPr>
      </w:pPr>
    </w:p>
    <w:p w14:paraId="37A1F96C" w14:textId="77777777" w:rsidR="00C62A8B" w:rsidRDefault="00C62A8B">
      <w:pPr>
        <w:rPr>
          <w:b/>
          <w:lang w:val="en-CA"/>
        </w:rPr>
      </w:pPr>
    </w:p>
    <w:p w14:paraId="5BEA78D4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4D2A50A1" w14:textId="77777777" w:rsidR="00C62A8B" w:rsidRPr="00C62A8B" w:rsidRDefault="00F5785F" w:rsidP="00C62A8B">
      <w:pPr>
        <w:ind w:left="1440"/>
        <w:rPr>
          <w:b/>
          <w:lang w:val="en-CA"/>
        </w:rPr>
      </w:pPr>
      <w:r>
        <w:rPr>
          <w:b/>
          <w:lang w:val="en-CA"/>
        </w:rPr>
        <w:t>Lab 7</w:t>
      </w:r>
    </w:p>
    <w:p w14:paraId="6B6414BD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>: M. Moshirpour</w:t>
      </w:r>
    </w:p>
    <w:p w14:paraId="797C9835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3BE82BB4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F5785F">
        <w:rPr>
          <w:lang w:val="en-CA"/>
        </w:rPr>
        <w:t>: March 11</w:t>
      </w:r>
      <w:r>
        <w:rPr>
          <w:lang w:val="en-CA"/>
        </w:rPr>
        <w:t>, 2016</w:t>
      </w:r>
    </w:p>
    <w:p w14:paraId="54E17B5F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946C353" w14:textId="77777777" w:rsidR="00C62A8B" w:rsidRDefault="00F5785F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p w14:paraId="5AC042DC" w14:textId="77777777" w:rsidR="00C62A8B" w:rsidRDefault="00F5785F" w:rsidP="00F5785F">
      <w:r>
        <w:t>MusicRecord.java</w:t>
      </w:r>
    </w:p>
    <w:p w14:paraId="1CD1C77E" w14:textId="77777777" w:rsidR="00F5785F" w:rsidRDefault="00F5785F" w:rsidP="00F5785F">
      <w:pPr>
        <w:pStyle w:val="Code"/>
      </w:pPr>
      <w:r>
        <w:t>import java.io.Serializable;</w:t>
      </w:r>
    </w:p>
    <w:p w14:paraId="36DEF0E2" w14:textId="77777777" w:rsidR="00F5785F" w:rsidRDefault="00F5785F" w:rsidP="00F5785F">
      <w:pPr>
        <w:pStyle w:val="Code"/>
      </w:pPr>
      <w:r>
        <w:t>/**</w:t>
      </w:r>
    </w:p>
    <w:p w14:paraId="21CBEC37" w14:textId="77777777" w:rsidR="00F5785F" w:rsidRDefault="00F5785F" w:rsidP="00F5785F">
      <w:pPr>
        <w:pStyle w:val="Code"/>
      </w:pPr>
      <w:r>
        <w:t xml:space="preserve"> *   A simple class that represents a music record</w:t>
      </w:r>
    </w:p>
    <w:p w14:paraId="2731B2DA" w14:textId="77777777" w:rsidR="00F5785F" w:rsidRDefault="00F5785F" w:rsidP="00F5785F">
      <w:pPr>
        <w:pStyle w:val="Code"/>
      </w:pPr>
      <w:r>
        <w:t xml:space="preserve"> *</w:t>
      </w:r>
    </w:p>
    <w:p w14:paraId="38A729DD" w14:textId="77777777" w:rsidR="00F5785F" w:rsidRDefault="00F5785F" w:rsidP="00F5785F">
      <w:pPr>
        <w:pStyle w:val="Code"/>
      </w:pPr>
      <w:r>
        <w:t xml:space="preserve"> */</w:t>
      </w:r>
    </w:p>
    <w:p w14:paraId="7FFDE6DC" w14:textId="77777777" w:rsidR="00F5785F" w:rsidRDefault="00F5785F" w:rsidP="00F5785F">
      <w:pPr>
        <w:pStyle w:val="Code"/>
      </w:pPr>
      <w:r>
        <w:t>class MusicRecord implements Serializable</w:t>
      </w:r>
    </w:p>
    <w:p w14:paraId="4A8E957C" w14:textId="77777777" w:rsidR="00F5785F" w:rsidRDefault="00F5785F" w:rsidP="00F5785F">
      <w:pPr>
        <w:pStyle w:val="Code"/>
      </w:pPr>
      <w:r>
        <w:tab/>
        <w:t>{</w:t>
      </w:r>
    </w:p>
    <w:p w14:paraId="5B0990C9" w14:textId="77777777" w:rsidR="00F5785F" w:rsidRDefault="00F5785F" w:rsidP="00F5785F">
      <w:pPr>
        <w:pStyle w:val="Code"/>
      </w:pPr>
      <w:r>
        <w:tab/>
      </w:r>
      <w:r>
        <w:tab/>
        <w:t>private int year_recorded;</w:t>
      </w:r>
    </w:p>
    <w:p w14:paraId="19044796" w14:textId="77777777" w:rsidR="00F5785F" w:rsidRDefault="00F5785F" w:rsidP="00F5785F">
      <w:pPr>
        <w:pStyle w:val="Code"/>
      </w:pPr>
      <w:r>
        <w:tab/>
      </w:r>
      <w:r>
        <w:tab/>
        <w:t>private String songName;</w:t>
      </w:r>
    </w:p>
    <w:p w14:paraId="543B13CB" w14:textId="77777777" w:rsidR="00F5785F" w:rsidRDefault="00F5785F" w:rsidP="00F5785F">
      <w:pPr>
        <w:pStyle w:val="Code"/>
      </w:pPr>
      <w:r>
        <w:tab/>
      </w:r>
      <w:r>
        <w:tab/>
        <w:t>private String singerName;</w:t>
      </w:r>
    </w:p>
    <w:p w14:paraId="79732577" w14:textId="77777777" w:rsidR="00F5785F" w:rsidRDefault="00F5785F" w:rsidP="00F5785F">
      <w:pPr>
        <w:pStyle w:val="Code"/>
      </w:pPr>
      <w:r>
        <w:tab/>
      </w:r>
      <w:r>
        <w:tab/>
        <w:t>private double purchase_price;</w:t>
      </w:r>
    </w:p>
    <w:p w14:paraId="51713473" w14:textId="77777777" w:rsidR="00F5785F" w:rsidRDefault="00F5785F" w:rsidP="00F5785F">
      <w:pPr>
        <w:pStyle w:val="Code"/>
      </w:pPr>
      <w:r>
        <w:tab/>
      </w:r>
      <w:r>
        <w:tab/>
        <w:t>private static final long serialVersionUID = 1L;</w:t>
      </w:r>
    </w:p>
    <w:p w14:paraId="7EF6011B" w14:textId="77777777" w:rsidR="00F5785F" w:rsidRDefault="00F5785F" w:rsidP="00F5785F">
      <w:pPr>
        <w:pStyle w:val="Code"/>
      </w:pPr>
    </w:p>
    <w:p w14:paraId="3E956723" w14:textId="77777777" w:rsidR="00F5785F" w:rsidRDefault="00F5785F" w:rsidP="00F5785F">
      <w:pPr>
        <w:pStyle w:val="Code"/>
      </w:pPr>
      <w:r>
        <w:t xml:space="preserve">        /**</w:t>
      </w:r>
    </w:p>
    <w:p w14:paraId="04A28D26" w14:textId="77777777" w:rsidR="00F5785F" w:rsidRDefault="00F5785F" w:rsidP="00F5785F">
      <w:pPr>
        <w:pStyle w:val="Code"/>
      </w:pPr>
      <w:r>
        <w:t xml:space="preserve">         * A default constructor that builds a record with blank data</w:t>
      </w:r>
    </w:p>
    <w:p w14:paraId="6B0D9FB4" w14:textId="77777777" w:rsidR="00F5785F" w:rsidRDefault="00F5785F" w:rsidP="00F5785F">
      <w:pPr>
        <w:pStyle w:val="Code"/>
      </w:pPr>
      <w:r>
        <w:t xml:space="preserve">         */</w:t>
      </w:r>
    </w:p>
    <w:p w14:paraId="04B49F60" w14:textId="77777777" w:rsidR="00F5785F" w:rsidRDefault="00F5785F" w:rsidP="00F5785F">
      <w:pPr>
        <w:pStyle w:val="Code"/>
      </w:pPr>
      <w:r>
        <w:tab/>
      </w:r>
      <w:r>
        <w:tab/>
        <w:t>public MusicRecord() {</w:t>
      </w:r>
    </w:p>
    <w:p w14:paraId="2052D768" w14:textId="77777777" w:rsidR="00F5785F" w:rsidRDefault="00F5785F" w:rsidP="00F5785F">
      <w:pPr>
        <w:pStyle w:val="Code"/>
      </w:pPr>
      <w:r>
        <w:tab/>
      </w:r>
      <w:r>
        <w:tab/>
      </w:r>
      <w:r>
        <w:tab/>
        <w:t>this( 0, "", "", 0.0 );</w:t>
      </w:r>
    </w:p>
    <w:p w14:paraId="251E66BB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1A57E562" w14:textId="77777777" w:rsidR="00F5785F" w:rsidRDefault="00F5785F" w:rsidP="00F5785F">
      <w:pPr>
        <w:pStyle w:val="Code"/>
      </w:pPr>
    </w:p>
    <w:p w14:paraId="3907A516" w14:textId="77777777" w:rsidR="00F5785F" w:rsidRDefault="00F5785F" w:rsidP="00F5785F">
      <w:pPr>
        <w:pStyle w:val="Code"/>
      </w:pPr>
      <w:r>
        <w:t xml:space="preserve">        /**</w:t>
      </w:r>
    </w:p>
    <w:p w14:paraId="75551794" w14:textId="77777777" w:rsidR="00F5785F" w:rsidRDefault="00F5785F" w:rsidP="00F5785F">
      <w:pPr>
        <w:pStyle w:val="Code"/>
      </w:pPr>
      <w:r>
        <w:t xml:space="preserve">         * A constructor that initializes the music records with supplied</w:t>
      </w:r>
    </w:p>
    <w:p w14:paraId="5C7679C2" w14:textId="77777777" w:rsidR="00F5785F" w:rsidRDefault="00F5785F" w:rsidP="00F5785F">
      <w:pPr>
        <w:pStyle w:val="Code"/>
      </w:pPr>
      <w:r>
        <w:t xml:space="preserve">         * data.</w:t>
      </w:r>
    </w:p>
    <w:p w14:paraId="4829DE05" w14:textId="77777777" w:rsidR="00F5785F" w:rsidRDefault="00F5785F" w:rsidP="00F5785F">
      <w:pPr>
        <w:pStyle w:val="Code"/>
      </w:pPr>
      <w:r>
        <w:t xml:space="preserve">         */</w:t>
      </w:r>
    </w:p>
    <w:p w14:paraId="093737CB" w14:textId="77777777" w:rsidR="00F5785F" w:rsidRDefault="00F5785F" w:rsidP="00F5785F">
      <w:pPr>
        <w:pStyle w:val="Code"/>
      </w:pPr>
      <w:r>
        <w:tab/>
      </w:r>
      <w:r>
        <w:tab/>
        <w:t>public MusicRecord( int year, String song, String singer, double value ) {</w:t>
      </w:r>
    </w:p>
    <w:p w14:paraId="26640F49" w14:textId="77777777" w:rsidR="00F5785F" w:rsidRDefault="00F5785F" w:rsidP="00F5785F">
      <w:pPr>
        <w:pStyle w:val="Code"/>
      </w:pPr>
      <w:r>
        <w:tab/>
      </w:r>
      <w:r>
        <w:tab/>
      </w:r>
      <w:r>
        <w:tab/>
        <w:t>setYear( year );</w:t>
      </w:r>
    </w:p>
    <w:p w14:paraId="67AB2142" w14:textId="77777777" w:rsidR="00F5785F" w:rsidRDefault="00F5785F" w:rsidP="00F5785F">
      <w:pPr>
        <w:pStyle w:val="Code"/>
      </w:pPr>
      <w:r>
        <w:tab/>
      </w:r>
      <w:r>
        <w:tab/>
      </w:r>
      <w:r>
        <w:tab/>
        <w:t>setSongName( song );</w:t>
      </w:r>
    </w:p>
    <w:p w14:paraId="2B27D498" w14:textId="77777777" w:rsidR="00F5785F" w:rsidRDefault="00F5785F" w:rsidP="00F5785F">
      <w:pPr>
        <w:pStyle w:val="Code"/>
      </w:pPr>
      <w:r>
        <w:tab/>
      </w:r>
      <w:r>
        <w:tab/>
      </w:r>
      <w:r>
        <w:tab/>
        <w:t>setSingerName( singer );</w:t>
      </w:r>
    </w:p>
    <w:p w14:paraId="3213891C" w14:textId="77777777" w:rsidR="00F5785F" w:rsidRDefault="00F5785F" w:rsidP="00F5785F">
      <w:pPr>
        <w:pStyle w:val="Code"/>
      </w:pPr>
      <w:r>
        <w:tab/>
      </w:r>
      <w:r>
        <w:tab/>
      </w:r>
      <w:r>
        <w:tab/>
        <w:t>setPrice( value );</w:t>
      </w:r>
    </w:p>
    <w:p w14:paraId="327FD25C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6CB5EF6E" w14:textId="77777777" w:rsidR="00F5785F" w:rsidRDefault="00F5785F" w:rsidP="00F5785F">
      <w:pPr>
        <w:pStyle w:val="Code"/>
      </w:pPr>
    </w:p>
    <w:p w14:paraId="1AAF5144" w14:textId="77777777" w:rsidR="00F5785F" w:rsidRDefault="00F5785F" w:rsidP="00F5785F">
      <w:pPr>
        <w:pStyle w:val="Code"/>
      </w:pPr>
    </w:p>
    <w:p w14:paraId="52CD4C62" w14:textId="77777777" w:rsidR="00F5785F" w:rsidRDefault="00F5785F" w:rsidP="00F5785F">
      <w:pPr>
        <w:pStyle w:val="Code"/>
      </w:pPr>
      <w:r>
        <w:t xml:space="preserve">        /**</w:t>
      </w:r>
    </w:p>
    <w:p w14:paraId="28F82BA9" w14:textId="77777777" w:rsidR="00F5785F" w:rsidRDefault="00F5785F" w:rsidP="00F5785F">
      <w:pPr>
        <w:pStyle w:val="Code"/>
      </w:pPr>
      <w:r>
        <w:t xml:space="preserve">         * sets the data field year_recorded to supplied argument year</w:t>
      </w:r>
    </w:p>
    <w:p w14:paraId="53AFC6FD" w14:textId="77777777" w:rsidR="00F5785F" w:rsidRDefault="00F5785F" w:rsidP="00F5785F">
      <w:pPr>
        <w:pStyle w:val="Code"/>
      </w:pPr>
      <w:r>
        <w:t xml:space="preserve">         * data.</w:t>
      </w:r>
    </w:p>
    <w:p w14:paraId="1971B486" w14:textId="77777777" w:rsidR="00F5785F" w:rsidRDefault="00F5785F" w:rsidP="00F5785F">
      <w:pPr>
        <w:pStyle w:val="Code"/>
      </w:pPr>
      <w:r>
        <w:t xml:space="preserve">         */</w:t>
      </w:r>
    </w:p>
    <w:p w14:paraId="3A273FA3" w14:textId="77777777" w:rsidR="00F5785F" w:rsidRDefault="00F5785F" w:rsidP="00F5785F">
      <w:pPr>
        <w:pStyle w:val="Code"/>
      </w:pPr>
      <w:r>
        <w:tab/>
      </w:r>
      <w:r>
        <w:tab/>
        <w:t>public void setYear( int year ) {</w:t>
      </w:r>
    </w:p>
    <w:p w14:paraId="0EC12A95" w14:textId="77777777" w:rsidR="00F5785F" w:rsidRDefault="00F5785F" w:rsidP="00F5785F">
      <w:pPr>
        <w:pStyle w:val="Code"/>
      </w:pPr>
      <w:r>
        <w:tab/>
      </w:r>
      <w:r>
        <w:tab/>
      </w:r>
      <w:r>
        <w:tab/>
        <w:t>year_recorded = year;</w:t>
      </w:r>
    </w:p>
    <w:p w14:paraId="238B4BDB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31E9CD1A" w14:textId="77777777" w:rsidR="00F5785F" w:rsidRDefault="00F5785F" w:rsidP="00F5785F">
      <w:pPr>
        <w:pStyle w:val="Code"/>
      </w:pPr>
    </w:p>
    <w:p w14:paraId="716E2F4A" w14:textId="77777777" w:rsidR="00F5785F" w:rsidRDefault="00F5785F" w:rsidP="00F5785F">
      <w:pPr>
        <w:pStyle w:val="Code"/>
      </w:pPr>
    </w:p>
    <w:p w14:paraId="2B1929B6" w14:textId="77777777" w:rsidR="00F5785F" w:rsidRDefault="00F5785F" w:rsidP="00F5785F">
      <w:pPr>
        <w:pStyle w:val="Code"/>
      </w:pPr>
      <w:r>
        <w:t xml:space="preserve">        /**</w:t>
      </w:r>
    </w:p>
    <w:p w14:paraId="7F620075" w14:textId="77777777" w:rsidR="00F5785F" w:rsidRDefault="00F5785F" w:rsidP="00F5785F">
      <w:pPr>
        <w:pStyle w:val="Code"/>
      </w:pPr>
      <w:r>
        <w:t xml:space="preserve">         * Returns the recording year</w:t>
      </w:r>
    </w:p>
    <w:p w14:paraId="6DB8846F" w14:textId="77777777" w:rsidR="00F5785F" w:rsidRDefault="00F5785F" w:rsidP="00F5785F">
      <w:pPr>
        <w:pStyle w:val="Code"/>
      </w:pPr>
      <w:r>
        <w:t xml:space="preserve">         */</w:t>
      </w:r>
    </w:p>
    <w:p w14:paraId="5ABD80F2" w14:textId="77777777" w:rsidR="00F5785F" w:rsidRDefault="00F5785F" w:rsidP="00F5785F">
      <w:pPr>
        <w:pStyle w:val="Code"/>
      </w:pPr>
      <w:r>
        <w:tab/>
      </w:r>
      <w:r>
        <w:tab/>
        <w:t>public int getYear() {</w:t>
      </w:r>
    </w:p>
    <w:p w14:paraId="3308B009" w14:textId="77777777" w:rsidR="00F5785F" w:rsidRDefault="00F5785F" w:rsidP="00F5785F">
      <w:pPr>
        <w:pStyle w:val="Code"/>
      </w:pPr>
      <w:r>
        <w:tab/>
      </w:r>
      <w:r>
        <w:tab/>
      </w:r>
      <w:r>
        <w:tab/>
        <w:t>return year_recorded;</w:t>
      </w:r>
    </w:p>
    <w:p w14:paraId="6F56273A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572BD3BB" w14:textId="77777777" w:rsidR="00F5785F" w:rsidRDefault="00F5785F" w:rsidP="00F5785F">
      <w:pPr>
        <w:pStyle w:val="Code"/>
      </w:pPr>
    </w:p>
    <w:p w14:paraId="476689EB" w14:textId="77777777" w:rsidR="00F5785F" w:rsidRDefault="00F5785F" w:rsidP="00F5785F">
      <w:pPr>
        <w:pStyle w:val="Code"/>
      </w:pPr>
      <w:r>
        <w:t xml:space="preserve">        /**</w:t>
      </w:r>
    </w:p>
    <w:p w14:paraId="43C5E62C" w14:textId="77777777" w:rsidR="00F5785F" w:rsidRDefault="00F5785F" w:rsidP="00F5785F">
      <w:pPr>
        <w:pStyle w:val="Code"/>
      </w:pPr>
      <w:r>
        <w:t xml:space="preserve">         * sets the data field songName to supplied argument song</w:t>
      </w:r>
    </w:p>
    <w:p w14:paraId="1A1BEBBF" w14:textId="77777777" w:rsidR="00F5785F" w:rsidRDefault="00F5785F" w:rsidP="00F5785F">
      <w:pPr>
        <w:pStyle w:val="Code"/>
      </w:pPr>
      <w:r>
        <w:t xml:space="preserve">         */</w:t>
      </w:r>
    </w:p>
    <w:p w14:paraId="3C2FB5FC" w14:textId="77777777" w:rsidR="00F5785F" w:rsidRDefault="00F5785F" w:rsidP="00F5785F">
      <w:pPr>
        <w:pStyle w:val="Code"/>
      </w:pPr>
      <w:r>
        <w:tab/>
      </w:r>
      <w:r>
        <w:tab/>
        <w:t>public void setSongName( String song ) {</w:t>
      </w:r>
    </w:p>
    <w:p w14:paraId="0D6555D9" w14:textId="77777777" w:rsidR="00F5785F" w:rsidRDefault="00F5785F" w:rsidP="00F5785F">
      <w:pPr>
        <w:pStyle w:val="Code"/>
      </w:pPr>
      <w:r>
        <w:tab/>
      </w:r>
      <w:r>
        <w:tab/>
      </w:r>
      <w:r>
        <w:tab/>
        <w:t>songName = song;</w:t>
      </w:r>
    </w:p>
    <w:p w14:paraId="039B1C62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709C9811" w14:textId="77777777" w:rsidR="00F5785F" w:rsidRDefault="00F5785F" w:rsidP="00F5785F">
      <w:pPr>
        <w:pStyle w:val="Code"/>
      </w:pPr>
    </w:p>
    <w:p w14:paraId="4282B46B" w14:textId="77777777" w:rsidR="00F5785F" w:rsidRDefault="00F5785F" w:rsidP="00F5785F">
      <w:pPr>
        <w:pStyle w:val="Code"/>
      </w:pPr>
    </w:p>
    <w:p w14:paraId="2B504A9C" w14:textId="77777777" w:rsidR="00F5785F" w:rsidRDefault="00F5785F" w:rsidP="00F5785F">
      <w:pPr>
        <w:pStyle w:val="Code"/>
      </w:pPr>
      <w:r>
        <w:t xml:space="preserve">        /**</w:t>
      </w:r>
    </w:p>
    <w:p w14:paraId="424AFF10" w14:textId="77777777" w:rsidR="00F5785F" w:rsidRDefault="00F5785F" w:rsidP="00F5785F">
      <w:pPr>
        <w:pStyle w:val="Code"/>
      </w:pPr>
      <w:r>
        <w:t xml:space="preserve">         * Returns the songName name</w:t>
      </w:r>
    </w:p>
    <w:p w14:paraId="5227F216" w14:textId="77777777" w:rsidR="00F5785F" w:rsidRDefault="00F5785F" w:rsidP="00F5785F">
      <w:pPr>
        <w:pStyle w:val="Code"/>
      </w:pPr>
      <w:r>
        <w:t xml:space="preserve">         */</w:t>
      </w:r>
    </w:p>
    <w:p w14:paraId="617F17B2" w14:textId="77777777" w:rsidR="00F5785F" w:rsidRDefault="00F5785F" w:rsidP="00F5785F">
      <w:pPr>
        <w:pStyle w:val="Code"/>
      </w:pPr>
      <w:r>
        <w:tab/>
      </w:r>
      <w:r>
        <w:tab/>
        <w:t>public String getSongName()  {</w:t>
      </w:r>
    </w:p>
    <w:p w14:paraId="63BD0278" w14:textId="77777777" w:rsidR="00F5785F" w:rsidRDefault="00F5785F" w:rsidP="00F5785F">
      <w:pPr>
        <w:pStyle w:val="Code"/>
      </w:pPr>
      <w:r>
        <w:tab/>
      </w:r>
      <w:r>
        <w:tab/>
      </w:r>
      <w:r>
        <w:tab/>
        <w:t>return songName;</w:t>
      </w:r>
    </w:p>
    <w:p w14:paraId="6514AAA1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64E2D80D" w14:textId="77777777" w:rsidR="00F5785F" w:rsidRDefault="00F5785F" w:rsidP="00F5785F">
      <w:pPr>
        <w:pStyle w:val="Code"/>
      </w:pPr>
    </w:p>
    <w:p w14:paraId="6D874456" w14:textId="77777777" w:rsidR="00F5785F" w:rsidRDefault="00F5785F" w:rsidP="00F5785F">
      <w:pPr>
        <w:pStyle w:val="Code"/>
      </w:pPr>
      <w:r>
        <w:t xml:space="preserve">        /**</w:t>
      </w:r>
    </w:p>
    <w:p w14:paraId="79557A5F" w14:textId="77777777" w:rsidR="00F5785F" w:rsidRDefault="00F5785F" w:rsidP="00F5785F">
      <w:pPr>
        <w:pStyle w:val="Code"/>
      </w:pPr>
      <w:r>
        <w:t xml:space="preserve">         * sets the data field sinterName to supplied argument singer</w:t>
      </w:r>
    </w:p>
    <w:p w14:paraId="5F447456" w14:textId="77777777" w:rsidR="00F5785F" w:rsidRDefault="00F5785F" w:rsidP="00F5785F">
      <w:pPr>
        <w:pStyle w:val="Code"/>
      </w:pPr>
      <w:r>
        <w:t xml:space="preserve">         */</w:t>
      </w:r>
    </w:p>
    <w:p w14:paraId="603001C0" w14:textId="77777777" w:rsidR="00F5785F" w:rsidRDefault="00F5785F" w:rsidP="00F5785F">
      <w:pPr>
        <w:pStyle w:val="Code"/>
      </w:pPr>
      <w:r>
        <w:tab/>
      </w:r>
      <w:r>
        <w:tab/>
        <w:t>public void setSingerName( String singer ) {</w:t>
      </w:r>
    </w:p>
    <w:p w14:paraId="2CBFFBEB" w14:textId="77777777" w:rsidR="00F5785F" w:rsidRDefault="00F5785F" w:rsidP="00F5785F">
      <w:pPr>
        <w:pStyle w:val="Code"/>
      </w:pPr>
      <w:r>
        <w:tab/>
      </w:r>
      <w:r>
        <w:tab/>
      </w:r>
      <w:r>
        <w:tab/>
        <w:t>singerName = singer;</w:t>
      </w:r>
    </w:p>
    <w:p w14:paraId="5C301FB1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3D3CA16B" w14:textId="77777777" w:rsidR="00F5785F" w:rsidRDefault="00F5785F" w:rsidP="00F5785F">
      <w:pPr>
        <w:pStyle w:val="Code"/>
      </w:pPr>
    </w:p>
    <w:p w14:paraId="5A0950B9" w14:textId="77777777" w:rsidR="00F5785F" w:rsidRDefault="00F5785F" w:rsidP="00F5785F">
      <w:pPr>
        <w:pStyle w:val="Code"/>
      </w:pPr>
      <w:r>
        <w:t xml:space="preserve">        /**</w:t>
      </w:r>
    </w:p>
    <w:p w14:paraId="326AB4A8" w14:textId="77777777" w:rsidR="00F5785F" w:rsidRDefault="00F5785F" w:rsidP="00F5785F">
      <w:pPr>
        <w:pStyle w:val="Code"/>
      </w:pPr>
      <w:r>
        <w:t xml:space="preserve">         * Returns the singer's name</w:t>
      </w:r>
    </w:p>
    <w:p w14:paraId="42A156A4" w14:textId="77777777" w:rsidR="00F5785F" w:rsidRDefault="00F5785F" w:rsidP="00F5785F">
      <w:pPr>
        <w:pStyle w:val="Code"/>
      </w:pPr>
      <w:r>
        <w:t xml:space="preserve">         */</w:t>
      </w:r>
    </w:p>
    <w:p w14:paraId="4285A19A" w14:textId="77777777" w:rsidR="00F5785F" w:rsidRDefault="00F5785F" w:rsidP="00F5785F">
      <w:pPr>
        <w:pStyle w:val="Code"/>
      </w:pPr>
      <w:r>
        <w:tab/>
      </w:r>
      <w:r>
        <w:tab/>
        <w:t>public String getSingerName() {</w:t>
      </w:r>
    </w:p>
    <w:p w14:paraId="1B956A7D" w14:textId="77777777" w:rsidR="00F5785F" w:rsidRDefault="00F5785F" w:rsidP="00F5785F">
      <w:pPr>
        <w:pStyle w:val="Code"/>
      </w:pPr>
      <w:r>
        <w:tab/>
      </w:r>
      <w:r>
        <w:tab/>
      </w:r>
      <w:r>
        <w:tab/>
        <w:t>return singerName;</w:t>
      </w:r>
    </w:p>
    <w:p w14:paraId="4E22F335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2DD92221" w14:textId="77777777" w:rsidR="00F5785F" w:rsidRDefault="00F5785F" w:rsidP="00F5785F">
      <w:pPr>
        <w:pStyle w:val="Code"/>
      </w:pPr>
    </w:p>
    <w:p w14:paraId="7DFF18B6" w14:textId="77777777" w:rsidR="00F5785F" w:rsidRDefault="00F5785F" w:rsidP="00F5785F">
      <w:pPr>
        <w:pStyle w:val="Code"/>
      </w:pPr>
      <w:r>
        <w:t xml:space="preserve">        /**</w:t>
      </w:r>
    </w:p>
    <w:p w14:paraId="3E63FE52" w14:textId="77777777" w:rsidR="00F5785F" w:rsidRDefault="00F5785F" w:rsidP="00F5785F">
      <w:pPr>
        <w:pStyle w:val="Code"/>
      </w:pPr>
      <w:r>
        <w:t xml:space="preserve">         * sets the data field purchase_price to supplied argument price</w:t>
      </w:r>
    </w:p>
    <w:p w14:paraId="1D20618A" w14:textId="77777777" w:rsidR="00F5785F" w:rsidRDefault="00F5785F" w:rsidP="00F5785F">
      <w:pPr>
        <w:pStyle w:val="Code"/>
      </w:pPr>
      <w:r>
        <w:t xml:space="preserve">         */</w:t>
      </w:r>
    </w:p>
    <w:p w14:paraId="7E4AA520" w14:textId="77777777" w:rsidR="00F5785F" w:rsidRDefault="00F5785F" w:rsidP="00F5785F">
      <w:pPr>
        <w:pStyle w:val="Code"/>
      </w:pPr>
      <w:r>
        <w:tab/>
      </w:r>
      <w:r>
        <w:tab/>
        <w:t>public void setPrice( double value ) {</w:t>
      </w:r>
    </w:p>
    <w:p w14:paraId="10ADAD18" w14:textId="77777777" w:rsidR="00F5785F" w:rsidRDefault="00F5785F" w:rsidP="00F5785F">
      <w:pPr>
        <w:pStyle w:val="Code"/>
      </w:pPr>
      <w:r>
        <w:tab/>
      </w:r>
      <w:r>
        <w:tab/>
      </w:r>
      <w:r>
        <w:tab/>
        <w:t>purchase_price = value;</w:t>
      </w:r>
    </w:p>
    <w:p w14:paraId="71D63DEB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43125629" w14:textId="77777777" w:rsidR="00F5785F" w:rsidRDefault="00F5785F" w:rsidP="00F5785F">
      <w:pPr>
        <w:pStyle w:val="Code"/>
      </w:pPr>
    </w:p>
    <w:p w14:paraId="31802B0D" w14:textId="77777777" w:rsidR="00F5785F" w:rsidRDefault="00F5785F" w:rsidP="00F5785F">
      <w:pPr>
        <w:pStyle w:val="Code"/>
      </w:pPr>
      <w:r>
        <w:t xml:space="preserve">        /**</w:t>
      </w:r>
    </w:p>
    <w:p w14:paraId="1D00687E" w14:textId="77777777" w:rsidR="00F5785F" w:rsidRDefault="00F5785F" w:rsidP="00F5785F">
      <w:pPr>
        <w:pStyle w:val="Code"/>
      </w:pPr>
      <w:r>
        <w:t xml:space="preserve">         * Returns the price</w:t>
      </w:r>
    </w:p>
    <w:p w14:paraId="33B56A4A" w14:textId="77777777" w:rsidR="00F5785F" w:rsidRDefault="00F5785F" w:rsidP="00F5785F">
      <w:pPr>
        <w:pStyle w:val="Code"/>
      </w:pPr>
      <w:r>
        <w:t xml:space="preserve">         */</w:t>
      </w:r>
    </w:p>
    <w:p w14:paraId="51BB5B6B" w14:textId="77777777" w:rsidR="00F5785F" w:rsidRDefault="00F5785F" w:rsidP="00F5785F">
      <w:pPr>
        <w:pStyle w:val="Code"/>
      </w:pPr>
      <w:r>
        <w:tab/>
      </w:r>
      <w:r>
        <w:tab/>
        <w:t>public double getPurchasePrice(){</w:t>
      </w:r>
    </w:p>
    <w:p w14:paraId="1BAEFD1A" w14:textId="77777777" w:rsidR="00F5785F" w:rsidRDefault="00F5785F" w:rsidP="00F5785F">
      <w:pPr>
        <w:pStyle w:val="Code"/>
      </w:pPr>
      <w:r>
        <w:tab/>
      </w:r>
      <w:r>
        <w:tab/>
      </w:r>
      <w:r>
        <w:tab/>
        <w:t>return purchase_price;</w:t>
      </w:r>
    </w:p>
    <w:p w14:paraId="23309122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193C9228" w14:textId="77777777" w:rsidR="00F5785F" w:rsidRDefault="00F5785F" w:rsidP="00F5785F">
      <w:pPr>
        <w:pStyle w:val="Code"/>
      </w:pPr>
      <w:r>
        <w:tab/>
        <w:t>}</w:t>
      </w:r>
    </w:p>
    <w:p w14:paraId="43BFC2FA" w14:textId="77777777" w:rsidR="00F5785F" w:rsidRDefault="00F5785F" w:rsidP="00F5785F">
      <w:r>
        <w:t>ReadRecord.java</w:t>
      </w:r>
    </w:p>
    <w:p w14:paraId="2EA7BE5F" w14:textId="77777777" w:rsidR="00F5785F" w:rsidRDefault="00F5785F" w:rsidP="00F5785F">
      <w:pPr>
        <w:pStyle w:val="Code"/>
      </w:pPr>
      <w:r>
        <w:t>/**</w:t>
      </w:r>
    </w:p>
    <w:p w14:paraId="743F1C46" w14:textId="77777777" w:rsidR="00F5785F" w:rsidRDefault="00F5785F" w:rsidP="00F5785F">
      <w:pPr>
        <w:pStyle w:val="Code"/>
      </w:pPr>
      <w:r>
        <w:t xml:space="preserve"> * Started by M. Moussavi</w:t>
      </w:r>
    </w:p>
    <w:p w14:paraId="342C9A7F" w14:textId="77777777" w:rsidR="00F5785F" w:rsidRDefault="00F5785F" w:rsidP="00F5785F">
      <w:pPr>
        <w:pStyle w:val="Code"/>
      </w:pPr>
      <w:r>
        <w:t xml:space="preserve"> * March 2016</w:t>
      </w:r>
    </w:p>
    <w:p w14:paraId="2E2FD7B9" w14:textId="77777777" w:rsidR="00F5785F" w:rsidRDefault="00F5785F" w:rsidP="00F5785F">
      <w:pPr>
        <w:pStyle w:val="Code"/>
      </w:pPr>
      <w:r>
        <w:t xml:space="preserve"> * Completed by: Mitchell Sawatzky</w:t>
      </w:r>
    </w:p>
    <w:p w14:paraId="7C73A906" w14:textId="77777777" w:rsidR="00F5785F" w:rsidRDefault="00F5785F" w:rsidP="00F5785F">
      <w:pPr>
        <w:pStyle w:val="Code"/>
      </w:pPr>
      <w:r>
        <w:t xml:space="preserve"> */</w:t>
      </w:r>
    </w:p>
    <w:p w14:paraId="7C283CB1" w14:textId="77777777" w:rsidR="00F5785F" w:rsidRDefault="00F5785F" w:rsidP="00F5785F">
      <w:pPr>
        <w:pStyle w:val="Code"/>
      </w:pPr>
    </w:p>
    <w:p w14:paraId="2EAD59B3" w14:textId="77777777" w:rsidR="00F5785F" w:rsidRDefault="00F5785F" w:rsidP="00F5785F">
      <w:pPr>
        <w:pStyle w:val="Code"/>
      </w:pPr>
      <w:r>
        <w:t>import java.io.EOFException;</w:t>
      </w:r>
    </w:p>
    <w:p w14:paraId="4B56E432" w14:textId="77777777" w:rsidR="00F5785F" w:rsidRDefault="00F5785F" w:rsidP="00F5785F">
      <w:pPr>
        <w:pStyle w:val="Code"/>
      </w:pPr>
      <w:r>
        <w:t>import java.io.FileInputStream;</w:t>
      </w:r>
    </w:p>
    <w:p w14:paraId="5F7D2688" w14:textId="77777777" w:rsidR="00F5785F" w:rsidRDefault="00F5785F" w:rsidP="00F5785F">
      <w:pPr>
        <w:pStyle w:val="Code"/>
      </w:pPr>
      <w:r>
        <w:t>import java.io.IOException;</w:t>
      </w:r>
    </w:p>
    <w:p w14:paraId="5F3C1D79" w14:textId="77777777" w:rsidR="00F5785F" w:rsidRDefault="00F5785F" w:rsidP="00F5785F">
      <w:pPr>
        <w:pStyle w:val="Code"/>
      </w:pPr>
      <w:r>
        <w:t>import java.io.ObjectInputStream;</w:t>
      </w:r>
    </w:p>
    <w:p w14:paraId="2043A4A5" w14:textId="77777777" w:rsidR="00F5785F" w:rsidRDefault="00F5785F" w:rsidP="00F5785F">
      <w:pPr>
        <w:pStyle w:val="Code"/>
      </w:pPr>
    </w:p>
    <w:p w14:paraId="5E1000D1" w14:textId="77777777" w:rsidR="00F5785F" w:rsidRDefault="00F5785F" w:rsidP="00F5785F">
      <w:pPr>
        <w:pStyle w:val="Code"/>
      </w:pPr>
      <w:r>
        <w:t>public class ReadRecord {</w:t>
      </w:r>
    </w:p>
    <w:p w14:paraId="26FC3894" w14:textId="77777777" w:rsidR="00F5785F" w:rsidRDefault="00F5785F" w:rsidP="00F5785F">
      <w:pPr>
        <w:pStyle w:val="Code"/>
      </w:pPr>
    </w:p>
    <w:p w14:paraId="351359C3" w14:textId="77777777" w:rsidR="00F5785F" w:rsidRDefault="00F5785F" w:rsidP="00F5785F">
      <w:pPr>
        <w:pStyle w:val="Code"/>
      </w:pPr>
      <w:r>
        <w:t xml:space="preserve">    private ObjectInputStream input;</w:t>
      </w:r>
    </w:p>
    <w:p w14:paraId="42675911" w14:textId="77777777" w:rsidR="00F5785F" w:rsidRDefault="00F5785F" w:rsidP="00F5785F">
      <w:pPr>
        <w:pStyle w:val="Code"/>
      </w:pPr>
    </w:p>
    <w:p w14:paraId="11D0C91B" w14:textId="77777777" w:rsidR="00F5785F" w:rsidRDefault="00F5785F" w:rsidP="00F5785F">
      <w:pPr>
        <w:pStyle w:val="Code"/>
      </w:pPr>
      <w:r>
        <w:t xml:space="preserve">    /**</w:t>
      </w:r>
    </w:p>
    <w:p w14:paraId="11BFC1D1" w14:textId="77777777" w:rsidR="00F5785F" w:rsidRDefault="00F5785F" w:rsidP="00F5785F">
      <w:pPr>
        <w:pStyle w:val="Code"/>
      </w:pPr>
      <w:r>
        <w:t xml:space="preserve">     *  opens an ObjectInputStream using a FileInputStream</w:t>
      </w:r>
    </w:p>
    <w:p w14:paraId="047B1A77" w14:textId="77777777" w:rsidR="00F5785F" w:rsidRDefault="00F5785F" w:rsidP="00F5785F">
      <w:pPr>
        <w:pStyle w:val="Code"/>
      </w:pPr>
      <w:r>
        <w:t xml:space="preserve">     */</w:t>
      </w:r>
    </w:p>
    <w:p w14:paraId="01B2E8CD" w14:textId="77777777" w:rsidR="00F5785F" w:rsidRDefault="00F5785F" w:rsidP="00F5785F">
      <w:pPr>
        <w:pStyle w:val="Code"/>
      </w:pPr>
    </w:p>
    <w:p w14:paraId="4799C256" w14:textId="77777777" w:rsidR="00F5785F" w:rsidRDefault="00F5785F" w:rsidP="00F5785F">
      <w:pPr>
        <w:pStyle w:val="Code"/>
      </w:pPr>
      <w:r>
        <w:t xml:space="preserve">    private void readObjectsFromFile(String name)</w:t>
      </w:r>
    </w:p>
    <w:p w14:paraId="70C12A1E" w14:textId="77777777" w:rsidR="00F5785F" w:rsidRDefault="00F5785F" w:rsidP="00F5785F">
      <w:pPr>
        <w:pStyle w:val="Code"/>
      </w:pPr>
      <w:r>
        <w:t xml:space="preserve">    {</w:t>
      </w:r>
    </w:p>
    <w:p w14:paraId="3D79BFAD" w14:textId="77777777" w:rsidR="00F5785F" w:rsidRDefault="00F5785F" w:rsidP="00F5785F">
      <w:pPr>
        <w:pStyle w:val="Code"/>
      </w:pPr>
      <w:r>
        <w:t xml:space="preserve">        MusicRecord record;</w:t>
      </w:r>
    </w:p>
    <w:p w14:paraId="02BB3694" w14:textId="77777777" w:rsidR="00F5785F" w:rsidRDefault="00F5785F" w:rsidP="00F5785F">
      <w:pPr>
        <w:pStyle w:val="Code"/>
      </w:pPr>
    </w:p>
    <w:p w14:paraId="6329805D" w14:textId="77777777" w:rsidR="00F5785F" w:rsidRDefault="00F5785F" w:rsidP="00F5785F">
      <w:pPr>
        <w:pStyle w:val="Code"/>
      </w:pPr>
      <w:r>
        <w:t xml:space="preserve">        try</w:t>
      </w:r>
    </w:p>
    <w:p w14:paraId="4A2E5D42" w14:textId="77777777" w:rsidR="00F5785F" w:rsidRDefault="00F5785F" w:rsidP="00F5785F">
      <w:pPr>
        <w:pStyle w:val="Code"/>
      </w:pPr>
      <w:r>
        <w:t xml:space="preserve">        {</w:t>
      </w:r>
    </w:p>
    <w:p w14:paraId="6FBC85EA" w14:textId="77777777" w:rsidR="00F5785F" w:rsidRDefault="00F5785F" w:rsidP="00F5785F">
      <w:pPr>
        <w:pStyle w:val="Code"/>
      </w:pPr>
      <w:r>
        <w:t xml:space="preserve">            input = new ObjectInputStream(new FileInputStream( name ) );</w:t>
      </w:r>
    </w:p>
    <w:p w14:paraId="2E6A5327" w14:textId="77777777" w:rsidR="00F5785F" w:rsidRDefault="00F5785F" w:rsidP="00F5785F">
      <w:pPr>
        <w:pStyle w:val="Code"/>
      </w:pPr>
      <w:r>
        <w:t xml:space="preserve">        }</w:t>
      </w:r>
    </w:p>
    <w:p w14:paraId="4004BD6F" w14:textId="77777777" w:rsidR="00F5785F" w:rsidRDefault="00F5785F" w:rsidP="00F5785F">
      <w:pPr>
        <w:pStyle w:val="Code"/>
      </w:pPr>
      <w:r>
        <w:t xml:space="preserve">        catch ( IOException ioException )</w:t>
      </w:r>
    </w:p>
    <w:p w14:paraId="10E422FE" w14:textId="77777777" w:rsidR="00F5785F" w:rsidRDefault="00F5785F" w:rsidP="00F5785F">
      <w:pPr>
        <w:pStyle w:val="Code"/>
      </w:pPr>
      <w:r>
        <w:t xml:space="preserve">        {</w:t>
      </w:r>
    </w:p>
    <w:p w14:paraId="1B1F31AF" w14:textId="77777777" w:rsidR="00F5785F" w:rsidRDefault="00F5785F" w:rsidP="00F5785F">
      <w:pPr>
        <w:pStyle w:val="Code"/>
      </w:pPr>
      <w:r>
        <w:t xml:space="preserve">            System.err.println( "Error opening file." );</w:t>
      </w:r>
    </w:p>
    <w:p w14:paraId="16C1BE06" w14:textId="77777777" w:rsidR="00F5785F" w:rsidRDefault="00F5785F" w:rsidP="00F5785F">
      <w:pPr>
        <w:pStyle w:val="Code"/>
      </w:pPr>
      <w:r>
        <w:t xml:space="preserve">        }</w:t>
      </w:r>
    </w:p>
    <w:p w14:paraId="21A3AF8B" w14:textId="77777777" w:rsidR="00F5785F" w:rsidRDefault="00F5785F" w:rsidP="00F5785F">
      <w:pPr>
        <w:pStyle w:val="Code"/>
      </w:pPr>
    </w:p>
    <w:p w14:paraId="1F92264A" w14:textId="77777777" w:rsidR="00F5785F" w:rsidRDefault="00F5785F" w:rsidP="00F5785F">
      <w:pPr>
        <w:pStyle w:val="Code"/>
      </w:pPr>
      <w:r>
        <w:t xml:space="preserve">        /* The following loop is supposed to use readObject method of of</w:t>
      </w:r>
    </w:p>
    <w:p w14:paraId="44D3A09A" w14:textId="77777777" w:rsidR="00F5785F" w:rsidRDefault="00F5785F" w:rsidP="00F5785F">
      <w:pPr>
        <w:pStyle w:val="Code"/>
      </w:pPr>
      <w:r>
        <w:t xml:space="preserve">         * ObjectInputSteam to read a MusicRecord object from a binary file that</w:t>
      </w:r>
    </w:p>
    <w:p w14:paraId="05C504DF" w14:textId="77777777" w:rsidR="00F5785F" w:rsidRDefault="00F5785F" w:rsidP="00F5785F">
      <w:pPr>
        <w:pStyle w:val="Code"/>
      </w:pPr>
      <w:r>
        <w:t xml:space="preserve">         * contains several reords.</w:t>
      </w:r>
    </w:p>
    <w:p w14:paraId="72589914" w14:textId="77777777" w:rsidR="00F5785F" w:rsidRDefault="00F5785F" w:rsidP="00F5785F">
      <w:pPr>
        <w:pStyle w:val="Code"/>
      </w:pPr>
      <w:r>
        <w:t xml:space="preserve">         * Loop should terminate when an EOFException is thrown.</w:t>
      </w:r>
    </w:p>
    <w:p w14:paraId="4BF58BB3" w14:textId="77777777" w:rsidR="00F5785F" w:rsidRDefault="00F5785F" w:rsidP="00F5785F">
      <w:pPr>
        <w:pStyle w:val="Code"/>
      </w:pPr>
      <w:r>
        <w:t xml:space="preserve">         */</w:t>
      </w:r>
    </w:p>
    <w:p w14:paraId="25FD408C" w14:textId="77777777" w:rsidR="00F5785F" w:rsidRDefault="00F5785F" w:rsidP="00F5785F">
      <w:pPr>
        <w:pStyle w:val="Code"/>
      </w:pPr>
    </w:p>
    <w:p w14:paraId="7FA2119F" w14:textId="77777777" w:rsidR="00F5785F" w:rsidRDefault="00F5785F" w:rsidP="00F5785F">
      <w:pPr>
        <w:pStyle w:val="Code"/>
      </w:pPr>
      <w:r>
        <w:t xml:space="preserve">        try {</w:t>
      </w:r>
    </w:p>
    <w:p w14:paraId="078B0E01" w14:textId="77777777" w:rsidR="00F5785F" w:rsidRDefault="00F5785F" w:rsidP="00F5785F">
      <w:pPr>
        <w:pStyle w:val="Code"/>
      </w:pPr>
      <w:r>
        <w:t xml:space="preserve">            while (true) {</w:t>
      </w:r>
    </w:p>
    <w:p w14:paraId="7CA4FEF9" w14:textId="77777777" w:rsidR="00F5785F" w:rsidRDefault="00F5785F" w:rsidP="00F5785F">
      <w:pPr>
        <w:pStyle w:val="Code"/>
      </w:pPr>
      <w:r>
        <w:t xml:space="preserve">                record = (MusicRecord)input.readObject();</w:t>
      </w:r>
    </w:p>
    <w:p w14:paraId="60D682A7" w14:textId="77777777" w:rsidR="00F5785F" w:rsidRDefault="00F5785F" w:rsidP="00F5785F">
      <w:pPr>
        <w:pStyle w:val="Code"/>
      </w:pPr>
      <w:r>
        <w:t xml:space="preserve">                System.out.println(record.getYear() + "\t" + record.getSongName() + "\t" + record.getSingerName() + "\t" + record.getPurchasePrice());</w:t>
      </w:r>
    </w:p>
    <w:p w14:paraId="205F2599" w14:textId="77777777" w:rsidR="00F5785F" w:rsidRDefault="00F5785F" w:rsidP="00F5785F">
      <w:pPr>
        <w:pStyle w:val="Code"/>
      </w:pPr>
      <w:r>
        <w:t xml:space="preserve">            }</w:t>
      </w:r>
    </w:p>
    <w:p w14:paraId="7D322BC1" w14:textId="77777777" w:rsidR="00F5785F" w:rsidRDefault="00F5785F" w:rsidP="00F5785F">
      <w:pPr>
        <w:pStyle w:val="Code"/>
      </w:pPr>
      <w:r>
        <w:t xml:space="preserve">        } catch (EOFException e) {</w:t>
      </w:r>
    </w:p>
    <w:p w14:paraId="08C58EC4" w14:textId="77777777" w:rsidR="00F5785F" w:rsidRDefault="00F5785F" w:rsidP="00F5785F">
      <w:pPr>
        <w:pStyle w:val="Code"/>
      </w:pPr>
      <w:r>
        <w:t xml:space="preserve">        } catch (ClassNotFoundException e) {</w:t>
      </w:r>
    </w:p>
    <w:p w14:paraId="1E02AE3A" w14:textId="77777777" w:rsidR="00F5785F" w:rsidRDefault="00F5785F" w:rsidP="00F5785F">
      <w:pPr>
        <w:pStyle w:val="Code"/>
      </w:pPr>
      <w:r>
        <w:t xml:space="preserve">            System.err.println("Could not find the class associated with this serialization");</w:t>
      </w:r>
    </w:p>
    <w:p w14:paraId="67E2A350" w14:textId="77777777" w:rsidR="00F5785F" w:rsidRDefault="00F5785F" w:rsidP="00F5785F">
      <w:pPr>
        <w:pStyle w:val="Code"/>
      </w:pPr>
      <w:r>
        <w:t xml:space="preserve">            System.err.println(e.getStackTrace());</w:t>
      </w:r>
    </w:p>
    <w:p w14:paraId="7CA00F66" w14:textId="77777777" w:rsidR="00F5785F" w:rsidRDefault="00F5785F" w:rsidP="00F5785F">
      <w:pPr>
        <w:pStyle w:val="Code"/>
      </w:pPr>
      <w:r>
        <w:t xml:space="preserve">        } catch (IOException e) {</w:t>
      </w:r>
    </w:p>
    <w:p w14:paraId="237BA601" w14:textId="77777777" w:rsidR="00F5785F" w:rsidRDefault="00F5785F" w:rsidP="00F5785F">
      <w:pPr>
        <w:pStyle w:val="Code"/>
      </w:pPr>
      <w:r>
        <w:t xml:space="preserve">            System.err.println("Could not read object");</w:t>
      </w:r>
    </w:p>
    <w:p w14:paraId="599C4835" w14:textId="77777777" w:rsidR="00F5785F" w:rsidRDefault="00F5785F" w:rsidP="00F5785F">
      <w:pPr>
        <w:pStyle w:val="Code"/>
      </w:pPr>
      <w:r>
        <w:t xml:space="preserve">            System.err.println(e);</w:t>
      </w:r>
    </w:p>
    <w:p w14:paraId="5B8AFCE8" w14:textId="77777777" w:rsidR="00F5785F" w:rsidRDefault="00F5785F" w:rsidP="00F5785F">
      <w:pPr>
        <w:pStyle w:val="Code"/>
      </w:pPr>
      <w:r>
        <w:t xml:space="preserve">        }</w:t>
      </w:r>
    </w:p>
    <w:p w14:paraId="7E154072" w14:textId="77777777" w:rsidR="00F5785F" w:rsidRDefault="00F5785F" w:rsidP="00F5785F">
      <w:pPr>
        <w:pStyle w:val="Code"/>
      </w:pPr>
    </w:p>
    <w:p w14:paraId="10565266" w14:textId="77777777" w:rsidR="00F5785F" w:rsidRDefault="00F5785F" w:rsidP="00F5785F">
      <w:pPr>
        <w:pStyle w:val="Code"/>
      </w:pPr>
      <w:r>
        <w:t xml:space="preserve">        try {</w:t>
      </w:r>
    </w:p>
    <w:p w14:paraId="5AA3C5A1" w14:textId="77777777" w:rsidR="00F5785F" w:rsidRDefault="00F5785F" w:rsidP="00F5785F">
      <w:pPr>
        <w:pStyle w:val="Code"/>
      </w:pPr>
      <w:r>
        <w:t xml:space="preserve">            input.close();</w:t>
      </w:r>
    </w:p>
    <w:p w14:paraId="57E1A2A1" w14:textId="77777777" w:rsidR="00F5785F" w:rsidRDefault="00F5785F" w:rsidP="00F5785F">
      <w:pPr>
        <w:pStyle w:val="Code"/>
      </w:pPr>
      <w:r>
        <w:t xml:space="preserve">        } catch (IOException e) {</w:t>
      </w:r>
    </w:p>
    <w:p w14:paraId="0628DEF9" w14:textId="77777777" w:rsidR="00F5785F" w:rsidRDefault="00F5785F" w:rsidP="00F5785F">
      <w:pPr>
        <w:pStyle w:val="Code"/>
      </w:pPr>
      <w:r>
        <w:t xml:space="preserve">            System.err.println("Could not close file");</w:t>
      </w:r>
    </w:p>
    <w:p w14:paraId="68FE99D2" w14:textId="77777777" w:rsidR="00F5785F" w:rsidRDefault="00F5785F" w:rsidP="00F5785F">
      <w:pPr>
        <w:pStyle w:val="Code"/>
      </w:pPr>
      <w:r>
        <w:t xml:space="preserve">            System.err.println(e.getStackTrace());</w:t>
      </w:r>
    </w:p>
    <w:p w14:paraId="0A60034E" w14:textId="77777777" w:rsidR="00F5785F" w:rsidRDefault="00F5785F" w:rsidP="00F5785F">
      <w:pPr>
        <w:pStyle w:val="Code"/>
      </w:pPr>
      <w:r>
        <w:t xml:space="preserve">        }</w:t>
      </w:r>
    </w:p>
    <w:p w14:paraId="206B7E09" w14:textId="77777777" w:rsidR="00F5785F" w:rsidRDefault="00F5785F" w:rsidP="00F5785F">
      <w:pPr>
        <w:pStyle w:val="Code"/>
      </w:pPr>
      <w:r>
        <w:t xml:space="preserve">    }</w:t>
      </w:r>
    </w:p>
    <w:p w14:paraId="56CEE9AC" w14:textId="77777777" w:rsidR="00F5785F" w:rsidRDefault="00F5785F" w:rsidP="00F5785F">
      <w:pPr>
        <w:pStyle w:val="Code"/>
      </w:pPr>
    </w:p>
    <w:p w14:paraId="5AE7537C" w14:textId="77777777" w:rsidR="00F5785F" w:rsidRDefault="00F5785F" w:rsidP="00F5785F">
      <w:pPr>
        <w:pStyle w:val="Code"/>
      </w:pPr>
    </w:p>
    <w:p w14:paraId="777A9A61" w14:textId="77777777" w:rsidR="00F5785F" w:rsidRDefault="00F5785F" w:rsidP="00F5785F">
      <w:pPr>
        <w:pStyle w:val="Code"/>
      </w:pPr>
      <w:r>
        <w:t xml:space="preserve">    public static void main(String [] args)</w:t>
      </w:r>
    </w:p>
    <w:p w14:paraId="35816F61" w14:textId="77777777" w:rsidR="00F5785F" w:rsidRDefault="00F5785F" w:rsidP="00F5785F">
      <w:pPr>
        <w:pStyle w:val="Code"/>
      </w:pPr>
      <w:r>
        <w:t xml:space="preserve">    {</w:t>
      </w:r>
    </w:p>
    <w:p w14:paraId="419AA4B2" w14:textId="77777777" w:rsidR="00F5785F" w:rsidRDefault="00F5785F" w:rsidP="00F5785F">
      <w:pPr>
        <w:pStyle w:val="Code"/>
      </w:pPr>
      <w:r>
        <w:t xml:space="preserve">        ReadRecord d = new ReadRecord();</w:t>
      </w:r>
    </w:p>
    <w:p w14:paraId="64AD0CF0" w14:textId="77777777" w:rsidR="00F5785F" w:rsidRDefault="00F5785F" w:rsidP="00F5785F">
      <w:pPr>
        <w:pStyle w:val="Code"/>
      </w:pPr>
      <w:r>
        <w:t xml:space="preserve">        d.readObjectsFromFile("allsongs.ser");</w:t>
      </w:r>
    </w:p>
    <w:p w14:paraId="5DD64FF1" w14:textId="77777777" w:rsidR="00F5785F" w:rsidRDefault="00F5785F" w:rsidP="00F5785F">
      <w:pPr>
        <w:pStyle w:val="Code"/>
      </w:pPr>
      <w:r>
        <w:t xml:space="preserve">    }</w:t>
      </w:r>
    </w:p>
    <w:p w14:paraId="01C5BAF4" w14:textId="77777777" w:rsidR="00F5785F" w:rsidRDefault="00F5785F" w:rsidP="00F5785F">
      <w:pPr>
        <w:pStyle w:val="Code"/>
      </w:pPr>
      <w:r>
        <w:t>}</w:t>
      </w:r>
    </w:p>
    <w:p w14:paraId="19A1D36C" w14:textId="77777777" w:rsidR="00F5785F" w:rsidRDefault="00F5785F" w:rsidP="00F5785F"/>
    <w:p w14:paraId="7038933A" w14:textId="77777777" w:rsidR="00F5785F" w:rsidRDefault="00F5785F" w:rsidP="00F5785F">
      <w:r>
        <w:t>WriteRecord.java</w:t>
      </w:r>
    </w:p>
    <w:p w14:paraId="4575035E" w14:textId="77777777" w:rsidR="00F5785F" w:rsidRDefault="00F5785F" w:rsidP="00F5785F">
      <w:pPr>
        <w:pStyle w:val="Code"/>
      </w:pPr>
      <w:r>
        <w:t>/**</w:t>
      </w:r>
    </w:p>
    <w:p w14:paraId="350F0B2F" w14:textId="77777777" w:rsidR="00F5785F" w:rsidRDefault="00F5785F" w:rsidP="00F5785F">
      <w:pPr>
        <w:pStyle w:val="Code"/>
      </w:pPr>
      <w:r>
        <w:t xml:space="preserve"> * Started by M. Moussavi</w:t>
      </w:r>
    </w:p>
    <w:p w14:paraId="1D2CE258" w14:textId="77777777" w:rsidR="00F5785F" w:rsidRDefault="00F5785F" w:rsidP="00F5785F">
      <w:pPr>
        <w:pStyle w:val="Code"/>
      </w:pPr>
      <w:r>
        <w:t xml:space="preserve"> * March 2016</w:t>
      </w:r>
    </w:p>
    <w:p w14:paraId="5DF3FC65" w14:textId="77777777" w:rsidR="00F5785F" w:rsidRDefault="00F5785F" w:rsidP="00F5785F">
      <w:pPr>
        <w:pStyle w:val="Code"/>
      </w:pPr>
      <w:r>
        <w:t xml:space="preserve"> * Completed by: Mitchell Sawatzky</w:t>
      </w:r>
    </w:p>
    <w:p w14:paraId="742691E5" w14:textId="77777777" w:rsidR="00F5785F" w:rsidRDefault="00F5785F" w:rsidP="00F5785F">
      <w:pPr>
        <w:pStyle w:val="Code"/>
      </w:pPr>
      <w:r>
        <w:t xml:space="preserve"> */</w:t>
      </w:r>
    </w:p>
    <w:p w14:paraId="06B7EAEB" w14:textId="77777777" w:rsidR="00F5785F" w:rsidRDefault="00F5785F" w:rsidP="00F5785F">
      <w:pPr>
        <w:pStyle w:val="Code"/>
      </w:pPr>
    </w:p>
    <w:p w14:paraId="58BBDC10" w14:textId="77777777" w:rsidR="00F5785F" w:rsidRDefault="00F5785F" w:rsidP="00F5785F">
      <w:pPr>
        <w:pStyle w:val="Code"/>
      </w:pPr>
      <w:r>
        <w:t>import java.io.FileInputStream;</w:t>
      </w:r>
    </w:p>
    <w:p w14:paraId="39F62F79" w14:textId="77777777" w:rsidR="00F5785F" w:rsidRDefault="00F5785F" w:rsidP="00F5785F">
      <w:pPr>
        <w:pStyle w:val="Code"/>
      </w:pPr>
      <w:r>
        <w:t>import java.io.FileNotFoundException;</w:t>
      </w:r>
    </w:p>
    <w:p w14:paraId="348810BF" w14:textId="77777777" w:rsidR="00F5785F" w:rsidRDefault="00F5785F" w:rsidP="00F5785F">
      <w:pPr>
        <w:pStyle w:val="Code"/>
      </w:pPr>
      <w:r>
        <w:t>import java.io.FileOutputStream;</w:t>
      </w:r>
    </w:p>
    <w:p w14:paraId="62F7366B" w14:textId="77777777" w:rsidR="00F5785F" w:rsidRDefault="00F5785F" w:rsidP="00F5785F">
      <w:pPr>
        <w:pStyle w:val="Code"/>
      </w:pPr>
      <w:r>
        <w:t>import java.io.IOException;</w:t>
      </w:r>
    </w:p>
    <w:p w14:paraId="40EF8834" w14:textId="77777777" w:rsidR="00F5785F" w:rsidRDefault="00F5785F" w:rsidP="00F5785F">
      <w:pPr>
        <w:pStyle w:val="Code"/>
      </w:pPr>
      <w:r>
        <w:t>import java.io.ObjectOutputStream;</w:t>
      </w:r>
    </w:p>
    <w:p w14:paraId="40490ADB" w14:textId="77777777" w:rsidR="00F5785F" w:rsidRDefault="00F5785F" w:rsidP="00F5785F">
      <w:pPr>
        <w:pStyle w:val="Code"/>
      </w:pPr>
      <w:r>
        <w:t>import java.util.NoSuchElementException;</w:t>
      </w:r>
    </w:p>
    <w:p w14:paraId="4D3256D7" w14:textId="77777777" w:rsidR="00F5785F" w:rsidRDefault="00F5785F" w:rsidP="00F5785F">
      <w:pPr>
        <w:pStyle w:val="Code"/>
      </w:pPr>
      <w:r>
        <w:t>import java.util.Scanner;</w:t>
      </w:r>
    </w:p>
    <w:p w14:paraId="1F3A436F" w14:textId="77777777" w:rsidR="00F5785F" w:rsidRDefault="00F5785F" w:rsidP="00F5785F">
      <w:pPr>
        <w:pStyle w:val="Code"/>
      </w:pPr>
    </w:p>
    <w:p w14:paraId="1939BE30" w14:textId="77777777" w:rsidR="00F5785F" w:rsidRDefault="00F5785F" w:rsidP="00F5785F">
      <w:pPr>
        <w:pStyle w:val="Code"/>
      </w:pPr>
      <w:r>
        <w:t>public class WriteRecord {</w:t>
      </w:r>
    </w:p>
    <w:p w14:paraId="5741E824" w14:textId="77777777" w:rsidR="00F5785F" w:rsidRDefault="00F5785F" w:rsidP="00F5785F">
      <w:pPr>
        <w:pStyle w:val="Code"/>
      </w:pPr>
    </w:p>
    <w:p w14:paraId="16738978" w14:textId="77777777" w:rsidR="00F5785F" w:rsidRDefault="00F5785F" w:rsidP="00F5785F">
      <w:pPr>
        <w:pStyle w:val="Code"/>
      </w:pPr>
      <w:r>
        <w:tab/>
        <w:t>ObjectOutputStream objectOut = null;</w:t>
      </w:r>
    </w:p>
    <w:p w14:paraId="696D72A5" w14:textId="77777777" w:rsidR="00F5785F" w:rsidRDefault="00F5785F" w:rsidP="00F5785F">
      <w:pPr>
        <w:pStyle w:val="Code"/>
      </w:pPr>
      <w:r>
        <w:tab/>
        <w:t>MusicRecord record = null;</w:t>
      </w:r>
    </w:p>
    <w:p w14:paraId="26D40AAC" w14:textId="77777777" w:rsidR="00F5785F" w:rsidRDefault="00F5785F" w:rsidP="00F5785F">
      <w:pPr>
        <w:pStyle w:val="Code"/>
      </w:pPr>
      <w:r>
        <w:tab/>
        <w:t>Scanner stdin = null;</w:t>
      </w:r>
    </w:p>
    <w:p w14:paraId="2FAA1D16" w14:textId="77777777" w:rsidR="00F5785F" w:rsidRDefault="00F5785F" w:rsidP="00F5785F">
      <w:pPr>
        <w:pStyle w:val="Code"/>
      </w:pPr>
      <w:r>
        <w:tab/>
        <w:t>Scanner textFileIn = null;</w:t>
      </w:r>
    </w:p>
    <w:p w14:paraId="2C2A9C1A" w14:textId="77777777" w:rsidR="00F5785F" w:rsidRDefault="00F5785F" w:rsidP="00F5785F">
      <w:pPr>
        <w:pStyle w:val="Code"/>
      </w:pPr>
    </w:p>
    <w:p w14:paraId="79B35361" w14:textId="77777777" w:rsidR="00F5785F" w:rsidRDefault="00F5785F" w:rsidP="00F5785F">
      <w:pPr>
        <w:pStyle w:val="Code"/>
      </w:pPr>
      <w:r>
        <w:tab/>
        <w:t>/**</w:t>
      </w:r>
    </w:p>
    <w:p w14:paraId="6F92AA72" w14:textId="77777777" w:rsidR="00F5785F" w:rsidRDefault="00F5785F" w:rsidP="00F5785F">
      <w:pPr>
        <w:pStyle w:val="Code"/>
      </w:pPr>
      <w:r>
        <w:tab/>
        <w:t xml:space="preserve"> * Creates an blank MusicRecord object</w:t>
      </w:r>
    </w:p>
    <w:p w14:paraId="68A1BB24" w14:textId="77777777" w:rsidR="00F5785F" w:rsidRDefault="00F5785F" w:rsidP="00F5785F">
      <w:pPr>
        <w:pStyle w:val="Code"/>
      </w:pPr>
      <w:r>
        <w:tab/>
        <w:t xml:space="preserve"> */</w:t>
      </w:r>
    </w:p>
    <w:p w14:paraId="1F954B4B" w14:textId="77777777" w:rsidR="00F5785F" w:rsidRDefault="00F5785F" w:rsidP="00F5785F">
      <w:pPr>
        <w:pStyle w:val="Code"/>
      </w:pPr>
      <w:r>
        <w:tab/>
        <w:t>public WriteRecord() {</w:t>
      </w:r>
    </w:p>
    <w:p w14:paraId="3D762F59" w14:textId="77777777" w:rsidR="00F5785F" w:rsidRDefault="00F5785F" w:rsidP="00F5785F">
      <w:pPr>
        <w:pStyle w:val="Code"/>
      </w:pPr>
      <w:r>
        <w:tab/>
      </w:r>
      <w:r>
        <w:tab/>
        <w:t>record = new MusicRecord();</w:t>
      </w:r>
    </w:p>
    <w:p w14:paraId="7A033E86" w14:textId="77777777" w:rsidR="00F5785F" w:rsidRDefault="00F5785F" w:rsidP="00F5785F">
      <w:pPr>
        <w:pStyle w:val="Code"/>
      </w:pPr>
      <w:r>
        <w:tab/>
        <w:t>}</w:t>
      </w:r>
    </w:p>
    <w:p w14:paraId="698288AC" w14:textId="77777777" w:rsidR="00F5785F" w:rsidRDefault="00F5785F" w:rsidP="00F5785F">
      <w:pPr>
        <w:pStyle w:val="Code"/>
      </w:pPr>
    </w:p>
    <w:p w14:paraId="4FC22133" w14:textId="77777777" w:rsidR="00F5785F" w:rsidRDefault="00F5785F" w:rsidP="00F5785F">
      <w:pPr>
        <w:pStyle w:val="Code"/>
      </w:pPr>
      <w:r>
        <w:tab/>
        <w:t>/**</w:t>
      </w:r>
    </w:p>
    <w:p w14:paraId="65807EE3" w14:textId="77777777" w:rsidR="00F5785F" w:rsidRDefault="00F5785F" w:rsidP="00F5785F">
      <w:pPr>
        <w:pStyle w:val="Code"/>
      </w:pPr>
      <w:r>
        <w:tab/>
        <w:t xml:space="preserve"> * initializes the data fields of a record object</w:t>
      </w:r>
    </w:p>
    <w:p w14:paraId="0D90B0BF" w14:textId="77777777" w:rsidR="00F5785F" w:rsidRDefault="00F5785F" w:rsidP="00F5785F">
      <w:pPr>
        <w:pStyle w:val="Code"/>
      </w:pPr>
      <w:r>
        <w:tab/>
        <w:t xml:space="preserve"> * @param year - year that song was purchased</w:t>
      </w:r>
    </w:p>
    <w:p w14:paraId="02D9408B" w14:textId="77777777" w:rsidR="00F5785F" w:rsidRDefault="00F5785F" w:rsidP="00F5785F">
      <w:pPr>
        <w:pStyle w:val="Code"/>
      </w:pPr>
      <w:r>
        <w:tab/>
        <w:t xml:space="preserve"> * @param songName - name of the song</w:t>
      </w:r>
    </w:p>
    <w:p w14:paraId="638DCDF7" w14:textId="77777777" w:rsidR="00F5785F" w:rsidRDefault="00F5785F" w:rsidP="00F5785F">
      <w:pPr>
        <w:pStyle w:val="Code"/>
      </w:pPr>
      <w:r>
        <w:tab/>
        <w:t xml:space="preserve"> * @param singerName - singer's name</w:t>
      </w:r>
    </w:p>
    <w:p w14:paraId="522362C9" w14:textId="77777777" w:rsidR="00F5785F" w:rsidRDefault="00F5785F" w:rsidP="00F5785F">
      <w:pPr>
        <w:pStyle w:val="Code"/>
      </w:pPr>
      <w:r>
        <w:tab/>
        <w:t xml:space="preserve"> * @param price - CD price</w:t>
      </w:r>
    </w:p>
    <w:p w14:paraId="329192A3" w14:textId="77777777" w:rsidR="00F5785F" w:rsidRDefault="00F5785F" w:rsidP="00F5785F">
      <w:pPr>
        <w:pStyle w:val="Code"/>
      </w:pPr>
      <w:r>
        <w:tab/>
        <w:t xml:space="preserve"> */</w:t>
      </w:r>
    </w:p>
    <w:p w14:paraId="15B333FC" w14:textId="77777777" w:rsidR="00F5785F" w:rsidRDefault="00F5785F" w:rsidP="00F5785F">
      <w:pPr>
        <w:pStyle w:val="Code"/>
      </w:pPr>
      <w:r>
        <w:tab/>
        <w:t>public void setRecord(int year, String songName, String singerName,</w:t>
      </w:r>
    </w:p>
    <w:p w14:paraId="16DE09F0" w14:textId="77777777" w:rsidR="00F5785F" w:rsidRDefault="00F5785F" w:rsidP="00F5785F">
      <w:pPr>
        <w:pStyle w:val="Code"/>
      </w:pPr>
      <w:r>
        <w:t xml:space="preserve">                                                                 double price) {</w:t>
      </w:r>
    </w:p>
    <w:p w14:paraId="5F30094A" w14:textId="77777777" w:rsidR="00F5785F" w:rsidRDefault="00F5785F" w:rsidP="00F5785F">
      <w:pPr>
        <w:pStyle w:val="Code"/>
      </w:pPr>
      <w:r>
        <w:tab/>
      </w:r>
      <w:r>
        <w:tab/>
        <w:t>record.setSongName(songName);</w:t>
      </w:r>
    </w:p>
    <w:p w14:paraId="50E13233" w14:textId="77777777" w:rsidR="00F5785F" w:rsidRDefault="00F5785F" w:rsidP="00F5785F">
      <w:pPr>
        <w:pStyle w:val="Code"/>
      </w:pPr>
      <w:r>
        <w:tab/>
      </w:r>
      <w:r>
        <w:tab/>
        <w:t>record.setSingerName(singerName);</w:t>
      </w:r>
    </w:p>
    <w:p w14:paraId="6A4FB1F4" w14:textId="77777777" w:rsidR="00F5785F" w:rsidRDefault="00F5785F" w:rsidP="00F5785F">
      <w:pPr>
        <w:pStyle w:val="Code"/>
      </w:pPr>
      <w:r>
        <w:tab/>
      </w:r>
      <w:r>
        <w:tab/>
        <w:t>record.setYear(year);</w:t>
      </w:r>
    </w:p>
    <w:p w14:paraId="0E6ADF45" w14:textId="77777777" w:rsidR="00F5785F" w:rsidRDefault="00F5785F" w:rsidP="00F5785F">
      <w:pPr>
        <w:pStyle w:val="Code"/>
      </w:pPr>
      <w:r>
        <w:tab/>
      </w:r>
      <w:r>
        <w:tab/>
        <w:t>record.setPrice(price);</w:t>
      </w:r>
    </w:p>
    <w:p w14:paraId="350416AF" w14:textId="77777777" w:rsidR="00F5785F" w:rsidRDefault="00F5785F" w:rsidP="00F5785F">
      <w:pPr>
        <w:pStyle w:val="Code"/>
      </w:pPr>
      <w:r>
        <w:tab/>
        <w:t>}</w:t>
      </w:r>
    </w:p>
    <w:p w14:paraId="78E70F63" w14:textId="77777777" w:rsidR="00F5785F" w:rsidRDefault="00F5785F" w:rsidP="00F5785F">
      <w:pPr>
        <w:pStyle w:val="Code"/>
      </w:pPr>
    </w:p>
    <w:p w14:paraId="534644AC" w14:textId="77777777" w:rsidR="00F5785F" w:rsidRDefault="00F5785F" w:rsidP="00F5785F">
      <w:pPr>
        <w:pStyle w:val="Code"/>
      </w:pPr>
      <w:r>
        <w:tab/>
        <w:t>/**</w:t>
      </w:r>
    </w:p>
    <w:p w14:paraId="49C55021" w14:textId="77777777" w:rsidR="00F5785F" w:rsidRDefault="00F5785F" w:rsidP="00F5785F">
      <w:pPr>
        <w:pStyle w:val="Code"/>
      </w:pPr>
      <w:r>
        <w:tab/>
        <w:t xml:space="preserve"> * Opens a file input stream, using the data field texFileIn</w:t>
      </w:r>
    </w:p>
    <w:p w14:paraId="319FCD11" w14:textId="77777777" w:rsidR="00F5785F" w:rsidRDefault="00F5785F" w:rsidP="00F5785F">
      <w:pPr>
        <w:pStyle w:val="Code"/>
      </w:pPr>
      <w:r>
        <w:tab/>
        <w:t xml:space="preserve"> * @param textFileName name of text file to open</w:t>
      </w:r>
    </w:p>
    <w:p w14:paraId="5A8ADF2A" w14:textId="77777777" w:rsidR="00F5785F" w:rsidRDefault="00F5785F" w:rsidP="00F5785F">
      <w:pPr>
        <w:pStyle w:val="Code"/>
      </w:pPr>
      <w:r>
        <w:tab/>
        <w:t xml:space="preserve"> */</w:t>
      </w:r>
    </w:p>
    <w:p w14:paraId="1CA02DDE" w14:textId="77777777" w:rsidR="00F5785F" w:rsidRDefault="00F5785F" w:rsidP="00F5785F">
      <w:pPr>
        <w:pStyle w:val="Code"/>
      </w:pPr>
      <w:r>
        <w:tab/>
        <w:t>public void openFileInputStream(String textFileName) {</w:t>
      </w:r>
    </w:p>
    <w:p w14:paraId="480C6ECC" w14:textId="77777777" w:rsidR="00F5785F" w:rsidRDefault="00F5785F" w:rsidP="00F5785F">
      <w:pPr>
        <w:pStyle w:val="Code"/>
      </w:pPr>
      <w:r>
        <w:tab/>
      </w:r>
      <w:r>
        <w:tab/>
        <w:t>try {</w:t>
      </w:r>
    </w:p>
    <w:p w14:paraId="20035716" w14:textId="77777777" w:rsidR="00F5785F" w:rsidRDefault="00F5785F" w:rsidP="00F5785F">
      <w:pPr>
        <w:pStyle w:val="Code"/>
      </w:pPr>
      <w:r>
        <w:tab/>
      </w:r>
      <w:r>
        <w:tab/>
      </w:r>
      <w:r>
        <w:tab/>
        <w:t>textFileIn = new Scanner(new FileInputStream(textFileName));</w:t>
      </w:r>
    </w:p>
    <w:p w14:paraId="3B30ABB4" w14:textId="77777777" w:rsidR="00F5785F" w:rsidRDefault="00F5785F" w:rsidP="00F5785F">
      <w:pPr>
        <w:pStyle w:val="Code"/>
      </w:pPr>
      <w:r>
        <w:tab/>
      </w:r>
      <w:r>
        <w:tab/>
        <w:t>} catch (FileNotFoundException e) {</w:t>
      </w:r>
    </w:p>
    <w:p w14:paraId="5537E185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System.err.println("Could not open " + textFileName);</w:t>
      </w:r>
    </w:p>
    <w:p w14:paraId="5BD38FF2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System.err.println(e.getStackTrace());</w:t>
      </w:r>
    </w:p>
    <w:p w14:paraId="5E460E94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System.exit(1);</w:t>
      </w:r>
    </w:p>
    <w:p w14:paraId="40AA3189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5C3B3294" w14:textId="77777777" w:rsidR="00F5785F" w:rsidRDefault="00F5785F" w:rsidP="00F5785F">
      <w:pPr>
        <w:pStyle w:val="Code"/>
      </w:pPr>
      <w:r>
        <w:tab/>
        <w:t>}</w:t>
      </w:r>
    </w:p>
    <w:p w14:paraId="6610417D" w14:textId="77777777" w:rsidR="00F5785F" w:rsidRDefault="00F5785F" w:rsidP="00F5785F">
      <w:pPr>
        <w:pStyle w:val="Code"/>
      </w:pPr>
    </w:p>
    <w:p w14:paraId="18AD3D91" w14:textId="77777777" w:rsidR="00F5785F" w:rsidRDefault="00F5785F" w:rsidP="00F5785F">
      <w:pPr>
        <w:pStyle w:val="Code"/>
      </w:pPr>
      <w:r>
        <w:tab/>
        <w:t>/**</w:t>
      </w:r>
    </w:p>
    <w:p w14:paraId="491F9F65" w14:textId="77777777" w:rsidR="00F5785F" w:rsidRDefault="00F5785F" w:rsidP="00F5785F">
      <w:pPr>
        <w:pStyle w:val="Code"/>
      </w:pPr>
      <w:r>
        <w:tab/>
        <w:t xml:space="preserve"> * Opens an ObjectOutputStream using objectOut data field</w:t>
      </w:r>
    </w:p>
    <w:p w14:paraId="5D32B69D" w14:textId="77777777" w:rsidR="00F5785F" w:rsidRDefault="00F5785F" w:rsidP="00F5785F">
      <w:pPr>
        <w:pStyle w:val="Code"/>
      </w:pPr>
      <w:r>
        <w:tab/>
        <w:t xml:space="preserve"> * @param objectFileName name of the object file to be created</w:t>
      </w:r>
    </w:p>
    <w:p w14:paraId="7D948577" w14:textId="77777777" w:rsidR="00F5785F" w:rsidRDefault="00F5785F" w:rsidP="00F5785F">
      <w:pPr>
        <w:pStyle w:val="Code"/>
      </w:pPr>
      <w:r>
        <w:tab/>
        <w:t xml:space="preserve"> */</w:t>
      </w:r>
    </w:p>
    <w:p w14:paraId="45D11DAB" w14:textId="77777777" w:rsidR="00F5785F" w:rsidRDefault="00F5785F" w:rsidP="00F5785F">
      <w:pPr>
        <w:pStyle w:val="Code"/>
      </w:pPr>
      <w:r>
        <w:tab/>
        <w:t>public void openObjectOutputStream(String objectFileName) {</w:t>
      </w:r>
    </w:p>
    <w:p w14:paraId="026BF148" w14:textId="77777777" w:rsidR="00F5785F" w:rsidRDefault="00F5785F" w:rsidP="00F5785F">
      <w:pPr>
        <w:pStyle w:val="Code"/>
      </w:pPr>
      <w:r>
        <w:tab/>
      </w:r>
      <w:r>
        <w:tab/>
        <w:t>try {</w:t>
      </w:r>
    </w:p>
    <w:p w14:paraId="02140790" w14:textId="77777777" w:rsidR="00F5785F" w:rsidRDefault="00F5785F" w:rsidP="00F5785F">
      <w:pPr>
        <w:pStyle w:val="Code"/>
      </w:pPr>
      <w:r>
        <w:tab/>
      </w:r>
      <w:r>
        <w:tab/>
      </w:r>
      <w:r>
        <w:tab/>
        <w:t>objectOut = new ObjectOutputStream(new FileOutputStream(objectFileName));</w:t>
      </w:r>
    </w:p>
    <w:p w14:paraId="5572DFD4" w14:textId="77777777" w:rsidR="00F5785F" w:rsidRDefault="00F5785F" w:rsidP="00F5785F">
      <w:pPr>
        <w:pStyle w:val="Code"/>
      </w:pPr>
      <w:r>
        <w:tab/>
      </w:r>
      <w:r>
        <w:tab/>
        <w:t>} catch (IOException e) {</w:t>
      </w:r>
    </w:p>
    <w:p w14:paraId="3301A18D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System.err.println("Could not open " + objectFileName);</w:t>
      </w:r>
    </w:p>
    <w:p w14:paraId="609F72BD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System.err.println(e.getStackTrace());</w:t>
      </w:r>
    </w:p>
    <w:p w14:paraId="6001B8AA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System.exit(1);</w:t>
      </w:r>
    </w:p>
    <w:p w14:paraId="3D164333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1A1CD585" w14:textId="77777777" w:rsidR="00F5785F" w:rsidRDefault="00F5785F" w:rsidP="00F5785F">
      <w:pPr>
        <w:pStyle w:val="Code"/>
      </w:pPr>
      <w:r>
        <w:tab/>
        <w:t>}</w:t>
      </w:r>
    </w:p>
    <w:p w14:paraId="5F38088F" w14:textId="77777777" w:rsidR="00F5785F" w:rsidRDefault="00F5785F" w:rsidP="00F5785F">
      <w:pPr>
        <w:pStyle w:val="Code"/>
      </w:pPr>
    </w:p>
    <w:p w14:paraId="03AD4D77" w14:textId="77777777" w:rsidR="00F5785F" w:rsidRDefault="00F5785F" w:rsidP="00F5785F">
      <w:pPr>
        <w:pStyle w:val="Code"/>
      </w:pPr>
      <w:r>
        <w:tab/>
        <w:t>/**</w:t>
      </w:r>
    </w:p>
    <w:p w14:paraId="2A8176D8" w14:textId="77777777" w:rsidR="00F5785F" w:rsidRDefault="00F5785F" w:rsidP="00F5785F">
      <w:pPr>
        <w:pStyle w:val="Code"/>
      </w:pPr>
      <w:r>
        <w:tab/>
        <w:t xml:space="preserve"> * Reads records from given text file, fills the blank MusicRecord</w:t>
      </w:r>
    </w:p>
    <w:p w14:paraId="43B9012E" w14:textId="77777777" w:rsidR="00F5785F" w:rsidRDefault="00F5785F" w:rsidP="00F5785F">
      <w:pPr>
        <w:pStyle w:val="Code"/>
      </w:pPr>
      <w:r>
        <w:tab/>
        <w:t xml:space="preserve"> * created by the constructor with the existing data in the text</w:t>
      </w:r>
    </w:p>
    <w:p w14:paraId="2B6F0AD8" w14:textId="77777777" w:rsidR="00F5785F" w:rsidRDefault="00F5785F" w:rsidP="00F5785F">
      <w:pPr>
        <w:pStyle w:val="Code"/>
      </w:pPr>
      <w:r>
        <w:tab/>
        <w:t xml:space="preserve"> * file and serializes each record object into a binary file</w:t>
      </w:r>
    </w:p>
    <w:p w14:paraId="5DFFBEBC" w14:textId="77777777" w:rsidR="00F5785F" w:rsidRDefault="00F5785F" w:rsidP="00F5785F">
      <w:pPr>
        <w:pStyle w:val="Code"/>
      </w:pPr>
      <w:r>
        <w:tab/>
        <w:t xml:space="preserve"> */</w:t>
      </w:r>
    </w:p>
    <w:p w14:paraId="374509F7" w14:textId="77777777" w:rsidR="00F5785F" w:rsidRDefault="00F5785F" w:rsidP="00F5785F">
      <w:pPr>
        <w:pStyle w:val="Code"/>
      </w:pPr>
      <w:r>
        <w:tab/>
        <w:t>public void createObjectFile() {</w:t>
      </w:r>
    </w:p>
    <w:p w14:paraId="6E9C1022" w14:textId="77777777" w:rsidR="00F5785F" w:rsidRDefault="00F5785F" w:rsidP="00F5785F">
      <w:pPr>
        <w:pStyle w:val="Code"/>
      </w:pPr>
    </w:p>
    <w:p w14:paraId="7423EC86" w14:textId="77777777" w:rsidR="00F5785F" w:rsidRDefault="00F5785F" w:rsidP="00F5785F">
      <w:pPr>
        <w:pStyle w:val="Code"/>
      </w:pPr>
      <w:r>
        <w:tab/>
      </w:r>
      <w:r>
        <w:tab/>
        <w:t>while (textFileIn.hasNext()) // loop until end of text file is reached</w:t>
      </w:r>
    </w:p>
    <w:p w14:paraId="2135BA68" w14:textId="77777777" w:rsidR="00F5785F" w:rsidRDefault="00F5785F" w:rsidP="00F5785F">
      <w:pPr>
        <w:pStyle w:val="Code"/>
      </w:pPr>
      <w:r>
        <w:tab/>
      </w:r>
      <w:r>
        <w:tab/>
        <w:t>{</w:t>
      </w:r>
    </w:p>
    <w:p w14:paraId="253CE6A6" w14:textId="77777777" w:rsidR="00F5785F" w:rsidRDefault="00F5785F" w:rsidP="00F5785F">
      <w:pPr>
        <w:pStyle w:val="Code"/>
      </w:pPr>
      <w:r>
        <w:tab/>
      </w:r>
      <w:r>
        <w:tab/>
      </w:r>
      <w:r>
        <w:tab/>
        <w:t>int year = Integer.parseInt(textFileIn.nextLine());</w:t>
      </w:r>
    </w:p>
    <w:p w14:paraId="2C6930FE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System.out.print(year + "  ");       // echo data read from text file</w:t>
      </w:r>
    </w:p>
    <w:p w14:paraId="5A894D13" w14:textId="77777777" w:rsidR="00F5785F" w:rsidRDefault="00F5785F" w:rsidP="00F5785F">
      <w:pPr>
        <w:pStyle w:val="Code"/>
      </w:pPr>
    </w:p>
    <w:p w14:paraId="605EB2B5" w14:textId="77777777" w:rsidR="00F5785F" w:rsidRDefault="00F5785F" w:rsidP="00F5785F">
      <w:pPr>
        <w:pStyle w:val="Code"/>
      </w:pPr>
      <w:r>
        <w:tab/>
      </w:r>
      <w:r>
        <w:tab/>
      </w:r>
      <w:r>
        <w:tab/>
        <w:t>String songName = textFileIn.nextLine();</w:t>
      </w:r>
    </w:p>
    <w:p w14:paraId="2BFABDAB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System.out.print(songName + "  ");  // echo data read from text file</w:t>
      </w:r>
    </w:p>
    <w:p w14:paraId="4D4B22E2" w14:textId="77777777" w:rsidR="00F5785F" w:rsidRDefault="00F5785F" w:rsidP="00F5785F">
      <w:pPr>
        <w:pStyle w:val="Code"/>
      </w:pPr>
    </w:p>
    <w:p w14:paraId="5686292B" w14:textId="77777777" w:rsidR="00F5785F" w:rsidRDefault="00F5785F" w:rsidP="00F5785F">
      <w:pPr>
        <w:pStyle w:val="Code"/>
      </w:pPr>
      <w:r>
        <w:tab/>
      </w:r>
      <w:r>
        <w:tab/>
      </w:r>
      <w:r>
        <w:tab/>
        <w:t>String singerName = textFileIn.nextLine();</w:t>
      </w:r>
    </w:p>
    <w:p w14:paraId="73E63421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System.out.print(singerName + "  "); // echo data read from text file</w:t>
      </w:r>
    </w:p>
    <w:p w14:paraId="616ACA33" w14:textId="77777777" w:rsidR="00F5785F" w:rsidRDefault="00F5785F" w:rsidP="00F5785F">
      <w:pPr>
        <w:pStyle w:val="Code"/>
      </w:pPr>
    </w:p>
    <w:p w14:paraId="58DBFC3D" w14:textId="77777777" w:rsidR="00F5785F" w:rsidRDefault="00F5785F" w:rsidP="00F5785F">
      <w:pPr>
        <w:pStyle w:val="Code"/>
      </w:pPr>
      <w:r>
        <w:tab/>
      </w:r>
      <w:r>
        <w:tab/>
      </w:r>
      <w:r>
        <w:tab/>
        <w:t>double price = Double.parseDouble(textFileIn.nextLine());</w:t>
      </w:r>
    </w:p>
    <w:p w14:paraId="0A6897B7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System.out.println(price + "  ");    // echo data read from text file</w:t>
      </w:r>
    </w:p>
    <w:p w14:paraId="6990FC01" w14:textId="77777777" w:rsidR="00F5785F" w:rsidRDefault="00F5785F" w:rsidP="00F5785F">
      <w:pPr>
        <w:pStyle w:val="Code"/>
      </w:pPr>
    </w:p>
    <w:p w14:paraId="7A2098DD" w14:textId="77777777" w:rsidR="00F5785F" w:rsidRDefault="00F5785F" w:rsidP="00F5785F">
      <w:pPr>
        <w:pStyle w:val="Code"/>
      </w:pPr>
      <w:r>
        <w:tab/>
      </w:r>
      <w:r>
        <w:tab/>
      </w:r>
      <w:r>
        <w:tab/>
        <w:t>setRecord(year, songName, singerName, price);</w:t>
      </w:r>
    </w:p>
    <w:p w14:paraId="4F9542B5" w14:textId="77777777" w:rsidR="00F5785F" w:rsidRDefault="00F5785F" w:rsidP="00F5785F">
      <w:pPr>
        <w:pStyle w:val="Code"/>
      </w:pPr>
      <w:r>
        <w:tab/>
      </w:r>
      <w:r>
        <w:tab/>
      </w:r>
      <w:r>
        <w:tab/>
        <w:t>textFileIn.nextLine();   // read the dashed lines and do nothing</w:t>
      </w:r>
    </w:p>
    <w:p w14:paraId="2C2CED4D" w14:textId="77777777" w:rsidR="00F5785F" w:rsidRDefault="00F5785F" w:rsidP="00F5785F">
      <w:pPr>
        <w:pStyle w:val="Code"/>
      </w:pPr>
    </w:p>
    <w:p w14:paraId="52986AC1" w14:textId="77777777" w:rsidR="00F5785F" w:rsidRDefault="00F5785F" w:rsidP="00F5785F">
      <w:pPr>
        <w:pStyle w:val="Code"/>
      </w:pPr>
      <w:r>
        <w:tab/>
      </w:r>
      <w:r>
        <w:tab/>
      </w:r>
      <w:r>
        <w:tab/>
        <w:t>try {</w:t>
      </w:r>
    </w:p>
    <w:p w14:paraId="3C444867" w14:textId="77777777" w:rsidR="00F5785F" w:rsidRDefault="00F5785F" w:rsidP="00F5785F">
      <w:pPr>
        <w:pStyle w:val="Code"/>
      </w:pPr>
      <w:r>
        <w:tab/>
      </w:r>
      <w:r>
        <w:tab/>
      </w:r>
      <w:r>
        <w:tab/>
      </w:r>
      <w:r>
        <w:tab/>
        <w:t>objectOut.writeObject(record);</w:t>
      </w:r>
    </w:p>
    <w:p w14:paraId="229A6C8A" w14:textId="77777777" w:rsidR="00F5785F" w:rsidRDefault="00F5785F" w:rsidP="00F5785F">
      <w:pPr>
        <w:pStyle w:val="Code"/>
      </w:pPr>
      <w:r>
        <w:tab/>
      </w:r>
      <w:r>
        <w:tab/>
      </w:r>
      <w:r>
        <w:tab/>
      </w:r>
      <w:r>
        <w:tab/>
        <w:t>objectOut.reset();</w:t>
      </w:r>
    </w:p>
    <w:p w14:paraId="1942AACC" w14:textId="77777777" w:rsidR="00F5785F" w:rsidRDefault="00F5785F" w:rsidP="00F5785F">
      <w:pPr>
        <w:pStyle w:val="Code"/>
      </w:pPr>
      <w:r>
        <w:tab/>
      </w:r>
      <w:r>
        <w:tab/>
      </w:r>
      <w:r>
        <w:tab/>
        <w:t>} catch (IOException e) {</w:t>
      </w:r>
    </w:p>
    <w:p w14:paraId="2D9F2495" w14:textId="77777777" w:rsidR="00F5785F" w:rsidRDefault="00F5785F" w:rsidP="00F5785F">
      <w:pPr>
        <w:pStyle w:val="Code"/>
      </w:pPr>
      <w:r>
        <w:tab/>
      </w:r>
      <w:r>
        <w:tab/>
      </w:r>
      <w:r>
        <w:tab/>
      </w:r>
      <w:r>
        <w:tab/>
        <w:t>System.err.println("Could not write object file");</w:t>
      </w:r>
    </w:p>
    <w:p w14:paraId="4D4B451D" w14:textId="77777777" w:rsidR="00F5785F" w:rsidRDefault="00F5785F" w:rsidP="00F5785F">
      <w:pPr>
        <w:pStyle w:val="Code"/>
      </w:pPr>
      <w:r>
        <w:tab/>
      </w:r>
      <w:r>
        <w:tab/>
      </w:r>
      <w:r>
        <w:tab/>
      </w:r>
      <w:r>
        <w:tab/>
        <w:t>System.err.println(e.getStackTrace());</w:t>
      </w:r>
    </w:p>
    <w:p w14:paraId="5BA75355" w14:textId="77777777" w:rsidR="00F5785F" w:rsidRDefault="00F5785F" w:rsidP="00F5785F">
      <w:pPr>
        <w:pStyle w:val="Code"/>
      </w:pPr>
      <w:r>
        <w:tab/>
      </w:r>
      <w:r>
        <w:tab/>
      </w:r>
      <w:r>
        <w:tab/>
        <w:t>}</w:t>
      </w:r>
    </w:p>
    <w:p w14:paraId="3D34D000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2E1C6DF6" w14:textId="77777777" w:rsidR="00F5785F" w:rsidRDefault="00F5785F" w:rsidP="00F5785F">
      <w:pPr>
        <w:pStyle w:val="Code"/>
      </w:pPr>
      <w:r>
        <w:tab/>
      </w:r>
      <w:r>
        <w:tab/>
        <w:t>try {</w:t>
      </w:r>
    </w:p>
    <w:p w14:paraId="13B347AB" w14:textId="77777777" w:rsidR="00F5785F" w:rsidRDefault="00F5785F" w:rsidP="00F5785F">
      <w:pPr>
        <w:pStyle w:val="Code"/>
      </w:pPr>
      <w:r>
        <w:tab/>
      </w:r>
      <w:r>
        <w:tab/>
      </w:r>
      <w:r>
        <w:tab/>
        <w:t>objectOut.close();</w:t>
      </w:r>
    </w:p>
    <w:p w14:paraId="5FD121AB" w14:textId="77777777" w:rsidR="00F5785F" w:rsidRDefault="00F5785F" w:rsidP="00F5785F">
      <w:pPr>
        <w:pStyle w:val="Code"/>
      </w:pPr>
      <w:r>
        <w:tab/>
      </w:r>
      <w:r>
        <w:tab/>
        <w:t>} catch (IOException e) {</w:t>
      </w:r>
    </w:p>
    <w:p w14:paraId="75057FF3" w14:textId="77777777" w:rsidR="00F5785F" w:rsidRDefault="00F5785F" w:rsidP="00F5785F">
      <w:pPr>
        <w:pStyle w:val="Code"/>
      </w:pPr>
      <w:r>
        <w:tab/>
      </w:r>
      <w:r>
        <w:tab/>
      </w:r>
      <w:r>
        <w:tab/>
        <w:t>System.err.println("Error closing file");</w:t>
      </w:r>
    </w:p>
    <w:p w14:paraId="6F0A7D84" w14:textId="77777777" w:rsidR="00F5785F" w:rsidRDefault="00F5785F" w:rsidP="00F5785F">
      <w:pPr>
        <w:pStyle w:val="Code"/>
      </w:pPr>
      <w:r>
        <w:tab/>
      </w:r>
      <w:r>
        <w:tab/>
        <w:t>}</w:t>
      </w:r>
    </w:p>
    <w:p w14:paraId="007E350E" w14:textId="77777777" w:rsidR="00F5785F" w:rsidRDefault="00F5785F" w:rsidP="00F5785F">
      <w:pPr>
        <w:pStyle w:val="Code"/>
      </w:pPr>
    </w:p>
    <w:p w14:paraId="04C6168F" w14:textId="77777777" w:rsidR="00F5785F" w:rsidRDefault="00F5785F" w:rsidP="00F5785F">
      <w:pPr>
        <w:pStyle w:val="Code"/>
      </w:pPr>
      <w:r>
        <w:tab/>
        <w:t>}</w:t>
      </w:r>
    </w:p>
    <w:p w14:paraId="3E5C0F78" w14:textId="77777777" w:rsidR="00F5785F" w:rsidRDefault="00F5785F" w:rsidP="00F5785F">
      <w:pPr>
        <w:pStyle w:val="Code"/>
      </w:pPr>
    </w:p>
    <w:p w14:paraId="6CCA314F" w14:textId="77777777" w:rsidR="00F5785F" w:rsidRDefault="00F5785F" w:rsidP="00F5785F">
      <w:pPr>
        <w:pStyle w:val="Code"/>
      </w:pPr>
      <w:r>
        <w:tab/>
        <w:t>public static void main(String[] args) throws IOException {</w:t>
      </w:r>
    </w:p>
    <w:p w14:paraId="23D2A5ED" w14:textId="77777777" w:rsidR="00F5785F" w:rsidRDefault="00F5785F" w:rsidP="00F5785F">
      <w:pPr>
        <w:pStyle w:val="Code"/>
      </w:pPr>
    </w:p>
    <w:p w14:paraId="6334433F" w14:textId="77777777" w:rsidR="00F5785F" w:rsidRDefault="00F5785F" w:rsidP="00F5785F">
      <w:pPr>
        <w:pStyle w:val="Code"/>
      </w:pPr>
      <w:r>
        <w:tab/>
      </w:r>
      <w:r>
        <w:tab/>
        <w:t>WriteRecord d = new WriteRecord();</w:t>
      </w:r>
    </w:p>
    <w:p w14:paraId="6704B308" w14:textId="77777777" w:rsidR="00F5785F" w:rsidRDefault="00F5785F" w:rsidP="00F5785F">
      <w:pPr>
        <w:pStyle w:val="Code"/>
      </w:pPr>
    </w:p>
    <w:p w14:paraId="3A55305E" w14:textId="77777777" w:rsidR="00F5785F" w:rsidRDefault="00F5785F" w:rsidP="00F5785F">
      <w:pPr>
        <w:pStyle w:val="Code"/>
      </w:pPr>
      <w:r>
        <w:tab/>
      </w:r>
      <w:r>
        <w:tab/>
        <w:t>String textFileName = "someSongs.txt"; // Name of a text file that contains</w:t>
      </w:r>
    </w:p>
    <w:p w14:paraId="712D66A7" w14:textId="77777777" w:rsidR="00F5785F" w:rsidRDefault="00F5785F" w:rsidP="00F5785F">
      <w:pPr>
        <w:pStyle w:val="Code"/>
      </w:pPr>
      <w:r>
        <w:t xml:space="preserve">                                               // song records</w:t>
      </w:r>
    </w:p>
    <w:p w14:paraId="75C81312" w14:textId="77777777" w:rsidR="00F5785F" w:rsidRDefault="00F5785F" w:rsidP="00F5785F">
      <w:pPr>
        <w:pStyle w:val="Code"/>
      </w:pPr>
    </w:p>
    <w:p w14:paraId="179083DD" w14:textId="77777777" w:rsidR="00F5785F" w:rsidRDefault="00F5785F" w:rsidP="00F5785F">
      <w:pPr>
        <w:pStyle w:val="Code"/>
      </w:pPr>
      <w:r>
        <w:tab/>
      </w:r>
      <w:r>
        <w:tab/>
        <w:t>String objectFileName = "mySongs.ser"; // Name of the binary file to</w:t>
      </w:r>
    </w:p>
    <w:p w14:paraId="1E1F8589" w14:textId="77777777" w:rsidR="00F5785F" w:rsidRDefault="00F5785F" w:rsidP="00F5785F">
      <w:pPr>
        <w:pStyle w:val="Code"/>
      </w:pPr>
      <w:r>
        <w:t xml:space="preserve">                                               // serialize record objects</w:t>
      </w:r>
    </w:p>
    <w:p w14:paraId="3A52A0DA" w14:textId="77777777" w:rsidR="00F5785F" w:rsidRDefault="00F5785F" w:rsidP="00F5785F">
      <w:pPr>
        <w:pStyle w:val="Code"/>
      </w:pPr>
    </w:p>
    <w:p w14:paraId="0EF19AFF" w14:textId="77777777" w:rsidR="00F5785F" w:rsidRDefault="00F5785F" w:rsidP="00F5785F">
      <w:pPr>
        <w:pStyle w:val="Code"/>
      </w:pPr>
      <w:r>
        <w:tab/>
      </w:r>
      <w:r>
        <w:tab/>
        <w:t>d.openFileInputStream(textFileName);   // open the text file to read from</w:t>
      </w:r>
    </w:p>
    <w:p w14:paraId="65D3ED45" w14:textId="77777777" w:rsidR="00F5785F" w:rsidRDefault="00F5785F" w:rsidP="00F5785F">
      <w:pPr>
        <w:pStyle w:val="Code"/>
      </w:pPr>
    </w:p>
    <w:p w14:paraId="0E425898" w14:textId="77777777" w:rsidR="00F5785F" w:rsidRDefault="00F5785F" w:rsidP="00F5785F">
      <w:pPr>
        <w:pStyle w:val="Code"/>
      </w:pPr>
      <w:r>
        <w:tab/>
      </w:r>
      <w:r>
        <w:tab/>
        <w:t>d.openObjectOutputStream(objectFileName); // open the object file to</w:t>
      </w:r>
    </w:p>
    <w:p w14:paraId="224D819B" w14:textId="77777777" w:rsidR="00F5785F" w:rsidRDefault="00F5785F" w:rsidP="00F5785F">
      <w:pPr>
        <w:pStyle w:val="Code"/>
      </w:pPr>
      <w:r>
        <w:t xml:space="preserve">                                                  // write music recosds into it</w:t>
      </w:r>
    </w:p>
    <w:p w14:paraId="1271EE9A" w14:textId="77777777" w:rsidR="00F5785F" w:rsidRDefault="00F5785F" w:rsidP="00F5785F">
      <w:pPr>
        <w:pStyle w:val="Code"/>
      </w:pPr>
    </w:p>
    <w:p w14:paraId="37DB54E0" w14:textId="77777777" w:rsidR="00F5785F" w:rsidRDefault="00F5785F" w:rsidP="00F5785F">
      <w:pPr>
        <w:pStyle w:val="Code"/>
      </w:pPr>
      <w:r>
        <w:tab/>
      </w:r>
      <w:r>
        <w:tab/>
        <w:t>d.createObjectFile();   // read records from opened text file, and write</w:t>
      </w:r>
    </w:p>
    <w:p w14:paraId="7453E16D" w14:textId="77777777" w:rsidR="00F5785F" w:rsidRDefault="00F5785F" w:rsidP="00F5785F">
      <w:pPr>
        <w:pStyle w:val="Code"/>
      </w:pPr>
      <w:r>
        <w:t xml:space="preserve">                                // them into the object file.</w:t>
      </w:r>
    </w:p>
    <w:p w14:paraId="50FBFA73" w14:textId="77777777" w:rsidR="00F5785F" w:rsidRDefault="00F5785F" w:rsidP="00F5785F">
      <w:pPr>
        <w:pStyle w:val="Code"/>
      </w:pPr>
      <w:r>
        <w:tab/>
        <w:t>}</w:t>
      </w:r>
    </w:p>
    <w:p w14:paraId="6DC3DE53" w14:textId="77777777" w:rsidR="00F5785F" w:rsidRDefault="00F5785F" w:rsidP="00F5785F">
      <w:pPr>
        <w:pStyle w:val="Code"/>
      </w:pPr>
      <w:r>
        <w:t>}</w:t>
      </w:r>
    </w:p>
    <w:p w14:paraId="3F0294A6" w14:textId="5D7F252E" w:rsidR="002B530E" w:rsidRDefault="002B530E" w:rsidP="002B530E">
      <w:r>
        <w:t>Terminal output</w:t>
      </w:r>
    </w:p>
    <w:p w14:paraId="31169660" w14:textId="77777777" w:rsidR="002B530E" w:rsidRDefault="002B530E" w:rsidP="002B530E">
      <w:pPr>
        <w:pStyle w:val="Terminal"/>
      </w:pPr>
      <w:r>
        <w:t>Mitchell@ttys000 15:54 {0} [exa]$ java ReadRecord</w:t>
      </w:r>
    </w:p>
    <w:p w14:paraId="4A939B78" w14:textId="77777777" w:rsidR="002B530E" w:rsidRDefault="002B530E" w:rsidP="002B530E">
      <w:pPr>
        <w:pStyle w:val="Terminal"/>
      </w:pPr>
      <w:r>
        <w:t>1999</w:t>
      </w:r>
      <w:r>
        <w:tab/>
        <w:t>I have a dream</w:t>
      </w:r>
      <w:r>
        <w:tab/>
        <w:t>ABBA</w:t>
      </w:r>
      <w:r>
        <w:tab/>
        <w:t>23.5</w:t>
      </w:r>
    </w:p>
    <w:p w14:paraId="1BC02615" w14:textId="77777777" w:rsidR="002B530E" w:rsidRDefault="002B530E" w:rsidP="002B530E">
      <w:pPr>
        <w:pStyle w:val="Terminal"/>
      </w:pPr>
      <w:r>
        <w:t>2000</w:t>
      </w:r>
      <w:r>
        <w:tab/>
        <w:t>S.O.S.</w:t>
      </w:r>
      <w:r>
        <w:tab/>
        <w:t>ABBA</w:t>
      </w:r>
      <w:r>
        <w:tab/>
        <w:t>14.5</w:t>
      </w:r>
    </w:p>
    <w:p w14:paraId="3581C527" w14:textId="77777777" w:rsidR="002B530E" w:rsidRDefault="002B530E" w:rsidP="002B530E">
      <w:pPr>
        <w:pStyle w:val="Terminal"/>
      </w:pPr>
      <w:r>
        <w:t>2013</w:t>
      </w:r>
      <w:r>
        <w:tab/>
        <w:t>Waterloo</w:t>
      </w:r>
      <w:r>
        <w:tab/>
        <w:t>ABBA</w:t>
      </w:r>
      <w:r>
        <w:tab/>
        <w:t>30.0</w:t>
      </w:r>
    </w:p>
    <w:p w14:paraId="4E75349F" w14:textId="77777777" w:rsidR="002B530E" w:rsidRDefault="002B530E" w:rsidP="002B530E">
      <w:pPr>
        <w:pStyle w:val="Terminal"/>
      </w:pPr>
      <w:r>
        <w:t>2012</w:t>
      </w:r>
      <w:r>
        <w:tab/>
        <w:t>Dream On</w:t>
      </w:r>
      <w:r>
        <w:tab/>
        <w:t>Aerosmith</w:t>
      </w:r>
      <w:r>
        <w:tab/>
        <w:t>12.0</w:t>
      </w:r>
    </w:p>
    <w:p w14:paraId="01708E3C" w14:textId="77777777" w:rsidR="002B530E" w:rsidRDefault="002B530E" w:rsidP="002B530E">
      <w:pPr>
        <w:pStyle w:val="Terminal"/>
      </w:pPr>
      <w:r>
        <w:t>2008</w:t>
      </w:r>
      <w:r>
        <w:tab/>
        <w:t>Grace like rain</w:t>
      </w:r>
      <w:r>
        <w:tab/>
        <w:t>Todd Agnew</w:t>
      </w:r>
      <w:r>
        <w:tab/>
        <w:t>6.7</w:t>
      </w:r>
    </w:p>
    <w:p w14:paraId="560D3870" w14:textId="77777777" w:rsidR="002B530E" w:rsidRDefault="002B530E" w:rsidP="002B530E">
      <w:pPr>
        <w:pStyle w:val="Terminal"/>
      </w:pPr>
      <w:r>
        <w:t>1999</w:t>
      </w:r>
      <w:r>
        <w:tab/>
        <w:t>Old soul</w:t>
      </w:r>
      <w:r>
        <w:tab/>
        <w:t>Thea Gilmor</w:t>
      </w:r>
      <w:r>
        <w:tab/>
        <w:t>4.5</w:t>
      </w:r>
    </w:p>
    <w:p w14:paraId="543AF3B5" w14:textId="77777777" w:rsidR="002B530E" w:rsidRDefault="002B530E" w:rsidP="002B530E">
      <w:pPr>
        <w:pStyle w:val="Terminal"/>
      </w:pPr>
      <w:r>
        <w:t>1988</w:t>
      </w:r>
      <w:r>
        <w:tab/>
        <w:t>Honey Bunny</w:t>
      </w:r>
      <w:r>
        <w:tab/>
        <w:t>Adam Gilmor</w:t>
      </w:r>
      <w:r>
        <w:tab/>
        <w:t>6.7</w:t>
      </w:r>
    </w:p>
    <w:p w14:paraId="74A455F2" w14:textId="77777777" w:rsidR="002B530E" w:rsidRDefault="002B530E" w:rsidP="002B530E">
      <w:pPr>
        <w:pStyle w:val="Terminal"/>
      </w:pPr>
      <w:r>
        <w:t>2000</w:t>
      </w:r>
      <w:r>
        <w:tab/>
        <w:t>Poison Arrow</w:t>
      </w:r>
      <w:r>
        <w:tab/>
        <w:t>ABC</w:t>
      </w:r>
      <w:r>
        <w:tab/>
        <w:t>7.95</w:t>
      </w:r>
    </w:p>
    <w:p w14:paraId="5F821408" w14:textId="77777777" w:rsidR="002B530E" w:rsidRDefault="002B530E" w:rsidP="002B530E">
      <w:pPr>
        <w:pStyle w:val="Terminal"/>
      </w:pPr>
      <w:r>
        <w:t>1988</w:t>
      </w:r>
      <w:r>
        <w:tab/>
        <w:t>How Long?</w:t>
      </w:r>
      <w:r>
        <w:tab/>
        <w:t>Ace</w:t>
      </w:r>
      <w:r>
        <w:tab/>
        <w:t>12.45</w:t>
      </w:r>
    </w:p>
    <w:p w14:paraId="1C475F22" w14:textId="77777777" w:rsidR="002B530E" w:rsidRDefault="002B530E" w:rsidP="002B530E">
      <w:pPr>
        <w:pStyle w:val="Terminal"/>
      </w:pPr>
      <w:r>
        <w:t>1991</w:t>
      </w:r>
      <w:r>
        <w:tab/>
        <w:t>Straight From the Heart</w:t>
      </w:r>
      <w:r>
        <w:tab/>
        <w:t>Bryan Adams</w:t>
      </w:r>
      <w:r>
        <w:tab/>
        <w:t>9.9</w:t>
      </w:r>
    </w:p>
    <w:p w14:paraId="7919683A" w14:textId="77777777" w:rsidR="002B530E" w:rsidRDefault="002B530E" w:rsidP="002B530E">
      <w:pPr>
        <w:pStyle w:val="Terminal"/>
      </w:pPr>
      <w:r>
        <w:t>1999</w:t>
      </w:r>
      <w:r>
        <w:tab/>
        <w:t>Rolling in the deep</w:t>
      </w:r>
      <w:r>
        <w:tab/>
        <w:t>Adele</w:t>
      </w:r>
      <w:r>
        <w:tab/>
        <w:t>11.98</w:t>
      </w:r>
    </w:p>
    <w:p w14:paraId="5EC060D8" w14:textId="77777777" w:rsidR="002B530E" w:rsidRDefault="002B530E" w:rsidP="002B530E">
      <w:pPr>
        <w:pStyle w:val="Terminal"/>
      </w:pPr>
      <w:r>
        <w:t>1999</w:t>
      </w:r>
      <w:r>
        <w:tab/>
        <w:t>I see stars</w:t>
      </w:r>
      <w:r>
        <w:tab/>
        <w:t>Cindy Alxander</w:t>
      </w:r>
      <w:r>
        <w:tab/>
        <w:t>23.5</w:t>
      </w:r>
    </w:p>
    <w:p w14:paraId="15502E57" w14:textId="77777777" w:rsidR="002B530E" w:rsidRDefault="002B530E" w:rsidP="002B530E">
      <w:pPr>
        <w:pStyle w:val="Terminal"/>
      </w:pPr>
      <w:r>
        <w:t>2000</w:t>
      </w:r>
      <w:r>
        <w:tab/>
        <w:t>I am Eighteen</w:t>
      </w:r>
      <w:r>
        <w:tab/>
        <w:t>Alice Cooper</w:t>
      </w:r>
      <w:r>
        <w:tab/>
        <w:t>14.5</w:t>
      </w:r>
    </w:p>
    <w:p w14:paraId="400E7A59" w14:textId="77777777" w:rsidR="002B530E" w:rsidRDefault="002B530E" w:rsidP="002B530E">
      <w:pPr>
        <w:pStyle w:val="Terminal"/>
      </w:pPr>
      <w:r>
        <w:t>2013</w:t>
      </w:r>
      <w:r>
        <w:tab/>
        <w:t>Waterloo</w:t>
      </w:r>
      <w:r>
        <w:tab/>
        <w:t>ABBA</w:t>
      </w:r>
      <w:r>
        <w:tab/>
        <w:t>30.0</w:t>
      </w:r>
    </w:p>
    <w:p w14:paraId="067891C3" w14:textId="77777777" w:rsidR="002B530E" w:rsidRDefault="002B530E" w:rsidP="002B530E">
      <w:pPr>
        <w:pStyle w:val="Terminal"/>
      </w:pPr>
      <w:r>
        <w:t>2012</w:t>
      </w:r>
      <w:r>
        <w:tab/>
        <w:t>Smile</w:t>
      </w:r>
      <w:r>
        <w:tab/>
        <w:t>Lily Allen</w:t>
      </w:r>
      <w:r>
        <w:tab/>
        <w:t>12.0</w:t>
      </w:r>
    </w:p>
    <w:p w14:paraId="5A7C88C1" w14:textId="77777777" w:rsidR="002B530E" w:rsidRDefault="002B530E" w:rsidP="002B530E">
      <w:pPr>
        <w:pStyle w:val="Terminal"/>
      </w:pPr>
      <w:r>
        <w:t>2008</w:t>
      </w:r>
      <w:r>
        <w:tab/>
        <w:t>Tear in your hand</w:t>
      </w:r>
      <w:r>
        <w:tab/>
        <w:t>Tori Amos</w:t>
      </w:r>
      <w:r>
        <w:tab/>
        <w:t>6.7</w:t>
      </w:r>
    </w:p>
    <w:p w14:paraId="769746AD" w14:textId="77777777" w:rsidR="002B530E" w:rsidRDefault="002B530E" w:rsidP="002B530E">
      <w:pPr>
        <w:pStyle w:val="Terminal"/>
      </w:pPr>
      <w:r>
        <w:t>1999</w:t>
      </w:r>
      <w:r>
        <w:tab/>
        <w:t>Crash about to happen</w:t>
      </w:r>
      <w:r>
        <w:tab/>
        <w:t>Brett Anderson</w:t>
      </w:r>
      <w:r>
        <w:tab/>
        <w:t>4.5</w:t>
      </w:r>
    </w:p>
    <w:p w14:paraId="247F50A3" w14:textId="77777777" w:rsidR="002B530E" w:rsidRDefault="002B530E" w:rsidP="002B530E">
      <w:pPr>
        <w:pStyle w:val="Terminal"/>
      </w:pPr>
      <w:r>
        <w:t>1988</w:t>
      </w:r>
      <w:r>
        <w:tab/>
        <w:t>O Superman</w:t>
      </w:r>
      <w:r>
        <w:tab/>
        <w:t>Laurie Anderson</w:t>
      </w:r>
      <w:r>
        <w:tab/>
        <w:t>6.7</w:t>
      </w:r>
    </w:p>
    <w:p w14:paraId="610D7CF1" w14:textId="4345455F" w:rsidR="002B530E" w:rsidRDefault="002B530E" w:rsidP="002B530E">
      <w:pPr>
        <w:pStyle w:val="Terminal"/>
      </w:pPr>
      <w:r>
        <w:t>2000</w:t>
      </w:r>
      <w:r>
        <w:tab/>
        <w:t>Do-Re-Mi</w:t>
      </w:r>
      <w:r>
        <w:tab/>
        <w:t>Julie Andrews</w:t>
      </w:r>
      <w:r>
        <w:tab/>
        <w:t>7.95</w:t>
      </w:r>
    </w:p>
    <w:p w14:paraId="0E34FA1C" w14:textId="77777777" w:rsidR="00F5785F" w:rsidRDefault="00F5785F" w:rsidP="00F5785F">
      <w:pPr>
        <w:pStyle w:val="ExcerciseHeader"/>
      </w:pPr>
      <w:r>
        <w:t>Exercise B</w:t>
      </w:r>
    </w:p>
    <w:p w14:paraId="216BC3A3" w14:textId="1475A763" w:rsidR="00F5785F" w:rsidRDefault="005B5201" w:rsidP="00F5785F">
      <w:r>
        <w:t>BinSearchTree.java</w:t>
      </w:r>
    </w:p>
    <w:p w14:paraId="0E43A7D9" w14:textId="77777777" w:rsidR="005B5201" w:rsidRDefault="005B5201" w:rsidP="005B5201">
      <w:pPr>
        <w:pStyle w:val="Code"/>
      </w:pPr>
      <w:r>
        <w:t>import java.io.*;</w:t>
      </w:r>
    </w:p>
    <w:p w14:paraId="548AD9A4" w14:textId="77777777" w:rsidR="005B5201" w:rsidRDefault="005B5201" w:rsidP="005B5201">
      <w:pPr>
        <w:pStyle w:val="Code"/>
      </w:pPr>
      <w:r>
        <w:t>import javax.swing.JOptionPane;</w:t>
      </w:r>
      <w:bookmarkStart w:id="0" w:name="_GoBack"/>
      <w:bookmarkEnd w:id="0"/>
    </w:p>
    <w:p w14:paraId="6DCC500D" w14:textId="77777777" w:rsidR="005B5201" w:rsidRDefault="005B5201" w:rsidP="005B5201">
      <w:pPr>
        <w:pStyle w:val="Code"/>
      </w:pPr>
      <w:r>
        <w:t>/**</w:t>
      </w:r>
    </w:p>
    <w:p w14:paraId="5227FD01" w14:textId="77777777" w:rsidR="005B5201" w:rsidRDefault="005B5201" w:rsidP="005B5201">
      <w:pPr>
        <w:pStyle w:val="Code"/>
      </w:pPr>
      <w:r>
        <w:t xml:space="preserve"> * The following class called BinSearchTree creates an empty</w:t>
      </w:r>
    </w:p>
    <w:p w14:paraId="6321F9FC" w14:textId="77777777" w:rsidR="005B5201" w:rsidRDefault="005B5201" w:rsidP="005B5201">
      <w:pPr>
        <w:pStyle w:val="Code"/>
      </w:pPr>
      <w:r>
        <w:t xml:space="preserve"> * tree, and allows the user of the class to insert new nodes into the tree.</w:t>
      </w:r>
    </w:p>
    <w:p w14:paraId="29802498" w14:textId="77777777" w:rsidR="005B5201" w:rsidRDefault="005B5201" w:rsidP="005B5201">
      <w:pPr>
        <w:pStyle w:val="Code"/>
      </w:pPr>
      <w:r>
        <w:t xml:space="preserve"> */</w:t>
      </w:r>
    </w:p>
    <w:p w14:paraId="3408B236" w14:textId="77777777" w:rsidR="005B5201" w:rsidRDefault="005B5201" w:rsidP="005B5201">
      <w:pPr>
        <w:pStyle w:val="Code"/>
      </w:pPr>
    </w:p>
    <w:p w14:paraId="4CA99709" w14:textId="77777777" w:rsidR="005B5201" w:rsidRDefault="005B5201" w:rsidP="005B5201">
      <w:pPr>
        <w:pStyle w:val="Code"/>
      </w:pPr>
    </w:p>
    <w:p w14:paraId="211410CF" w14:textId="77777777" w:rsidR="005B5201" w:rsidRDefault="005B5201" w:rsidP="005B5201">
      <w:pPr>
        <w:pStyle w:val="Code"/>
      </w:pPr>
    </w:p>
    <w:p w14:paraId="19D59531" w14:textId="77777777" w:rsidR="005B5201" w:rsidRDefault="005B5201" w:rsidP="005B5201">
      <w:pPr>
        <w:pStyle w:val="Code"/>
      </w:pPr>
      <w:r>
        <w:t>class BinSearchTree {</w:t>
      </w:r>
    </w:p>
    <w:p w14:paraId="31C930EC" w14:textId="77777777" w:rsidR="005B5201" w:rsidRDefault="005B5201" w:rsidP="005B5201">
      <w:pPr>
        <w:pStyle w:val="Code"/>
      </w:pPr>
    </w:p>
    <w:p w14:paraId="0E66A973" w14:textId="77777777" w:rsidR="005B5201" w:rsidRDefault="005B5201" w:rsidP="005B5201">
      <w:pPr>
        <w:pStyle w:val="Code"/>
      </w:pPr>
      <w:r>
        <w:tab/>
        <w:t>Node root;</w:t>
      </w:r>
    </w:p>
    <w:p w14:paraId="137F60D8" w14:textId="77777777" w:rsidR="005B5201" w:rsidRDefault="005B5201" w:rsidP="005B5201">
      <w:pPr>
        <w:pStyle w:val="Code"/>
      </w:pPr>
    </w:p>
    <w:p w14:paraId="18B2FD90" w14:textId="77777777" w:rsidR="005B5201" w:rsidRDefault="005B5201" w:rsidP="005B5201">
      <w:pPr>
        <w:pStyle w:val="Code"/>
      </w:pPr>
      <w:r>
        <w:tab/>
        <w:t>/*  the following constructor creates an empty tree. */</w:t>
      </w:r>
    </w:p>
    <w:p w14:paraId="25B62E8B" w14:textId="77777777" w:rsidR="005B5201" w:rsidRDefault="005B5201" w:rsidP="005B5201">
      <w:pPr>
        <w:pStyle w:val="Code"/>
      </w:pPr>
      <w:r>
        <w:tab/>
        <w:t>public BinSearchTree() {</w:t>
      </w:r>
    </w:p>
    <w:p w14:paraId="59244AEF" w14:textId="77777777" w:rsidR="005B5201" w:rsidRDefault="005B5201" w:rsidP="005B5201">
      <w:pPr>
        <w:pStyle w:val="Code"/>
      </w:pPr>
      <w:r>
        <w:tab/>
      </w:r>
      <w:r>
        <w:tab/>
        <w:t>root = null;</w:t>
      </w:r>
    </w:p>
    <w:p w14:paraId="605B94C1" w14:textId="77777777" w:rsidR="005B5201" w:rsidRDefault="005B5201" w:rsidP="005B5201">
      <w:pPr>
        <w:pStyle w:val="Code"/>
      </w:pPr>
      <w:r>
        <w:tab/>
        <w:t>}</w:t>
      </w:r>
    </w:p>
    <w:p w14:paraId="34669977" w14:textId="77777777" w:rsidR="005B5201" w:rsidRDefault="005B5201" w:rsidP="005B5201">
      <w:pPr>
        <w:pStyle w:val="Code"/>
      </w:pPr>
    </w:p>
    <w:p w14:paraId="5F1A2C8A" w14:textId="77777777" w:rsidR="005B5201" w:rsidRDefault="005B5201" w:rsidP="005B5201">
      <w:pPr>
        <w:pStyle w:val="Code"/>
      </w:pPr>
      <w:r>
        <w:tab/>
        <w:t>/**</w:t>
      </w:r>
    </w:p>
    <w:p w14:paraId="0A2BA0D3" w14:textId="77777777" w:rsidR="005B5201" w:rsidRDefault="005B5201" w:rsidP="005B5201">
      <w:pPr>
        <w:pStyle w:val="Code"/>
      </w:pPr>
      <w:r>
        <w:tab/>
        <w:t xml:space="preserve"> * the following method, inserts a new node that contains several data</w:t>
      </w:r>
    </w:p>
    <w:p w14:paraId="46C56757" w14:textId="77777777" w:rsidR="005B5201" w:rsidRDefault="005B5201" w:rsidP="005B5201">
      <w:pPr>
        <w:pStyle w:val="Code"/>
      </w:pPr>
      <w:r>
        <w:tab/>
        <w:t xml:space="preserve"> * fields, the student's id, faculty, major, and year into the list.</w:t>
      </w:r>
    </w:p>
    <w:p w14:paraId="1E1A4049" w14:textId="77777777" w:rsidR="005B5201" w:rsidRDefault="005B5201" w:rsidP="005B5201">
      <w:pPr>
        <w:pStyle w:val="Code"/>
      </w:pPr>
      <w:r>
        <w:tab/>
        <w:t xml:space="preserve"> * @param id - student's id number</w:t>
      </w:r>
    </w:p>
    <w:p w14:paraId="7020F587" w14:textId="77777777" w:rsidR="005B5201" w:rsidRDefault="005B5201" w:rsidP="005B5201">
      <w:pPr>
        <w:pStyle w:val="Code"/>
      </w:pPr>
      <w:r>
        <w:tab/>
        <w:t xml:space="preserve"> * @param faculty - faculty code</w:t>
      </w:r>
    </w:p>
    <w:p w14:paraId="3B78210C" w14:textId="77777777" w:rsidR="005B5201" w:rsidRDefault="005B5201" w:rsidP="005B5201">
      <w:pPr>
        <w:pStyle w:val="Code"/>
      </w:pPr>
      <w:r>
        <w:tab/>
        <w:t xml:space="preserve"> * @param major - student's major</w:t>
      </w:r>
    </w:p>
    <w:p w14:paraId="0A989D82" w14:textId="77777777" w:rsidR="005B5201" w:rsidRDefault="005B5201" w:rsidP="005B5201">
      <w:pPr>
        <w:pStyle w:val="Code"/>
      </w:pPr>
      <w:r>
        <w:tab/>
        <w:t xml:space="preserve"> * @param year  - student's year of study</w:t>
      </w:r>
    </w:p>
    <w:p w14:paraId="1BDF3708" w14:textId="77777777" w:rsidR="005B5201" w:rsidRDefault="005B5201" w:rsidP="005B5201">
      <w:pPr>
        <w:pStyle w:val="Code"/>
      </w:pPr>
      <w:r>
        <w:tab/>
        <w:t xml:space="preserve"> */</w:t>
      </w:r>
    </w:p>
    <w:p w14:paraId="5D4EE73A" w14:textId="77777777" w:rsidR="005B5201" w:rsidRDefault="005B5201" w:rsidP="005B5201">
      <w:pPr>
        <w:pStyle w:val="Code"/>
      </w:pPr>
      <w:r>
        <w:tab/>
        <w:t>public void insert(String id, String faculty, String major, String year) {</w:t>
      </w:r>
    </w:p>
    <w:p w14:paraId="37097430" w14:textId="77777777" w:rsidR="005B5201" w:rsidRDefault="005B5201" w:rsidP="005B5201">
      <w:pPr>
        <w:pStyle w:val="Code"/>
      </w:pPr>
    </w:p>
    <w:p w14:paraId="00BB204C" w14:textId="77777777" w:rsidR="005B5201" w:rsidRDefault="005B5201" w:rsidP="005B5201">
      <w:pPr>
        <w:pStyle w:val="Code"/>
      </w:pPr>
      <w:r>
        <w:tab/>
      </w:r>
      <w:r>
        <w:tab/>
        <w:t>Node node = new Node(id, faculty, major, year);</w:t>
      </w:r>
    </w:p>
    <w:p w14:paraId="25D2A255" w14:textId="77777777" w:rsidR="005B5201" w:rsidRDefault="005B5201" w:rsidP="005B5201">
      <w:pPr>
        <w:pStyle w:val="Code"/>
      </w:pPr>
    </w:p>
    <w:p w14:paraId="1CAA5C7E" w14:textId="77777777" w:rsidR="005B5201" w:rsidRDefault="005B5201" w:rsidP="005B5201">
      <w:pPr>
        <w:pStyle w:val="Code"/>
      </w:pPr>
      <w:r>
        <w:tab/>
      </w:r>
      <w:r>
        <w:tab/>
        <w:t>if(root == null)</w:t>
      </w:r>
    </w:p>
    <w:p w14:paraId="4EAB02EF" w14:textId="77777777" w:rsidR="005B5201" w:rsidRDefault="005B5201" w:rsidP="005B5201">
      <w:pPr>
        <w:pStyle w:val="Code"/>
      </w:pPr>
      <w:r>
        <w:tab/>
      </w:r>
      <w:r>
        <w:tab/>
      </w:r>
      <w:r>
        <w:tab/>
        <w:t>root = node;</w:t>
      </w:r>
    </w:p>
    <w:p w14:paraId="119C7304" w14:textId="77777777" w:rsidR="005B5201" w:rsidRDefault="005B5201" w:rsidP="005B5201">
      <w:pPr>
        <w:pStyle w:val="Code"/>
      </w:pPr>
      <w:r>
        <w:tab/>
      </w:r>
      <w:r>
        <w:tab/>
        <w:t>else{</w:t>
      </w:r>
    </w:p>
    <w:p w14:paraId="39F516B4" w14:textId="77777777" w:rsidR="005B5201" w:rsidRDefault="005B5201" w:rsidP="005B5201">
      <w:pPr>
        <w:pStyle w:val="Code"/>
      </w:pPr>
      <w:r>
        <w:tab/>
      </w:r>
      <w:r>
        <w:tab/>
      </w:r>
      <w:r>
        <w:tab/>
        <w:t>Node cur;</w:t>
      </w:r>
    </w:p>
    <w:p w14:paraId="0A74BE5A" w14:textId="77777777" w:rsidR="005B5201" w:rsidRDefault="005B5201" w:rsidP="005B5201">
      <w:pPr>
        <w:pStyle w:val="Code"/>
      </w:pPr>
      <w:r>
        <w:tab/>
      </w:r>
      <w:r>
        <w:tab/>
      </w:r>
      <w:r>
        <w:tab/>
        <w:t>// find the location to insert a new node.</w:t>
      </w:r>
    </w:p>
    <w:p w14:paraId="3BB736B2" w14:textId="77777777" w:rsidR="005B5201" w:rsidRDefault="005B5201" w:rsidP="005B5201">
      <w:pPr>
        <w:pStyle w:val="Code"/>
      </w:pPr>
      <w:r>
        <w:tab/>
      </w:r>
      <w:r>
        <w:tab/>
      </w:r>
      <w:r>
        <w:tab/>
        <w:t>cur = search(root, node);</w:t>
      </w:r>
    </w:p>
    <w:p w14:paraId="7EBA26BF" w14:textId="77777777" w:rsidR="005B5201" w:rsidRDefault="005B5201" w:rsidP="005B5201">
      <w:pPr>
        <w:pStyle w:val="Code"/>
      </w:pPr>
      <w:r>
        <w:tab/>
      </w:r>
      <w:r>
        <w:tab/>
      </w:r>
      <w:r>
        <w:tab/>
        <w:t>// the following if...else block attaches the new node to the left or righ wing.</w:t>
      </w:r>
    </w:p>
    <w:p w14:paraId="466D76A8" w14:textId="77777777" w:rsidR="005B5201" w:rsidRDefault="005B5201" w:rsidP="005B5201">
      <w:pPr>
        <w:pStyle w:val="Code"/>
      </w:pPr>
    </w:p>
    <w:p w14:paraId="706DDBE0" w14:textId="77777777" w:rsidR="005B5201" w:rsidRDefault="005B5201" w:rsidP="005B5201">
      <w:pPr>
        <w:pStyle w:val="Code"/>
      </w:pPr>
      <w:r>
        <w:tab/>
      </w:r>
      <w:r>
        <w:tab/>
      </w:r>
      <w:r>
        <w:tab/>
        <w:t>if(cur.data.id.length() &gt;node.data.id.length())</w:t>
      </w:r>
    </w:p>
    <w:p w14:paraId="41992034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cur.left=node;</w:t>
      </w:r>
    </w:p>
    <w:p w14:paraId="2A75403C" w14:textId="77777777" w:rsidR="005B5201" w:rsidRDefault="005B5201" w:rsidP="005B5201">
      <w:pPr>
        <w:pStyle w:val="Code"/>
      </w:pPr>
      <w:r>
        <w:tab/>
      </w:r>
      <w:r>
        <w:tab/>
      </w:r>
      <w:r>
        <w:tab/>
        <w:t>else if (cur.data.id.length() &lt;node.data.id.length())</w:t>
      </w:r>
    </w:p>
    <w:p w14:paraId="6F2E135D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cur.right = node;</w:t>
      </w:r>
    </w:p>
    <w:p w14:paraId="55A9C142" w14:textId="77777777" w:rsidR="005B5201" w:rsidRDefault="005B5201" w:rsidP="005B5201">
      <w:pPr>
        <w:pStyle w:val="Code"/>
      </w:pPr>
      <w:r>
        <w:tab/>
      </w:r>
      <w:r>
        <w:tab/>
      </w:r>
      <w:r>
        <w:tab/>
        <w:t>else if (cur.data.id.compareTo(node.data.id)&lt;0)</w:t>
      </w:r>
    </w:p>
    <w:p w14:paraId="6C67DF29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cur.right=node;</w:t>
      </w:r>
    </w:p>
    <w:p w14:paraId="67E90E18" w14:textId="77777777" w:rsidR="005B5201" w:rsidRDefault="005B5201" w:rsidP="005B5201">
      <w:pPr>
        <w:pStyle w:val="Code"/>
      </w:pPr>
      <w:r>
        <w:tab/>
      </w:r>
      <w:r>
        <w:tab/>
      </w:r>
      <w:r>
        <w:tab/>
        <w:t>else if (cur.data.id.compareTo(node.data.id)&gt;0)</w:t>
      </w:r>
    </w:p>
    <w:p w14:paraId="72CEA5A1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cur.left=node;</w:t>
      </w:r>
    </w:p>
    <w:p w14:paraId="7CB4F570" w14:textId="77777777" w:rsidR="005B5201" w:rsidRDefault="005B5201" w:rsidP="005B5201">
      <w:pPr>
        <w:pStyle w:val="Code"/>
      </w:pPr>
      <w:r>
        <w:tab/>
      </w:r>
      <w:r>
        <w:tab/>
      </w:r>
      <w:r>
        <w:tab/>
        <w:t>// if data already exists, send an error message to the user.</w:t>
      </w:r>
    </w:p>
    <w:p w14:paraId="4538D5E1" w14:textId="77777777" w:rsidR="005B5201" w:rsidRDefault="005B5201" w:rsidP="005B5201">
      <w:pPr>
        <w:pStyle w:val="Code"/>
      </w:pPr>
      <w:r>
        <w:tab/>
      </w:r>
      <w:r>
        <w:tab/>
      </w:r>
      <w:r>
        <w:tab/>
        <w:t>else {</w:t>
      </w:r>
    </w:p>
    <w:p w14:paraId="3071ECE2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JOptionPane.showMessageDialog(null, "\nCannot insert: data already" +</w:t>
      </w:r>
    </w:p>
    <w:p w14:paraId="1D997345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exists: \n" + id, " Warning",JOptionPane.PLAIN_MESSAGE);</w:t>
      </w:r>
    </w:p>
    <w:p w14:paraId="22E7D763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node = null;</w:t>
      </w:r>
    </w:p>
    <w:p w14:paraId="333EC915" w14:textId="77777777" w:rsidR="005B5201" w:rsidRDefault="005B5201" w:rsidP="005B5201">
      <w:pPr>
        <w:pStyle w:val="Code"/>
      </w:pPr>
      <w:r>
        <w:tab/>
      </w:r>
      <w:r>
        <w:tab/>
      </w:r>
      <w:r>
        <w:tab/>
        <w:t>}</w:t>
      </w:r>
    </w:p>
    <w:p w14:paraId="0AB4F57C" w14:textId="77777777" w:rsidR="005B5201" w:rsidRDefault="005B5201" w:rsidP="005B5201">
      <w:pPr>
        <w:pStyle w:val="Code"/>
      </w:pPr>
      <w:r>
        <w:tab/>
      </w:r>
      <w:r>
        <w:tab/>
        <w:t>}</w:t>
      </w:r>
    </w:p>
    <w:p w14:paraId="5B3A5B21" w14:textId="77777777" w:rsidR="005B5201" w:rsidRDefault="005B5201" w:rsidP="005B5201">
      <w:pPr>
        <w:pStyle w:val="Code"/>
      </w:pPr>
      <w:r>
        <w:tab/>
        <w:t>}</w:t>
      </w:r>
    </w:p>
    <w:p w14:paraId="68C6ECF5" w14:textId="77777777" w:rsidR="005B5201" w:rsidRDefault="005B5201" w:rsidP="005B5201">
      <w:pPr>
        <w:pStyle w:val="Code"/>
      </w:pPr>
    </w:p>
    <w:p w14:paraId="327D6964" w14:textId="77777777" w:rsidR="005B5201" w:rsidRDefault="005B5201" w:rsidP="005B5201">
      <w:pPr>
        <w:pStyle w:val="Code"/>
      </w:pPr>
      <w:r>
        <w:tab/>
        <w:t>/**</w:t>
      </w:r>
    </w:p>
    <w:p w14:paraId="1040FADF" w14:textId="77777777" w:rsidR="005B5201" w:rsidRDefault="005B5201" w:rsidP="005B5201">
      <w:pPr>
        <w:pStyle w:val="Code"/>
      </w:pPr>
      <w:r>
        <w:tab/>
        <w:t xml:space="preserve"> * Returns true if tree is empty</w:t>
      </w:r>
    </w:p>
    <w:p w14:paraId="27E4F2D0" w14:textId="77777777" w:rsidR="005B5201" w:rsidRDefault="005B5201" w:rsidP="005B5201">
      <w:pPr>
        <w:pStyle w:val="Code"/>
      </w:pPr>
      <w:r>
        <w:tab/>
        <w:t xml:space="preserve"> */</w:t>
      </w:r>
    </w:p>
    <w:p w14:paraId="1543D913" w14:textId="77777777" w:rsidR="005B5201" w:rsidRDefault="005B5201" w:rsidP="005B5201">
      <w:pPr>
        <w:pStyle w:val="Code"/>
      </w:pPr>
    </w:p>
    <w:p w14:paraId="66EB7AA0" w14:textId="77777777" w:rsidR="005B5201" w:rsidRDefault="005B5201" w:rsidP="005B5201">
      <w:pPr>
        <w:pStyle w:val="Code"/>
      </w:pPr>
      <w:r>
        <w:tab/>
        <w:t>public boolean empty() {</w:t>
      </w:r>
    </w:p>
    <w:p w14:paraId="72CC4C53" w14:textId="77777777" w:rsidR="005B5201" w:rsidRDefault="005B5201" w:rsidP="005B5201">
      <w:pPr>
        <w:pStyle w:val="Code"/>
      </w:pPr>
      <w:r>
        <w:tab/>
      </w:r>
      <w:r>
        <w:tab/>
        <w:t>return (root == null);</w:t>
      </w:r>
    </w:p>
    <w:p w14:paraId="22990431" w14:textId="77777777" w:rsidR="005B5201" w:rsidRDefault="005B5201" w:rsidP="005B5201">
      <w:pPr>
        <w:pStyle w:val="Code"/>
      </w:pPr>
      <w:r>
        <w:tab/>
        <w:t>}</w:t>
      </w:r>
    </w:p>
    <w:p w14:paraId="63427EFA" w14:textId="77777777" w:rsidR="005B5201" w:rsidRDefault="005B5201" w:rsidP="005B5201">
      <w:pPr>
        <w:pStyle w:val="Code"/>
      </w:pPr>
    </w:p>
    <w:p w14:paraId="090E18FC" w14:textId="77777777" w:rsidR="005B5201" w:rsidRDefault="005B5201" w:rsidP="005B5201">
      <w:pPr>
        <w:pStyle w:val="Code"/>
      </w:pPr>
      <w:r>
        <w:tab/>
        <w:t>/**</w:t>
      </w:r>
    </w:p>
    <w:p w14:paraId="7CE13F0E" w14:textId="77777777" w:rsidR="005B5201" w:rsidRDefault="005B5201" w:rsidP="005B5201">
      <w:pPr>
        <w:pStyle w:val="Code"/>
      </w:pPr>
      <w:r>
        <w:tab/>
        <w:t xml:space="preserve"> * removes all nodes</w:t>
      </w:r>
    </w:p>
    <w:p w14:paraId="683CEF2C" w14:textId="77777777" w:rsidR="005B5201" w:rsidRDefault="005B5201" w:rsidP="005B5201">
      <w:pPr>
        <w:pStyle w:val="Code"/>
      </w:pPr>
      <w:r>
        <w:tab/>
        <w:t xml:space="preserve"> */</w:t>
      </w:r>
    </w:p>
    <w:p w14:paraId="04B06B31" w14:textId="77777777" w:rsidR="005B5201" w:rsidRDefault="005B5201" w:rsidP="005B5201">
      <w:pPr>
        <w:pStyle w:val="Code"/>
      </w:pPr>
    </w:p>
    <w:p w14:paraId="7F0CE21B" w14:textId="77777777" w:rsidR="005B5201" w:rsidRDefault="005B5201" w:rsidP="005B5201">
      <w:pPr>
        <w:pStyle w:val="Code"/>
      </w:pPr>
      <w:r>
        <w:tab/>
        <w:t>public void destroy() {</w:t>
      </w:r>
    </w:p>
    <w:p w14:paraId="2C4B2590" w14:textId="77777777" w:rsidR="005B5201" w:rsidRDefault="005B5201" w:rsidP="005B5201">
      <w:pPr>
        <w:pStyle w:val="Code"/>
      </w:pPr>
      <w:r>
        <w:t>//</w:t>
      </w:r>
      <w:r>
        <w:tab/>
      </w:r>
      <w:r>
        <w:tab/>
        <w:t>splice();</w:t>
      </w:r>
    </w:p>
    <w:p w14:paraId="59ECD39C" w14:textId="77777777" w:rsidR="005B5201" w:rsidRDefault="005B5201" w:rsidP="005B5201">
      <w:pPr>
        <w:pStyle w:val="Code"/>
      </w:pPr>
      <w:r>
        <w:tab/>
      </w:r>
      <w:r>
        <w:tab/>
        <w:t>root = null;</w:t>
      </w:r>
    </w:p>
    <w:p w14:paraId="6D7F00C1" w14:textId="77777777" w:rsidR="005B5201" w:rsidRDefault="005B5201" w:rsidP="005B5201">
      <w:pPr>
        <w:pStyle w:val="Code"/>
      </w:pPr>
      <w:r>
        <w:tab/>
        <w:t>}</w:t>
      </w:r>
    </w:p>
    <w:p w14:paraId="3C4CDA55" w14:textId="77777777" w:rsidR="005B5201" w:rsidRDefault="005B5201" w:rsidP="005B5201">
      <w:pPr>
        <w:pStyle w:val="Code"/>
      </w:pPr>
    </w:p>
    <w:p w14:paraId="6B60D035" w14:textId="77777777" w:rsidR="005B5201" w:rsidRDefault="005B5201" w:rsidP="005B5201">
      <w:pPr>
        <w:pStyle w:val="Code"/>
      </w:pPr>
      <w:r>
        <w:tab/>
        <w:t>public void splice() {</w:t>
      </w:r>
    </w:p>
    <w:p w14:paraId="7C207F94" w14:textId="77777777" w:rsidR="005B5201" w:rsidRDefault="005B5201" w:rsidP="005B5201">
      <w:pPr>
        <w:pStyle w:val="Code"/>
      </w:pPr>
      <w:r>
        <w:tab/>
      </w:r>
      <w:r>
        <w:tab/>
        <w:t>if(!empty()){</w:t>
      </w:r>
    </w:p>
    <w:p w14:paraId="05CB5A90" w14:textId="77777777" w:rsidR="005B5201" w:rsidRDefault="005B5201" w:rsidP="005B5201">
      <w:pPr>
        <w:pStyle w:val="Code"/>
      </w:pPr>
    </w:p>
    <w:p w14:paraId="655DFB49" w14:textId="77777777" w:rsidR="005B5201" w:rsidRDefault="005B5201" w:rsidP="005B5201">
      <w:pPr>
        <w:pStyle w:val="Code"/>
      </w:pPr>
      <w:r>
        <w:tab/>
      </w:r>
      <w:r>
        <w:tab/>
      </w:r>
      <w:r>
        <w:tab/>
        <w:t>if (root.left!=null){</w:t>
      </w:r>
    </w:p>
    <w:p w14:paraId="617E0977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root = root.left;</w:t>
      </w:r>
    </w:p>
    <w:p w14:paraId="3B3E144A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splice();</w:t>
      </w:r>
    </w:p>
    <w:p w14:paraId="579D309A" w14:textId="77777777" w:rsidR="005B5201" w:rsidRDefault="005B5201" w:rsidP="005B5201">
      <w:pPr>
        <w:pStyle w:val="Code"/>
      </w:pPr>
      <w:r>
        <w:tab/>
      </w:r>
      <w:r>
        <w:tab/>
      </w:r>
      <w:r>
        <w:tab/>
        <w:t>}</w:t>
      </w:r>
    </w:p>
    <w:p w14:paraId="445E55FE" w14:textId="77777777" w:rsidR="005B5201" w:rsidRDefault="005B5201" w:rsidP="005B5201">
      <w:pPr>
        <w:pStyle w:val="Code"/>
      </w:pPr>
      <w:r>
        <w:tab/>
      </w:r>
      <w:r>
        <w:tab/>
      </w:r>
      <w:r>
        <w:tab/>
        <w:t>root.left = null;</w:t>
      </w:r>
    </w:p>
    <w:p w14:paraId="7215C723" w14:textId="77777777" w:rsidR="005B5201" w:rsidRDefault="005B5201" w:rsidP="005B5201">
      <w:pPr>
        <w:pStyle w:val="Code"/>
      </w:pPr>
      <w:r>
        <w:tab/>
      </w:r>
      <w:r>
        <w:tab/>
      </w:r>
      <w:r>
        <w:tab/>
        <w:t>if (root.right!=null){</w:t>
      </w:r>
    </w:p>
    <w:p w14:paraId="48859010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root = root.right;</w:t>
      </w:r>
    </w:p>
    <w:p w14:paraId="46F48383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  <w:t>splice();</w:t>
      </w:r>
    </w:p>
    <w:p w14:paraId="2D66204B" w14:textId="77777777" w:rsidR="005B5201" w:rsidRDefault="005B5201" w:rsidP="005B5201">
      <w:pPr>
        <w:pStyle w:val="Code"/>
      </w:pPr>
      <w:r>
        <w:tab/>
      </w:r>
      <w:r>
        <w:tab/>
      </w:r>
      <w:r>
        <w:tab/>
        <w:t>}</w:t>
      </w:r>
    </w:p>
    <w:p w14:paraId="41F19FB5" w14:textId="77777777" w:rsidR="005B5201" w:rsidRDefault="005B5201" w:rsidP="005B5201">
      <w:pPr>
        <w:pStyle w:val="Code"/>
      </w:pPr>
      <w:r>
        <w:tab/>
      </w:r>
      <w:r>
        <w:tab/>
      </w:r>
      <w:r>
        <w:tab/>
        <w:t>root.right = null;</w:t>
      </w:r>
    </w:p>
    <w:p w14:paraId="6D88C103" w14:textId="77777777" w:rsidR="005B5201" w:rsidRDefault="005B5201" w:rsidP="005B5201">
      <w:pPr>
        <w:pStyle w:val="Code"/>
      </w:pPr>
      <w:r>
        <w:tab/>
      </w:r>
      <w:r>
        <w:tab/>
        <w:t>}</w:t>
      </w:r>
    </w:p>
    <w:p w14:paraId="32617D43" w14:textId="77777777" w:rsidR="005B5201" w:rsidRDefault="005B5201" w:rsidP="005B5201">
      <w:pPr>
        <w:pStyle w:val="Code"/>
      </w:pPr>
      <w:r>
        <w:tab/>
        <w:t>}</w:t>
      </w:r>
    </w:p>
    <w:p w14:paraId="610F3FD7" w14:textId="77777777" w:rsidR="005B5201" w:rsidRDefault="005B5201" w:rsidP="005B5201">
      <w:pPr>
        <w:pStyle w:val="Code"/>
      </w:pPr>
    </w:p>
    <w:p w14:paraId="21110668" w14:textId="77777777" w:rsidR="005B5201" w:rsidRDefault="005B5201" w:rsidP="005B5201">
      <w:pPr>
        <w:pStyle w:val="Code"/>
      </w:pPr>
      <w:r>
        <w:tab/>
        <w:t>/**</w:t>
      </w:r>
    </w:p>
    <w:p w14:paraId="252F7B74" w14:textId="77777777" w:rsidR="005B5201" w:rsidRDefault="005B5201" w:rsidP="005B5201">
      <w:pPr>
        <w:pStyle w:val="Code"/>
      </w:pPr>
      <w:r>
        <w:tab/>
        <w:t xml:space="preserve"> * the following method finds and returns a reference to a node with the</w:t>
      </w:r>
    </w:p>
    <w:p w14:paraId="299FE968" w14:textId="77777777" w:rsidR="005B5201" w:rsidRDefault="005B5201" w:rsidP="005B5201">
      <w:pPr>
        <w:pStyle w:val="Code"/>
      </w:pPr>
      <w:r>
        <w:tab/>
        <w:t xml:space="preserve"> * target id or returns null, if fails to find a node containing target id.</w:t>
      </w:r>
    </w:p>
    <w:p w14:paraId="76CA1391" w14:textId="77777777" w:rsidR="005B5201" w:rsidRDefault="005B5201" w:rsidP="005B5201">
      <w:pPr>
        <w:pStyle w:val="Code"/>
      </w:pPr>
      <w:r>
        <w:tab/>
        <w:t xml:space="preserve"> * @param start - starting point of the tree (root node)</w:t>
      </w:r>
    </w:p>
    <w:p w14:paraId="415DAB3F" w14:textId="77777777" w:rsidR="005B5201" w:rsidRDefault="005B5201" w:rsidP="005B5201">
      <w:pPr>
        <w:pStyle w:val="Code"/>
      </w:pPr>
      <w:r>
        <w:tab/>
        <w:t xml:space="preserve"> * @param target_id - id number that is searching for</w:t>
      </w:r>
    </w:p>
    <w:p w14:paraId="417F563F" w14:textId="77777777" w:rsidR="005B5201" w:rsidRDefault="005B5201" w:rsidP="005B5201">
      <w:pPr>
        <w:pStyle w:val="Code"/>
      </w:pPr>
      <w:r>
        <w:tab/>
        <w:t xml:space="preserve"> * @return - node that matches its id with the target id. Otherwise returns null.</w:t>
      </w:r>
    </w:p>
    <w:p w14:paraId="4D1C77DE" w14:textId="77777777" w:rsidR="005B5201" w:rsidRDefault="005B5201" w:rsidP="005B5201">
      <w:pPr>
        <w:pStyle w:val="Code"/>
      </w:pPr>
      <w:r>
        <w:tab/>
        <w:t xml:space="preserve"> */</w:t>
      </w:r>
    </w:p>
    <w:p w14:paraId="582F5657" w14:textId="77777777" w:rsidR="005B5201" w:rsidRDefault="005B5201" w:rsidP="005B5201">
      <w:pPr>
        <w:pStyle w:val="Code"/>
      </w:pPr>
      <w:r>
        <w:tab/>
        <w:t>public Node find( Node start, String target_id) {</w:t>
      </w:r>
    </w:p>
    <w:p w14:paraId="2B102784" w14:textId="77777777" w:rsidR="005B5201" w:rsidRDefault="005B5201" w:rsidP="005B5201">
      <w:pPr>
        <w:pStyle w:val="Code"/>
      </w:pPr>
      <w:r>
        <w:tab/>
      </w:r>
      <w:r>
        <w:tab/>
        <w:t>if(start == null) return null;</w:t>
      </w:r>
    </w:p>
    <w:p w14:paraId="25C8B99D" w14:textId="77777777" w:rsidR="005B5201" w:rsidRDefault="005B5201" w:rsidP="005B5201">
      <w:pPr>
        <w:pStyle w:val="Code"/>
      </w:pPr>
      <w:r>
        <w:tab/>
      </w:r>
      <w:r>
        <w:tab/>
        <w:t>if(start.data.id.equals(target_id)) return start;</w:t>
      </w:r>
    </w:p>
    <w:p w14:paraId="20857A87" w14:textId="77777777" w:rsidR="005B5201" w:rsidRDefault="005B5201" w:rsidP="005B5201">
      <w:pPr>
        <w:pStyle w:val="Code"/>
      </w:pPr>
      <w:r>
        <w:tab/>
      </w:r>
      <w:r>
        <w:tab/>
        <w:t>if(target_id.compareTo(start.data.id)&gt;0)</w:t>
      </w:r>
    </w:p>
    <w:p w14:paraId="3BBA5340" w14:textId="77777777" w:rsidR="005B5201" w:rsidRDefault="005B5201" w:rsidP="005B5201">
      <w:pPr>
        <w:pStyle w:val="Code"/>
      </w:pPr>
      <w:r>
        <w:tab/>
      </w:r>
      <w:r>
        <w:tab/>
      </w:r>
      <w:r>
        <w:tab/>
        <w:t>return find(start.right, target_id);</w:t>
      </w:r>
    </w:p>
    <w:p w14:paraId="76189FA7" w14:textId="77777777" w:rsidR="005B5201" w:rsidRDefault="005B5201" w:rsidP="005B5201">
      <w:pPr>
        <w:pStyle w:val="Code"/>
      </w:pPr>
      <w:r>
        <w:tab/>
      </w:r>
      <w:r>
        <w:tab/>
        <w:t>else if(target_id.compareTo(start.data.id)&lt;0)</w:t>
      </w:r>
    </w:p>
    <w:p w14:paraId="29B1CEF8" w14:textId="77777777" w:rsidR="005B5201" w:rsidRDefault="005B5201" w:rsidP="005B5201">
      <w:pPr>
        <w:pStyle w:val="Code"/>
      </w:pPr>
      <w:r>
        <w:tab/>
      </w:r>
      <w:r>
        <w:tab/>
      </w:r>
      <w:r>
        <w:tab/>
        <w:t>return find(start.left, target_id);</w:t>
      </w:r>
    </w:p>
    <w:p w14:paraId="255DB8F7" w14:textId="77777777" w:rsidR="005B5201" w:rsidRDefault="005B5201" w:rsidP="005B5201">
      <w:pPr>
        <w:pStyle w:val="Code"/>
      </w:pPr>
      <w:r>
        <w:tab/>
      </w:r>
      <w:r>
        <w:tab/>
        <w:t>return null;</w:t>
      </w:r>
    </w:p>
    <w:p w14:paraId="178DB067" w14:textId="77777777" w:rsidR="005B5201" w:rsidRDefault="005B5201" w:rsidP="005B5201">
      <w:pPr>
        <w:pStyle w:val="Code"/>
      </w:pPr>
      <w:r>
        <w:tab/>
        <w:t>}</w:t>
      </w:r>
    </w:p>
    <w:p w14:paraId="31B51CA3" w14:textId="77777777" w:rsidR="005B5201" w:rsidRDefault="005B5201" w:rsidP="005B5201">
      <w:pPr>
        <w:pStyle w:val="Code"/>
      </w:pPr>
    </w:p>
    <w:p w14:paraId="0C185C0E" w14:textId="77777777" w:rsidR="005B5201" w:rsidRDefault="005B5201" w:rsidP="005B5201">
      <w:pPr>
        <w:pStyle w:val="Code"/>
      </w:pPr>
      <w:r>
        <w:tab/>
        <w:t>/**</w:t>
      </w:r>
    </w:p>
    <w:p w14:paraId="1D903977" w14:textId="77777777" w:rsidR="005B5201" w:rsidRDefault="005B5201" w:rsidP="005B5201">
      <w:pPr>
        <w:pStyle w:val="Code"/>
      </w:pPr>
      <w:r>
        <w:tab/>
        <w:t xml:space="preserve"> * the following function returns a reference to the node that the new node</w:t>
      </w:r>
    </w:p>
    <w:p w14:paraId="40F93C6F" w14:textId="77777777" w:rsidR="005B5201" w:rsidRDefault="005B5201" w:rsidP="005B5201">
      <w:pPr>
        <w:pStyle w:val="Code"/>
      </w:pPr>
      <w:r>
        <w:tab/>
        <w:t xml:space="preserve"> * must be attached to. Or returns null if such a node does not exist.</w:t>
      </w:r>
    </w:p>
    <w:p w14:paraId="34903CA0" w14:textId="77777777" w:rsidR="005B5201" w:rsidRDefault="005B5201" w:rsidP="005B5201">
      <w:pPr>
        <w:pStyle w:val="Code"/>
      </w:pPr>
      <w:r>
        <w:tab/>
        <w:t xml:space="preserve"> * @param cur - current node that the new node should be attached to</w:t>
      </w:r>
    </w:p>
    <w:p w14:paraId="1C7298D9" w14:textId="77777777" w:rsidR="005B5201" w:rsidRDefault="005B5201" w:rsidP="005B5201">
      <w:pPr>
        <w:pStyle w:val="Code"/>
      </w:pPr>
      <w:r>
        <w:tab/>
        <w:t xml:space="preserve"> * @param node - the new node</w:t>
      </w:r>
    </w:p>
    <w:p w14:paraId="735E84AF" w14:textId="77777777" w:rsidR="005B5201" w:rsidRDefault="005B5201" w:rsidP="005B5201">
      <w:pPr>
        <w:pStyle w:val="Code"/>
      </w:pPr>
      <w:r>
        <w:tab/>
        <w:t xml:space="preserve"> * @return - node that matches its id with the target id. Otherwise returns null.</w:t>
      </w:r>
    </w:p>
    <w:p w14:paraId="0C153533" w14:textId="77777777" w:rsidR="005B5201" w:rsidRDefault="005B5201" w:rsidP="005B5201">
      <w:pPr>
        <w:pStyle w:val="Code"/>
      </w:pPr>
      <w:r>
        <w:tab/>
        <w:t xml:space="preserve"> */</w:t>
      </w:r>
    </w:p>
    <w:p w14:paraId="24A69050" w14:textId="77777777" w:rsidR="005B5201" w:rsidRDefault="005B5201" w:rsidP="005B5201">
      <w:pPr>
        <w:pStyle w:val="Code"/>
      </w:pPr>
      <w:r>
        <w:tab/>
        <w:t>private Node search(Node cur, Node node) {</w:t>
      </w:r>
    </w:p>
    <w:p w14:paraId="24FB1C0A" w14:textId="77777777" w:rsidR="005B5201" w:rsidRDefault="005B5201" w:rsidP="005B5201">
      <w:pPr>
        <w:pStyle w:val="Code"/>
      </w:pPr>
      <w:r>
        <w:tab/>
      </w:r>
      <w:r>
        <w:tab/>
        <w:t>if((cur.left ==null &amp;&amp; cur.right ==null)||</w:t>
      </w:r>
    </w:p>
    <w:p w14:paraId="506F7057" w14:textId="77777777" w:rsidR="005B5201" w:rsidRDefault="005B5201" w:rsidP="005B5201">
      <w:pPr>
        <w:pStyle w:val="Code"/>
      </w:pPr>
      <w:r>
        <w:tab/>
      </w:r>
      <w:r>
        <w:tab/>
      </w:r>
      <w:r>
        <w:tab/>
        <w:t xml:space="preserve"> ((node.data.id.length()&lt; cur.data.id.length()) &amp;&amp; (cur.left==null))||</w:t>
      </w:r>
    </w:p>
    <w:p w14:paraId="5E35A919" w14:textId="77777777" w:rsidR="005B5201" w:rsidRDefault="005B5201" w:rsidP="005B5201">
      <w:pPr>
        <w:pStyle w:val="Code"/>
      </w:pPr>
      <w:r>
        <w:tab/>
      </w:r>
      <w:r>
        <w:tab/>
      </w:r>
      <w:r>
        <w:tab/>
        <w:t xml:space="preserve"> ((node.data.id.length()&gt; cur.data.id.length()) &amp;&amp; (cur.right==null)))</w:t>
      </w:r>
    </w:p>
    <w:p w14:paraId="4BA508B6" w14:textId="77777777" w:rsidR="005B5201" w:rsidRDefault="005B5201" w:rsidP="005B5201">
      <w:pPr>
        <w:pStyle w:val="Code"/>
      </w:pPr>
      <w:r>
        <w:tab/>
      </w:r>
      <w:r>
        <w:tab/>
      </w:r>
      <w:r>
        <w:tab/>
        <w:t>return cur;</w:t>
      </w:r>
    </w:p>
    <w:p w14:paraId="154C05C9" w14:textId="77777777" w:rsidR="005B5201" w:rsidRDefault="005B5201" w:rsidP="005B5201">
      <w:pPr>
        <w:pStyle w:val="Code"/>
      </w:pPr>
      <w:r>
        <w:tab/>
      </w:r>
      <w:r>
        <w:tab/>
        <w:t>if((node.data.id.length() &lt; cur.data.id.length()) &amp;&amp; (cur.left !=null))</w:t>
      </w:r>
    </w:p>
    <w:p w14:paraId="2086B76E" w14:textId="77777777" w:rsidR="005B5201" w:rsidRDefault="005B5201" w:rsidP="005B5201">
      <w:pPr>
        <w:pStyle w:val="Code"/>
      </w:pPr>
      <w:r>
        <w:tab/>
      </w:r>
      <w:r>
        <w:tab/>
      </w:r>
      <w:r>
        <w:tab/>
        <w:t>cur =search(cur.left, node);</w:t>
      </w:r>
    </w:p>
    <w:p w14:paraId="6B37AE68" w14:textId="77777777" w:rsidR="005B5201" w:rsidRDefault="005B5201" w:rsidP="005B5201">
      <w:pPr>
        <w:pStyle w:val="Code"/>
      </w:pPr>
      <w:r>
        <w:tab/>
      </w:r>
      <w:r>
        <w:tab/>
        <w:t>else if((node.data.id.length()&gt;cur.data.id.length()) &amp;&amp; (cur.right != null))</w:t>
      </w:r>
    </w:p>
    <w:p w14:paraId="522AB581" w14:textId="77777777" w:rsidR="005B5201" w:rsidRDefault="005B5201" w:rsidP="005B5201">
      <w:pPr>
        <w:pStyle w:val="Code"/>
      </w:pPr>
      <w:r>
        <w:tab/>
      </w:r>
      <w:r>
        <w:tab/>
      </w:r>
      <w:r>
        <w:tab/>
        <w:t>cur =search(cur.right, node);</w:t>
      </w:r>
    </w:p>
    <w:p w14:paraId="4B81FB17" w14:textId="77777777" w:rsidR="005B5201" w:rsidRDefault="005B5201" w:rsidP="005B5201">
      <w:pPr>
        <w:pStyle w:val="Code"/>
      </w:pPr>
      <w:r>
        <w:tab/>
      </w:r>
      <w:r>
        <w:tab/>
        <w:t>else if((node.data.id.compareTo( cur.data.id)&gt;0) &amp;&amp; cur.right!=null)</w:t>
      </w:r>
    </w:p>
    <w:p w14:paraId="548A8A67" w14:textId="77777777" w:rsidR="005B5201" w:rsidRDefault="005B5201" w:rsidP="005B5201">
      <w:pPr>
        <w:pStyle w:val="Code"/>
      </w:pPr>
      <w:r>
        <w:tab/>
      </w:r>
      <w:r>
        <w:tab/>
      </w:r>
      <w:r>
        <w:tab/>
        <w:t>cur=search(cur.right, node);</w:t>
      </w:r>
    </w:p>
    <w:p w14:paraId="61EC8495" w14:textId="77777777" w:rsidR="005B5201" w:rsidRDefault="005B5201" w:rsidP="005B5201">
      <w:pPr>
        <w:pStyle w:val="Code"/>
      </w:pPr>
      <w:r>
        <w:tab/>
      </w:r>
      <w:r>
        <w:tab/>
        <w:t>else if((node.data.id.compareTo( cur.data.id)&lt;0) &amp;&amp; cur.left!=null)</w:t>
      </w:r>
    </w:p>
    <w:p w14:paraId="49A728F0" w14:textId="77777777" w:rsidR="005B5201" w:rsidRDefault="005B5201" w:rsidP="005B5201">
      <w:pPr>
        <w:pStyle w:val="Code"/>
      </w:pPr>
      <w:r>
        <w:tab/>
      </w:r>
      <w:r>
        <w:tab/>
      </w:r>
      <w:r>
        <w:tab/>
        <w:t>cur=search(cur.left, node);</w:t>
      </w:r>
    </w:p>
    <w:p w14:paraId="2CDA4CBD" w14:textId="77777777" w:rsidR="005B5201" w:rsidRDefault="005B5201" w:rsidP="005B5201">
      <w:pPr>
        <w:pStyle w:val="Code"/>
      </w:pPr>
      <w:r>
        <w:tab/>
      </w:r>
      <w:r>
        <w:tab/>
        <w:t>return cur;</w:t>
      </w:r>
    </w:p>
    <w:p w14:paraId="4DBEC86C" w14:textId="77777777" w:rsidR="005B5201" w:rsidRDefault="005B5201" w:rsidP="005B5201">
      <w:pPr>
        <w:pStyle w:val="Code"/>
      </w:pPr>
      <w:r>
        <w:tab/>
        <w:t>}</w:t>
      </w:r>
    </w:p>
    <w:p w14:paraId="2B1BC84E" w14:textId="77777777" w:rsidR="005B5201" w:rsidRDefault="005B5201" w:rsidP="005B5201">
      <w:pPr>
        <w:pStyle w:val="Code"/>
      </w:pPr>
    </w:p>
    <w:p w14:paraId="63E00F7B" w14:textId="77777777" w:rsidR="005B5201" w:rsidRDefault="005B5201" w:rsidP="005B5201">
      <w:pPr>
        <w:pStyle w:val="Code"/>
      </w:pPr>
      <w:r>
        <w:tab/>
        <w:t>/**</w:t>
      </w:r>
    </w:p>
    <w:p w14:paraId="25BED5E6" w14:textId="77777777" w:rsidR="005B5201" w:rsidRDefault="005B5201" w:rsidP="005B5201">
      <w:pPr>
        <w:pStyle w:val="Code"/>
      </w:pPr>
      <w:r>
        <w:tab/>
        <w:t xml:space="preserve"> * function tha recursively display the data.</w:t>
      </w:r>
    </w:p>
    <w:p w14:paraId="2520A7D5" w14:textId="77777777" w:rsidR="005B5201" w:rsidRDefault="005B5201" w:rsidP="005B5201">
      <w:pPr>
        <w:pStyle w:val="Code"/>
      </w:pPr>
      <w:r>
        <w:tab/>
        <w:t xml:space="preserve"> * @param cur - current node</w:t>
      </w:r>
    </w:p>
    <w:p w14:paraId="70D35098" w14:textId="77777777" w:rsidR="005B5201" w:rsidRDefault="005B5201" w:rsidP="005B5201">
      <w:pPr>
        <w:pStyle w:val="Code"/>
      </w:pPr>
      <w:r>
        <w:tab/>
        <w:t xml:space="preserve"> * @param out - the output stream to print the node information</w:t>
      </w:r>
    </w:p>
    <w:p w14:paraId="75C7DC97" w14:textId="77777777" w:rsidR="005B5201" w:rsidRDefault="005B5201" w:rsidP="005B5201">
      <w:pPr>
        <w:pStyle w:val="Code"/>
      </w:pPr>
      <w:r>
        <w:tab/>
        <w:t xml:space="preserve"> * @throws IOException</w:t>
      </w:r>
    </w:p>
    <w:p w14:paraId="0F6672FC" w14:textId="77777777" w:rsidR="005B5201" w:rsidRDefault="005B5201" w:rsidP="005B5201">
      <w:pPr>
        <w:pStyle w:val="Code"/>
      </w:pPr>
      <w:r>
        <w:tab/>
        <w:t xml:space="preserve"> */</w:t>
      </w:r>
    </w:p>
    <w:p w14:paraId="6855F733" w14:textId="77777777" w:rsidR="005B5201" w:rsidRDefault="005B5201" w:rsidP="005B5201">
      <w:pPr>
        <w:pStyle w:val="Code"/>
      </w:pPr>
      <w:r>
        <w:tab/>
        <w:t>public void print_tree(Node cur, PrintWriter out) throws IOException {</w:t>
      </w:r>
    </w:p>
    <w:p w14:paraId="44F94E92" w14:textId="77777777" w:rsidR="005B5201" w:rsidRDefault="005B5201" w:rsidP="005B5201">
      <w:pPr>
        <w:pStyle w:val="Code"/>
      </w:pPr>
      <w:r>
        <w:tab/>
      </w:r>
      <w:r>
        <w:tab/>
        <w:t>if (cur.left!=null)</w:t>
      </w:r>
    </w:p>
    <w:p w14:paraId="2B481839" w14:textId="77777777" w:rsidR="005B5201" w:rsidRDefault="005B5201" w:rsidP="005B5201">
      <w:pPr>
        <w:pStyle w:val="Code"/>
      </w:pPr>
      <w:r>
        <w:tab/>
      </w:r>
      <w:r>
        <w:tab/>
      </w:r>
      <w:r>
        <w:tab/>
        <w:t>print_tree(cur.left,out);</w:t>
      </w:r>
    </w:p>
    <w:p w14:paraId="07D60CBD" w14:textId="77777777" w:rsidR="005B5201" w:rsidRDefault="005B5201" w:rsidP="005B5201">
      <w:pPr>
        <w:pStyle w:val="Code"/>
      </w:pPr>
      <w:r>
        <w:tab/>
      </w:r>
      <w:r>
        <w:tab/>
        <w:t>String s = cur.data.id+"        "+cur.data.faculty+"     "+</w:t>
      </w:r>
    </w:p>
    <w:p w14:paraId="39B373D2" w14:textId="77777777" w:rsidR="005B5201" w:rsidRDefault="005B5201" w:rsidP="005B5201">
      <w:pPr>
        <w:pStyle w:val="Code"/>
      </w:pPr>
      <w:r>
        <w:t xml:space="preserve">                                 cur.data.major+ "       "+cur.data.year+"\n";</w:t>
      </w:r>
    </w:p>
    <w:p w14:paraId="346F0BDE" w14:textId="77777777" w:rsidR="005B5201" w:rsidRDefault="005B5201" w:rsidP="005B5201">
      <w:pPr>
        <w:pStyle w:val="Code"/>
      </w:pPr>
      <w:r>
        <w:tab/>
      </w:r>
      <w:r>
        <w:tab/>
        <w:t>out.println(s);</w:t>
      </w:r>
    </w:p>
    <w:p w14:paraId="23270F8E" w14:textId="77777777" w:rsidR="005B5201" w:rsidRDefault="005B5201" w:rsidP="005B5201">
      <w:pPr>
        <w:pStyle w:val="Code"/>
      </w:pPr>
      <w:r>
        <w:tab/>
      </w:r>
      <w:r>
        <w:tab/>
        <w:t>System.out.println(s);</w:t>
      </w:r>
    </w:p>
    <w:p w14:paraId="2C8C6E23" w14:textId="77777777" w:rsidR="005B5201" w:rsidRDefault="005B5201" w:rsidP="005B5201">
      <w:pPr>
        <w:pStyle w:val="Code"/>
      </w:pPr>
      <w:r>
        <w:tab/>
      </w:r>
      <w:r>
        <w:tab/>
        <w:t>if (cur.right!=null)</w:t>
      </w:r>
    </w:p>
    <w:p w14:paraId="226A0D5B" w14:textId="77777777" w:rsidR="005B5201" w:rsidRDefault="005B5201" w:rsidP="005B5201">
      <w:pPr>
        <w:pStyle w:val="Code"/>
      </w:pPr>
      <w:r>
        <w:tab/>
      </w:r>
      <w:r>
        <w:tab/>
      </w:r>
      <w:r>
        <w:tab/>
        <w:t>print_tree(cur.right,out);</w:t>
      </w:r>
    </w:p>
    <w:p w14:paraId="598F3153" w14:textId="77777777" w:rsidR="005B5201" w:rsidRDefault="005B5201" w:rsidP="005B5201">
      <w:pPr>
        <w:pStyle w:val="Code"/>
      </w:pPr>
      <w:r>
        <w:tab/>
        <w:t>}</w:t>
      </w:r>
    </w:p>
    <w:p w14:paraId="22D98069" w14:textId="4FE37121" w:rsidR="005B5201" w:rsidRDefault="005B5201" w:rsidP="005B5201">
      <w:pPr>
        <w:pStyle w:val="Code"/>
      </w:pPr>
      <w:r>
        <w:t>}</w:t>
      </w:r>
    </w:p>
    <w:p w14:paraId="35E45AA1" w14:textId="0EF7920C" w:rsidR="005B5201" w:rsidRDefault="005B5201" w:rsidP="00F5785F">
      <w:r>
        <w:t>Data.java</w:t>
      </w:r>
    </w:p>
    <w:p w14:paraId="727A316C" w14:textId="77777777" w:rsidR="005B5201" w:rsidRDefault="005B5201" w:rsidP="005B5201">
      <w:pPr>
        <w:pStyle w:val="Code"/>
      </w:pPr>
      <w:r>
        <w:t>/**</w:t>
      </w:r>
    </w:p>
    <w:p w14:paraId="54C6F551" w14:textId="77777777" w:rsidR="005B5201" w:rsidRDefault="005B5201" w:rsidP="005B5201">
      <w:pPr>
        <w:pStyle w:val="Code"/>
      </w:pPr>
      <w:r>
        <w:t xml:space="preserve"> * Represents data within a node</w:t>
      </w:r>
    </w:p>
    <w:p w14:paraId="6FBE12A5" w14:textId="77777777" w:rsidR="005B5201" w:rsidRDefault="005B5201" w:rsidP="005B5201">
      <w:pPr>
        <w:pStyle w:val="Code"/>
      </w:pPr>
      <w:r>
        <w:t xml:space="preserve"> */</w:t>
      </w:r>
    </w:p>
    <w:p w14:paraId="69DE2532" w14:textId="77777777" w:rsidR="005B5201" w:rsidRDefault="005B5201" w:rsidP="005B5201">
      <w:pPr>
        <w:pStyle w:val="Code"/>
      </w:pPr>
      <w:r>
        <w:t>public class Data {</w:t>
      </w:r>
    </w:p>
    <w:p w14:paraId="0A45E6AE" w14:textId="77777777" w:rsidR="005B5201" w:rsidRDefault="005B5201" w:rsidP="005B5201">
      <w:pPr>
        <w:pStyle w:val="Code"/>
      </w:pPr>
      <w:r>
        <w:tab/>
      </w:r>
    </w:p>
    <w:p w14:paraId="36AF49D3" w14:textId="77777777" w:rsidR="005B5201" w:rsidRDefault="005B5201" w:rsidP="005B5201">
      <w:pPr>
        <w:pStyle w:val="Code"/>
      </w:pPr>
      <w:r>
        <w:tab/>
        <w:t>/**</w:t>
      </w:r>
    </w:p>
    <w:p w14:paraId="7DAFE85C" w14:textId="77777777" w:rsidR="005B5201" w:rsidRDefault="005B5201" w:rsidP="005B5201">
      <w:pPr>
        <w:pStyle w:val="Code"/>
      </w:pPr>
      <w:r>
        <w:tab/>
        <w:t xml:space="preserve"> * id is the student's id</w:t>
      </w:r>
    </w:p>
    <w:p w14:paraId="607200EA" w14:textId="77777777" w:rsidR="005B5201" w:rsidRDefault="005B5201" w:rsidP="005B5201">
      <w:pPr>
        <w:pStyle w:val="Code"/>
      </w:pPr>
      <w:r>
        <w:tab/>
        <w:t xml:space="preserve"> * faculty is the student's faculty </w:t>
      </w:r>
    </w:p>
    <w:p w14:paraId="1099F5A4" w14:textId="77777777" w:rsidR="005B5201" w:rsidRDefault="005B5201" w:rsidP="005B5201">
      <w:pPr>
        <w:pStyle w:val="Code"/>
      </w:pPr>
      <w:r>
        <w:tab/>
        <w:t xml:space="preserve"> */</w:t>
      </w:r>
    </w:p>
    <w:p w14:paraId="7D7145E1" w14:textId="77777777" w:rsidR="005B5201" w:rsidRDefault="005B5201" w:rsidP="005B5201">
      <w:pPr>
        <w:pStyle w:val="Code"/>
      </w:pPr>
      <w:r>
        <w:tab/>
        <w:t>String  id,faculty, major, year;</w:t>
      </w:r>
    </w:p>
    <w:p w14:paraId="7D92B681" w14:textId="77777777" w:rsidR="005B5201" w:rsidRDefault="005B5201" w:rsidP="005B5201">
      <w:pPr>
        <w:pStyle w:val="Code"/>
      </w:pPr>
      <w:r>
        <w:tab/>
      </w:r>
    </w:p>
    <w:p w14:paraId="0070771E" w14:textId="77777777" w:rsidR="005B5201" w:rsidRDefault="005B5201" w:rsidP="005B5201">
      <w:pPr>
        <w:pStyle w:val="Code"/>
      </w:pPr>
      <w:r>
        <w:tab/>
        <w:t>public Data( String i, String f, String m, String y)</w:t>
      </w:r>
    </w:p>
    <w:p w14:paraId="75965DF0" w14:textId="77777777" w:rsidR="005B5201" w:rsidRDefault="005B5201" w:rsidP="005B5201">
      <w:pPr>
        <w:pStyle w:val="Code"/>
      </w:pPr>
      <w:r>
        <w:tab/>
        <w:t>{</w:t>
      </w:r>
    </w:p>
    <w:p w14:paraId="249EA831" w14:textId="77777777" w:rsidR="005B5201" w:rsidRDefault="005B5201" w:rsidP="005B5201">
      <w:pPr>
        <w:pStyle w:val="Code"/>
      </w:pPr>
      <w:r>
        <w:tab/>
      </w:r>
      <w:r>
        <w:tab/>
        <w:t>id = i;</w:t>
      </w:r>
    </w:p>
    <w:p w14:paraId="75A7234F" w14:textId="77777777" w:rsidR="005B5201" w:rsidRDefault="005B5201" w:rsidP="005B5201">
      <w:pPr>
        <w:pStyle w:val="Code"/>
      </w:pPr>
      <w:r>
        <w:tab/>
      </w:r>
      <w:r>
        <w:tab/>
        <w:t>faculty = f;</w:t>
      </w:r>
    </w:p>
    <w:p w14:paraId="280280CA" w14:textId="77777777" w:rsidR="005B5201" w:rsidRDefault="005B5201" w:rsidP="005B5201">
      <w:pPr>
        <w:pStyle w:val="Code"/>
      </w:pPr>
      <w:r>
        <w:tab/>
      </w:r>
      <w:r>
        <w:tab/>
        <w:t>major = m;</w:t>
      </w:r>
    </w:p>
    <w:p w14:paraId="03139F3A" w14:textId="77777777" w:rsidR="005B5201" w:rsidRDefault="005B5201" w:rsidP="005B5201">
      <w:pPr>
        <w:pStyle w:val="Code"/>
      </w:pPr>
      <w:r>
        <w:tab/>
      </w:r>
      <w:r>
        <w:tab/>
        <w:t>year = y;</w:t>
      </w:r>
    </w:p>
    <w:p w14:paraId="22D01F62" w14:textId="77777777" w:rsidR="005B5201" w:rsidRDefault="005B5201" w:rsidP="005B5201">
      <w:pPr>
        <w:pStyle w:val="Code"/>
      </w:pPr>
      <w:r>
        <w:tab/>
        <w:t>}</w:t>
      </w:r>
    </w:p>
    <w:p w14:paraId="2550A5A2" w14:textId="77777777" w:rsidR="005B5201" w:rsidRDefault="005B5201" w:rsidP="005B5201">
      <w:pPr>
        <w:pStyle w:val="Code"/>
      </w:pPr>
      <w:r>
        <w:tab/>
      </w:r>
    </w:p>
    <w:p w14:paraId="21EEF6B8" w14:textId="77777777" w:rsidR="005B5201" w:rsidRDefault="005B5201" w:rsidP="005B5201">
      <w:pPr>
        <w:pStyle w:val="Code"/>
      </w:pPr>
      <w:r>
        <w:tab/>
        <w:t>public String toString()</w:t>
      </w:r>
    </w:p>
    <w:p w14:paraId="677BB387" w14:textId="77777777" w:rsidR="005B5201" w:rsidRDefault="005B5201" w:rsidP="005B5201">
      <w:pPr>
        <w:pStyle w:val="Code"/>
      </w:pPr>
      <w:r>
        <w:tab/>
        <w:t>{</w:t>
      </w:r>
    </w:p>
    <w:p w14:paraId="0FA33536" w14:textId="77777777" w:rsidR="005B5201" w:rsidRDefault="005B5201" w:rsidP="005B5201">
      <w:pPr>
        <w:pStyle w:val="Code"/>
      </w:pPr>
      <w:r>
        <w:tab/>
      </w:r>
      <w:r>
        <w:tab/>
        <w:t xml:space="preserve">return ("id : " + id + " faculty: " + faculty + " major: " + major + </w:t>
      </w:r>
    </w:p>
    <w:p w14:paraId="033D1311" w14:textId="77777777" w:rsidR="005B5201" w:rsidRDefault="005B5201" w:rsidP="005B5201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" year: " + year);</w:t>
      </w:r>
    </w:p>
    <w:p w14:paraId="59111A5D" w14:textId="77777777" w:rsidR="005B5201" w:rsidRDefault="005B5201" w:rsidP="005B5201">
      <w:pPr>
        <w:pStyle w:val="Code"/>
      </w:pPr>
      <w:r>
        <w:tab/>
        <w:t>}</w:t>
      </w:r>
      <w:r>
        <w:tab/>
      </w:r>
    </w:p>
    <w:p w14:paraId="6377DCB9" w14:textId="625271ED" w:rsidR="005B5201" w:rsidRDefault="005B5201" w:rsidP="005B5201">
      <w:pPr>
        <w:pStyle w:val="Code"/>
      </w:pPr>
      <w:r>
        <w:t>}</w:t>
      </w:r>
    </w:p>
    <w:p w14:paraId="00A32CBA" w14:textId="0BC4506D" w:rsidR="005B5201" w:rsidRDefault="005B5201" w:rsidP="00F5785F">
      <w:r>
        <w:t>GUI.java</w:t>
      </w:r>
    </w:p>
    <w:p w14:paraId="5771D658" w14:textId="77777777" w:rsidR="005B5201" w:rsidRDefault="005B5201" w:rsidP="005B5201">
      <w:pPr>
        <w:pStyle w:val="Code"/>
      </w:pPr>
      <w:r>
        <w:t>import javax.swing.*;</w:t>
      </w:r>
    </w:p>
    <w:p w14:paraId="4538C303" w14:textId="77777777" w:rsidR="005B5201" w:rsidRDefault="005B5201" w:rsidP="005B5201">
      <w:pPr>
        <w:pStyle w:val="Code"/>
      </w:pPr>
      <w:r>
        <w:t>import java.awt.BorderLayout;</w:t>
      </w:r>
    </w:p>
    <w:p w14:paraId="2D9E2A26" w14:textId="77777777" w:rsidR="005B5201" w:rsidRDefault="005B5201" w:rsidP="005B5201">
      <w:pPr>
        <w:pStyle w:val="Code"/>
      </w:pPr>
      <w:r>
        <w:t>import java.awt.event.ActionListener;</w:t>
      </w:r>
    </w:p>
    <w:p w14:paraId="27C3C867" w14:textId="77777777" w:rsidR="005B5201" w:rsidRDefault="005B5201" w:rsidP="005B5201">
      <w:pPr>
        <w:pStyle w:val="Code"/>
      </w:pPr>
      <w:r>
        <w:t>import java.awt.event.ActionEvent;</w:t>
      </w:r>
    </w:p>
    <w:p w14:paraId="1CEBCDAB" w14:textId="77777777" w:rsidR="005B5201" w:rsidRDefault="005B5201" w:rsidP="005B5201">
      <w:pPr>
        <w:pStyle w:val="Code"/>
      </w:pPr>
      <w:r>
        <w:t>import java.util.Scanner;</w:t>
      </w:r>
    </w:p>
    <w:p w14:paraId="1D3DE015" w14:textId="77777777" w:rsidR="005B5201" w:rsidRDefault="005B5201" w:rsidP="005B5201">
      <w:pPr>
        <w:pStyle w:val="Code"/>
      </w:pPr>
      <w:r>
        <w:t>import java.io.IOException;</w:t>
      </w:r>
    </w:p>
    <w:p w14:paraId="69CA39A0" w14:textId="77777777" w:rsidR="005B5201" w:rsidRDefault="005B5201" w:rsidP="005B5201">
      <w:pPr>
        <w:pStyle w:val="Code"/>
      </w:pPr>
      <w:r>
        <w:t>import java.io.PrintWriter;</w:t>
      </w:r>
    </w:p>
    <w:p w14:paraId="0E11B194" w14:textId="77777777" w:rsidR="005B5201" w:rsidRDefault="005B5201" w:rsidP="005B5201">
      <w:pPr>
        <w:pStyle w:val="Code"/>
      </w:pPr>
      <w:r>
        <w:t>import java.io.StringWriter;</w:t>
      </w:r>
    </w:p>
    <w:p w14:paraId="57D6374E" w14:textId="77777777" w:rsidR="005B5201" w:rsidRDefault="005B5201" w:rsidP="005B5201">
      <w:pPr>
        <w:pStyle w:val="Code"/>
      </w:pPr>
      <w:r>
        <w:t>import java.io.FileOutputStream;</w:t>
      </w:r>
    </w:p>
    <w:p w14:paraId="5014A28C" w14:textId="77777777" w:rsidR="005B5201" w:rsidRDefault="005B5201" w:rsidP="005B5201">
      <w:pPr>
        <w:pStyle w:val="Code"/>
      </w:pPr>
      <w:r>
        <w:t>import java.io.FileInputStream;</w:t>
      </w:r>
    </w:p>
    <w:p w14:paraId="42ACAE53" w14:textId="77777777" w:rsidR="005B5201" w:rsidRDefault="005B5201" w:rsidP="005B5201">
      <w:pPr>
        <w:pStyle w:val="Code"/>
      </w:pPr>
    </w:p>
    <w:p w14:paraId="75A87B58" w14:textId="77777777" w:rsidR="005B5201" w:rsidRDefault="005B5201" w:rsidP="005B5201">
      <w:pPr>
        <w:pStyle w:val="Code"/>
      </w:pPr>
      <w:r>
        <w:t>/**</w:t>
      </w:r>
    </w:p>
    <w:p w14:paraId="5B90CCF6" w14:textId="77777777" w:rsidR="005B5201" w:rsidRDefault="005B5201" w:rsidP="005B5201">
      <w:pPr>
        <w:pStyle w:val="Code"/>
      </w:pPr>
      <w:r>
        <w:t xml:space="preserve"> * Container class for the the GUI</w:t>
      </w:r>
    </w:p>
    <w:p w14:paraId="5D13EC15" w14:textId="77777777" w:rsidR="005B5201" w:rsidRDefault="005B5201" w:rsidP="005B5201">
      <w:pPr>
        <w:pStyle w:val="Code"/>
      </w:pPr>
      <w:r>
        <w:t xml:space="preserve"> * @author Mitchell Sawatzky</w:t>
      </w:r>
    </w:p>
    <w:p w14:paraId="6054BEFD" w14:textId="77777777" w:rsidR="005B5201" w:rsidRDefault="005B5201" w:rsidP="005B5201">
      <w:pPr>
        <w:pStyle w:val="Code"/>
      </w:pPr>
      <w:r>
        <w:t xml:space="preserve"> * @version 1.0</w:t>
      </w:r>
    </w:p>
    <w:p w14:paraId="2E2FD630" w14:textId="77777777" w:rsidR="005B5201" w:rsidRDefault="005B5201" w:rsidP="005B5201">
      <w:pPr>
        <w:pStyle w:val="Code"/>
      </w:pPr>
      <w:r>
        <w:t xml:space="preserve"> * @since Mar 2016</w:t>
      </w:r>
    </w:p>
    <w:p w14:paraId="7C38C6F3" w14:textId="77777777" w:rsidR="005B5201" w:rsidRDefault="005B5201" w:rsidP="005B5201">
      <w:pPr>
        <w:pStyle w:val="Code"/>
      </w:pPr>
      <w:r>
        <w:t xml:space="preserve"> */</w:t>
      </w:r>
    </w:p>
    <w:p w14:paraId="29355E7A" w14:textId="77777777" w:rsidR="005B5201" w:rsidRDefault="005B5201" w:rsidP="005B5201">
      <w:pPr>
        <w:pStyle w:val="Code"/>
      </w:pPr>
      <w:r>
        <w:t>public class GUI {</w:t>
      </w:r>
    </w:p>
    <w:p w14:paraId="7F762E15" w14:textId="77777777" w:rsidR="005B5201" w:rsidRDefault="005B5201" w:rsidP="005B5201">
      <w:pPr>
        <w:pStyle w:val="Code"/>
      </w:pPr>
      <w:r>
        <w:t xml:space="preserve">    /**</w:t>
      </w:r>
    </w:p>
    <w:p w14:paraId="73D2CB92" w14:textId="77777777" w:rsidR="005B5201" w:rsidRDefault="005B5201" w:rsidP="005B5201">
      <w:pPr>
        <w:pStyle w:val="Code"/>
      </w:pPr>
      <w:r>
        <w:t xml:space="preserve">     * True if the a BST has been generated from a file</w:t>
      </w:r>
    </w:p>
    <w:p w14:paraId="78D88843" w14:textId="77777777" w:rsidR="005B5201" w:rsidRDefault="005B5201" w:rsidP="005B5201">
      <w:pPr>
        <w:pStyle w:val="Code"/>
      </w:pPr>
      <w:r>
        <w:t xml:space="preserve">     */</w:t>
      </w:r>
    </w:p>
    <w:p w14:paraId="25F065A8" w14:textId="77777777" w:rsidR="005B5201" w:rsidRDefault="005B5201" w:rsidP="005B5201">
      <w:pPr>
        <w:pStyle w:val="Code"/>
      </w:pPr>
      <w:r>
        <w:t xml:space="preserve">    static boolean generated = false;</w:t>
      </w:r>
    </w:p>
    <w:p w14:paraId="1278A67D" w14:textId="77777777" w:rsidR="005B5201" w:rsidRDefault="005B5201" w:rsidP="005B5201">
      <w:pPr>
        <w:pStyle w:val="Code"/>
      </w:pPr>
      <w:r>
        <w:t xml:space="preserve">    /**</w:t>
      </w:r>
    </w:p>
    <w:p w14:paraId="3997D5B0" w14:textId="77777777" w:rsidR="005B5201" w:rsidRDefault="005B5201" w:rsidP="005B5201">
      <w:pPr>
        <w:pStyle w:val="Code"/>
      </w:pPr>
      <w:r>
        <w:t xml:space="preserve">     * The path to the file the BST was generated from</w:t>
      </w:r>
    </w:p>
    <w:p w14:paraId="10ED9755" w14:textId="77777777" w:rsidR="005B5201" w:rsidRDefault="005B5201" w:rsidP="005B5201">
      <w:pPr>
        <w:pStyle w:val="Code"/>
      </w:pPr>
      <w:r>
        <w:t xml:space="preserve">     */</w:t>
      </w:r>
    </w:p>
    <w:p w14:paraId="05D35BEB" w14:textId="77777777" w:rsidR="005B5201" w:rsidRDefault="005B5201" w:rsidP="005B5201">
      <w:pPr>
        <w:pStyle w:val="Code"/>
      </w:pPr>
      <w:r>
        <w:t xml:space="preserve">    static String path;</w:t>
      </w:r>
    </w:p>
    <w:p w14:paraId="1879F727" w14:textId="77777777" w:rsidR="005B5201" w:rsidRDefault="005B5201" w:rsidP="005B5201">
      <w:pPr>
        <w:pStyle w:val="Code"/>
      </w:pPr>
    </w:p>
    <w:p w14:paraId="1A0B502A" w14:textId="77777777" w:rsidR="005B5201" w:rsidRDefault="005B5201" w:rsidP="005B5201">
      <w:pPr>
        <w:pStyle w:val="Code"/>
      </w:pPr>
      <w:r>
        <w:t xml:space="preserve">    /**</w:t>
      </w:r>
    </w:p>
    <w:p w14:paraId="3F0F0930" w14:textId="77777777" w:rsidR="005B5201" w:rsidRDefault="005B5201" w:rsidP="005B5201">
      <w:pPr>
        <w:pStyle w:val="Code"/>
      </w:pPr>
      <w:r>
        <w:t xml:space="preserve">     * Program entry point</w:t>
      </w:r>
    </w:p>
    <w:p w14:paraId="3EE05D8A" w14:textId="77777777" w:rsidR="005B5201" w:rsidRDefault="005B5201" w:rsidP="005B5201">
      <w:pPr>
        <w:pStyle w:val="Code"/>
      </w:pPr>
      <w:r>
        <w:t xml:space="preserve">     * @param argv - cli arguments</w:t>
      </w:r>
    </w:p>
    <w:p w14:paraId="40714E93" w14:textId="77777777" w:rsidR="005B5201" w:rsidRDefault="005B5201" w:rsidP="005B5201">
      <w:pPr>
        <w:pStyle w:val="Code"/>
      </w:pPr>
      <w:r>
        <w:t xml:space="preserve">     */</w:t>
      </w:r>
    </w:p>
    <w:p w14:paraId="55E03644" w14:textId="77777777" w:rsidR="005B5201" w:rsidRDefault="005B5201" w:rsidP="005B5201">
      <w:pPr>
        <w:pStyle w:val="Code"/>
      </w:pPr>
      <w:r>
        <w:t xml:space="preserve">    public static void main (String[] argv) {</w:t>
      </w:r>
    </w:p>
    <w:p w14:paraId="158EB8E1" w14:textId="77777777" w:rsidR="005B5201" w:rsidRDefault="005B5201" w:rsidP="005B5201">
      <w:pPr>
        <w:pStyle w:val="Code"/>
      </w:pPr>
      <w:r>
        <w:t xml:space="preserve">        // Declare all top-level frame elements</w:t>
      </w:r>
    </w:p>
    <w:p w14:paraId="1F5751FA" w14:textId="77777777" w:rsidR="005B5201" w:rsidRDefault="005B5201" w:rsidP="005B5201">
      <w:pPr>
        <w:pStyle w:val="Code"/>
      </w:pPr>
      <w:r>
        <w:t xml:space="preserve">        JFrame f = new JFrame("Exercise B");</w:t>
      </w:r>
    </w:p>
    <w:p w14:paraId="73F0AD2C" w14:textId="77777777" w:rsidR="005B5201" w:rsidRDefault="005B5201" w:rsidP="005B5201">
      <w:pPr>
        <w:pStyle w:val="Code"/>
      </w:pPr>
      <w:r>
        <w:t xml:space="preserve">        JPanel p = new JPanel();</w:t>
      </w:r>
    </w:p>
    <w:p w14:paraId="73306A84" w14:textId="77777777" w:rsidR="005B5201" w:rsidRDefault="005B5201" w:rsidP="005B5201">
      <w:pPr>
        <w:pStyle w:val="Code"/>
      </w:pPr>
      <w:r>
        <w:t xml:space="preserve">        JPanel buttons = new JPanel();</w:t>
      </w:r>
    </w:p>
    <w:p w14:paraId="23733BC5" w14:textId="77777777" w:rsidR="005B5201" w:rsidRDefault="005B5201" w:rsidP="005B5201">
      <w:pPr>
        <w:pStyle w:val="Code"/>
      </w:pPr>
      <w:r>
        <w:t xml:space="preserve">        JButton insert = new JButton("Insert");</w:t>
      </w:r>
    </w:p>
    <w:p w14:paraId="16C8CB1D" w14:textId="77777777" w:rsidR="005B5201" w:rsidRDefault="005B5201" w:rsidP="005B5201">
      <w:pPr>
        <w:pStyle w:val="Code"/>
      </w:pPr>
      <w:r>
        <w:t xml:space="preserve">        JButton query = new JButton("Query");</w:t>
      </w:r>
    </w:p>
    <w:p w14:paraId="3024C325" w14:textId="77777777" w:rsidR="005B5201" w:rsidRDefault="005B5201" w:rsidP="005B5201">
      <w:pPr>
        <w:pStyle w:val="Code"/>
      </w:pPr>
      <w:r>
        <w:t xml:space="preserve">        JButton generate = new JButton("Generate New Tree");</w:t>
      </w:r>
    </w:p>
    <w:p w14:paraId="0D5F3158" w14:textId="77777777" w:rsidR="005B5201" w:rsidRDefault="005B5201" w:rsidP="005B5201">
      <w:pPr>
        <w:pStyle w:val="Code"/>
      </w:pPr>
      <w:r>
        <w:t xml:space="preserve">        JTextArea t = new JTextArea();</w:t>
      </w:r>
    </w:p>
    <w:p w14:paraId="17F4BAB6" w14:textId="77777777" w:rsidR="005B5201" w:rsidRDefault="005B5201" w:rsidP="005B5201">
      <w:pPr>
        <w:pStyle w:val="Code"/>
      </w:pPr>
      <w:r>
        <w:t xml:space="preserve">        JScrollPane wrapper;</w:t>
      </w:r>
    </w:p>
    <w:p w14:paraId="22ABA55F" w14:textId="77777777" w:rsidR="005B5201" w:rsidRDefault="005B5201" w:rsidP="005B5201">
      <w:pPr>
        <w:pStyle w:val="Code"/>
      </w:pPr>
      <w:r>
        <w:t xml:space="preserve">        // Declare BST</w:t>
      </w:r>
    </w:p>
    <w:p w14:paraId="2DF3EB67" w14:textId="77777777" w:rsidR="005B5201" w:rsidRDefault="005B5201" w:rsidP="005B5201">
      <w:pPr>
        <w:pStyle w:val="Code"/>
      </w:pPr>
      <w:r>
        <w:t xml:space="preserve">        BinSearchTree bst = new BinSearchTree();</w:t>
      </w:r>
    </w:p>
    <w:p w14:paraId="019AA99C" w14:textId="77777777" w:rsidR="005B5201" w:rsidRDefault="005B5201" w:rsidP="005B5201">
      <w:pPr>
        <w:pStyle w:val="Code"/>
      </w:pPr>
    </w:p>
    <w:p w14:paraId="25697B53" w14:textId="77777777" w:rsidR="005B5201" w:rsidRDefault="005B5201" w:rsidP="005B5201">
      <w:pPr>
        <w:pStyle w:val="Code"/>
      </w:pPr>
      <w:r>
        <w:t xml:space="preserve">        // register listener for the insert button</w:t>
      </w:r>
    </w:p>
    <w:p w14:paraId="5AACD4BA" w14:textId="77777777" w:rsidR="005B5201" w:rsidRDefault="005B5201" w:rsidP="005B5201">
      <w:pPr>
        <w:pStyle w:val="Code"/>
      </w:pPr>
      <w:r>
        <w:t xml:space="preserve">        insert.addActionListener(new ActionListener() {</w:t>
      </w:r>
    </w:p>
    <w:p w14:paraId="3369C40B" w14:textId="77777777" w:rsidR="005B5201" w:rsidRDefault="005B5201" w:rsidP="005B5201">
      <w:pPr>
        <w:pStyle w:val="Code"/>
      </w:pPr>
      <w:r>
        <w:t xml:space="preserve">            public void actionPerformed(ActionEvent e) {</w:t>
      </w:r>
    </w:p>
    <w:p w14:paraId="7B929B55" w14:textId="77777777" w:rsidR="005B5201" w:rsidRDefault="005B5201" w:rsidP="005B5201">
      <w:pPr>
        <w:pStyle w:val="Code"/>
      </w:pPr>
      <w:r>
        <w:t xml:space="preserve">                if (generated) {</w:t>
      </w:r>
    </w:p>
    <w:p w14:paraId="425DF4B4" w14:textId="77777777" w:rsidR="005B5201" w:rsidRDefault="005B5201" w:rsidP="005B5201">
      <w:pPr>
        <w:pStyle w:val="Code"/>
      </w:pPr>
      <w:r>
        <w:t xml:space="preserve">                    // declate input fields</w:t>
      </w:r>
    </w:p>
    <w:p w14:paraId="29817BBA" w14:textId="77777777" w:rsidR="005B5201" w:rsidRDefault="005B5201" w:rsidP="005B5201">
      <w:pPr>
        <w:pStyle w:val="Code"/>
      </w:pPr>
      <w:r>
        <w:t xml:space="preserve">                    JTextField id = new JTextField();</w:t>
      </w:r>
    </w:p>
    <w:p w14:paraId="67745C58" w14:textId="77777777" w:rsidR="005B5201" w:rsidRDefault="005B5201" w:rsidP="005B5201">
      <w:pPr>
        <w:pStyle w:val="Code"/>
      </w:pPr>
      <w:r>
        <w:t xml:space="preserve">                    JTextField faculty = new JTextField();</w:t>
      </w:r>
    </w:p>
    <w:p w14:paraId="76078AA3" w14:textId="77777777" w:rsidR="005B5201" w:rsidRDefault="005B5201" w:rsidP="005B5201">
      <w:pPr>
        <w:pStyle w:val="Code"/>
      </w:pPr>
      <w:r>
        <w:t xml:space="preserve">                    JTextField major = new JTextField();</w:t>
      </w:r>
    </w:p>
    <w:p w14:paraId="1A5E73EC" w14:textId="77777777" w:rsidR="005B5201" w:rsidRDefault="005B5201" w:rsidP="005B5201">
      <w:pPr>
        <w:pStyle w:val="Code"/>
      </w:pPr>
      <w:r>
        <w:t xml:space="preserve">                    JTextField year = new JTextField();</w:t>
      </w:r>
    </w:p>
    <w:p w14:paraId="3491DD02" w14:textId="77777777" w:rsidR="005B5201" w:rsidRDefault="005B5201" w:rsidP="005B5201">
      <w:pPr>
        <w:pStyle w:val="Code"/>
      </w:pPr>
      <w:r>
        <w:t xml:space="preserve">                    Object[] inp = {</w:t>
      </w:r>
    </w:p>
    <w:p w14:paraId="5AD85903" w14:textId="77777777" w:rsidR="005B5201" w:rsidRDefault="005B5201" w:rsidP="005B5201">
      <w:pPr>
        <w:pStyle w:val="Code"/>
      </w:pPr>
      <w:r>
        <w:t xml:space="preserve">                        "ID:", id,</w:t>
      </w:r>
    </w:p>
    <w:p w14:paraId="38DBA647" w14:textId="77777777" w:rsidR="005B5201" w:rsidRDefault="005B5201" w:rsidP="005B5201">
      <w:pPr>
        <w:pStyle w:val="Code"/>
      </w:pPr>
      <w:r>
        <w:t xml:space="preserve">                        "Faculty:", faculty,</w:t>
      </w:r>
    </w:p>
    <w:p w14:paraId="5D86B1A1" w14:textId="77777777" w:rsidR="005B5201" w:rsidRDefault="005B5201" w:rsidP="005B5201">
      <w:pPr>
        <w:pStyle w:val="Code"/>
      </w:pPr>
      <w:r>
        <w:t xml:space="preserve">                        "Major:", major,</w:t>
      </w:r>
    </w:p>
    <w:p w14:paraId="13596467" w14:textId="77777777" w:rsidR="005B5201" w:rsidRDefault="005B5201" w:rsidP="005B5201">
      <w:pPr>
        <w:pStyle w:val="Code"/>
      </w:pPr>
      <w:r>
        <w:t xml:space="preserve">                        "Year:", year</w:t>
      </w:r>
    </w:p>
    <w:p w14:paraId="676D8102" w14:textId="77777777" w:rsidR="005B5201" w:rsidRDefault="005B5201" w:rsidP="005B5201">
      <w:pPr>
        <w:pStyle w:val="Code"/>
      </w:pPr>
      <w:r>
        <w:t xml:space="preserve">                    };</w:t>
      </w:r>
    </w:p>
    <w:p w14:paraId="6EFB0F67" w14:textId="77777777" w:rsidR="005B5201" w:rsidRDefault="005B5201" w:rsidP="005B5201">
      <w:pPr>
        <w:pStyle w:val="Code"/>
      </w:pPr>
    </w:p>
    <w:p w14:paraId="308ACEEA" w14:textId="77777777" w:rsidR="005B5201" w:rsidRDefault="005B5201" w:rsidP="005B5201">
      <w:pPr>
        <w:pStyle w:val="Code"/>
      </w:pPr>
      <w:r>
        <w:t xml:space="preserve">                    // ask for inputs</w:t>
      </w:r>
    </w:p>
    <w:p w14:paraId="5830C172" w14:textId="77777777" w:rsidR="005B5201" w:rsidRDefault="005B5201" w:rsidP="005B5201">
      <w:pPr>
        <w:pStyle w:val="Code"/>
      </w:pPr>
      <w:r>
        <w:t xml:space="preserve">                    int o = JOptionPane.showConfirmDialog(null, inp, "Add Record", JOptionPane.OK_CANCEL_OPTION);</w:t>
      </w:r>
    </w:p>
    <w:p w14:paraId="617A1578" w14:textId="77777777" w:rsidR="005B5201" w:rsidRDefault="005B5201" w:rsidP="005B5201">
      <w:pPr>
        <w:pStyle w:val="Code"/>
      </w:pPr>
    </w:p>
    <w:p w14:paraId="23967B61" w14:textId="77777777" w:rsidR="005B5201" w:rsidRDefault="005B5201" w:rsidP="005B5201">
      <w:pPr>
        <w:pStyle w:val="Code"/>
      </w:pPr>
      <w:r>
        <w:t xml:space="preserve">                    // check if the user hit ok or cancel</w:t>
      </w:r>
    </w:p>
    <w:p w14:paraId="5F080975" w14:textId="77777777" w:rsidR="005B5201" w:rsidRDefault="005B5201" w:rsidP="005B5201">
      <w:pPr>
        <w:pStyle w:val="Code"/>
      </w:pPr>
      <w:r>
        <w:t xml:space="preserve">                    if (o == JOptionPane.OK_OPTION) {</w:t>
      </w:r>
    </w:p>
    <w:p w14:paraId="525FC9CF" w14:textId="77777777" w:rsidR="005B5201" w:rsidRDefault="005B5201" w:rsidP="005B5201">
      <w:pPr>
        <w:pStyle w:val="Code"/>
      </w:pPr>
      <w:r>
        <w:t xml:space="preserve">                        // make sure ID is valid</w:t>
      </w:r>
    </w:p>
    <w:p w14:paraId="3FCDF127" w14:textId="77777777" w:rsidR="005B5201" w:rsidRDefault="005B5201" w:rsidP="005B5201">
      <w:pPr>
        <w:pStyle w:val="Code"/>
      </w:pPr>
      <w:r>
        <w:t xml:space="preserve">                        try {</w:t>
      </w:r>
    </w:p>
    <w:p w14:paraId="5AA92EAC" w14:textId="77777777" w:rsidR="005B5201" w:rsidRDefault="005B5201" w:rsidP="005B5201">
      <w:pPr>
        <w:pStyle w:val="Code"/>
      </w:pPr>
      <w:r>
        <w:t xml:space="preserve">                            int t = Integer.parseInt(id.getText());</w:t>
      </w:r>
    </w:p>
    <w:p w14:paraId="27705D98" w14:textId="77777777" w:rsidR="005B5201" w:rsidRDefault="005B5201" w:rsidP="005B5201">
      <w:pPr>
        <w:pStyle w:val="Code"/>
      </w:pPr>
      <w:r>
        <w:t xml:space="preserve">                        } catch (NumberFormatException err) {</w:t>
      </w:r>
    </w:p>
    <w:p w14:paraId="1CC35348" w14:textId="77777777" w:rsidR="005B5201" w:rsidRDefault="005B5201" w:rsidP="005B5201">
      <w:pPr>
        <w:pStyle w:val="Code"/>
      </w:pPr>
      <w:r>
        <w:t xml:space="preserve">                            JOptionPane.showMessageDialog(null, "Field 'ID' must be a number", "Cannot insert into tree", JOptionPane.PLAIN_MESSAGE);</w:t>
      </w:r>
    </w:p>
    <w:p w14:paraId="0C5EBA71" w14:textId="77777777" w:rsidR="005B5201" w:rsidRDefault="005B5201" w:rsidP="005B5201">
      <w:pPr>
        <w:pStyle w:val="Code"/>
      </w:pPr>
      <w:r>
        <w:t xml:space="preserve">                            return;</w:t>
      </w:r>
    </w:p>
    <w:p w14:paraId="292326E4" w14:textId="77777777" w:rsidR="005B5201" w:rsidRDefault="005B5201" w:rsidP="005B5201">
      <w:pPr>
        <w:pStyle w:val="Code"/>
      </w:pPr>
      <w:r>
        <w:t xml:space="preserve">                        }</w:t>
      </w:r>
    </w:p>
    <w:p w14:paraId="4497C841" w14:textId="77777777" w:rsidR="005B5201" w:rsidRDefault="005B5201" w:rsidP="005B5201">
      <w:pPr>
        <w:pStyle w:val="Code"/>
      </w:pPr>
      <w:r>
        <w:t xml:space="preserve">                        // make sure YEAR is valid</w:t>
      </w:r>
    </w:p>
    <w:p w14:paraId="0DEA2DC6" w14:textId="77777777" w:rsidR="005B5201" w:rsidRDefault="005B5201" w:rsidP="005B5201">
      <w:pPr>
        <w:pStyle w:val="Code"/>
      </w:pPr>
      <w:r>
        <w:t xml:space="preserve">                        try {</w:t>
      </w:r>
    </w:p>
    <w:p w14:paraId="6BEAB555" w14:textId="77777777" w:rsidR="005B5201" w:rsidRDefault="005B5201" w:rsidP="005B5201">
      <w:pPr>
        <w:pStyle w:val="Code"/>
      </w:pPr>
      <w:r>
        <w:t xml:space="preserve">                            int t = Integer.parseInt(year.getText());</w:t>
      </w:r>
    </w:p>
    <w:p w14:paraId="263B64C2" w14:textId="77777777" w:rsidR="005B5201" w:rsidRDefault="005B5201" w:rsidP="005B5201">
      <w:pPr>
        <w:pStyle w:val="Code"/>
      </w:pPr>
      <w:r>
        <w:t xml:space="preserve">                        } catch (NumberFormatException err) {</w:t>
      </w:r>
    </w:p>
    <w:p w14:paraId="4F952916" w14:textId="77777777" w:rsidR="005B5201" w:rsidRDefault="005B5201" w:rsidP="005B5201">
      <w:pPr>
        <w:pStyle w:val="Code"/>
      </w:pPr>
      <w:r>
        <w:t xml:space="preserve">                            JOptionPane.showMessageDialog(null, "Field 'Year' must be a number", "Cannot insert into tree", JOptionPane.PLAIN_MESSAGE);</w:t>
      </w:r>
    </w:p>
    <w:p w14:paraId="28561D31" w14:textId="77777777" w:rsidR="005B5201" w:rsidRDefault="005B5201" w:rsidP="005B5201">
      <w:pPr>
        <w:pStyle w:val="Code"/>
      </w:pPr>
      <w:r>
        <w:t xml:space="preserve">                            return;</w:t>
      </w:r>
    </w:p>
    <w:p w14:paraId="0AAA9F5F" w14:textId="77777777" w:rsidR="005B5201" w:rsidRDefault="005B5201" w:rsidP="005B5201">
      <w:pPr>
        <w:pStyle w:val="Code"/>
      </w:pPr>
      <w:r>
        <w:t xml:space="preserve">                        }</w:t>
      </w:r>
    </w:p>
    <w:p w14:paraId="4EB0A653" w14:textId="77777777" w:rsidR="005B5201" w:rsidRDefault="005B5201" w:rsidP="005B5201">
      <w:pPr>
        <w:pStyle w:val="Code"/>
      </w:pPr>
      <w:r>
        <w:t xml:space="preserve">                        // write changes to the file</w:t>
      </w:r>
    </w:p>
    <w:p w14:paraId="69E99B70" w14:textId="77777777" w:rsidR="005B5201" w:rsidRDefault="005B5201" w:rsidP="005B5201">
      <w:pPr>
        <w:pStyle w:val="Code"/>
      </w:pPr>
      <w:r>
        <w:t xml:space="preserve">                        try {</w:t>
      </w:r>
    </w:p>
    <w:p w14:paraId="41FCF6FF" w14:textId="77777777" w:rsidR="005B5201" w:rsidRDefault="005B5201" w:rsidP="005B5201">
      <w:pPr>
        <w:pStyle w:val="Code"/>
      </w:pPr>
      <w:r>
        <w:t xml:space="preserve">                            PrintWriter writer = new PrintWriter(new FileOutputStream(path, true));</w:t>
      </w:r>
    </w:p>
    <w:p w14:paraId="209C7047" w14:textId="77777777" w:rsidR="005B5201" w:rsidRDefault="005B5201" w:rsidP="005B5201">
      <w:pPr>
        <w:pStyle w:val="Code"/>
      </w:pPr>
      <w:r>
        <w:t xml:space="preserve">                            writer.append("    " + id.getText() + "   " + faculty.getText() + "      " + major.getText() + "    " + year.getText() + "\n");</w:t>
      </w:r>
    </w:p>
    <w:p w14:paraId="2C8C0CE4" w14:textId="77777777" w:rsidR="005B5201" w:rsidRDefault="005B5201" w:rsidP="005B5201">
      <w:pPr>
        <w:pStyle w:val="Code"/>
      </w:pPr>
      <w:r>
        <w:t xml:space="preserve">                            writer.close();</w:t>
      </w:r>
    </w:p>
    <w:p w14:paraId="13D74A0B" w14:textId="77777777" w:rsidR="005B5201" w:rsidRDefault="005B5201" w:rsidP="005B5201">
      <w:pPr>
        <w:pStyle w:val="Code"/>
      </w:pPr>
      <w:r>
        <w:t xml:space="preserve">                        } catch (IOException err) {</w:t>
      </w:r>
    </w:p>
    <w:p w14:paraId="454038D9" w14:textId="77777777" w:rsidR="005B5201" w:rsidRDefault="005B5201" w:rsidP="005B5201">
      <w:pPr>
        <w:pStyle w:val="Code"/>
      </w:pPr>
      <w:r>
        <w:t xml:space="preserve">                            JOptionPane.showMessageDialog(null, "Could not save new record to file", "Internal Error", JOptionPane.PLAIN_MESSAGE);</w:t>
      </w:r>
    </w:p>
    <w:p w14:paraId="4BD1C728" w14:textId="77777777" w:rsidR="005B5201" w:rsidRDefault="005B5201" w:rsidP="005B5201">
      <w:pPr>
        <w:pStyle w:val="Code"/>
      </w:pPr>
      <w:r>
        <w:t xml:space="preserve">                            return;</w:t>
      </w:r>
    </w:p>
    <w:p w14:paraId="49D219B4" w14:textId="77777777" w:rsidR="005B5201" w:rsidRDefault="005B5201" w:rsidP="005B5201">
      <w:pPr>
        <w:pStyle w:val="Code"/>
      </w:pPr>
      <w:r>
        <w:t xml:space="preserve">                        }</w:t>
      </w:r>
    </w:p>
    <w:p w14:paraId="1C30F5DE" w14:textId="77777777" w:rsidR="005B5201" w:rsidRDefault="005B5201" w:rsidP="005B5201">
      <w:pPr>
        <w:pStyle w:val="Code"/>
      </w:pPr>
      <w:r>
        <w:t xml:space="preserve">                        // update BST</w:t>
      </w:r>
    </w:p>
    <w:p w14:paraId="1D551992" w14:textId="77777777" w:rsidR="005B5201" w:rsidRDefault="005B5201" w:rsidP="005B5201">
      <w:pPr>
        <w:pStyle w:val="Code"/>
      </w:pPr>
      <w:r>
        <w:t xml:space="preserve">                        bst.insert(id.getText(), faculty.getText(), major.getText(), year.getText());</w:t>
      </w:r>
    </w:p>
    <w:p w14:paraId="64C2BA4C" w14:textId="77777777" w:rsidR="005B5201" w:rsidRDefault="005B5201" w:rsidP="005B5201">
      <w:pPr>
        <w:pStyle w:val="Code"/>
      </w:pPr>
      <w:r>
        <w:t xml:space="preserve">                        //update the text area</w:t>
      </w:r>
    </w:p>
    <w:p w14:paraId="1D71E1A9" w14:textId="77777777" w:rsidR="005B5201" w:rsidRDefault="005B5201" w:rsidP="005B5201">
      <w:pPr>
        <w:pStyle w:val="Code"/>
      </w:pPr>
      <w:r>
        <w:t xml:space="preserve">                        try {</w:t>
      </w:r>
    </w:p>
    <w:p w14:paraId="34EAC106" w14:textId="77777777" w:rsidR="005B5201" w:rsidRDefault="005B5201" w:rsidP="005B5201">
      <w:pPr>
        <w:pStyle w:val="Code"/>
      </w:pPr>
      <w:r>
        <w:t xml:space="preserve">                            updateText(bst, t);</w:t>
      </w:r>
    </w:p>
    <w:p w14:paraId="2CFBD899" w14:textId="77777777" w:rsidR="005B5201" w:rsidRDefault="005B5201" w:rsidP="005B5201">
      <w:pPr>
        <w:pStyle w:val="Code"/>
      </w:pPr>
      <w:r>
        <w:t xml:space="preserve">                        } catch (IOException err) {</w:t>
      </w:r>
    </w:p>
    <w:p w14:paraId="54B1421E" w14:textId="77777777" w:rsidR="005B5201" w:rsidRDefault="005B5201" w:rsidP="005B5201">
      <w:pPr>
        <w:pStyle w:val="Code"/>
      </w:pPr>
      <w:r>
        <w:t xml:space="preserve">                            JOptionPane.showMessageDialog(null, "Could not turn BST into text", "Internal Error", JOptionPane.PLAIN_MESSAGE);</w:t>
      </w:r>
    </w:p>
    <w:p w14:paraId="2F425F40" w14:textId="77777777" w:rsidR="005B5201" w:rsidRDefault="005B5201" w:rsidP="005B5201">
      <w:pPr>
        <w:pStyle w:val="Code"/>
      </w:pPr>
      <w:r>
        <w:t xml:space="preserve">                            System.err.println(e);</w:t>
      </w:r>
    </w:p>
    <w:p w14:paraId="204CF8BD" w14:textId="77777777" w:rsidR="005B5201" w:rsidRDefault="005B5201" w:rsidP="005B5201">
      <w:pPr>
        <w:pStyle w:val="Code"/>
      </w:pPr>
      <w:r>
        <w:t xml:space="preserve">                            return;</w:t>
      </w:r>
    </w:p>
    <w:p w14:paraId="43EF2002" w14:textId="77777777" w:rsidR="005B5201" w:rsidRDefault="005B5201" w:rsidP="005B5201">
      <w:pPr>
        <w:pStyle w:val="Code"/>
      </w:pPr>
      <w:r>
        <w:t xml:space="preserve">                        }</w:t>
      </w:r>
    </w:p>
    <w:p w14:paraId="47ABD327" w14:textId="77777777" w:rsidR="005B5201" w:rsidRDefault="005B5201" w:rsidP="005B5201">
      <w:pPr>
        <w:pStyle w:val="Code"/>
      </w:pPr>
      <w:r>
        <w:t xml:space="preserve">                    }</w:t>
      </w:r>
    </w:p>
    <w:p w14:paraId="25D0649F" w14:textId="77777777" w:rsidR="005B5201" w:rsidRDefault="005B5201" w:rsidP="005B5201">
      <w:pPr>
        <w:pStyle w:val="Code"/>
      </w:pPr>
      <w:r>
        <w:t xml:space="preserve">                } else {</w:t>
      </w:r>
    </w:p>
    <w:p w14:paraId="46B0FF5A" w14:textId="77777777" w:rsidR="005B5201" w:rsidRDefault="005B5201" w:rsidP="005B5201">
      <w:pPr>
        <w:pStyle w:val="Code"/>
      </w:pPr>
      <w:r>
        <w:t xml:space="preserve">                    // the user has not generated a tree yet</w:t>
      </w:r>
    </w:p>
    <w:p w14:paraId="0F410680" w14:textId="77777777" w:rsidR="005B5201" w:rsidRDefault="005B5201" w:rsidP="005B5201">
      <w:pPr>
        <w:pStyle w:val="Code"/>
      </w:pPr>
      <w:r>
        <w:t xml:space="preserve">                    JOptionPane.showMessageDialog(null, "Please generate a tree first", "Cannot Insert Into Tree", JOptionPane.PLAIN_MESSAGE);</w:t>
      </w:r>
    </w:p>
    <w:p w14:paraId="4CA31811" w14:textId="77777777" w:rsidR="005B5201" w:rsidRDefault="005B5201" w:rsidP="005B5201">
      <w:pPr>
        <w:pStyle w:val="Code"/>
      </w:pPr>
      <w:r>
        <w:t xml:space="preserve">                }</w:t>
      </w:r>
    </w:p>
    <w:p w14:paraId="27DF2D87" w14:textId="77777777" w:rsidR="005B5201" w:rsidRDefault="005B5201" w:rsidP="005B5201">
      <w:pPr>
        <w:pStyle w:val="Code"/>
      </w:pPr>
      <w:r>
        <w:t xml:space="preserve">            }</w:t>
      </w:r>
    </w:p>
    <w:p w14:paraId="37E2565B" w14:textId="77777777" w:rsidR="005B5201" w:rsidRDefault="005B5201" w:rsidP="005B5201">
      <w:pPr>
        <w:pStyle w:val="Code"/>
      </w:pPr>
      <w:r>
        <w:t xml:space="preserve">        });</w:t>
      </w:r>
    </w:p>
    <w:p w14:paraId="0117B163" w14:textId="77777777" w:rsidR="005B5201" w:rsidRDefault="005B5201" w:rsidP="005B5201">
      <w:pPr>
        <w:pStyle w:val="Code"/>
      </w:pPr>
    </w:p>
    <w:p w14:paraId="04FCCBA8" w14:textId="77777777" w:rsidR="005B5201" w:rsidRDefault="005B5201" w:rsidP="005B5201">
      <w:pPr>
        <w:pStyle w:val="Code"/>
      </w:pPr>
      <w:r>
        <w:t xml:space="preserve">        // register listener for the query button</w:t>
      </w:r>
    </w:p>
    <w:p w14:paraId="711D9158" w14:textId="77777777" w:rsidR="005B5201" w:rsidRDefault="005B5201" w:rsidP="005B5201">
      <w:pPr>
        <w:pStyle w:val="Code"/>
      </w:pPr>
      <w:r>
        <w:t xml:space="preserve">        query.addActionListener(new ActionListener() {</w:t>
      </w:r>
    </w:p>
    <w:p w14:paraId="165DD3D7" w14:textId="77777777" w:rsidR="005B5201" w:rsidRDefault="005B5201" w:rsidP="005B5201">
      <w:pPr>
        <w:pStyle w:val="Code"/>
      </w:pPr>
      <w:r>
        <w:t xml:space="preserve">            public void actionPerformed(ActionEvent e) {</w:t>
      </w:r>
    </w:p>
    <w:p w14:paraId="2894A4DE" w14:textId="77777777" w:rsidR="005B5201" w:rsidRDefault="005B5201" w:rsidP="005B5201">
      <w:pPr>
        <w:pStyle w:val="Code"/>
      </w:pPr>
      <w:r>
        <w:t xml:space="preserve">                if (generated) {</w:t>
      </w:r>
    </w:p>
    <w:p w14:paraId="6985903E" w14:textId="77777777" w:rsidR="005B5201" w:rsidRDefault="005B5201" w:rsidP="005B5201">
      <w:pPr>
        <w:pStyle w:val="Code"/>
      </w:pPr>
      <w:r>
        <w:t xml:space="preserve">                    // search for the id</w:t>
      </w:r>
    </w:p>
    <w:p w14:paraId="43FB922F" w14:textId="77777777" w:rsidR="005B5201" w:rsidRDefault="005B5201" w:rsidP="005B5201">
      <w:pPr>
        <w:pStyle w:val="Code"/>
      </w:pPr>
      <w:r>
        <w:t xml:space="preserve">                    Node res = bst.find(bst.root, JOptionPane.showInputDialog(null, "Student ID:", "Input Student ID", JOptionPane.PLAIN_MESSAGE));</w:t>
      </w:r>
    </w:p>
    <w:p w14:paraId="2523F1FD" w14:textId="77777777" w:rsidR="005B5201" w:rsidRDefault="005B5201" w:rsidP="005B5201">
      <w:pPr>
        <w:pStyle w:val="Code"/>
      </w:pPr>
      <w:r>
        <w:t xml:space="preserve">                    // display results</w:t>
      </w:r>
    </w:p>
    <w:p w14:paraId="6F073360" w14:textId="77777777" w:rsidR="005B5201" w:rsidRDefault="005B5201" w:rsidP="005B5201">
      <w:pPr>
        <w:pStyle w:val="Code"/>
      </w:pPr>
      <w:r>
        <w:t xml:space="preserve">                    if (res != null) {</w:t>
      </w:r>
    </w:p>
    <w:p w14:paraId="024ADA1F" w14:textId="77777777" w:rsidR="005B5201" w:rsidRDefault="005B5201" w:rsidP="005B5201">
      <w:pPr>
        <w:pStyle w:val="Code"/>
      </w:pPr>
      <w:r>
        <w:t xml:space="preserve">                        JOptionPane.showMessageDialog(null, res.toString(), "Query Result", JOptionPane.PLAIN_MESSAGE);</w:t>
      </w:r>
    </w:p>
    <w:p w14:paraId="0C9E8EA3" w14:textId="77777777" w:rsidR="005B5201" w:rsidRDefault="005B5201" w:rsidP="005B5201">
      <w:pPr>
        <w:pStyle w:val="Code"/>
      </w:pPr>
      <w:r>
        <w:t xml:space="preserve">                    } else {</w:t>
      </w:r>
    </w:p>
    <w:p w14:paraId="39D2BF9C" w14:textId="77777777" w:rsidR="005B5201" w:rsidRDefault="005B5201" w:rsidP="005B5201">
      <w:pPr>
        <w:pStyle w:val="Code"/>
      </w:pPr>
      <w:r>
        <w:t xml:space="preserve">                        JOptionPane.showMessageDialog(null, "Could not find a student with that ID", "Query Result", JOptionPane.PLAIN_MESSAGE);</w:t>
      </w:r>
    </w:p>
    <w:p w14:paraId="650D9D93" w14:textId="77777777" w:rsidR="005B5201" w:rsidRDefault="005B5201" w:rsidP="005B5201">
      <w:pPr>
        <w:pStyle w:val="Code"/>
      </w:pPr>
      <w:r>
        <w:t xml:space="preserve">                    }</w:t>
      </w:r>
    </w:p>
    <w:p w14:paraId="5663001F" w14:textId="77777777" w:rsidR="005B5201" w:rsidRDefault="005B5201" w:rsidP="005B5201">
      <w:pPr>
        <w:pStyle w:val="Code"/>
      </w:pPr>
      <w:r>
        <w:t xml:space="preserve">                } else {</w:t>
      </w:r>
    </w:p>
    <w:p w14:paraId="2F08786F" w14:textId="77777777" w:rsidR="005B5201" w:rsidRDefault="005B5201" w:rsidP="005B5201">
      <w:pPr>
        <w:pStyle w:val="Code"/>
      </w:pPr>
      <w:r>
        <w:t xml:space="preserve">                    JOptionPane.showMessageDialog(null, "Please generate a tree first", "Cannot Query Tree", JOptionPane.PLAIN_MESSAGE);</w:t>
      </w:r>
    </w:p>
    <w:p w14:paraId="730105A0" w14:textId="77777777" w:rsidR="005B5201" w:rsidRDefault="005B5201" w:rsidP="005B5201">
      <w:pPr>
        <w:pStyle w:val="Code"/>
      </w:pPr>
      <w:r>
        <w:t xml:space="preserve">                }</w:t>
      </w:r>
    </w:p>
    <w:p w14:paraId="0941BA06" w14:textId="77777777" w:rsidR="005B5201" w:rsidRDefault="005B5201" w:rsidP="005B5201">
      <w:pPr>
        <w:pStyle w:val="Code"/>
      </w:pPr>
      <w:r>
        <w:t xml:space="preserve">            }</w:t>
      </w:r>
    </w:p>
    <w:p w14:paraId="398A2510" w14:textId="77777777" w:rsidR="005B5201" w:rsidRDefault="005B5201" w:rsidP="005B5201">
      <w:pPr>
        <w:pStyle w:val="Code"/>
      </w:pPr>
      <w:r>
        <w:t xml:space="preserve">        });</w:t>
      </w:r>
    </w:p>
    <w:p w14:paraId="03BCA916" w14:textId="77777777" w:rsidR="005B5201" w:rsidRDefault="005B5201" w:rsidP="005B5201">
      <w:pPr>
        <w:pStyle w:val="Code"/>
      </w:pPr>
    </w:p>
    <w:p w14:paraId="77AF7566" w14:textId="77777777" w:rsidR="005B5201" w:rsidRDefault="005B5201" w:rsidP="005B5201">
      <w:pPr>
        <w:pStyle w:val="Code"/>
      </w:pPr>
      <w:r>
        <w:t xml:space="preserve">        // register listener for for the generate button</w:t>
      </w:r>
    </w:p>
    <w:p w14:paraId="2137C40A" w14:textId="77777777" w:rsidR="005B5201" w:rsidRDefault="005B5201" w:rsidP="005B5201">
      <w:pPr>
        <w:pStyle w:val="Code"/>
      </w:pPr>
      <w:r>
        <w:t xml:space="preserve">        generate.addActionListener(new ActionListener() {</w:t>
      </w:r>
    </w:p>
    <w:p w14:paraId="73688261" w14:textId="77777777" w:rsidR="005B5201" w:rsidRDefault="005B5201" w:rsidP="005B5201">
      <w:pPr>
        <w:pStyle w:val="Code"/>
      </w:pPr>
      <w:r>
        <w:t xml:space="preserve">            public void actionPerformed(ActionEvent e) {</w:t>
      </w:r>
    </w:p>
    <w:p w14:paraId="0B5EBFC6" w14:textId="77777777" w:rsidR="005B5201" w:rsidRDefault="005B5201" w:rsidP="005B5201">
      <w:pPr>
        <w:pStyle w:val="Code"/>
      </w:pPr>
      <w:r>
        <w:t xml:space="preserve">                // ask for path</w:t>
      </w:r>
    </w:p>
    <w:p w14:paraId="4CEFBE35" w14:textId="77777777" w:rsidR="005B5201" w:rsidRDefault="005B5201" w:rsidP="005B5201">
      <w:pPr>
        <w:pStyle w:val="Code"/>
      </w:pPr>
      <w:r>
        <w:t xml:space="preserve">                path = JOptionPane.showInputDialog(null, "File Path", "Input File Name", JOptionPane.PLAIN_MESSAGE);</w:t>
      </w:r>
    </w:p>
    <w:p w14:paraId="2460E8B3" w14:textId="77777777" w:rsidR="005B5201" w:rsidRDefault="005B5201" w:rsidP="005B5201">
      <w:pPr>
        <w:pStyle w:val="Code"/>
      </w:pPr>
      <w:r>
        <w:t xml:space="preserve">                // declare line counter</w:t>
      </w:r>
    </w:p>
    <w:p w14:paraId="34CBCEA7" w14:textId="77777777" w:rsidR="005B5201" w:rsidRDefault="005B5201" w:rsidP="005B5201">
      <w:pPr>
        <w:pStyle w:val="Code"/>
      </w:pPr>
      <w:r>
        <w:t xml:space="preserve">                int line = 1;</w:t>
      </w:r>
    </w:p>
    <w:p w14:paraId="09C3BC48" w14:textId="77777777" w:rsidR="005B5201" w:rsidRDefault="005B5201" w:rsidP="005B5201">
      <w:pPr>
        <w:pStyle w:val="Code"/>
      </w:pPr>
      <w:r>
        <w:t xml:space="preserve">                try {</w:t>
      </w:r>
    </w:p>
    <w:p w14:paraId="351AC0F1" w14:textId="77777777" w:rsidR="005B5201" w:rsidRDefault="005B5201" w:rsidP="005B5201">
      <w:pPr>
        <w:pStyle w:val="Code"/>
      </w:pPr>
      <w:r>
        <w:t xml:space="preserve">                    // open file and iterate over each line</w:t>
      </w:r>
    </w:p>
    <w:p w14:paraId="5E68AC86" w14:textId="77777777" w:rsidR="005B5201" w:rsidRDefault="005B5201" w:rsidP="005B5201">
      <w:pPr>
        <w:pStyle w:val="Code"/>
      </w:pPr>
      <w:r>
        <w:t xml:space="preserve">                    Scanner in = new Scanner(new FileInputStream(path));</w:t>
      </w:r>
    </w:p>
    <w:p w14:paraId="70AF7BC0" w14:textId="77777777" w:rsidR="005B5201" w:rsidRDefault="005B5201" w:rsidP="005B5201">
      <w:pPr>
        <w:pStyle w:val="Code"/>
      </w:pPr>
      <w:r>
        <w:t xml:space="preserve">                    while (in.hasNextLine()) {</w:t>
      </w:r>
    </w:p>
    <w:p w14:paraId="172B643F" w14:textId="77777777" w:rsidR="005B5201" w:rsidRDefault="005B5201" w:rsidP="005B5201">
      <w:pPr>
        <w:pStyle w:val="Code"/>
      </w:pPr>
      <w:r>
        <w:t xml:space="preserve">                        String record = in.nextLine();</w:t>
      </w:r>
    </w:p>
    <w:p w14:paraId="76B18326" w14:textId="77777777" w:rsidR="005B5201" w:rsidRDefault="005B5201" w:rsidP="005B5201">
      <w:pPr>
        <w:pStyle w:val="Code"/>
      </w:pPr>
      <w:r>
        <w:t xml:space="preserve">                        // trim the line of whitespace and split it every time there is one or more spaces</w:t>
      </w:r>
    </w:p>
    <w:p w14:paraId="130146D6" w14:textId="77777777" w:rsidR="005B5201" w:rsidRDefault="005B5201" w:rsidP="005B5201">
      <w:pPr>
        <w:pStyle w:val="Code"/>
      </w:pPr>
      <w:r>
        <w:t xml:space="preserve">                        String[] rec = record.trim().split(" +");</w:t>
      </w:r>
    </w:p>
    <w:p w14:paraId="3307474D" w14:textId="77777777" w:rsidR="005B5201" w:rsidRDefault="005B5201" w:rsidP="005B5201">
      <w:pPr>
        <w:pStyle w:val="Code"/>
      </w:pPr>
      <w:r>
        <w:t xml:space="preserve">                        // check that there are a correct number of fields in the line</w:t>
      </w:r>
    </w:p>
    <w:p w14:paraId="39471A5B" w14:textId="77777777" w:rsidR="005B5201" w:rsidRDefault="005B5201" w:rsidP="005B5201">
      <w:pPr>
        <w:pStyle w:val="Code"/>
      </w:pPr>
      <w:r>
        <w:t xml:space="preserve">                        if (rec.length != 4) {</w:t>
      </w:r>
    </w:p>
    <w:p w14:paraId="77CAF68A" w14:textId="77777777" w:rsidR="005B5201" w:rsidRDefault="005B5201" w:rsidP="005B5201">
      <w:pPr>
        <w:pStyle w:val="Code"/>
      </w:pPr>
      <w:r>
        <w:t xml:space="preserve">                            JOptionPane.showMessageDialog(null, "Incomplete record at " + path + " (line " + line + ")", "Cannot Generate Tree", JOptionPane.PLAIN_MESSAGE);</w:t>
      </w:r>
    </w:p>
    <w:p w14:paraId="4060F209" w14:textId="77777777" w:rsidR="005B5201" w:rsidRDefault="005B5201" w:rsidP="005B5201">
      <w:pPr>
        <w:pStyle w:val="Code"/>
      </w:pPr>
      <w:r>
        <w:t xml:space="preserve">                            return;</w:t>
      </w:r>
    </w:p>
    <w:p w14:paraId="62321E4E" w14:textId="77777777" w:rsidR="005B5201" w:rsidRDefault="005B5201" w:rsidP="005B5201">
      <w:pPr>
        <w:pStyle w:val="Code"/>
      </w:pPr>
      <w:r>
        <w:t xml:space="preserve">                        }</w:t>
      </w:r>
    </w:p>
    <w:p w14:paraId="37C18AC6" w14:textId="77777777" w:rsidR="005B5201" w:rsidRDefault="005B5201" w:rsidP="005B5201">
      <w:pPr>
        <w:pStyle w:val="Code"/>
      </w:pPr>
      <w:r>
        <w:t xml:space="preserve">                        // update the tree</w:t>
      </w:r>
    </w:p>
    <w:p w14:paraId="16F5B21D" w14:textId="77777777" w:rsidR="005B5201" w:rsidRDefault="005B5201" w:rsidP="005B5201">
      <w:pPr>
        <w:pStyle w:val="Code"/>
      </w:pPr>
      <w:r>
        <w:t xml:space="preserve">                        bst.insert(rec[0], rec[1], rec[2], rec[3]);</w:t>
      </w:r>
    </w:p>
    <w:p w14:paraId="6ABEB064" w14:textId="77777777" w:rsidR="005B5201" w:rsidRDefault="005B5201" w:rsidP="005B5201">
      <w:pPr>
        <w:pStyle w:val="Code"/>
      </w:pPr>
      <w:r>
        <w:t xml:space="preserve">                        line++;</w:t>
      </w:r>
    </w:p>
    <w:p w14:paraId="3081CC76" w14:textId="77777777" w:rsidR="005B5201" w:rsidRDefault="005B5201" w:rsidP="005B5201">
      <w:pPr>
        <w:pStyle w:val="Code"/>
      </w:pPr>
      <w:r>
        <w:t xml:space="preserve">                    }</w:t>
      </w:r>
    </w:p>
    <w:p w14:paraId="7E8DA66D" w14:textId="77777777" w:rsidR="005B5201" w:rsidRDefault="005B5201" w:rsidP="005B5201">
      <w:pPr>
        <w:pStyle w:val="Code"/>
      </w:pPr>
      <w:r>
        <w:t xml:space="preserve">                    // close the file</w:t>
      </w:r>
    </w:p>
    <w:p w14:paraId="1B36A274" w14:textId="77777777" w:rsidR="005B5201" w:rsidRDefault="005B5201" w:rsidP="005B5201">
      <w:pPr>
        <w:pStyle w:val="Code"/>
      </w:pPr>
      <w:r>
        <w:t xml:space="preserve">                    in.close();</w:t>
      </w:r>
    </w:p>
    <w:p w14:paraId="1A03038D" w14:textId="77777777" w:rsidR="005B5201" w:rsidRDefault="005B5201" w:rsidP="005B5201">
      <w:pPr>
        <w:pStyle w:val="Code"/>
      </w:pPr>
      <w:r>
        <w:t xml:space="preserve">                } catch (IOException err) {</w:t>
      </w:r>
    </w:p>
    <w:p w14:paraId="00ABEFAC" w14:textId="77777777" w:rsidR="005B5201" w:rsidRDefault="005B5201" w:rsidP="005B5201">
      <w:pPr>
        <w:pStyle w:val="Code"/>
      </w:pPr>
      <w:r>
        <w:t xml:space="preserve">                    JOptionPane.showMessageDialog(null, "Could not file file: " + path, "Cannot Generate Tree", JOptionPane.PLAIN_MESSAGE);</w:t>
      </w:r>
    </w:p>
    <w:p w14:paraId="5F165CD8" w14:textId="77777777" w:rsidR="005B5201" w:rsidRDefault="005B5201" w:rsidP="005B5201">
      <w:pPr>
        <w:pStyle w:val="Code"/>
      </w:pPr>
      <w:r>
        <w:t xml:space="preserve">                    return;</w:t>
      </w:r>
    </w:p>
    <w:p w14:paraId="77F4AF9F" w14:textId="77777777" w:rsidR="005B5201" w:rsidRDefault="005B5201" w:rsidP="005B5201">
      <w:pPr>
        <w:pStyle w:val="Code"/>
      </w:pPr>
      <w:r>
        <w:t xml:space="preserve">                }</w:t>
      </w:r>
    </w:p>
    <w:p w14:paraId="01025450" w14:textId="77777777" w:rsidR="005B5201" w:rsidRDefault="005B5201" w:rsidP="005B5201">
      <w:pPr>
        <w:pStyle w:val="Code"/>
      </w:pPr>
    </w:p>
    <w:p w14:paraId="516923C1" w14:textId="77777777" w:rsidR="005B5201" w:rsidRDefault="005B5201" w:rsidP="005B5201">
      <w:pPr>
        <w:pStyle w:val="Code"/>
      </w:pPr>
      <w:r>
        <w:t xml:space="preserve">                // write bst data to the textarea</w:t>
      </w:r>
    </w:p>
    <w:p w14:paraId="498D80C6" w14:textId="77777777" w:rsidR="005B5201" w:rsidRDefault="005B5201" w:rsidP="005B5201">
      <w:pPr>
        <w:pStyle w:val="Code"/>
      </w:pPr>
      <w:r>
        <w:t xml:space="preserve">                try {</w:t>
      </w:r>
    </w:p>
    <w:p w14:paraId="5492132E" w14:textId="77777777" w:rsidR="005B5201" w:rsidRDefault="005B5201" w:rsidP="005B5201">
      <w:pPr>
        <w:pStyle w:val="Code"/>
      </w:pPr>
      <w:r>
        <w:t xml:space="preserve">                    updateText(bst, t);</w:t>
      </w:r>
    </w:p>
    <w:p w14:paraId="02F6B118" w14:textId="77777777" w:rsidR="005B5201" w:rsidRDefault="005B5201" w:rsidP="005B5201">
      <w:pPr>
        <w:pStyle w:val="Code"/>
      </w:pPr>
      <w:r>
        <w:t xml:space="preserve">                } catch (IOException err) {</w:t>
      </w:r>
    </w:p>
    <w:p w14:paraId="4CF48FFA" w14:textId="77777777" w:rsidR="005B5201" w:rsidRDefault="005B5201" w:rsidP="005B5201">
      <w:pPr>
        <w:pStyle w:val="Code"/>
      </w:pPr>
      <w:r>
        <w:t xml:space="preserve">                    JOptionPane.showMessageDialog(null, "Could not turn BST into text", "Internal Error", JOptionPane.PLAIN_MESSAGE);</w:t>
      </w:r>
    </w:p>
    <w:p w14:paraId="5D4454BE" w14:textId="77777777" w:rsidR="005B5201" w:rsidRDefault="005B5201" w:rsidP="005B5201">
      <w:pPr>
        <w:pStyle w:val="Code"/>
      </w:pPr>
      <w:r>
        <w:t xml:space="preserve">                    System.err.println(e);</w:t>
      </w:r>
    </w:p>
    <w:p w14:paraId="2173F596" w14:textId="77777777" w:rsidR="005B5201" w:rsidRDefault="005B5201" w:rsidP="005B5201">
      <w:pPr>
        <w:pStyle w:val="Code"/>
      </w:pPr>
      <w:r>
        <w:t xml:space="preserve">                    return;</w:t>
      </w:r>
    </w:p>
    <w:p w14:paraId="78A138EE" w14:textId="77777777" w:rsidR="005B5201" w:rsidRDefault="005B5201" w:rsidP="005B5201">
      <w:pPr>
        <w:pStyle w:val="Code"/>
      </w:pPr>
      <w:r>
        <w:t xml:space="preserve">                }</w:t>
      </w:r>
    </w:p>
    <w:p w14:paraId="5C120090" w14:textId="77777777" w:rsidR="005B5201" w:rsidRDefault="005B5201" w:rsidP="005B5201">
      <w:pPr>
        <w:pStyle w:val="Code"/>
      </w:pPr>
      <w:r>
        <w:t xml:space="preserve">                // enable use of other buttons</w:t>
      </w:r>
    </w:p>
    <w:p w14:paraId="39AC8920" w14:textId="77777777" w:rsidR="005B5201" w:rsidRDefault="005B5201" w:rsidP="005B5201">
      <w:pPr>
        <w:pStyle w:val="Code"/>
      </w:pPr>
      <w:r>
        <w:t xml:space="preserve">                generated = true;</w:t>
      </w:r>
    </w:p>
    <w:p w14:paraId="2B157149" w14:textId="77777777" w:rsidR="005B5201" w:rsidRDefault="005B5201" w:rsidP="005B5201">
      <w:pPr>
        <w:pStyle w:val="Code"/>
      </w:pPr>
      <w:r>
        <w:t xml:space="preserve">            }</w:t>
      </w:r>
    </w:p>
    <w:p w14:paraId="70A7BD22" w14:textId="77777777" w:rsidR="005B5201" w:rsidRDefault="005B5201" w:rsidP="005B5201">
      <w:pPr>
        <w:pStyle w:val="Code"/>
      </w:pPr>
      <w:r>
        <w:t xml:space="preserve">        });</w:t>
      </w:r>
    </w:p>
    <w:p w14:paraId="6E0FA35B" w14:textId="77777777" w:rsidR="005B5201" w:rsidRDefault="005B5201" w:rsidP="005B5201">
      <w:pPr>
        <w:pStyle w:val="Code"/>
      </w:pPr>
    </w:p>
    <w:p w14:paraId="68FACA60" w14:textId="77777777" w:rsidR="005B5201" w:rsidRDefault="005B5201" w:rsidP="005B5201">
      <w:pPr>
        <w:pStyle w:val="Code"/>
      </w:pPr>
      <w:r>
        <w:t xml:space="preserve">        // set the display area as non-editable</w:t>
      </w:r>
    </w:p>
    <w:p w14:paraId="7832A980" w14:textId="77777777" w:rsidR="005B5201" w:rsidRDefault="005B5201" w:rsidP="005B5201">
      <w:pPr>
        <w:pStyle w:val="Code"/>
      </w:pPr>
      <w:r>
        <w:t xml:space="preserve">        t.setEditable(false);</w:t>
      </w:r>
    </w:p>
    <w:p w14:paraId="4A9D9187" w14:textId="77777777" w:rsidR="005B5201" w:rsidRDefault="005B5201" w:rsidP="005B5201">
      <w:pPr>
        <w:pStyle w:val="Code"/>
      </w:pPr>
      <w:r>
        <w:t xml:space="preserve">        // allow the display area to scroll if there is overflow</w:t>
      </w:r>
    </w:p>
    <w:p w14:paraId="19E4D5F7" w14:textId="77777777" w:rsidR="005B5201" w:rsidRDefault="005B5201" w:rsidP="005B5201">
      <w:pPr>
        <w:pStyle w:val="Code"/>
      </w:pPr>
      <w:r>
        <w:t xml:space="preserve">        wrapper = new JScrollPane(t);</w:t>
      </w:r>
    </w:p>
    <w:p w14:paraId="7AF12A1C" w14:textId="77777777" w:rsidR="005B5201" w:rsidRDefault="005B5201" w:rsidP="005B5201">
      <w:pPr>
        <w:pStyle w:val="Code"/>
      </w:pPr>
    </w:p>
    <w:p w14:paraId="10E97C05" w14:textId="77777777" w:rsidR="005B5201" w:rsidRDefault="005B5201" w:rsidP="005B5201">
      <w:pPr>
        <w:pStyle w:val="Code"/>
      </w:pPr>
      <w:r>
        <w:t xml:space="preserve">        // add buttons to the button panel</w:t>
      </w:r>
    </w:p>
    <w:p w14:paraId="68478B6E" w14:textId="77777777" w:rsidR="005B5201" w:rsidRDefault="005B5201" w:rsidP="005B5201">
      <w:pPr>
        <w:pStyle w:val="Code"/>
      </w:pPr>
      <w:r>
        <w:t xml:space="preserve">        buttons.add(insert);</w:t>
      </w:r>
    </w:p>
    <w:p w14:paraId="1BBCDCF8" w14:textId="77777777" w:rsidR="005B5201" w:rsidRDefault="005B5201" w:rsidP="005B5201">
      <w:pPr>
        <w:pStyle w:val="Code"/>
      </w:pPr>
      <w:r>
        <w:t xml:space="preserve">        buttons.add(query);</w:t>
      </w:r>
    </w:p>
    <w:p w14:paraId="3775E00C" w14:textId="77777777" w:rsidR="005B5201" w:rsidRDefault="005B5201" w:rsidP="005B5201">
      <w:pPr>
        <w:pStyle w:val="Code"/>
      </w:pPr>
      <w:r>
        <w:t xml:space="preserve">        buttons.add(generate);</w:t>
      </w:r>
    </w:p>
    <w:p w14:paraId="402110EA" w14:textId="77777777" w:rsidR="005B5201" w:rsidRDefault="005B5201" w:rsidP="005B5201">
      <w:pPr>
        <w:pStyle w:val="Code"/>
      </w:pPr>
    </w:p>
    <w:p w14:paraId="4F92B1B4" w14:textId="77777777" w:rsidR="005B5201" w:rsidRDefault="005B5201" w:rsidP="005B5201">
      <w:pPr>
        <w:pStyle w:val="Code"/>
      </w:pPr>
      <w:r>
        <w:t xml:space="preserve">        // add content into the main panel</w:t>
      </w:r>
    </w:p>
    <w:p w14:paraId="49B83848" w14:textId="77777777" w:rsidR="005B5201" w:rsidRDefault="005B5201" w:rsidP="005B5201">
      <w:pPr>
        <w:pStyle w:val="Code"/>
      </w:pPr>
      <w:r>
        <w:t xml:space="preserve">        p.setLayout(new BorderLayout());</w:t>
      </w:r>
    </w:p>
    <w:p w14:paraId="3B53FF98" w14:textId="77777777" w:rsidR="005B5201" w:rsidRDefault="005B5201" w:rsidP="005B5201">
      <w:pPr>
        <w:pStyle w:val="Code"/>
      </w:pPr>
      <w:r>
        <w:t xml:space="preserve">        p.add("North", buttons);</w:t>
      </w:r>
    </w:p>
    <w:p w14:paraId="2081311A" w14:textId="77777777" w:rsidR="005B5201" w:rsidRDefault="005B5201" w:rsidP="005B5201">
      <w:pPr>
        <w:pStyle w:val="Code"/>
      </w:pPr>
      <w:r>
        <w:t xml:space="preserve">        p.add("Center", wrapper);</w:t>
      </w:r>
    </w:p>
    <w:p w14:paraId="174585D8" w14:textId="77777777" w:rsidR="005B5201" w:rsidRDefault="005B5201" w:rsidP="005B5201">
      <w:pPr>
        <w:pStyle w:val="Code"/>
      </w:pPr>
    </w:p>
    <w:p w14:paraId="612C6950" w14:textId="77777777" w:rsidR="005B5201" w:rsidRDefault="005B5201" w:rsidP="005B5201">
      <w:pPr>
        <w:pStyle w:val="Code"/>
      </w:pPr>
      <w:r>
        <w:t xml:space="preserve">        // add the main panel to the main frame</w:t>
      </w:r>
    </w:p>
    <w:p w14:paraId="7FD10497" w14:textId="77777777" w:rsidR="005B5201" w:rsidRDefault="005B5201" w:rsidP="005B5201">
      <w:pPr>
        <w:pStyle w:val="Code"/>
      </w:pPr>
      <w:r>
        <w:t xml:space="preserve">        f.add(p);</w:t>
      </w:r>
    </w:p>
    <w:p w14:paraId="10AA0F97" w14:textId="77777777" w:rsidR="005B5201" w:rsidRDefault="005B5201" w:rsidP="005B5201">
      <w:pPr>
        <w:pStyle w:val="Code"/>
      </w:pPr>
      <w:r>
        <w:t xml:space="preserve">        // show the main frame</w:t>
      </w:r>
    </w:p>
    <w:p w14:paraId="6724DBB6" w14:textId="77777777" w:rsidR="005B5201" w:rsidRDefault="005B5201" w:rsidP="005B5201">
      <w:pPr>
        <w:pStyle w:val="Code"/>
      </w:pPr>
      <w:r>
        <w:t xml:space="preserve">        f.setVisible(true);</w:t>
      </w:r>
    </w:p>
    <w:p w14:paraId="0C0DB661" w14:textId="77777777" w:rsidR="005B5201" w:rsidRDefault="005B5201" w:rsidP="005B5201">
      <w:pPr>
        <w:pStyle w:val="Code"/>
      </w:pPr>
      <w:r>
        <w:t xml:space="preserve">        // set the size of the main frame</w:t>
      </w:r>
    </w:p>
    <w:p w14:paraId="051A51E0" w14:textId="77777777" w:rsidR="005B5201" w:rsidRDefault="005B5201" w:rsidP="005B5201">
      <w:pPr>
        <w:pStyle w:val="Code"/>
      </w:pPr>
      <w:r>
        <w:t xml:space="preserve">        f.setSize(500,500);</w:t>
      </w:r>
    </w:p>
    <w:p w14:paraId="5DC3BF69" w14:textId="77777777" w:rsidR="005B5201" w:rsidRDefault="005B5201" w:rsidP="005B5201">
      <w:pPr>
        <w:pStyle w:val="Code"/>
      </w:pPr>
      <w:r>
        <w:t xml:space="preserve">        // configure the behaviour of the exit button</w:t>
      </w:r>
    </w:p>
    <w:p w14:paraId="39931276" w14:textId="77777777" w:rsidR="005B5201" w:rsidRDefault="005B5201" w:rsidP="005B5201">
      <w:pPr>
        <w:pStyle w:val="Code"/>
      </w:pPr>
      <w:r>
        <w:t xml:space="preserve">        f.setDefaultCloseOperation(JFrame.EXIT_ON_CLOSE);</w:t>
      </w:r>
    </w:p>
    <w:p w14:paraId="5A38013F" w14:textId="77777777" w:rsidR="005B5201" w:rsidRDefault="005B5201" w:rsidP="005B5201">
      <w:pPr>
        <w:pStyle w:val="Code"/>
      </w:pPr>
      <w:r>
        <w:t xml:space="preserve">    }</w:t>
      </w:r>
    </w:p>
    <w:p w14:paraId="3194B98F" w14:textId="77777777" w:rsidR="005B5201" w:rsidRDefault="005B5201" w:rsidP="005B5201">
      <w:pPr>
        <w:pStyle w:val="Code"/>
      </w:pPr>
    </w:p>
    <w:p w14:paraId="319F7D77" w14:textId="77777777" w:rsidR="005B5201" w:rsidRDefault="005B5201" w:rsidP="005B5201">
      <w:pPr>
        <w:pStyle w:val="Code"/>
      </w:pPr>
      <w:r>
        <w:t xml:space="preserve">    /**</w:t>
      </w:r>
    </w:p>
    <w:p w14:paraId="4E9D01E4" w14:textId="77777777" w:rsidR="005B5201" w:rsidRDefault="005B5201" w:rsidP="005B5201">
      <w:pPr>
        <w:pStyle w:val="Code"/>
      </w:pPr>
      <w:r>
        <w:t xml:space="preserve">     * Update the TextArea with the content of the bst</w:t>
      </w:r>
    </w:p>
    <w:p w14:paraId="785E627D" w14:textId="77777777" w:rsidR="005B5201" w:rsidRDefault="005B5201" w:rsidP="005B5201">
      <w:pPr>
        <w:pStyle w:val="Code"/>
      </w:pPr>
      <w:r>
        <w:t xml:space="preserve">     * @throws IOException</w:t>
      </w:r>
    </w:p>
    <w:p w14:paraId="57F54D5F" w14:textId="77777777" w:rsidR="005B5201" w:rsidRDefault="005B5201" w:rsidP="005B5201">
      <w:pPr>
        <w:pStyle w:val="Code"/>
      </w:pPr>
      <w:r>
        <w:t xml:space="preserve">     * @param bst - the BinSearchTree to grab data from</w:t>
      </w:r>
    </w:p>
    <w:p w14:paraId="78A60801" w14:textId="77777777" w:rsidR="005B5201" w:rsidRDefault="005B5201" w:rsidP="005B5201">
      <w:pPr>
        <w:pStyle w:val="Code"/>
      </w:pPr>
      <w:r>
        <w:t xml:space="preserve">     * @param t - the JTextArea to write the data to</w:t>
      </w:r>
    </w:p>
    <w:p w14:paraId="148E0E0B" w14:textId="77777777" w:rsidR="005B5201" w:rsidRDefault="005B5201" w:rsidP="005B5201">
      <w:pPr>
        <w:pStyle w:val="Code"/>
      </w:pPr>
      <w:r>
        <w:t xml:space="preserve">     */</w:t>
      </w:r>
    </w:p>
    <w:p w14:paraId="28BD8341" w14:textId="77777777" w:rsidR="005B5201" w:rsidRDefault="005B5201" w:rsidP="005B5201">
      <w:pPr>
        <w:pStyle w:val="Code"/>
      </w:pPr>
      <w:r>
        <w:t xml:space="preserve">    public static void updateText (BinSearchTree bst, JTextArea t) throws IOException {</w:t>
      </w:r>
    </w:p>
    <w:p w14:paraId="0961247E" w14:textId="77777777" w:rsidR="005B5201" w:rsidRDefault="005B5201" w:rsidP="005B5201">
      <w:pPr>
        <w:pStyle w:val="Code"/>
      </w:pPr>
      <w:r>
        <w:t xml:space="preserve">        // a buffer for the printwriter to write to</w:t>
      </w:r>
    </w:p>
    <w:p w14:paraId="6EC19B03" w14:textId="77777777" w:rsidR="005B5201" w:rsidRDefault="005B5201" w:rsidP="005B5201">
      <w:pPr>
        <w:pStyle w:val="Code"/>
      </w:pPr>
      <w:r>
        <w:t xml:space="preserve">        StringWriter buf = new StringWriter();</w:t>
      </w:r>
    </w:p>
    <w:p w14:paraId="1464A67F" w14:textId="77777777" w:rsidR="005B5201" w:rsidRDefault="005B5201" w:rsidP="005B5201">
      <w:pPr>
        <w:pStyle w:val="Code"/>
      </w:pPr>
      <w:r>
        <w:t xml:space="preserve">        // the printwriter required by BinSearchTree.print_tree</w:t>
      </w:r>
    </w:p>
    <w:p w14:paraId="745418E5" w14:textId="77777777" w:rsidR="005B5201" w:rsidRDefault="005B5201" w:rsidP="005B5201">
      <w:pPr>
        <w:pStyle w:val="Code"/>
      </w:pPr>
      <w:r>
        <w:t xml:space="preserve">        PrintWriter writer = new PrintWriter(buf);</w:t>
      </w:r>
    </w:p>
    <w:p w14:paraId="594C0353" w14:textId="77777777" w:rsidR="005B5201" w:rsidRDefault="005B5201" w:rsidP="005B5201">
      <w:pPr>
        <w:pStyle w:val="Code"/>
      </w:pPr>
      <w:r>
        <w:t xml:space="preserve">        bst.print_tree(bst.root, writer);</w:t>
      </w:r>
    </w:p>
    <w:p w14:paraId="542863FD" w14:textId="77777777" w:rsidR="005B5201" w:rsidRDefault="005B5201" w:rsidP="005B5201">
      <w:pPr>
        <w:pStyle w:val="Code"/>
      </w:pPr>
      <w:r>
        <w:t xml:space="preserve">        // write the contents of the buffer to the TextArea</w:t>
      </w:r>
    </w:p>
    <w:p w14:paraId="2C90BCC6" w14:textId="77777777" w:rsidR="005B5201" w:rsidRDefault="005B5201" w:rsidP="005B5201">
      <w:pPr>
        <w:pStyle w:val="Code"/>
      </w:pPr>
      <w:r>
        <w:t xml:space="preserve">        t.setText(buf.toString());</w:t>
      </w:r>
    </w:p>
    <w:p w14:paraId="47A6C5EE" w14:textId="77777777" w:rsidR="005B5201" w:rsidRDefault="005B5201" w:rsidP="005B5201">
      <w:pPr>
        <w:pStyle w:val="Code"/>
      </w:pPr>
      <w:r>
        <w:t xml:space="preserve">    }</w:t>
      </w:r>
    </w:p>
    <w:p w14:paraId="0FE98BE9" w14:textId="0C3356D4" w:rsidR="005B5201" w:rsidRDefault="005B5201" w:rsidP="005B5201">
      <w:pPr>
        <w:pStyle w:val="Code"/>
      </w:pPr>
      <w:r>
        <w:t>}</w:t>
      </w:r>
    </w:p>
    <w:p w14:paraId="4AAA8BDC" w14:textId="054E2B23" w:rsidR="005B5201" w:rsidRDefault="005B5201" w:rsidP="00F5785F">
      <w:r>
        <w:t>Node2.java</w:t>
      </w:r>
    </w:p>
    <w:p w14:paraId="4FCF4FF2" w14:textId="77777777" w:rsidR="005B5201" w:rsidRDefault="005B5201" w:rsidP="005B5201">
      <w:pPr>
        <w:pStyle w:val="Code"/>
      </w:pPr>
    </w:p>
    <w:p w14:paraId="5F3ACAD5" w14:textId="77777777" w:rsidR="005B5201" w:rsidRDefault="005B5201" w:rsidP="005B5201">
      <w:pPr>
        <w:pStyle w:val="Code"/>
      </w:pPr>
      <w:r>
        <w:t>/**</w:t>
      </w:r>
    </w:p>
    <w:p w14:paraId="6D843800" w14:textId="77777777" w:rsidR="005B5201" w:rsidRDefault="005B5201" w:rsidP="005B5201">
      <w:pPr>
        <w:pStyle w:val="Code"/>
      </w:pPr>
      <w:r>
        <w:t xml:space="preserve"> * A node with data and two references to the next-left and next-right node</w:t>
      </w:r>
    </w:p>
    <w:p w14:paraId="0465440D" w14:textId="77777777" w:rsidR="005B5201" w:rsidRDefault="005B5201" w:rsidP="005B5201">
      <w:pPr>
        <w:pStyle w:val="Code"/>
      </w:pPr>
      <w:r>
        <w:t xml:space="preserve"> */</w:t>
      </w:r>
    </w:p>
    <w:p w14:paraId="3BF05780" w14:textId="77777777" w:rsidR="005B5201" w:rsidRDefault="005B5201" w:rsidP="005B5201">
      <w:pPr>
        <w:pStyle w:val="Code"/>
      </w:pPr>
      <w:r>
        <w:t>class Node {</w:t>
      </w:r>
    </w:p>
    <w:p w14:paraId="0E59ACDC" w14:textId="77777777" w:rsidR="005B5201" w:rsidRDefault="005B5201" w:rsidP="005B5201">
      <w:pPr>
        <w:pStyle w:val="Code"/>
      </w:pPr>
      <w:r>
        <w:tab/>
      </w:r>
    </w:p>
    <w:p w14:paraId="214921DB" w14:textId="77777777" w:rsidR="005B5201" w:rsidRDefault="005B5201" w:rsidP="005B5201">
      <w:pPr>
        <w:pStyle w:val="Code"/>
      </w:pPr>
      <w:r>
        <w:tab/>
        <w:t>Data data;</w:t>
      </w:r>
    </w:p>
    <w:p w14:paraId="0DA48F4D" w14:textId="77777777" w:rsidR="005B5201" w:rsidRDefault="005B5201" w:rsidP="005B5201">
      <w:pPr>
        <w:pStyle w:val="Code"/>
      </w:pPr>
      <w:r>
        <w:tab/>
        <w:t>Node left, right;</w:t>
      </w:r>
    </w:p>
    <w:p w14:paraId="7D1A2E0C" w14:textId="77777777" w:rsidR="005B5201" w:rsidRDefault="005B5201" w:rsidP="005B5201">
      <w:pPr>
        <w:pStyle w:val="Code"/>
      </w:pPr>
      <w:r>
        <w:tab/>
        <w:t>/**</w:t>
      </w:r>
    </w:p>
    <w:p w14:paraId="70658196" w14:textId="77777777" w:rsidR="005B5201" w:rsidRDefault="005B5201" w:rsidP="005B5201">
      <w:pPr>
        <w:pStyle w:val="Code"/>
      </w:pPr>
      <w:r>
        <w:tab/>
        <w:t xml:space="preserve"> * </w:t>
      </w:r>
    </w:p>
    <w:p w14:paraId="012941D2" w14:textId="77777777" w:rsidR="005B5201" w:rsidRDefault="005B5201" w:rsidP="005B5201">
      <w:pPr>
        <w:pStyle w:val="Code"/>
      </w:pPr>
      <w:r>
        <w:tab/>
        <w:t xml:space="preserve"> * @param id student id</w:t>
      </w:r>
    </w:p>
    <w:p w14:paraId="26CEBF2D" w14:textId="77777777" w:rsidR="005B5201" w:rsidRDefault="005B5201" w:rsidP="005B5201">
      <w:pPr>
        <w:pStyle w:val="Code"/>
      </w:pPr>
      <w:r>
        <w:tab/>
        <w:t xml:space="preserve"> * @param faculty faculty code</w:t>
      </w:r>
    </w:p>
    <w:p w14:paraId="6488E96E" w14:textId="77777777" w:rsidR="005B5201" w:rsidRDefault="005B5201" w:rsidP="005B5201">
      <w:pPr>
        <w:pStyle w:val="Code"/>
      </w:pPr>
      <w:r>
        <w:tab/>
        <w:t xml:space="preserve"> * @param major student's major</w:t>
      </w:r>
    </w:p>
    <w:p w14:paraId="736FFC42" w14:textId="77777777" w:rsidR="005B5201" w:rsidRDefault="005B5201" w:rsidP="005B5201">
      <w:pPr>
        <w:pStyle w:val="Code"/>
      </w:pPr>
      <w:r>
        <w:tab/>
        <w:t xml:space="preserve"> * @param year student's year of study</w:t>
      </w:r>
    </w:p>
    <w:p w14:paraId="2A2D69A9" w14:textId="77777777" w:rsidR="005B5201" w:rsidRDefault="005B5201" w:rsidP="005B5201">
      <w:pPr>
        <w:pStyle w:val="Code"/>
      </w:pPr>
      <w:r>
        <w:tab/>
        <w:t xml:space="preserve"> */</w:t>
      </w:r>
    </w:p>
    <w:p w14:paraId="2B3B51A3" w14:textId="77777777" w:rsidR="005B5201" w:rsidRDefault="005B5201" w:rsidP="005B5201">
      <w:pPr>
        <w:pStyle w:val="Code"/>
      </w:pPr>
      <w:r>
        <w:tab/>
        <w:t>public Node(String id, String faculty, String major, String year) {</w:t>
      </w:r>
    </w:p>
    <w:p w14:paraId="1DB79A81" w14:textId="77777777" w:rsidR="005B5201" w:rsidRDefault="005B5201" w:rsidP="005B5201">
      <w:pPr>
        <w:pStyle w:val="Code"/>
      </w:pPr>
      <w:r>
        <w:tab/>
      </w:r>
      <w:r>
        <w:tab/>
        <w:t>// creating a data item</w:t>
      </w:r>
    </w:p>
    <w:p w14:paraId="27AF1ADC" w14:textId="77777777" w:rsidR="005B5201" w:rsidRDefault="005B5201" w:rsidP="005B5201">
      <w:pPr>
        <w:pStyle w:val="Code"/>
      </w:pPr>
      <w:r>
        <w:tab/>
      </w:r>
      <w:r>
        <w:tab/>
        <w:t>data = new Data(id, faculty, major, year);</w:t>
      </w:r>
    </w:p>
    <w:p w14:paraId="03A63527" w14:textId="77777777" w:rsidR="005B5201" w:rsidRDefault="005B5201" w:rsidP="005B5201">
      <w:pPr>
        <w:pStyle w:val="Code"/>
      </w:pPr>
      <w:r>
        <w:tab/>
      </w:r>
      <w:r>
        <w:tab/>
        <w:t>left = null;</w:t>
      </w:r>
    </w:p>
    <w:p w14:paraId="1A51DABC" w14:textId="77777777" w:rsidR="005B5201" w:rsidRDefault="005B5201" w:rsidP="005B5201">
      <w:pPr>
        <w:pStyle w:val="Code"/>
      </w:pPr>
      <w:r>
        <w:t xml:space="preserve">        right = null;</w:t>
      </w:r>
    </w:p>
    <w:p w14:paraId="51410F4D" w14:textId="77777777" w:rsidR="005B5201" w:rsidRDefault="005B5201" w:rsidP="005B5201">
      <w:pPr>
        <w:pStyle w:val="Code"/>
      </w:pPr>
      <w:r>
        <w:tab/>
        <w:t>}</w:t>
      </w:r>
    </w:p>
    <w:p w14:paraId="47F4CEDE" w14:textId="77777777" w:rsidR="005B5201" w:rsidRDefault="005B5201" w:rsidP="005B5201">
      <w:pPr>
        <w:pStyle w:val="Code"/>
      </w:pPr>
      <w:r>
        <w:tab/>
      </w:r>
    </w:p>
    <w:p w14:paraId="15B108F2" w14:textId="77777777" w:rsidR="005B5201" w:rsidRDefault="005B5201" w:rsidP="005B5201">
      <w:pPr>
        <w:pStyle w:val="Code"/>
      </w:pPr>
      <w:r>
        <w:tab/>
        <w:t>public String toString() {</w:t>
      </w:r>
    </w:p>
    <w:p w14:paraId="43B0EDC7" w14:textId="77777777" w:rsidR="005B5201" w:rsidRDefault="005B5201" w:rsidP="005B5201">
      <w:pPr>
        <w:pStyle w:val="Code"/>
      </w:pPr>
      <w:r>
        <w:tab/>
      </w:r>
      <w:r>
        <w:tab/>
        <w:t>return data.toString();</w:t>
      </w:r>
    </w:p>
    <w:p w14:paraId="759EB82B" w14:textId="77777777" w:rsidR="005B5201" w:rsidRDefault="005B5201" w:rsidP="005B5201">
      <w:pPr>
        <w:pStyle w:val="Code"/>
      </w:pPr>
      <w:r>
        <w:tab/>
        <w:t>}</w:t>
      </w:r>
    </w:p>
    <w:p w14:paraId="0858E3F1" w14:textId="17DA57B5" w:rsidR="00C4109A" w:rsidRDefault="005B5201" w:rsidP="00C4109A">
      <w:pPr>
        <w:pStyle w:val="Code"/>
      </w:pPr>
      <w:r>
        <w:t>}</w:t>
      </w:r>
    </w:p>
    <w:p w14:paraId="552D44F4" w14:textId="55CD64A2" w:rsidR="00C4109A" w:rsidRPr="00C62A8B" w:rsidRDefault="00C4109A" w:rsidP="00C4109A">
      <w:r>
        <w:rPr>
          <w:noProof/>
        </w:rPr>
        <w:drawing>
          <wp:inline distT="0" distB="0" distL="0" distR="0" wp14:anchorId="67B92EC0" wp14:editId="3B216616">
            <wp:extent cx="5943600" cy="3009900"/>
            <wp:effectExtent l="0" t="0" r="0" b="12700"/>
            <wp:docPr id="2" name="Picture 2" descr="../../../../Screen%20Shot%202016-03-09%20at%203.48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6-03-09%20at%203.48.1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4A649" wp14:editId="4C65CFBC">
            <wp:extent cx="5943600" cy="3022600"/>
            <wp:effectExtent l="0" t="0" r="0" b="0"/>
            <wp:docPr id="4" name="Picture 4" descr="../../../../Screen%20Shot%202016-03-09%20at%203.4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%20Shot%202016-03-09%20at%203.49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A69FB" wp14:editId="2B51B8F1">
            <wp:extent cx="5943600" cy="3035300"/>
            <wp:effectExtent l="0" t="0" r="0" b="12700"/>
            <wp:docPr id="3" name="Picture 3" descr="../../../../Screen%20Shot%202016-03-09%20at%203.48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6-03-09%20at%203.48.3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4D425" wp14:editId="3C67A197">
            <wp:extent cx="5943600" cy="3530600"/>
            <wp:effectExtent l="0" t="0" r="0" b="0"/>
            <wp:docPr id="5" name="Picture 5" descr="../../../../Screen%20Shot%202016-03-09%20at%203.49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%20Shot%202016-03-09%20at%203.49.4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987D7" wp14:editId="40C4B7D6">
            <wp:extent cx="5943600" cy="4356100"/>
            <wp:effectExtent l="0" t="0" r="0" b="12700"/>
            <wp:docPr id="6" name="Picture 6" descr="../../../../Screen%20Shot%202016-03-09%20at%203.49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Screen%20Shot%202016-03-09%20at%203.49.5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09A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5F"/>
    <w:rsid w:val="00093A3C"/>
    <w:rsid w:val="00157EDB"/>
    <w:rsid w:val="002156DA"/>
    <w:rsid w:val="00282B87"/>
    <w:rsid w:val="002B530E"/>
    <w:rsid w:val="003C76E0"/>
    <w:rsid w:val="005B5201"/>
    <w:rsid w:val="005C4645"/>
    <w:rsid w:val="008472C1"/>
    <w:rsid w:val="009A1179"/>
    <w:rsid w:val="009E3445"/>
    <w:rsid w:val="00B2151C"/>
    <w:rsid w:val="00C4109A"/>
    <w:rsid w:val="00C62A8B"/>
    <w:rsid w:val="00C724A8"/>
    <w:rsid w:val="00E26557"/>
    <w:rsid w:val="00F5785F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4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4</TotalTime>
  <Pages>22</Pages>
  <Words>3422</Words>
  <Characters>19509</Characters>
  <Application>Microsoft Macintosh Word</Application>
  <DocSecurity>0</DocSecurity>
  <Lines>162</Lines>
  <Paragraphs>45</Paragraphs>
  <ScaleCrop>false</ScaleCrop>
  <LinksUpToDate>false</LinksUpToDate>
  <CharactersWithSpaces>22886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4</cp:revision>
  <dcterms:created xsi:type="dcterms:W3CDTF">2016-03-09T22:43:00Z</dcterms:created>
  <dcterms:modified xsi:type="dcterms:W3CDTF">2016-03-09T22:55:00Z</dcterms:modified>
</cp:coreProperties>
</file>