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79550" w14:textId="77777777" w:rsidR="00C62A8B" w:rsidRDefault="00C62A8B">
      <w:pPr>
        <w:rPr>
          <w:b/>
          <w:lang w:val="en-CA"/>
        </w:rPr>
      </w:pPr>
    </w:p>
    <w:p w14:paraId="3DF7D7C2" w14:textId="77777777" w:rsidR="00C62A8B" w:rsidRDefault="00C62A8B">
      <w:pPr>
        <w:rPr>
          <w:b/>
          <w:lang w:val="en-CA"/>
        </w:rPr>
      </w:pPr>
    </w:p>
    <w:p w14:paraId="681D0212" w14:textId="77777777" w:rsidR="00C62A8B" w:rsidRDefault="00C62A8B">
      <w:pPr>
        <w:rPr>
          <w:b/>
          <w:lang w:val="en-CA"/>
        </w:rPr>
      </w:pPr>
    </w:p>
    <w:p w14:paraId="3BE556CA" w14:textId="77777777" w:rsidR="00C62A8B" w:rsidRDefault="00C62A8B">
      <w:pPr>
        <w:rPr>
          <w:b/>
          <w:lang w:val="en-CA"/>
        </w:rPr>
      </w:pPr>
    </w:p>
    <w:p w14:paraId="683F4C96" w14:textId="77777777" w:rsidR="00C62A8B" w:rsidRDefault="00C62A8B">
      <w:pPr>
        <w:rPr>
          <w:b/>
          <w:lang w:val="en-CA"/>
        </w:rPr>
      </w:pPr>
    </w:p>
    <w:p w14:paraId="5F6A0216" w14:textId="77777777" w:rsidR="00C62A8B" w:rsidRDefault="00C62A8B">
      <w:pPr>
        <w:rPr>
          <w:b/>
          <w:lang w:val="en-CA"/>
        </w:rPr>
      </w:pPr>
    </w:p>
    <w:p w14:paraId="00DEFFE8" w14:textId="77777777" w:rsidR="00C62A8B" w:rsidRDefault="00C62A8B">
      <w:pPr>
        <w:rPr>
          <w:b/>
          <w:lang w:val="en-CA"/>
        </w:rPr>
      </w:pPr>
    </w:p>
    <w:p w14:paraId="060C08B4" w14:textId="77777777" w:rsidR="00C62A8B" w:rsidRDefault="00C62A8B">
      <w:pPr>
        <w:rPr>
          <w:b/>
          <w:lang w:val="en-CA"/>
        </w:rPr>
      </w:pPr>
    </w:p>
    <w:p w14:paraId="16B69552" w14:textId="77777777" w:rsidR="00C62A8B" w:rsidRDefault="00C62A8B">
      <w:pPr>
        <w:rPr>
          <w:b/>
          <w:lang w:val="en-CA"/>
        </w:rPr>
      </w:pPr>
    </w:p>
    <w:p w14:paraId="758B250A" w14:textId="77777777" w:rsidR="00C62A8B" w:rsidRDefault="00C62A8B">
      <w:pPr>
        <w:rPr>
          <w:b/>
          <w:lang w:val="en-CA"/>
        </w:rPr>
      </w:pPr>
    </w:p>
    <w:p w14:paraId="7618DEAE" w14:textId="77777777" w:rsidR="00C62A8B" w:rsidRDefault="00C62A8B">
      <w:pPr>
        <w:rPr>
          <w:b/>
          <w:lang w:val="en-CA"/>
        </w:rPr>
      </w:pPr>
    </w:p>
    <w:p w14:paraId="3323BAC3" w14:textId="77777777" w:rsidR="00C62A8B" w:rsidRDefault="00C62A8B">
      <w:pPr>
        <w:rPr>
          <w:b/>
          <w:lang w:val="en-CA"/>
        </w:rPr>
      </w:pPr>
    </w:p>
    <w:p w14:paraId="7CC0A6EC" w14:textId="77777777" w:rsidR="00C62A8B" w:rsidRDefault="00C62A8B">
      <w:pPr>
        <w:rPr>
          <w:b/>
          <w:lang w:val="en-CA"/>
        </w:rPr>
      </w:pPr>
    </w:p>
    <w:p w14:paraId="05D0B502" w14:textId="77777777" w:rsidR="00C62A8B" w:rsidRDefault="00C62A8B">
      <w:pPr>
        <w:rPr>
          <w:b/>
          <w:lang w:val="en-CA"/>
        </w:rPr>
      </w:pPr>
    </w:p>
    <w:p w14:paraId="32BCB836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0CF3C916" w14:textId="77777777" w:rsidR="00C62A8B" w:rsidRPr="00C62A8B" w:rsidRDefault="004C4FC3" w:rsidP="00C62A8B">
      <w:pPr>
        <w:ind w:left="1440"/>
        <w:rPr>
          <w:b/>
          <w:lang w:val="en-CA"/>
        </w:rPr>
      </w:pPr>
      <w:r>
        <w:rPr>
          <w:b/>
          <w:lang w:val="en-CA"/>
        </w:rPr>
        <w:t>Lab 6</w:t>
      </w:r>
    </w:p>
    <w:p w14:paraId="7F75FFD2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6CE40948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</w:p>
    <w:p w14:paraId="034501E0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4C4FC3">
        <w:rPr>
          <w:lang w:val="en-CA"/>
        </w:rPr>
        <w:t>: March 7</w:t>
      </w:r>
      <w:r>
        <w:rPr>
          <w:lang w:val="en-CA"/>
        </w:rPr>
        <w:t>, 2016</w:t>
      </w:r>
    </w:p>
    <w:p w14:paraId="0965A573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B88F3AA" w14:textId="77777777" w:rsidR="00C62A8B" w:rsidRDefault="004C4FC3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B</w:t>
      </w:r>
    </w:p>
    <w:p w14:paraId="6FF884C8" w14:textId="77777777" w:rsidR="00C62A8B" w:rsidRDefault="004C4FC3" w:rsidP="004C4FC3">
      <w:r>
        <w:t>BlockingPlayer.java</w:t>
      </w:r>
    </w:p>
    <w:p w14:paraId="2C0ADAEA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377D149B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48C50BB" w14:textId="77777777" w:rsidR="004C4FC3" w:rsidRDefault="004C4FC3" w:rsidP="004C4FC3">
      <w:pPr>
        <w:pStyle w:val="Code"/>
      </w:pPr>
    </w:p>
    <w:p w14:paraId="2601E848" w14:textId="77777777" w:rsidR="004C4FC3" w:rsidRDefault="004C4FC3" w:rsidP="004C4FC3">
      <w:pPr>
        <w:pStyle w:val="Code"/>
      </w:pPr>
      <w:r>
        <w:t>/**</w:t>
      </w:r>
    </w:p>
    <w:p w14:paraId="3238DD89" w14:textId="77777777" w:rsidR="004C4FC3" w:rsidRDefault="004C4FC3" w:rsidP="004C4FC3">
      <w:pPr>
        <w:pStyle w:val="Code"/>
      </w:pPr>
      <w:r>
        <w:t xml:space="preserve"> * Provides a tic </w:t>
      </w:r>
      <w:proofErr w:type="spellStart"/>
      <w:r>
        <w:t>tac</w:t>
      </w:r>
      <w:proofErr w:type="spellEnd"/>
      <w:r>
        <w:t xml:space="preserve"> toe robot Player that attempts to block every move it's opponent makes.</w:t>
      </w:r>
    </w:p>
    <w:p w14:paraId="4A97A045" w14:textId="77777777" w:rsidR="004C4FC3" w:rsidRDefault="004C4FC3" w:rsidP="004C4FC3">
      <w:pPr>
        <w:pStyle w:val="Code"/>
      </w:pPr>
      <w:r>
        <w:t xml:space="preserve"> * @version 1.0</w:t>
      </w:r>
    </w:p>
    <w:p w14:paraId="35EC4631" w14:textId="77777777" w:rsidR="004C4FC3" w:rsidRDefault="004C4FC3" w:rsidP="004C4FC3">
      <w:pPr>
        <w:pStyle w:val="Code"/>
      </w:pPr>
      <w:r>
        <w:t xml:space="preserve"> * @author Mitchell </w:t>
      </w:r>
      <w:proofErr w:type="spellStart"/>
      <w:r>
        <w:t>Sawatzky</w:t>
      </w:r>
      <w:proofErr w:type="spellEnd"/>
      <w:r>
        <w:t xml:space="preserve"> and Connor Newman</w:t>
      </w:r>
    </w:p>
    <w:p w14:paraId="444D9872" w14:textId="77777777" w:rsidR="004C4FC3" w:rsidRDefault="004C4FC3" w:rsidP="004C4FC3">
      <w:pPr>
        <w:pStyle w:val="Code"/>
      </w:pPr>
      <w:r>
        <w:t xml:space="preserve"> * @since Mar 2016</w:t>
      </w:r>
    </w:p>
    <w:p w14:paraId="6FDE34AA" w14:textId="77777777" w:rsidR="004C4FC3" w:rsidRDefault="004C4FC3" w:rsidP="004C4FC3">
      <w:pPr>
        <w:pStyle w:val="Code"/>
      </w:pPr>
      <w:r>
        <w:t xml:space="preserve"> */</w:t>
      </w:r>
    </w:p>
    <w:p w14:paraId="3A974323" w14:textId="77777777" w:rsidR="004C4FC3" w:rsidRDefault="004C4FC3" w:rsidP="004C4FC3">
      <w:pPr>
        <w:pStyle w:val="Code"/>
      </w:pPr>
      <w:r>
        <w:t xml:space="preserve">public class </w:t>
      </w:r>
      <w:proofErr w:type="spellStart"/>
      <w:r>
        <w:t>BlockingPlayer</w:t>
      </w:r>
      <w:proofErr w:type="spellEnd"/>
      <w:r>
        <w:t xml:space="preserve"> extends </w:t>
      </w:r>
      <w:proofErr w:type="spellStart"/>
      <w:r>
        <w:t>RandomPlayer</w:t>
      </w:r>
      <w:proofErr w:type="spellEnd"/>
      <w:r>
        <w:t xml:space="preserve"> {</w:t>
      </w:r>
    </w:p>
    <w:p w14:paraId="57F76669" w14:textId="77777777" w:rsidR="004C4FC3" w:rsidRDefault="004C4FC3" w:rsidP="004C4FC3">
      <w:pPr>
        <w:pStyle w:val="Code"/>
      </w:pPr>
    </w:p>
    <w:p w14:paraId="4920BC09" w14:textId="77777777" w:rsidR="004C4FC3" w:rsidRDefault="004C4FC3" w:rsidP="004C4FC3">
      <w:pPr>
        <w:pStyle w:val="Code"/>
      </w:pPr>
      <w:r>
        <w:t xml:space="preserve">    /**</w:t>
      </w:r>
    </w:p>
    <w:p w14:paraId="07DA82B5" w14:textId="77777777" w:rsidR="004C4FC3" w:rsidRDefault="004C4FC3" w:rsidP="004C4FC3">
      <w:pPr>
        <w:pStyle w:val="Code"/>
      </w:pPr>
      <w:r>
        <w:t xml:space="preserve">     * Constructs a </w:t>
      </w:r>
      <w:proofErr w:type="spellStart"/>
      <w:r>
        <w:t>BlockingPlayer</w:t>
      </w:r>
      <w:proofErr w:type="spellEnd"/>
      <w:r>
        <w:t xml:space="preserve"> object with the specified name, mark, and board.</w:t>
      </w:r>
    </w:p>
    <w:p w14:paraId="64D520A2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name the Player's name</w:t>
      </w:r>
    </w:p>
    <w:p w14:paraId="5F51E09C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mark the Player's mark</w:t>
      </w:r>
    </w:p>
    <w:p w14:paraId="6322A0E1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board the Player's board</w:t>
      </w:r>
    </w:p>
    <w:p w14:paraId="4282BA45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in the incoming socket</w:t>
      </w:r>
    </w:p>
    <w:p w14:paraId="2C30BD70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out the outgoing socket</w:t>
      </w:r>
    </w:p>
    <w:p w14:paraId="64E03964" w14:textId="77777777" w:rsidR="004C4FC3" w:rsidRDefault="004C4FC3" w:rsidP="004C4FC3">
      <w:pPr>
        <w:pStyle w:val="Code"/>
      </w:pPr>
      <w:r>
        <w:t xml:space="preserve">     */</w:t>
      </w:r>
    </w:p>
    <w:p w14:paraId="0906AB04" w14:textId="77777777" w:rsidR="004C4FC3" w:rsidRDefault="004C4FC3" w:rsidP="004C4FC3">
      <w:pPr>
        <w:pStyle w:val="Code"/>
      </w:pPr>
      <w:r>
        <w:t xml:space="preserve">    public </w:t>
      </w:r>
      <w:proofErr w:type="spellStart"/>
      <w:proofErr w:type="gramStart"/>
      <w:r>
        <w:t>BlockingPlayer</w:t>
      </w:r>
      <w:proofErr w:type="spellEnd"/>
      <w:r>
        <w:t>(</w:t>
      </w:r>
      <w:proofErr w:type="gramEnd"/>
      <w:r>
        <w:t xml:space="preserve">String name, char mark, Board board, </w:t>
      </w:r>
      <w:proofErr w:type="spellStart"/>
      <w:r>
        <w:t>BufferedReader</w:t>
      </w:r>
      <w:proofErr w:type="spellEnd"/>
      <w:r>
        <w:t xml:space="preserve"> in, </w:t>
      </w:r>
      <w:proofErr w:type="spellStart"/>
      <w:r>
        <w:t>PrintWriter</w:t>
      </w:r>
      <w:proofErr w:type="spellEnd"/>
      <w:r>
        <w:t xml:space="preserve"> out) {</w:t>
      </w:r>
    </w:p>
    <w:p w14:paraId="5FDB6B54" w14:textId="77777777" w:rsidR="004C4FC3" w:rsidRDefault="004C4FC3" w:rsidP="004C4FC3">
      <w:pPr>
        <w:pStyle w:val="Code"/>
      </w:pPr>
      <w:r>
        <w:t xml:space="preserve">        super (name, mark, board, in, out);</w:t>
      </w:r>
    </w:p>
    <w:p w14:paraId="7FB15C2A" w14:textId="77777777" w:rsidR="004C4FC3" w:rsidRDefault="004C4FC3" w:rsidP="004C4FC3">
      <w:pPr>
        <w:pStyle w:val="Code"/>
      </w:pPr>
      <w:r>
        <w:t xml:space="preserve">    }</w:t>
      </w:r>
    </w:p>
    <w:p w14:paraId="5229B19D" w14:textId="77777777" w:rsidR="004C4FC3" w:rsidRDefault="004C4FC3" w:rsidP="004C4FC3">
      <w:pPr>
        <w:pStyle w:val="Code"/>
      </w:pPr>
    </w:p>
    <w:p w14:paraId="248FC5B4" w14:textId="77777777" w:rsidR="004C4FC3" w:rsidRDefault="004C4FC3" w:rsidP="004C4FC3">
      <w:pPr>
        <w:pStyle w:val="Code"/>
      </w:pPr>
      <w:r>
        <w:t xml:space="preserve">    /**</w:t>
      </w:r>
    </w:p>
    <w:p w14:paraId="3AA052EC" w14:textId="77777777" w:rsidR="004C4FC3" w:rsidRDefault="004C4FC3" w:rsidP="004C4FC3">
      <w:pPr>
        <w:pStyle w:val="Code"/>
      </w:pPr>
      <w:r>
        <w:t xml:space="preserve">     * Detects whether or not the opponent is about to win, and blocks it if </w:t>
      </w:r>
      <w:proofErr w:type="spellStart"/>
      <w:r>
        <w:t>necesarry</w:t>
      </w:r>
      <w:proofErr w:type="spellEnd"/>
      <w:r>
        <w:t>, otherwise it makes a random move.</w:t>
      </w:r>
    </w:p>
    <w:p w14:paraId="3399FAFB" w14:textId="77777777" w:rsidR="004C4FC3" w:rsidRDefault="004C4FC3" w:rsidP="004C4FC3">
      <w:pPr>
        <w:pStyle w:val="Code"/>
      </w:pPr>
      <w:r>
        <w:t xml:space="preserve">     */</w:t>
      </w:r>
    </w:p>
    <w:p w14:paraId="353E4175" w14:textId="77777777" w:rsidR="004C4FC3" w:rsidRDefault="004C4FC3" w:rsidP="004C4FC3">
      <w:pPr>
        <w:pStyle w:val="Code"/>
      </w:pPr>
      <w:r>
        <w:t xml:space="preserve">    protected 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 {</w:t>
      </w:r>
    </w:p>
    <w:p w14:paraId="3061E9EA" w14:textId="77777777" w:rsidR="004C4FC3" w:rsidRDefault="004C4FC3" w:rsidP="004C4FC3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75789A1" w14:textId="77777777" w:rsidR="004C4FC3" w:rsidRDefault="004C4FC3" w:rsidP="004C4FC3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 3; j++) {</w:t>
      </w:r>
    </w:p>
    <w:p w14:paraId="3447B43D" w14:textId="77777777" w:rsidR="004C4FC3" w:rsidRDefault="004C4FC3" w:rsidP="004C4FC3">
      <w:pPr>
        <w:pStyle w:val="Code"/>
      </w:pPr>
      <w:r>
        <w:t xml:space="preserve">                if ((</w:t>
      </w:r>
      <w:proofErr w:type="spellStart"/>
      <w:proofErr w:type="gramStart"/>
      <w:r>
        <w:t>board.getMark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j) == SPACE_CHAR) &amp;&amp; </w:t>
      </w:r>
      <w:proofErr w:type="spellStart"/>
      <w:r>
        <w:t>testForBlocking</w:t>
      </w:r>
      <w:proofErr w:type="spellEnd"/>
      <w:r>
        <w:t>(</w:t>
      </w:r>
      <w:proofErr w:type="spellStart"/>
      <w:r>
        <w:t>i</w:t>
      </w:r>
      <w:proofErr w:type="spellEnd"/>
      <w:r>
        <w:t>, j)) {</w:t>
      </w:r>
    </w:p>
    <w:p w14:paraId="3DDA5E54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proofErr w:type="gramStart"/>
      <w:r>
        <w:t>board.addMark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j, mark);</w:t>
      </w:r>
    </w:p>
    <w:p w14:paraId="7D619201" w14:textId="77777777" w:rsidR="004C4FC3" w:rsidRDefault="004C4FC3" w:rsidP="004C4FC3">
      <w:pPr>
        <w:pStyle w:val="Code"/>
      </w:pPr>
      <w:r>
        <w:t xml:space="preserve">                    return;</w:t>
      </w:r>
    </w:p>
    <w:p w14:paraId="232B3A3C" w14:textId="77777777" w:rsidR="004C4FC3" w:rsidRDefault="004C4FC3" w:rsidP="004C4FC3">
      <w:pPr>
        <w:pStyle w:val="Code"/>
      </w:pPr>
      <w:r>
        <w:t xml:space="preserve">                }</w:t>
      </w:r>
    </w:p>
    <w:p w14:paraId="4C65CBAA" w14:textId="77777777" w:rsidR="004C4FC3" w:rsidRDefault="004C4FC3" w:rsidP="004C4FC3">
      <w:pPr>
        <w:pStyle w:val="Code"/>
      </w:pPr>
      <w:r>
        <w:t xml:space="preserve">            }</w:t>
      </w:r>
    </w:p>
    <w:p w14:paraId="7843179D" w14:textId="77777777" w:rsidR="004C4FC3" w:rsidRDefault="004C4FC3" w:rsidP="004C4FC3">
      <w:pPr>
        <w:pStyle w:val="Code"/>
      </w:pPr>
      <w:r>
        <w:t xml:space="preserve">        }</w:t>
      </w:r>
    </w:p>
    <w:p w14:paraId="40EDE097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super.makeMove</w:t>
      </w:r>
      <w:proofErr w:type="spellEnd"/>
      <w:proofErr w:type="gramEnd"/>
      <w:r>
        <w:t>();</w:t>
      </w:r>
    </w:p>
    <w:p w14:paraId="00CDD2C2" w14:textId="77777777" w:rsidR="004C4FC3" w:rsidRDefault="004C4FC3" w:rsidP="004C4FC3">
      <w:pPr>
        <w:pStyle w:val="Code"/>
      </w:pPr>
      <w:r>
        <w:t xml:space="preserve">    }</w:t>
      </w:r>
    </w:p>
    <w:p w14:paraId="731AFE0B" w14:textId="77777777" w:rsidR="004C4FC3" w:rsidRDefault="004C4FC3" w:rsidP="004C4FC3">
      <w:pPr>
        <w:pStyle w:val="Code"/>
      </w:pPr>
    </w:p>
    <w:p w14:paraId="6D90D438" w14:textId="77777777" w:rsidR="004C4FC3" w:rsidRDefault="004C4FC3" w:rsidP="004C4FC3">
      <w:pPr>
        <w:pStyle w:val="Code"/>
      </w:pPr>
      <w:r>
        <w:t xml:space="preserve">    /**</w:t>
      </w:r>
    </w:p>
    <w:p w14:paraId="682A6732" w14:textId="77777777" w:rsidR="004C4FC3" w:rsidRDefault="004C4FC3" w:rsidP="004C4FC3">
      <w:pPr>
        <w:pStyle w:val="Code"/>
      </w:pPr>
      <w:r>
        <w:t xml:space="preserve">     * Tests </w:t>
      </w:r>
      <w:proofErr w:type="spellStart"/>
      <w:r>
        <w:t>wether</w:t>
      </w:r>
      <w:proofErr w:type="spellEnd"/>
      <w:r>
        <w:t xml:space="preserve"> or not the specified board space would win the game for the opponent if they played there on the next turn.</w:t>
      </w:r>
    </w:p>
    <w:p w14:paraId="3DC5D6EF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row the row of the board to test</w:t>
      </w:r>
    </w:p>
    <w:p w14:paraId="69D36CA2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col the column of the board to test</w:t>
      </w:r>
    </w:p>
    <w:p w14:paraId="6EFB6C93" w14:textId="77777777" w:rsidR="004C4FC3" w:rsidRDefault="004C4FC3" w:rsidP="004C4FC3">
      <w:pPr>
        <w:pStyle w:val="Code"/>
      </w:pPr>
      <w:r>
        <w:t xml:space="preserve">     * @return true if the space needs to be blocked, false otherwise</w:t>
      </w:r>
    </w:p>
    <w:p w14:paraId="3E81288E" w14:textId="77777777" w:rsidR="004C4FC3" w:rsidRDefault="004C4FC3" w:rsidP="004C4FC3">
      <w:pPr>
        <w:pStyle w:val="Code"/>
      </w:pPr>
      <w:r>
        <w:t xml:space="preserve">     */</w:t>
      </w:r>
    </w:p>
    <w:p w14:paraId="7BFDB1D0" w14:textId="77777777" w:rsidR="004C4FC3" w:rsidRDefault="004C4FC3" w:rsidP="004C4FC3">
      <w:pPr>
        <w:pStyle w:val="Code"/>
      </w:pPr>
      <w:r>
        <w:t xml:space="preserve">    protected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testForBlocking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 {</w:t>
      </w:r>
    </w:p>
    <w:p w14:paraId="4E9B7DC9" w14:textId="77777777" w:rsidR="004C4FC3" w:rsidRDefault="004C4FC3" w:rsidP="004C4FC3">
      <w:pPr>
        <w:pStyle w:val="Code"/>
      </w:pPr>
      <w:r>
        <w:t xml:space="preserve">        char </w:t>
      </w:r>
      <w:proofErr w:type="spellStart"/>
      <w:r>
        <w:t>oM</w:t>
      </w:r>
      <w:proofErr w:type="spellEnd"/>
      <w:r>
        <w:t xml:space="preserve"> = </w:t>
      </w:r>
      <w:proofErr w:type="spellStart"/>
      <w:proofErr w:type="gramStart"/>
      <w:r>
        <w:t>opponent.mark</w:t>
      </w:r>
      <w:proofErr w:type="spellEnd"/>
      <w:proofErr w:type="gramEnd"/>
      <w:r>
        <w:t>();</w:t>
      </w:r>
    </w:p>
    <w:p w14:paraId="3E35605C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boolean</w:t>
      </w:r>
      <w:proofErr w:type="spellEnd"/>
      <w:r>
        <w:t xml:space="preserve"> res = true;</w:t>
      </w:r>
    </w:p>
    <w:p w14:paraId="20BE892F" w14:textId="77777777" w:rsidR="004C4FC3" w:rsidRDefault="004C4FC3" w:rsidP="004C4FC3">
      <w:pPr>
        <w:pStyle w:val="Code"/>
      </w:pPr>
    </w:p>
    <w:p w14:paraId="48A188CB" w14:textId="77777777" w:rsidR="004C4FC3" w:rsidRDefault="004C4FC3" w:rsidP="004C4FC3">
      <w:pPr>
        <w:pStyle w:val="Code"/>
      </w:pPr>
      <w:r>
        <w:t xml:space="preserve">        // row</w:t>
      </w:r>
    </w:p>
    <w:p w14:paraId="7809C0D7" w14:textId="77777777" w:rsidR="004C4FC3" w:rsidRDefault="004C4FC3" w:rsidP="004C4FC3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937E3EE" w14:textId="77777777" w:rsidR="004C4FC3" w:rsidRDefault="004C4FC3" w:rsidP="004C4FC3">
      <w:pPr>
        <w:pStyle w:val="Code"/>
      </w:pPr>
      <w:r>
        <w:t xml:space="preserve">            if ((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col) &amp;&amp; (</w:t>
      </w:r>
      <w:proofErr w:type="spellStart"/>
      <w:r>
        <w:t>board.getMark</w:t>
      </w:r>
      <w:proofErr w:type="spellEnd"/>
      <w:r>
        <w:t xml:space="preserve">(row, 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oM</w:t>
      </w:r>
      <w:proofErr w:type="spellEnd"/>
      <w:r>
        <w:t>)) {</w:t>
      </w:r>
    </w:p>
    <w:p w14:paraId="602FE39F" w14:textId="77777777" w:rsidR="004C4FC3" w:rsidRDefault="004C4FC3" w:rsidP="004C4FC3">
      <w:pPr>
        <w:pStyle w:val="Code"/>
      </w:pPr>
      <w:r>
        <w:t xml:space="preserve">                res = false;</w:t>
      </w:r>
    </w:p>
    <w:p w14:paraId="283C3383" w14:textId="77777777" w:rsidR="004C4FC3" w:rsidRDefault="004C4FC3" w:rsidP="004C4FC3">
      <w:pPr>
        <w:pStyle w:val="Code"/>
      </w:pPr>
      <w:r>
        <w:t xml:space="preserve">                break;</w:t>
      </w:r>
    </w:p>
    <w:p w14:paraId="2890FFE2" w14:textId="77777777" w:rsidR="004C4FC3" w:rsidRDefault="004C4FC3" w:rsidP="004C4FC3">
      <w:pPr>
        <w:pStyle w:val="Code"/>
      </w:pPr>
      <w:r>
        <w:t xml:space="preserve">            }</w:t>
      </w:r>
    </w:p>
    <w:p w14:paraId="5DB54C07" w14:textId="77777777" w:rsidR="004C4FC3" w:rsidRDefault="004C4FC3" w:rsidP="004C4FC3">
      <w:pPr>
        <w:pStyle w:val="Code"/>
      </w:pPr>
      <w:r>
        <w:t xml:space="preserve">        }</w:t>
      </w:r>
    </w:p>
    <w:p w14:paraId="0F329AF6" w14:textId="77777777" w:rsidR="004C4FC3" w:rsidRDefault="004C4FC3" w:rsidP="004C4FC3">
      <w:pPr>
        <w:pStyle w:val="Code"/>
      </w:pPr>
      <w:r>
        <w:t xml:space="preserve">        if (res)</w:t>
      </w:r>
    </w:p>
    <w:p w14:paraId="236F90DB" w14:textId="77777777" w:rsidR="004C4FC3" w:rsidRDefault="004C4FC3" w:rsidP="004C4FC3">
      <w:pPr>
        <w:pStyle w:val="Code"/>
      </w:pPr>
      <w:r>
        <w:t xml:space="preserve">            return true;</w:t>
      </w:r>
    </w:p>
    <w:p w14:paraId="0A14F1F6" w14:textId="77777777" w:rsidR="004C4FC3" w:rsidRDefault="004C4FC3" w:rsidP="004C4FC3">
      <w:pPr>
        <w:pStyle w:val="Code"/>
      </w:pPr>
    </w:p>
    <w:p w14:paraId="60931A05" w14:textId="77777777" w:rsidR="004C4FC3" w:rsidRDefault="004C4FC3" w:rsidP="004C4FC3">
      <w:pPr>
        <w:pStyle w:val="Code"/>
      </w:pPr>
      <w:r>
        <w:t xml:space="preserve">        // col</w:t>
      </w:r>
    </w:p>
    <w:p w14:paraId="065A1FBD" w14:textId="77777777" w:rsidR="004C4FC3" w:rsidRDefault="004C4FC3" w:rsidP="004C4FC3">
      <w:pPr>
        <w:pStyle w:val="Code"/>
      </w:pPr>
      <w:r>
        <w:t xml:space="preserve">        res = true;</w:t>
      </w:r>
    </w:p>
    <w:p w14:paraId="4A805B0B" w14:textId="77777777" w:rsidR="004C4FC3" w:rsidRDefault="004C4FC3" w:rsidP="004C4FC3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931967B" w14:textId="77777777" w:rsidR="004C4FC3" w:rsidRDefault="004C4FC3" w:rsidP="004C4FC3">
      <w:pPr>
        <w:pStyle w:val="Code"/>
      </w:pPr>
      <w:r>
        <w:t xml:space="preserve">            if ((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row) &amp;&amp; (</w:t>
      </w:r>
      <w:proofErr w:type="spellStart"/>
      <w:r>
        <w:t>board.getMark</w:t>
      </w:r>
      <w:proofErr w:type="spellEnd"/>
      <w:r>
        <w:t>(</w:t>
      </w:r>
      <w:proofErr w:type="spellStart"/>
      <w:r>
        <w:t>i</w:t>
      </w:r>
      <w:proofErr w:type="spellEnd"/>
      <w:r>
        <w:t xml:space="preserve">, col) != </w:t>
      </w:r>
      <w:proofErr w:type="spellStart"/>
      <w:r>
        <w:t>oM</w:t>
      </w:r>
      <w:proofErr w:type="spellEnd"/>
      <w:r>
        <w:t>)) {</w:t>
      </w:r>
    </w:p>
    <w:p w14:paraId="3E66AC39" w14:textId="77777777" w:rsidR="004C4FC3" w:rsidRDefault="004C4FC3" w:rsidP="004C4FC3">
      <w:pPr>
        <w:pStyle w:val="Code"/>
      </w:pPr>
      <w:r>
        <w:t xml:space="preserve">                res = false;</w:t>
      </w:r>
    </w:p>
    <w:p w14:paraId="03E9E1C0" w14:textId="77777777" w:rsidR="004C4FC3" w:rsidRDefault="004C4FC3" w:rsidP="004C4FC3">
      <w:pPr>
        <w:pStyle w:val="Code"/>
      </w:pPr>
      <w:r>
        <w:t xml:space="preserve">                break;</w:t>
      </w:r>
    </w:p>
    <w:p w14:paraId="3E862A76" w14:textId="77777777" w:rsidR="004C4FC3" w:rsidRDefault="004C4FC3" w:rsidP="004C4FC3">
      <w:pPr>
        <w:pStyle w:val="Code"/>
      </w:pPr>
      <w:r>
        <w:t xml:space="preserve">            }</w:t>
      </w:r>
    </w:p>
    <w:p w14:paraId="3C17D50C" w14:textId="77777777" w:rsidR="004C4FC3" w:rsidRDefault="004C4FC3" w:rsidP="004C4FC3">
      <w:pPr>
        <w:pStyle w:val="Code"/>
      </w:pPr>
      <w:r>
        <w:t xml:space="preserve">        }</w:t>
      </w:r>
    </w:p>
    <w:p w14:paraId="79550193" w14:textId="77777777" w:rsidR="004C4FC3" w:rsidRDefault="004C4FC3" w:rsidP="004C4FC3">
      <w:pPr>
        <w:pStyle w:val="Code"/>
      </w:pPr>
      <w:r>
        <w:t xml:space="preserve">        if (res)</w:t>
      </w:r>
    </w:p>
    <w:p w14:paraId="4D2A6AE6" w14:textId="77777777" w:rsidR="004C4FC3" w:rsidRDefault="004C4FC3" w:rsidP="004C4FC3">
      <w:pPr>
        <w:pStyle w:val="Code"/>
      </w:pPr>
      <w:r>
        <w:t xml:space="preserve">            return true;</w:t>
      </w:r>
    </w:p>
    <w:p w14:paraId="6F53D530" w14:textId="77777777" w:rsidR="004C4FC3" w:rsidRDefault="004C4FC3" w:rsidP="004C4FC3">
      <w:pPr>
        <w:pStyle w:val="Code"/>
      </w:pPr>
    </w:p>
    <w:p w14:paraId="7E269842" w14:textId="77777777" w:rsidR="004C4FC3" w:rsidRDefault="004C4FC3" w:rsidP="004C4FC3">
      <w:pPr>
        <w:pStyle w:val="Code"/>
      </w:pPr>
      <w:r>
        <w:t xml:space="preserve">        // can't be diagonal</w:t>
      </w:r>
    </w:p>
    <w:p w14:paraId="29AC05B4" w14:textId="77777777" w:rsidR="004C4FC3" w:rsidRDefault="004C4FC3" w:rsidP="004C4FC3">
      <w:pPr>
        <w:pStyle w:val="Code"/>
      </w:pPr>
      <w:r>
        <w:t xml:space="preserve">        if ((row + col) % </w:t>
      </w:r>
      <w:proofErr w:type="gramStart"/>
      <w:r>
        <w:t>2 !</w:t>
      </w:r>
      <w:proofErr w:type="gramEnd"/>
      <w:r>
        <w:t>= 0)</w:t>
      </w:r>
    </w:p>
    <w:p w14:paraId="47638941" w14:textId="77777777" w:rsidR="004C4FC3" w:rsidRDefault="004C4FC3" w:rsidP="004C4FC3">
      <w:pPr>
        <w:pStyle w:val="Code"/>
      </w:pPr>
      <w:r>
        <w:t xml:space="preserve">            return false;</w:t>
      </w:r>
    </w:p>
    <w:p w14:paraId="50956BA9" w14:textId="77777777" w:rsidR="004C4FC3" w:rsidRDefault="004C4FC3" w:rsidP="004C4FC3">
      <w:pPr>
        <w:pStyle w:val="Code"/>
      </w:pPr>
    </w:p>
    <w:p w14:paraId="0F502590" w14:textId="77777777" w:rsidR="004C4FC3" w:rsidRDefault="004C4FC3" w:rsidP="004C4FC3">
      <w:pPr>
        <w:pStyle w:val="Code"/>
      </w:pPr>
      <w:r>
        <w:t xml:space="preserve">        // diagonal</w:t>
      </w:r>
    </w:p>
    <w:p w14:paraId="10BDBFC3" w14:textId="77777777" w:rsidR="004C4FC3" w:rsidRDefault="004C4FC3" w:rsidP="004C4FC3">
      <w:pPr>
        <w:pStyle w:val="Code"/>
      </w:pPr>
      <w:r>
        <w:t xml:space="preserve">        switch (row) {</w:t>
      </w:r>
    </w:p>
    <w:p w14:paraId="5A724307" w14:textId="77777777" w:rsidR="004C4FC3" w:rsidRDefault="004C4FC3" w:rsidP="004C4FC3">
      <w:pPr>
        <w:pStyle w:val="Code"/>
      </w:pPr>
      <w:r>
        <w:t xml:space="preserve">            case 0:</w:t>
      </w:r>
    </w:p>
    <w:p w14:paraId="6C823D4E" w14:textId="77777777" w:rsidR="004C4FC3" w:rsidRDefault="004C4FC3" w:rsidP="004C4FC3">
      <w:pPr>
        <w:pStyle w:val="Code"/>
      </w:pPr>
      <w:r>
        <w:t xml:space="preserve">                if (</w:t>
      </w:r>
      <w:proofErr w:type="gramStart"/>
      <w:r>
        <w:t>col !</w:t>
      </w:r>
      <w:proofErr w:type="gramEnd"/>
      <w:r>
        <w:t xml:space="preserve">= 0 &amp;&amp; </w:t>
      </w:r>
      <w:proofErr w:type="spellStart"/>
      <w:r>
        <w:t>board.getMark</w:t>
      </w:r>
      <w:proofErr w:type="spellEnd"/>
      <w:r>
        <w:t xml:space="preserve">(2, 0) == </w:t>
      </w:r>
      <w:proofErr w:type="spellStart"/>
      <w:r>
        <w:t>oM</w:t>
      </w:r>
      <w:proofErr w:type="spellEnd"/>
      <w:r>
        <w:t xml:space="preserve"> &amp;&amp; </w:t>
      </w:r>
      <w:proofErr w:type="spellStart"/>
      <w:r>
        <w:t>board.getMark</w:t>
      </w:r>
      <w:proofErr w:type="spellEnd"/>
      <w:r>
        <w:t xml:space="preserve">(1, 1) == </w:t>
      </w:r>
      <w:proofErr w:type="spellStart"/>
      <w:r>
        <w:t>oM</w:t>
      </w:r>
      <w:proofErr w:type="spellEnd"/>
      <w:r>
        <w:t>)</w:t>
      </w:r>
    </w:p>
    <w:p w14:paraId="5B76CA67" w14:textId="77777777" w:rsidR="004C4FC3" w:rsidRDefault="004C4FC3" w:rsidP="004C4FC3">
      <w:pPr>
        <w:pStyle w:val="Code"/>
      </w:pPr>
      <w:r>
        <w:t xml:space="preserve">                    return true;</w:t>
      </w:r>
    </w:p>
    <w:p w14:paraId="773FAF00" w14:textId="77777777" w:rsidR="004C4FC3" w:rsidRDefault="004C4FC3" w:rsidP="004C4FC3">
      <w:pPr>
        <w:pStyle w:val="Code"/>
      </w:pPr>
      <w:r>
        <w:t xml:space="preserve">                else if (</w:t>
      </w:r>
      <w:proofErr w:type="spellStart"/>
      <w:proofErr w:type="gramStart"/>
      <w:r>
        <w:t>board.getMark</w:t>
      </w:r>
      <w:proofErr w:type="spellEnd"/>
      <w:proofErr w:type="gramEnd"/>
      <w:r>
        <w:t xml:space="preserve">(2, 2) == </w:t>
      </w:r>
      <w:proofErr w:type="spellStart"/>
      <w:r>
        <w:t>oM</w:t>
      </w:r>
      <w:proofErr w:type="spellEnd"/>
      <w:r>
        <w:t xml:space="preserve"> &amp;&amp; </w:t>
      </w:r>
      <w:proofErr w:type="spellStart"/>
      <w:r>
        <w:t>board.getMark</w:t>
      </w:r>
      <w:proofErr w:type="spellEnd"/>
      <w:r>
        <w:t xml:space="preserve">(1, 1) == </w:t>
      </w:r>
      <w:proofErr w:type="spellStart"/>
      <w:r>
        <w:t>oM</w:t>
      </w:r>
      <w:proofErr w:type="spellEnd"/>
      <w:r>
        <w:t>)</w:t>
      </w:r>
    </w:p>
    <w:p w14:paraId="61298E2E" w14:textId="77777777" w:rsidR="004C4FC3" w:rsidRDefault="004C4FC3" w:rsidP="004C4FC3">
      <w:pPr>
        <w:pStyle w:val="Code"/>
      </w:pPr>
      <w:r>
        <w:t xml:space="preserve">                    return true;</w:t>
      </w:r>
    </w:p>
    <w:p w14:paraId="12406C3B" w14:textId="77777777" w:rsidR="004C4FC3" w:rsidRDefault="004C4FC3" w:rsidP="004C4FC3">
      <w:pPr>
        <w:pStyle w:val="Code"/>
      </w:pPr>
      <w:r>
        <w:t xml:space="preserve">                break;</w:t>
      </w:r>
    </w:p>
    <w:p w14:paraId="4C84CE07" w14:textId="77777777" w:rsidR="004C4FC3" w:rsidRDefault="004C4FC3" w:rsidP="004C4FC3">
      <w:pPr>
        <w:pStyle w:val="Code"/>
      </w:pPr>
      <w:r>
        <w:t xml:space="preserve">            case 1:</w:t>
      </w:r>
    </w:p>
    <w:p w14:paraId="1DE0BE08" w14:textId="77777777" w:rsidR="004C4FC3" w:rsidRDefault="004C4FC3" w:rsidP="004C4FC3">
      <w:pPr>
        <w:pStyle w:val="Code"/>
      </w:pPr>
      <w:r>
        <w:t xml:space="preserve">                if ((</w:t>
      </w:r>
      <w:proofErr w:type="spellStart"/>
      <w:proofErr w:type="gramStart"/>
      <w:r>
        <w:t>board.getMark</w:t>
      </w:r>
      <w:proofErr w:type="spellEnd"/>
      <w:proofErr w:type="gramEnd"/>
      <w:r>
        <w:t xml:space="preserve">(0, 0) == </w:t>
      </w:r>
      <w:proofErr w:type="spellStart"/>
      <w:r>
        <w:t>oM</w:t>
      </w:r>
      <w:proofErr w:type="spellEnd"/>
      <w:r>
        <w:t xml:space="preserve"> &amp;&amp; </w:t>
      </w:r>
      <w:proofErr w:type="spellStart"/>
      <w:r>
        <w:t>board.getMark</w:t>
      </w:r>
      <w:proofErr w:type="spellEnd"/>
      <w:r>
        <w:t xml:space="preserve">(2, 2) == </w:t>
      </w:r>
      <w:proofErr w:type="spellStart"/>
      <w:r>
        <w:t>oM</w:t>
      </w:r>
      <w:proofErr w:type="spellEnd"/>
      <w:r>
        <w:t>) ||</w:t>
      </w:r>
    </w:p>
    <w:p w14:paraId="51E70A6D" w14:textId="77777777" w:rsidR="004C4FC3" w:rsidRDefault="004C4FC3" w:rsidP="004C4FC3">
      <w:pPr>
        <w:pStyle w:val="Code"/>
      </w:pPr>
      <w:r>
        <w:t xml:space="preserve">                    (</w:t>
      </w:r>
      <w:proofErr w:type="spellStart"/>
      <w:proofErr w:type="gramStart"/>
      <w:r>
        <w:t>board.getMark</w:t>
      </w:r>
      <w:proofErr w:type="spellEnd"/>
      <w:proofErr w:type="gramEnd"/>
      <w:r>
        <w:t xml:space="preserve">(0, 2) == </w:t>
      </w:r>
      <w:proofErr w:type="spellStart"/>
      <w:r>
        <w:t>oM</w:t>
      </w:r>
      <w:proofErr w:type="spellEnd"/>
      <w:r>
        <w:t xml:space="preserve"> &amp;&amp; </w:t>
      </w:r>
      <w:proofErr w:type="spellStart"/>
      <w:r>
        <w:t>board.getMark</w:t>
      </w:r>
      <w:proofErr w:type="spellEnd"/>
      <w:r>
        <w:t xml:space="preserve">(2, 0) == </w:t>
      </w:r>
      <w:proofErr w:type="spellStart"/>
      <w:r>
        <w:t>oM</w:t>
      </w:r>
      <w:proofErr w:type="spellEnd"/>
      <w:r>
        <w:t>))</w:t>
      </w:r>
    </w:p>
    <w:p w14:paraId="2787E96A" w14:textId="77777777" w:rsidR="004C4FC3" w:rsidRDefault="004C4FC3" w:rsidP="004C4FC3">
      <w:pPr>
        <w:pStyle w:val="Code"/>
      </w:pPr>
      <w:r>
        <w:t xml:space="preserve">                    return true;</w:t>
      </w:r>
    </w:p>
    <w:p w14:paraId="24125DFA" w14:textId="77777777" w:rsidR="004C4FC3" w:rsidRDefault="004C4FC3" w:rsidP="004C4FC3">
      <w:pPr>
        <w:pStyle w:val="Code"/>
      </w:pPr>
      <w:r>
        <w:t xml:space="preserve">                break;</w:t>
      </w:r>
    </w:p>
    <w:p w14:paraId="6FAC0AD2" w14:textId="77777777" w:rsidR="004C4FC3" w:rsidRDefault="004C4FC3" w:rsidP="004C4FC3">
      <w:pPr>
        <w:pStyle w:val="Code"/>
      </w:pPr>
      <w:r>
        <w:t xml:space="preserve">            case 2:</w:t>
      </w:r>
    </w:p>
    <w:p w14:paraId="362813AC" w14:textId="77777777" w:rsidR="004C4FC3" w:rsidRDefault="004C4FC3" w:rsidP="004C4FC3">
      <w:pPr>
        <w:pStyle w:val="Code"/>
      </w:pPr>
      <w:r>
        <w:t xml:space="preserve">                if (</w:t>
      </w:r>
      <w:proofErr w:type="gramStart"/>
      <w:r>
        <w:t>col !</w:t>
      </w:r>
      <w:proofErr w:type="gramEnd"/>
      <w:r>
        <w:t xml:space="preserve">= 0 &amp;&amp; </w:t>
      </w:r>
      <w:proofErr w:type="spellStart"/>
      <w:r>
        <w:t>board.getMark</w:t>
      </w:r>
      <w:proofErr w:type="spellEnd"/>
      <w:r>
        <w:t xml:space="preserve">(0, 0) == </w:t>
      </w:r>
      <w:proofErr w:type="spellStart"/>
      <w:r>
        <w:t>oM</w:t>
      </w:r>
      <w:proofErr w:type="spellEnd"/>
      <w:r>
        <w:t xml:space="preserve"> &amp;&amp; </w:t>
      </w:r>
      <w:proofErr w:type="spellStart"/>
      <w:r>
        <w:t>board.getMark</w:t>
      </w:r>
      <w:proofErr w:type="spellEnd"/>
      <w:r>
        <w:t xml:space="preserve">(1, 1) == </w:t>
      </w:r>
      <w:proofErr w:type="spellStart"/>
      <w:r>
        <w:t>oM</w:t>
      </w:r>
      <w:proofErr w:type="spellEnd"/>
      <w:r>
        <w:t>)</w:t>
      </w:r>
    </w:p>
    <w:p w14:paraId="3A879137" w14:textId="77777777" w:rsidR="004C4FC3" w:rsidRDefault="004C4FC3" w:rsidP="004C4FC3">
      <w:pPr>
        <w:pStyle w:val="Code"/>
      </w:pPr>
      <w:r>
        <w:t xml:space="preserve">                    return true;</w:t>
      </w:r>
    </w:p>
    <w:p w14:paraId="7DDABBC0" w14:textId="77777777" w:rsidR="004C4FC3" w:rsidRDefault="004C4FC3" w:rsidP="004C4FC3">
      <w:pPr>
        <w:pStyle w:val="Code"/>
      </w:pPr>
      <w:r>
        <w:t xml:space="preserve">                else if (</w:t>
      </w:r>
      <w:proofErr w:type="spellStart"/>
      <w:proofErr w:type="gramStart"/>
      <w:r>
        <w:t>board.getMark</w:t>
      </w:r>
      <w:proofErr w:type="spellEnd"/>
      <w:proofErr w:type="gramEnd"/>
      <w:r>
        <w:t xml:space="preserve">(0, 2) == </w:t>
      </w:r>
      <w:proofErr w:type="spellStart"/>
      <w:r>
        <w:t>oM</w:t>
      </w:r>
      <w:proofErr w:type="spellEnd"/>
      <w:r>
        <w:t xml:space="preserve"> &amp;&amp; </w:t>
      </w:r>
      <w:proofErr w:type="spellStart"/>
      <w:r>
        <w:t>board.getMark</w:t>
      </w:r>
      <w:proofErr w:type="spellEnd"/>
      <w:r>
        <w:t xml:space="preserve">(1, 1) == </w:t>
      </w:r>
      <w:proofErr w:type="spellStart"/>
      <w:r>
        <w:t>oM</w:t>
      </w:r>
      <w:proofErr w:type="spellEnd"/>
      <w:r>
        <w:t>)</w:t>
      </w:r>
    </w:p>
    <w:p w14:paraId="4B61AD9C" w14:textId="77777777" w:rsidR="004C4FC3" w:rsidRDefault="004C4FC3" w:rsidP="004C4FC3">
      <w:pPr>
        <w:pStyle w:val="Code"/>
      </w:pPr>
      <w:r>
        <w:t xml:space="preserve">                    return true;</w:t>
      </w:r>
    </w:p>
    <w:p w14:paraId="7D4E130F" w14:textId="77777777" w:rsidR="004C4FC3" w:rsidRDefault="004C4FC3" w:rsidP="004C4FC3">
      <w:pPr>
        <w:pStyle w:val="Code"/>
      </w:pPr>
      <w:r>
        <w:t xml:space="preserve">                break;</w:t>
      </w:r>
    </w:p>
    <w:p w14:paraId="373E1B0A" w14:textId="77777777" w:rsidR="004C4FC3" w:rsidRDefault="004C4FC3" w:rsidP="004C4FC3">
      <w:pPr>
        <w:pStyle w:val="Code"/>
      </w:pPr>
      <w:r>
        <w:t xml:space="preserve">        }</w:t>
      </w:r>
    </w:p>
    <w:p w14:paraId="64A01A62" w14:textId="77777777" w:rsidR="004C4FC3" w:rsidRDefault="004C4FC3" w:rsidP="004C4FC3">
      <w:pPr>
        <w:pStyle w:val="Code"/>
      </w:pPr>
      <w:r>
        <w:t xml:space="preserve">        return false;</w:t>
      </w:r>
    </w:p>
    <w:p w14:paraId="6D2113F1" w14:textId="77777777" w:rsidR="004C4FC3" w:rsidRDefault="004C4FC3" w:rsidP="004C4FC3">
      <w:pPr>
        <w:pStyle w:val="Code"/>
      </w:pPr>
      <w:r>
        <w:t xml:space="preserve">    }</w:t>
      </w:r>
    </w:p>
    <w:p w14:paraId="2906E56F" w14:textId="77777777" w:rsidR="004C4FC3" w:rsidRDefault="004C4FC3" w:rsidP="004C4FC3">
      <w:pPr>
        <w:pStyle w:val="Code"/>
      </w:pPr>
      <w:r>
        <w:t>}</w:t>
      </w:r>
    </w:p>
    <w:p w14:paraId="089CA7EC" w14:textId="77777777" w:rsidR="004C4FC3" w:rsidRDefault="004C4FC3" w:rsidP="004C4FC3">
      <w:r>
        <w:t>Board.java</w:t>
      </w:r>
    </w:p>
    <w:p w14:paraId="7CE2BEFB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1C59082" w14:textId="77777777" w:rsidR="004C4FC3" w:rsidRDefault="004C4FC3" w:rsidP="004C4FC3">
      <w:pPr>
        <w:pStyle w:val="Code"/>
      </w:pPr>
    </w:p>
    <w:p w14:paraId="33457F4E" w14:textId="77777777" w:rsidR="004C4FC3" w:rsidRDefault="004C4FC3" w:rsidP="004C4FC3">
      <w:pPr>
        <w:pStyle w:val="Code"/>
      </w:pPr>
      <w:r>
        <w:t>// Board.java</w:t>
      </w:r>
    </w:p>
    <w:p w14:paraId="0C319008" w14:textId="77777777" w:rsidR="004C4FC3" w:rsidRDefault="004C4FC3" w:rsidP="004C4FC3">
      <w:pPr>
        <w:pStyle w:val="Code"/>
      </w:pPr>
      <w:r>
        <w:t>// ENSF 409 - LAB 3 - Ex. C</w:t>
      </w:r>
    </w:p>
    <w:p w14:paraId="646F3B53" w14:textId="77777777" w:rsidR="004C4FC3" w:rsidRDefault="004C4FC3" w:rsidP="004C4FC3">
      <w:pPr>
        <w:pStyle w:val="Code"/>
      </w:pPr>
      <w:r>
        <w:t>// This file was originally written for ENGG 335 in fall 2001, and was</w:t>
      </w:r>
    </w:p>
    <w:p w14:paraId="1A43D6BE" w14:textId="77777777" w:rsidR="004C4FC3" w:rsidRDefault="004C4FC3" w:rsidP="004C4FC3">
      <w:pPr>
        <w:pStyle w:val="Code"/>
      </w:pPr>
      <w:r>
        <w:t>// adapted for ENSF 409 in 2014</w:t>
      </w:r>
    </w:p>
    <w:p w14:paraId="3791E69B" w14:textId="77777777" w:rsidR="004C4FC3" w:rsidRDefault="004C4FC3" w:rsidP="004C4FC3">
      <w:pPr>
        <w:pStyle w:val="Code"/>
      </w:pPr>
      <w:r>
        <w:t>//</w:t>
      </w:r>
    </w:p>
    <w:p w14:paraId="734888E5" w14:textId="77777777" w:rsidR="004C4FC3" w:rsidRDefault="004C4FC3" w:rsidP="004C4FC3">
      <w:pPr>
        <w:pStyle w:val="Code"/>
      </w:pPr>
    </w:p>
    <w:p w14:paraId="40B8A90F" w14:textId="77777777" w:rsidR="004C4FC3" w:rsidRDefault="004C4FC3" w:rsidP="004C4FC3">
      <w:pPr>
        <w:pStyle w:val="Code"/>
      </w:pPr>
      <w:r>
        <w:t>/**</w:t>
      </w:r>
    </w:p>
    <w:p w14:paraId="073A85A3" w14:textId="77777777" w:rsidR="004C4FC3" w:rsidRDefault="004C4FC3" w:rsidP="004C4FC3">
      <w:pPr>
        <w:pStyle w:val="Code"/>
      </w:pPr>
      <w:r>
        <w:t xml:space="preserve"> * Provides a tic-tac-toe board and logic to fill, empty, and test if a player has won.</w:t>
      </w:r>
    </w:p>
    <w:p w14:paraId="6B2561E1" w14:textId="77777777" w:rsidR="004C4FC3" w:rsidRDefault="004C4FC3" w:rsidP="004C4FC3">
      <w:pPr>
        <w:pStyle w:val="Code"/>
      </w:pPr>
      <w:r>
        <w:t xml:space="preserve"> * @author Originally written by Mahmood </w:t>
      </w:r>
      <w:proofErr w:type="spellStart"/>
      <w:r>
        <w:t>Moussavi</w:t>
      </w:r>
      <w:proofErr w:type="spellEnd"/>
      <w:r>
        <w:t xml:space="preserve">, modified by Mitchell </w:t>
      </w:r>
      <w:proofErr w:type="spellStart"/>
      <w:r>
        <w:t>Sawatzky</w:t>
      </w:r>
      <w:proofErr w:type="spellEnd"/>
      <w:r>
        <w:t xml:space="preserve"> and Connor Newman</w:t>
      </w:r>
    </w:p>
    <w:p w14:paraId="1428E043" w14:textId="77777777" w:rsidR="004C4FC3" w:rsidRDefault="004C4FC3" w:rsidP="004C4FC3">
      <w:pPr>
        <w:pStyle w:val="Code"/>
      </w:pPr>
      <w:r>
        <w:t xml:space="preserve"> * @version 1.0</w:t>
      </w:r>
    </w:p>
    <w:p w14:paraId="7F3036FD" w14:textId="77777777" w:rsidR="004C4FC3" w:rsidRDefault="004C4FC3" w:rsidP="004C4FC3">
      <w:pPr>
        <w:pStyle w:val="Code"/>
      </w:pPr>
      <w:r>
        <w:t xml:space="preserve"> * @since Originally written in fall 2001, adapted in 2014, modified in 2016</w:t>
      </w:r>
    </w:p>
    <w:p w14:paraId="77BA8124" w14:textId="77777777" w:rsidR="004C4FC3" w:rsidRDefault="004C4FC3" w:rsidP="004C4FC3">
      <w:pPr>
        <w:pStyle w:val="Code"/>
      </w:pPr>
      <w:r>
        <w:t xml:space="preserve"> */</w:t>
      </w:r>
    </w:p>
    <w:p w14:paraId="48F93E62" w14:textId="77777777" w:rsidR="004C4FC3" w:rsidRDefault="004C4FC3" w:rsidP="004C4FC3">
      <w:pPr>
        <w:pStyle w:val="Code"/>
      </w:pPr>
      <w:r>
        <w:t xml:space="preserve">public class Board </w:t>
      </w:r>
      <w:proofErr w:type="gramStart"/>
      <w:r>
        <w:t>implements</w:t>
      </w:r>
      <w:proofErr w:type="gramEnd"/>
      <w:r>
        <w:t xml:space="preserve"> Constants {</w:t>
      </w:r>
    </w:p>
    <w:p w14:paraId="1CDB1CA1" w14:textId="77777777" w:rsidR="004C4FC3" w:rsidRDefault="004C4FC3" w:rsidP="004C4FC3">
      <w:pPr>
        <w:pStyle w:val="Code"/>
      </w:pPr>
      <w:r>
        <w:t xml:space="preserve">    /**</w:t>
      </w:r>
    </w:p>
    <w:p w14:paraId="1CE61CF7" w14:textId="77777777" w:rsidR="004C4FC3" w:rsidRDefault="004C4FC3" w:rsidP="004C4FC3">
      <w:pPr>
        <w:pStyle w:val="Code"/>
      </w:pPr>
      <w:r>
        <w:t xml:space="preserve">     * Two-Dimensional char array to hold the values of each slot on the board</w:t>
      </w:r>
    </w:p>
    <w:p w14:paraId="42F1E65A" w14:textId="77777777" w:rsidR="004C4FC3" w:rsidRDefault="004C4FC3" w:rsidP="004C4FC3">
      <w:pPr>
        <w:pStyle w:val="Code"/>
      </w:pPr>
      <w:r>
        <w:t xml:space="preserve">     */</w:t>
      </w:r>
    </w:p>
    <w:p w14:paraId="551EF47E" w14:textId="77777777" w:rsidR="004C4FC3" w:rsidRDefault="004C4FC3" w:rsidP="004C4FC3">
      <w:pPr>
        <w:pStyle w:val="Code"/>
      </w:pPr>
      <w:r>
        <w:tab/>
        <w:t xml:space="preserve">private char </w:t>
      </w:r>
      <w:proofErr w:type="spellStart"/>
      <w:proofErr w:type="gramStart"/>
      <w:r>
        <w:t>theBoard</w:t>
      </w:r>
      <w:proofErr w:type="spellEnd"/>
      <w:r>
        <w:t>[</w:t>
      </w:r>
      <w:proofErr w:type="gramEnd"/>
      <w:r>
        <w:t>][];</w:t>
      </w:r>
    </w:p>
    <w:p w14:paraId="1F9671E6" w14:textId="77777777" w:rsidR="004C4FC3" w:rsidRDefault="004C4FC3" w:rsidP="004C4FC3">
      <w:pPr>
        <w:pStyle w:val="Code"/>
      </w:pPr>
    </w:p>
    <w:p w14:paraId="699C3C26" w14:textId="77777777" w:rsidR="004C4FC3" w:rsidRDefault="004C4FC3" w:rsidP="004C4FC3">
      <w:pPr>
        <w:pStyle w:val="Code"/>
      </w:pPr>
      <w:r>
        <w:t xml:space="preserve">    /**</w:t>
      </w:r>
    </w:p>
    <w:p w14:paraId="29BC7578" w14:textId="77777777" w:rsidR="004C4FC3" w:rsidRDefault="004C4FC3" w:rsidP="004C4FC3">
      <w:pPr>
        <w:pStyle w:val="Code"/>
      </w:pPr>
      <w:r>
        <w:t xml:space="preserve">     * The total number of slots filled in on the board.</w:t>
      </w:r>
    </w:p>
    <w:p w14:paraId="3DF33324" w14:textId="77777777" w:rsidR="004C4FC3" w:rsidRDefault="004C4FC3" w:rsidP="004C4FC3">
      <w:pPr>
        <w:pStyle w:val="Code"/>
      </w:pPr>
      <w:r>
        <w:t xml:space="preserve">     */</w:t>
      </w:r>
    </w:p>
    <w:p w14:paraId="35FDCEE9" w14:textId="77777777" w:rsidR="004C4FC3" w:rsidRDefault="004C4FC3" w:rsidP="004C4FC3">
      <w:pPr>
        <w:pStyle w:val="Code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markCount</w:t>
      </w:r>
      <w:proofErr w:type="spellEnd"/>
      <w:r>
        <w:t>;</w:t>
      </w:r>
    </w:p>
    <w:p w14:paraId="64F78A86" w14:textId="77777777" w:rsidR="004C4FC3" w:rsidRDefault="004C4FC3" w:rsidP="004C4FC3">
      <w:pPr>
        <w:pStyle w:val="Code"/>
      </w:pPr>
    </w:p>
    <w:p w14:paraId="078A1445" w14:textId="77777777" w:rsidR="004C4FC3" w:rsidRDefault="004C4FC3" w:rsidP="004C4FC3">
      <w:pPr>
        <w:pStyle w:val="Code"/>
      </w:pPr>
      <w:r>
        <w:t xml:space="preserve">    /**</w:t>
      </w:r>
    </w:p>
    <w:p w14:paraId="57384985" w14:textId="77777777" w:rsidR="004C4FC3" w:rsidRDefault="004C4FC3" w:rsidP="004C4FC3">
      <w:pPr>
        <w:pStyle w:val="Code"/>
      </w:pPr>
      <w:r>
        <w:t xml:space="preserve">     * Constructs a Board object without any spaces filled in.</w:t>
      </w:r>
    </w:p>
    <w:p w14:paraId="256964D6" w14:textId="77777777" w:rsidR="004C4FC3" w:rsidRDefault="004C4FC3" w:rsidP="004C4FC3">
      <w:pPr>
        <w:pStyle w:val="Code"/>
      </w:pPr>
      <w:r>
        <w:t xml:space="preserve">     */</w:t>
      </w:r>
    </w:p>
    <w:p w14:paraId="574E2056" w14:textId="77777777" w:rsidR="004C4FC3" w:rsidRDefault="004C4FC3" w:rsidP="004C4FC3">
      <w:pPr>
        <w:pStyle w:val="Code"/>
      </w:pPr>
      <w:r>
        <w:tab/>
        <w:t xml:space="preserve">public </w:t>
      </w:r>
      <w:proofErr w:type="gramStart"/>
      <w:r>
        <w:t>Board(</w:t>
      </w:r>
      <w:proofErr w:type="gramEnd"/>
      <w:r>
        <w:t>) {</w:t>
      </w:r>
    </w:p>
    <w:p w14:paraId="6B3B5EBA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markCount</w:t>
      </w:r>
      <w:proofErr w:type="spellEnd"/>
      <w:r>
        <w:t xml:space="preserve"> = 0;</w:t>
      </w:r>
    </w:p>
    <w:p w14:paraId="5FADFD74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theBoard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3][];</w:t>
      </w:r>
    </w:p>
    <w:p w14:paraId="30E13CF5" w14:textId="77777777" w:rsidR="004C4FC3" w:rsidRDefault="004C4FC3" w:rsidP="004C4FC3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BEC5979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theBoard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char[</w:t>
      </w:r>
      <w:proofErr w:type="gramEnd"/>
      <w:r>
        <w:t>3];</w:t>
      </w:r>
    </w:p>
    <w:p w14:paraId="453141F6" w14:textId="77777777" w:rsidR="004C4FC3" w:rsidRDefault="004C4FC3" w:rsidP="004C4FC3">
      <w:pPr>
        <w:pStyle w:val="Code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3; j++)</w:t>
      </w:r>
    </w:p>
    <w:p w14:paraId="0DBC4D64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theBoard</w:t>
      </w:r>
      <w:proofErr w:type="spellEnd"/>
      <w:r>
        <w:t>[</w:t>
      </w:r>
      <w:proofErr w:type="spellStart"/>
      <w:r>
        <w:t>i</w:t>
      </w:r>
      <w:proofErr w:type="spellEnd"/>
      <w:r>
        <w:t>][j] = SPACE_CHAR;</w:t>
      </w:r>
    </w:p>
    <w:p w14:paraId="0BF1B2B3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52612770" w14:textId="77777777" w:rsidR="004C4FC3" w:rsidRDefault="004C4FC3" w:rsidP="004C4FC3">
      <w:pPr>
        <w:pStyle w:val="Code"/>
      </w:pPr>
      <w:r>
        <w:tab/>
        <w:t>}</w:t>
      </w:r>
    </w:p>
    <w:p w14:paraId="7432C62E" w14:textId="77777777" w:rsidR="004C4FC3" w:rsidRDefault="004C4FC3" w:rsidP="004C4FC3">
      <w:pPr>
        <w:pStyle w:val="Code"/>
      </w:pPr>
    </w:p>
    <w:p w14:paraId="5AE9D263" w14:textId="77777777" w:rsidR="004C4FC3" w:rsidRDefault="004C4FC3" w:rsidP="004C4FC3">
      <w:pPr>
        <w:pStyle w:val="Code"/>
      </w:pPr>
      <w:r>
        <w:t xml:space="preserve">    /**</w:t>
      </w:r>
    </w:p>
    <w:p w14:paraId="57390D95" w14:textId="77777777" w:rsidR="004C4FC3" w:rsidRDefault="004C4FC3" w:rsidP="004C4FC3">
      <w:pPr>
        <w:pStyle w:val="Code"/>
      </w:pPr>
      <w:r>
        <w:t xml:space="preserve">     * Returns the value of a board slot at a given row and column.</w:t>
      </w:r>
    </w:p>
    <w:p w14:paraId="42CB035E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row the row to retrieve the board slot from</w:t>
      </w:r>
    </w:p>
    <w:p w14:paraId="014CF8C1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col the column to retrieve the board slot from</w:t>
      </w:r>
    </w:p>
    <w:p w14:paraId="00EFC228" w14:textId="77777777" w:rsidR="004C4FC3" w:rsidRDefault="004C4FC3" w:rsidP="004C4FC3">
      <w:pPr>
        <w:pStyle w:val="Code"/>
      </w:pPr>
      <w:r>
        <w:t xml:space="preserve">     * @return the Character value of the board slot</w:t>
      </w:r>
    </w:p>
    <w:p w14:paraId="08F83B4C" w14:textId="77777777" w:rsidR="004C4FC3" w:rsidRDefault="004C4FC3" w:rsidP="004C4FC3">
      <w:pPr>
        <w:pStyle w:val="Code"/>
      </w:pPr>
      <w:r>
        <w:t xml:space="preserve">     */</w:t>
      </w:r>
    </w:p>
    <w:p w14:paraId="36078B84" w14:textId="77777777" w:rsidR="004C4FC3" w:rsidRDefault="004C4FC3" w:rsidP="004C4FC3">
      <w:pPr>
        <w:pStyle w:val="Code"/>
      </w:pPr>
      <w:r>
        <w:tab/>
        <w:t xml:space="preserve">public char </w:t>
      </w:r>
      <w:proofErr w:type="spellStart"/>
      <w:proofErr w:type="gramStart"/>
      <w:r>
        <w:t>getMark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 {</w:t>
      </w:r>
    </w:p>
    <w:p w14:paraId="5A801B4B" w14:textId="77777777" w:rsidR="004C4FC3" w:rsidRDefault="004C4FC3" w:rsidP="004C4FC3">
      <w:pPr>
        <w:pStyle w:val="Code"/>
      </w:pPr>
      <w:r>
        <w:tab/>
      </w:r>
      <w:r>
        <w:tab/>
        <w:t xml:space="preserve">return </w:t>
      </w:r>
      <w:proofErr w:type="spellStart"/>
      <w:r>
        <w:t>theBoard</w:t>
      </w:r>
      <w:proofErr w:type="spellEnd"/>
      <w:r>
        <w:t>[row][col];</w:t>
      </w:r>
    </w:p>
    <w:p w14:paraId="7FA3F2E5" w14:textId="77777777" w:rsidR="004C4FC3" w:rsidRDefault="004C4FC3" w:rsidP="004C4FC3">
      <w:pPr>
        <w:pStyle w:val="Code"/>
      </w:pPr>
      <w:r>
        <w:tab/>
        <w:t>}</w:t>
      </w:r>
    </w:p>
    <w:p w14:paraId="4FAA358C" w14:textId="77777777" w:rsidR="004C4FC3" w:rsidRDefault="004C4FC3" w:rsidP="004C4FC3">
      <w:pPr>
        <w:pStyle w:val="Code"/>
      </w:pPr>
    </w:p>
    <w:p w14:paraId="4FD52D86" w14:textId="77777777" w:rsidR="004C4FC3" w:rsidRDefault="004C4FC3" w:rsidP="004C4FC3">
      <w:pPr>
        <w:pStyle w:val="Code"/>
      </w:pPr>
      <w:r>
        <w:t xml:space="preserve">    /**</w:t>
      </w:r>
    </w:p>
    <w:p w14:paraId="40405C93" w14:textId="77777777" w:rsidR="004C4FC3" w:rsidRDefault="004C4FC3" w:rsidP="004C4FC3">
      <w:pPr>
        <w:pStyle w:val="Code"/>
      </w:pPr>
      <w:r>
        <w:t xml:space="preserve">     * Returns whether or not the board has values in all 9 slots.</w:t>
      </w:r>
    </w:p>
    <w:p w14:paraId="002C46A7" w14:textId="77777777" w:rsidR="004C4FC3" w:rsidRDefault="004C4FC3" w:rsidP="004C4FC3">
      <w:pPr>
        <w:pStyle w:val="Code"/>
      </w:pPr>
      <w:r>
        <w:t xml:space="preserve">     * @return True if all 9 slots are full, False otherwise</w:t>
      </w:r>
    </w:p>
    <w:p w14:paraId="3D9F2094" w14:textId="77777777" w:rsidR="004C4FC3" w:rsidRDefault="004C4FC3" w:rsidP="004C4FC3">
      <w:pPr>
        <w:pStyle w:val="Code"/>
      </w:pPr>
      <w:r>
        <w:t xml:space="preserve">     */</w:t>
      </w:r>
    </w:p>
    <w:p w14:paraId="1CB1922E" w14:textId="77777777" w:rsidR="004C4FC3" w:rsidRDefault="004C4FC3" w:rsidP="004C4FC3">
      <w:pPr>
        <w:pStyle w:val="Code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6341AA5A" w14:textId="77777777" w:rsidR="004C4FC3" w:rsidRDefault="004C4FC3" w:rsidP="004C4FC3">
      <w:pPr>
        <w:pStyle w:val="Code"/>
      </w:pPr>
      <w:r>
        <w:tab/>
      </w:r>
      <w:r>
        <w:tab/>
        <w:t xml:space="preserve">return </w:t>
      </w:r>
      <w:proofErr w:type="spellStart"/>
      <w:r>
        <w:t>markCount</w:t>
      </w:r>
      <w:proofErr w:type="spellEnd"/>
      <w:r>
        <w:t xml:space="preserve"> == 9;</w:t>
      </w:r>
    </w:p>
    <w:p w14:paraId="69312F03" w14:textId="77777777" w:rsidR="004C4FC3" w:rsidRDefault="004C4FC3" w:rsidP="004C4FC3">
      <w:pPr>
        <w:pStyle w:val="Code"/>
      </w:pPr>
      <w:r>
        <w:tab/>
        <w:t>}</w:t>
      </w:r>
    </w:p>
    <w:p w14:paraId="1EE56AA5" w14:textId="77777777" w:rsidR="004C4FC3" w:rsidRDefault="004C4FC3" w:rsidP="004C4FC3">
      <w:pPr>
        <w:pStyle w:val="Code"/>
      </w:pPr>
    </w:p>
    <w:p w14:paraId="62390CA3" w14:textId="77777777" w:rsidR="004C4FC3" w:rsidRDefault="004C4FC3" w:rsidP="004C4FC3">
      <w:pPr>
        <w:pStyle w:val="Code"/>
      </w:pPr>
      <w:r>
        <w:t xml:space="preserve">    /**</w:t>
      </w:r>
    </w:p>
    <w:p w14:paraId="41A6BB1B" w14:textId="77777777" w:rsidR="004C4FC3" w:rsidRDefault="004C4FC3" w:rsidP="004C4FC3">
      <w:pPr>
        <w:pStyle w:val="Code"/>
      </w:pPr>
      <w:r>
        <w:t xml:space="preserve">     * Checks whether or not the letter X has won on the current board.</w:t>
      </w:r>
    </w:p>
    <w:p w14:paraId="3464D83F" w14:textId="77777777" w:rsidR="004C4FC3" w:rsidRDefault="004C4FC3" w:rsidP="004C4FC3">
      <w:pPr>
        <w:pStyle w:val="Code"/>
      </w:pPr>
      <w:r>
        <w:t xml:space="preserve">     * @return 0 if X has not won, 1 otherwise</w:t>
      </w:r>
    </w:p>
    <w:p w14:paraId="1BC8AFC5" w14:textId="77777777" w:rsidR="004C4FC3" w:rsidRDefault="004C4FC3" w:rsidP="004C4FC3">
      <w:pPr>
        <w:pStyle w:val="Code"/>
      </w:pPr>
      <w:r>
        <w:t xml:space="preserve">     */</w:t>
      </w:r>
    </w:p>
    <w:p w14:paraId="7D0BEBF5" w14:textId="77777777" w:rsidR="004C4FC3" w:rsidRDefault="004C4FC3" w:rsidP="004C4FC3">
      <w:pPr>
        <w:pStyle w:val="Code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xWins</w:t>
      </w:r>
      <w:proofErr w:type="spellEnd"/>
      <w:r>
        <w:t>(</w:t>
      </w:r>
      <w:proofErr w:type="gramEnd"/>
      <w:r>
        <w:t>) {</w:t>
      </w:r>
    </w:p>
    <w:p w14:paraId="4D681C93" w14:textId="77777777" w:rsidR="004C4FC3" w:rsidRDefault="004C4FC3" w:rsidP="004C4FC3">
      <w:pPr>
        <w:pStyle w:val="Code"/>
      </w:pPr>
      <w:r>
        <w:tab/>
      </w:r>
      <w:r>
        <w:tab/>
        <w:t xml:space="preserve">return </w:t>
      </w:r>
      <w:proofErr w:type="spellStart"/>
      <w:r>
        <w:t>checkWinner</w:t>
      </w:r>
      <w:proofErr w:type="spellEnd"/>
      <w:r>
        <w:t>(LETTER_X);</w:t>
      </w:r>
    </w:p>
    <w:p w14:paraId="2E1D15EF" w14:textId="77777777" w:rsidR="004C4FC3" w:rsidRDefault="004C4FC3" w:rsidP="004C4FC3">
      <w:pPr>
        <w:pStyle w:val="Code"/>
      </w:pPr>
      <w:r>
        <w:tab/>
        <w:t>}</w:t>
      </w:r>
    </w:p>
    <w:p w14:paraId="2CDF4632" w14:textId="77777777" w:rsidR="004C4FC3" w:rsidRDefault="004C4FC3" w:rsidP="004C4FC3">
      <w:pPr>
        <w:pStyle w:val="Code"/>
      </w:pPr>
    </w:p>
    <w:p w14:paraId="0C94B3E0" w14:textId="77777777" w:rsidR="004C4FC3" w:rsidRDefault="004C4FC3" w:rsidP="004C4FC3">
      <w:pPr>
        <w:pStyle w:val="Code"/>
      </w:pPr>
      <w:r>
        <w:t xml:space="preserve">    /**</w:t>
      </w:r>
    </w:p>
    <w:p w14:paraId="3FC54555" w14:textId="77777777" w:rsidR="004C4FC3" w:rsidRDefault="004C4FC3" w:rsidP="004C4FC3">
      <w:pPr>
        <w:pStyle w:val="Code"/>
      </w:pPr>
      <w:r>
        <w:t xml:space="preserve">     * Checks whether or not the letter O has won on the current board.</w:t>
      </w:r>
    </w:p>
    <w:p w14:paraId="0E01A71F" w14:textId="77777777" w:rsidR="004C4FC3" w:rsidRDefault="004C4FC3" w:rsidP="004C4FC3">
      <w:pPr>
        <w:pStyle w:val="Code"/>
      </w:pPr>
      <w:r>
        <w:t xml:space="preserve">     * @return 0 if O has not won, 1 otherwise</w:t>
      </w:r>
    </w:p>
    <w:p w14:paraId="7075108C" w14:textId="77777777" w:rsidR="004C4FC3" w:rsidRDefault="004C4FC3" w:rsidP="004C4FC3">
      <w:pPr>
        <w:pStyle w:val="Code"/>
      </w:pPr>
      <w:r>
        <w:t xml:space="preserve">     */</w:t>
      </w:r>
    </w:p>
    <w:p w14:paraId="5608C537" w14:textId="77777777" w:rsidR="004C4FC3" w:rsidRDefault="004C4FC3" w:rsidP="004C4FC3">
      <w:pPr>
        <w:pStyle w:val="Code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oWins</w:t>
      </w:r>
      <w:proofErr w:type="spellEnd"/>
      <w:r>
        <w:t>(</w:t>
      </w:r>
      <w:proofErr w:type="gramEnd"/>
      <w:r>
        <w:t>) {</w:t>
      </w:r>
    </w:p>
    <w:p w14:paraId="2982C0A6" w14:textId="77777777" w:rsidR="004C4FC3" w:rsidRDefault="004C4FC3" w:rsidP="004C4FC3">
      <w:pPr>
        <w:pStyle w:val="Code"/>
      </w:pPr>
      <w:r>
        <w:tab/>
      </w:r>
      <w:r>
        <w:tab/>
        <w:t xml:space="preserve">return </w:t>
      </w:r>
      <w:proofErr w:type="spellStart"/>
      <w:r>
        <w:t>checkWinner</w:t>
      </w:r>
      <w:proofErr w:type="spellEnd"/>
      <w:r>
        <w:t>(LETTER_O);</w:t>
      </w:r>
    </w:p>
    <w:p w14:paraId="182568D7" w14:textId="77777777" w:rsidR="004C4FC3" w:rsidRDefault="004C4FC3" w:rsidP="004C4FC3">
      <w:pPr>
        <w:pStyle w:val="Code"/>
      </w:pPr>
      <w:r>
        <w:tab/>
        <w:t>}</w:t>
      </w:r>
    </w:p>
    <w:p w14:paraId="6E33ACFC" w14:textId="77777777" w:rsidR="004C4FC3" w:rsidRDefault="004C4FC3" w:rsidP="004C4FC3">
      <w:pPr>
        <w:pStyle w:val="Code"/>
      </w:pPr>
    </w:p>
    <w:p w14:paraId="4F80382E" w14:textId="77777777" w:rsidR="004C4FC3" w:rsidRDefault="004C4FC3" w:rsidP="004C4FC3">
      <w:pPr>
        <w:pStyle w:val="Code"/>
      </w:pPr>
      <w:r>
        <w:t xml:space="preserve">    /**</w:t>
      </w:r>
    </w:p>
    <w:p w14:paraId="04F827A3" w14:textId="77777777" w:rsidR="004C4FC3" w:rsidRDefault="004C4FC3" w:rsidP="004C4FC3">
      <w:pPr>
        <w:pStyle w:val="Code"/>
      </w:pPr>
      <w:r>
        <w:t xml:space="preserve">     * Prints the board to </w:t>
      </w:r>
      <w:proofErr w:type="spellStart"/>
      <w:r>
        <w:t>stdout</w:t>
      </w:r>
      <w:proofErr w:type="spellEnd"/>
      <w:r>
        <w:t>.</w:t>
      </w:r>
    </w:p>
    <w:p w14:paraId="3F155369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out the stream to output the board to</w:t>
      </w:r>
    </w:p>
    <w:p w14:paraId="302DA9A7" w14:textId="77777777" w:rsidR="004C4FC3" w:rsidRDefault="004C4FC3" w:rsidP="004C4FC3">
      <w:pPr>
        <w:pStyle w:val="Code"/>
      </w:pPr>
      <w:r>
        <w:t xml:space="preserve">     */</w:t>
      </w:r>
    </w:p>
    <w:p w14:paraId="62D24295" w14:textId="77777777" w:rsidR="004C4FC3" w:rsidRDefault="004C4FC3" w:rsidP="004C4FC3">
      <w:pPr>
        <w:pStyle w:val="Code"/>
      </w:pPr>
      <w:r>
        <w:tab/>
        <w:t xml:space="preserve">public void </w:t>
      </w:r>
      <w:proofErr w:type="gramStart"/>
      <w:r>
        <w:t>display(</w:t>
      </w:r>
      <w:proofErr w:type="spellStart"/>
      <w:proofErr w:type="gramEnd"/>
      <w:r>
        <w:t>PrintWriter</w:t>
      </w:r>
      <w:proofErr w:type="spellEnd"/>
      <w:r>
        <w:t xml:space="preserve"> out) {</w:t>
      </w:r>
    </w:p>
    <w:p w14:paraId="375142F1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displayColumnHeaders</w:t>
      </w:r>
      <w:proofErr w:type="spellEnd"/>
      <w:r>
        <w:t>(out);</w:t>
      </w:r>
    </w:p>
    <w:p w14:paraId="4381F835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addHyphens</w:t>
      </w:r>
      <w:proofErr w:type="spellEnd"/>
      <w:r>
        <w:t>(out);</w:t>
      </w:r>
    </w:p>
    <w:p w14:paraId="6C1BEF3B" w14:textId="77777777" w:rsidR="004C4FC3" w:rsidRDefault="004C4FC3" w:rsidP="004C4FC3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row = 0; row &lt; 3; row++) {</w:t>
      </w:r>
    </w:p>
    <w:p w14:paraId="06B58C72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addSpaces</w:t>
      </w:r>
      <w:proofErr w:type="spellEnd"/>
      <w:r>
        <w:t>(out);</w:t>
      </w:r>
    </w:p>
    <w:p w14:paraId="7DD99500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"P     row " + row + ' ');</w:t>
      </w:r>
    </w:p>
    <w:p w14:paraId="1F362BEB" w14:textId="77777777" w:rsidR="004C4FC3" w:rsidRDefault="004C4FC3" w:rsidP="004C4FC3">
      <w:pPr>
        <w:pStyle w:val="Code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col = 0; col &lt; 3; col++)</w:t>
      </w:r>
    </w:p>
    <w:p w14:paraId="7C3FA737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"|  " + </w:t>
      </w:r>
      <w:proofErr w:type="spellStart"/>
      <w:r>
        <w:t>getMark</w:t>
      </w:r>
      <w:proofErr w:type="spellEnd"/>
      <w:r>
        <w:t>(row, col) + "  ");</w:t>
      </w:r>
    </w:p>
    <w:p w14:paraId="30FEE8CF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("|");</w:t>
      </w:r>
    </w:p>
    <w:p w14:paraId="3E36228B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addSpaces</w:t>
      </w:r>
      <w:proofErr w:type="spellEnd"/>
      <w:r>
        <w:t>(out);</w:t>
      </w:r>
    </w:p>
    <w:p w14:paraId="3DD80411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addHyphens</w:t>
      </w:r>
      <w:proofErr w:type="spellEnd"/>
      <w:r>
        <w:t>(out);</w:t>
      </w:r>
    </w:p>
    <w:p w14:paraId="2320C44A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3B1702A1" w14:textId="77777777" w:rsidR="004C4FC3" w:rsidRDefault="004C4FC3" w:rsidP="004C4FC3">
      <w:pPr>
        <w:pStyle w:val="Code"/>
      </w:pPr>
      <w:r>
        <w:tab/>
        <w:t>}</w:t>
      </w:r>
    </w:p>
    <w:p w14:paraId="7CCCB9B8" w14:textId="77777777" w:rsidR="004C4FC3" w:rsidRDefault="004C4FC3" w:rsidP="004C4FC3">
      <w:pPr>
        <w:pStyle w:val="Code"/>
      </w:pPr>
    </w:p>
    <w:p w14:paraId="54FDC2E0" w14:textId="77777777" w:rsidR="004C4FC3" w:rsidRDefault="004C4FC3" w:rsidP="004C4FC3">
      <w:pPr>
        <w:pStyle w:val="Code"/>
      </w:pPr>
      <w:r>
        <w:t xml:space="preserve">    /**</w:t>
      </w:r>
    </w:p>
    <w:p w14:paraId="2629EF1B" w14:textId="77777777" w:rsidR="004C4FC3" w:rsidRDefault="004C4FC3" w:rsidP="004C4FC3">
      <w:pPr>
        <w:pStyle w:val="Code"/>
      </w:pPr>
      <w:r>
        <w:t xml:space="preserve">     * Sets the value of the board slot at a given row and column.</w:t>
      </w:r>
    </w:p>
    <w:p w14:paraId="31C6AF95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row the row to set the slot value</w:t>
      </w:r>
    </w:p>
    <w:p w14:paraId="2E4AB9A0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col the column to set the slot value</w:t>
      </w:r>
    </w:p>
    <w:p w14:paraId="03C00872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mark the Character to set the slot to</w:t>
      </w:r>
    </w:p>
    <w:p w14:paraId="79109E4E" w14:textId="77777777" w:rsidR="004C4FC3" w:rsidRDefault="004C4FC3" w:rsidP="004C4FC3">
      <w:pPr>
        <w:pStyle w:val="Code"/>
      </w:pPr>
      <w:r>
        <w:t xml:space="preserve">     */</w:t>
      </w:r>
    </w:p>
    <w:p w14:paraId="0D960C94" w14:textId="77777777" w:rsidR="004C4FC3" w:rsidRDefault="004C4FC3" w:rsidP="004C4FC3">
      <w:pPr>
        <w:pStyle w:val="Code"/>
      </w:pPr>
      <w:r>
        <w:tab/>
        <w:t xml:space="preserve">public void </w:t>
      </w:r>
      <w:proofErr w:type="spellStart"/>
      <w:proofErr w:type="gramStart"/>
      <w:r>
        <w:t>addMark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char mark) {</w:t>
      </w:r>
    </w:p>
    <w:p w14:paraId="506D2F27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theBoard</w:t>
      </w:r>
      <w:proofErr w:type="spellEnd"/>
      <w:r>
        <w:t>[row][col] = mark;</w:t>
      </w:r>
    </w:p>
    <w:p w14:paraId="07B6DD83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markCount</w:t>
      </w:r>
      <w:proofErr w:type="spellEnd"/>
      <w:r>
        <w:t>++;</w:t>
      </w:r>
    </w:p>
    <w:p w14:paraId="0D5CA51D" w14:textId="77777777" w:rsidR="004C4FC3" w:rsidRDefault="004C4FC3" w:rsidP="004C4FC3">
      <w:pPr>
        <w:pStyle w:val="Code"/>
      </w:pPr>
      <w:r>
        <w:tab/>
        <w:t>}</w:t>
      </w:r>
    </w:p>
    <w:p w14:paraId="3636F7B1" w14:textId="77777777" w:rsidR="004C4FC3" w:rsidRDefault="004C4FC3" w:rsidP="004C4FC3">
      <w:pPr>
        <w:pStyle w:val="Code"/>
      </w:pPr>
    </w:p>
    <w:p w14:paraId="75C916F1" w14:textId="77777777" w:rsidR="004C4FC3" w:rsidRDefault="004C4FC3" w:rsidP="004C4FC3">
      <w:pPr>
        <w:pStyle w:val="Code"/>
      </w:pPr>
      <w:r>
        <w:t xml:space="preserve">    /**</w:t>
      </w:r>
    </w:p>
    <w:p w14:paraId="3E820CFE" w14:textId="77777777" w:rsidR="004C4FC3" w:rsidRDefault="004C4FC3" w:rsidP="004C4FC3">
      <w:pPr>
        <w:pStyle w:val="Code"/>
      </w:pPr>
      <w:r>
        <w:t xml:space="preserve">     * Resets every value on the board to SPACE_CHAR.</w:t>
      </w:r>
    </w:p>
    <w:p w14:paraId="1E39466A" w14:textId="77777777" w:rsidR="004C4FC3" w:rsidRDefault="004C4FC3" w:rsidP="004C4FC3">
      <w:pPr>
        <w:pStyle w:val="Code"/>
      </w:pPr>
      <w:r>
        <w:t xml:space="preserve">     */</w:t>
      </w:r>
    </w:p>
    <w:p w14:paraId="164F17B1" w14:textId="77777777" w:rsidR="004C4FC3" w:rsidRDefault="004C4FC3" w:rsidP="004C4FC3">
      <w:pPr>
        <w:pStyle w:val="Code"/>
      </w:pPr>
      <w:r>
        <w:tab/>
        <w:t xml:space="preserve">public void </w:t>
      </w:r>
      <w:proofErr w:type="gramStart"/>
      <w:r>
        <w:t>clear(</w:t>
      </w:r>
      <w:proofErr w:type="gramEnd"/>
      <w:r>
        <w:t>) {</w:t>
      </w:r>
    </w:p>
    <w:p w14:paraId="734CAA34" w14:textId="77777777" w:rsidR="004C4FC3" w:rsidRDefault="004C4FC3" w:rsidP="004C4FC3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F2A82FA" w14:textId="77777777" w:rsidR="004C4FC3" w:rsidRDefault="004C4FC3" w:rsidP="004C4FC3">
      <w:pPr>
        <w:pStyle w:val="Code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3; j++)</w:t>
      </w:r>
    </w:p>
    <w:p w14:paraId="7CEF94D9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theBoard</w:t>
      </w:r>
      <w:proofErr w:type="spellEnd"/>
      <w:r>
        <w:t>[</w:t>
      </w:r>
      <w:proofErr w:type="spellStart"/>
      <w:r>
        <w:t>i</w:t>
      </w:r>
      <w:proofErr w:type="spellEnd"/>
      <w:r>
        <w:t>][j] = SPACE_CHAR;</w:t>
      </w:r>
    </w:p>
    <w:p w14:paraId="0E2E357B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markCount</w:t>
      </w:r>
      <w:proofErr w:type="spellEnd"/>
      <w:r>
        <w:t xml:space="preserve"> = 0;</w:t>
      </w:r>
    </w:p>
    <w:p w14:paraId="1DC671D9" w14:textId="77777777" w:rsidR="004C4FC3" w:rsidRDefault="004C4FC3" w:rsidP="004C4FC3">
      <w:pPr>
        <w:pStyle w:val="Code"/>
      </w:pPr>
      <w:r>
        <w:tab/>
        <w:t>}</w:t>
      </w:r>
    </w:p>
    <w:p w14:paraId="610A5438" w14:textId="77777777" w:rsidR="004C4FC3" w:rsidRDefault="004C4FC3" w:rsidP="004C4FC3">
      <w:pPr>
        <w:pStyle w:val="Code"/>
      </w:pPr>
    </w:p>
    <w:p w14:paraId="644DBFA2" w14:textId="77777777" w:rsidR="004C4FC3" w:rsidRDefault="004C4FC3" w:rsidP="004C4FC3">
      <w:pPr>
        <w:pStyle w:val="Code"/>
      </w:pPr>
      <w:r>
        <w:t xml:space="preserve">    /**</w:t>
      </w:r>
    </w:p>
    <w:p w14:paraId="15BD9B25" w14:textId="77777777" w:rsidR="004C4FC3" w:rsidRDefault="004C4FC3" w:rsidP="004C4FC3">
      <w:pPr>
        <w:pStyle w:val="Code"/>
      </w:pPr>
      <w:r>
        <w:t xml:space="preserve">     * Uses tic-tac-toe logic to determine if a specific player has won.</w:t>
      </w:r>
    </w:p>
    <w:p w14:paraId="25F5A67F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mark the player to check, either LETTER_X or LETTER_O</w:t>
      </w:r>
    </w:p>
    <w:p w14:paraId="5C01179F" w14:textId="77777777" w:rsidR="004C4FC3" w:rsidRDefault="004C4FC3" w:rsidP="004C4FC3">
      <w:pPr>
        <w:pStyle w:val="Code"/>
      </w:pPr>
      <w:r>
        <w:t xml:space="preserve">     * @return 0 if the player has lost, 1 otherwise</w:t>
      </w:r>
    </w:p>
    <w:p w14:paraId="30F42586" w14:textId="77777777" w:rsidR="004C4FC3" w:rsidRDefault="004C4FC3" w:rsidP="004C4FC3">
      <w:pPr>
        <w:pStyle w:val="Code"/>
      </w:pPr>
      <w:r>
        <w:t xml:space="preserve">     */</w:t>
      </w:r>
    </w:p>
    <w:p w14:paraId="21505BB3" w14:textId="77777777" w:rsidR="004C4FC3" w:rsidRDefault="004C4FC3" w:rsidP="004C4FC3">
      <w:pPr>
        <w:pStyle w:val="Code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char mark) {</w:t>
      </w:r>
    </w:p>
    <w:p w14:paraId="22DAA996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row, col;</w:t>
      </w:r>
    </w:p>
    <w:p w14:paraId="39A8A4E0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result = 0;</w:t>
      </w:r>
    </w:p>
    <w:p w14:paraId="15CA06DC" w14:textId="77777777" w:rsidR="004C4FC3" w:rsidRDefault="004C4FC3" w:rsidP="004C4FC3">
      <w:pPr>
        <w:pStyle w:val="Code"/>
      </w:pPr>
    </w:p>
    <w:p w14:paraId="0275E577" w14:textId="77777777" w:rsidR="004C4FC3" w:rsidRDefault="004C4FC3" w:rsidP="004C4FC3">
      <w:pPr>
        <w:pStyle w:val="Code"/>
      </w:pPr>
      <w:r>
        <w:tab/>
      </w:r>
      <w:r>
        <w:tab/>
        <w:t>for (row = 0; result == 0 &amp;&amp; row &lt; 3; row++) {</w:t>
      </w:r>
    </w:p>
    <w:p w14:paraId="7FF0BAE7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row_result</w:t>
      </w:r>
      <w:proofErr w:type="spellEnd"/>
      <w:r>
        <w:t xml:space="preserve"> = 1;</w:t>
      </w:r>
    </w:p>
    <w:p w14:paraId="513F245C" w14:textId="77777777" w:rsidR="004C4FC3" w:rsidRDefault="004C4FC3" w:rsidP="004C4FC3">
      <w:pPr>
        <w:pStyle w:val="Code"/>
      </w:pPr>
      <w:r>
        <w:tab/>
      </w:r>
      <w:r>
        <w:tab/>
      </w:r>
      <w:r>
        <w:tab/>
        <w:t xml:space="preserve">for (col = 0; </w:t>
      </w:r>
      <w:proofErr w:type="spellStart"/>
      <w:r>
        <w:t>row_result</w:t>
      </w:r>
      <w:proofErr w:type="spellEnd"/>
      <w:r>
        <w:t xml:space="preserve"> == 1 &amp;&amp; col &lt; 3; col++)</w:t>
      </w:r>
    </w:p>
    <w:p w14:paraId="7E62B250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theBoard</w:t>
      </w:r>
      <w:proofErr w:type="spellEnd"/>
      <w:r>
        <w:t>[row][col</w:t>
      </w:r>
      <w:proofErr w:type="gramStart"/>
      <w:r>
        <w:t>] !</w:t>
      </w:r>
      <w:proofErr w:type="gramEnd"/>
      <w:r>
        <w:t>= mark)</w:t>
      </w:r>
    </w:p>
    <w:p w14:paraId="2B5F9F8C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row_result</w:t>
      </w:r>
      <w:proofErr w:type="spellEnd"/>
      <w:r>
        <w:t xml:space="preserve"> = 0;</w:t>
      </w:r>
    </w:p>
    <w:p w14:paraId="0E789AB3" w14:textId="77777777" w:rsidR="004C4FC3" w:rsidRDefault="004C4FC3" w:rsidP="004C4FC3">
      <w:pPr>
        <w:pStyle w:val="Code"/>
      </w:pPr>
      <w:r>
        <w:tab/>
      </w:r>
      <w:r>
        <w:tab/>
      </w:r>
      <w:r>
        <w:tab/>
        <w:t>if (</w:t>
      </w:r>
      <w:proofErr w:type="spellStart"/>
      <w:r>
        <w:t>row_</w:t>
      </w:r>
      <w:proofErr w:type="gramStart"/>
      <w:r>
        <w:t>result</w:t>
      </w:r>
      <w:proofErr w:type="spellEnd"/>
      <w:r>
        <w:t xml:space="preserve"> !</w:t>
      </w:r>
      <w:proofErr w:type="gramEnd"/>
      <w:r>
        <w:t>= 0)</w:t>
      </w:r>
    </w:p>
    <w:p w14:paraId="43D37A87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23105B0C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45819235" w14:textId="77777777" w:rsidR="004C4FC3" w:rsidRDefault="004C4FC3" w:rsidP="004C4FC3">
      <w:pPr>
        <w:pStyle w:val="Code"/>
      </w:pPr>
    </w:p>
    <w:p w14:paraId="16D2D399" w14:textId="77777777" w:rsidR="004C4FC3" w:rsidRDefault="004C4FC3" w:rsidP="004C4FC3">
      <w:pPr>
        <w:pStyle w:val="Code"/>
      </w:pPr>
    </w:p>
    <w:p w14:paraId="310C4DFA" w14:textId="77777777" w:rsidR="004C4FC3" w:rsidRDefault="004C4FC3" w:rsidP="004C4FC3">
      <w:pPr>
        <w:pStyle w:val="Code"/>
      </w:pPr>
      <w:r>
        <w:tab/>
      </w:r>
      <w:r>
        <w:tab/>
        <w:t>for (col = 0; result == 0 &amp;&amp; col &lt; 3; col++) {</w:t>
      </w:r>
    </w:p>
    <w:p w14:paraId="40184EE8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col_result</w:t>
      </w:r>
      <w:proofErr w:type="spellEnd"/>
      <w:r>
        <w:t xml:space="preserve"> = 1;</w:t>
      </w:r>
    </w:p>
    <w:p w14:paraId="7F97E103" w14:textId="77777777" w:rsidR="004C4FC3" w:rsidRDefault="004C4FC3" w:rsidP="004C4FC3">
      <w:pPr>
        <w:pStyle w:val="Code"/>
      </w:pPr>
      <w:r>
        <w:tab/>
      </w:r>
      <w:r>
        <w:tab/>
      </w:r>
      <w:r>
        <w:tab/>
        <w:t xml:space="preserve">for (row = 0; </w:t>
      </w:r>
      <w:proofErr w:type="spellStart"/>
      <w:r>
        <w:t>col_</w:t>
      </w:r>
      <w:proofErr w:type="gramStart"/>
      <w:r>
        <w:t>result</w:t>
      </w:r>
      <w:proofErr w:type="spellEnd"/>
      <w:r>
        <w:t xml:space="preserve"> !</w:t>
      </w:r>
      <w:proofErr w:type="gramEnd"/>
      <w:r>
        <w:t>= 0 &amp;&amp; row &lt; 3; row++)</w:t>
      </w:r>
    </w:p>
    <w:p w14:paraId="00A01BEA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theBoard</w:t>
      </w:r>
      <w:proofErr w:type="spellEnd"/>
      <w:r>
        <w:t>[row][col</w:t>
      </w:r>
      <w:proofErr w:type="gramStart"/>
      <w:r>
        <w:t>] !</w:t>
      </w:r>
      <w:proofErr w:type="gramEnd"/>
      <w:r>
        <w:t>= mark)</w:t>
      </w:r>
    </w:p>
    <w:p w14:paraId="195BA22C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col_result</w:t>
      </w:r>
      <w:proofErr w:type="spellEnd"/>
      <w:r>
        <w:t xml:space="preserve"> = 0;</w:t>
      </w:r>
    </w:p>
    <w:p w14:paraId="6B69345F" w14:textId="77777777" w:rsidR="004C4FC3" w:rsidRDefault="004C4FC3" w:rsidP="004C4FC3">
      <w:pPr>
        <w:pStyle w:val="Code"/>
      </w:pPr>
      <w:r>
        <w:tab/>
      </w:r>
      <w:r>
        <w:tab/>
      </w:r>
      <w:r>
        <w:tab/>
        <w:t>if (</w:t>
      </w:r>
      <w:proofErr w:type="spellStart"/>
      <w:r>
        <w:t>col_</w:t>
      </w:r>
      <w:proofErr w:type="gramStart"/>
      <w:r>
        <w:t>result</w:t>
      </w:r>
      <w:proofErr w:type="spellEnd"/>
      <w:r>
        <w:t xml:space="preserve"> !</w:t>
      </w:r>
      <w:proofErr w:type="gramEnd"/>
      <w:r>
        <w:t>= 0)</w:t>
      </w:r>
    </w:p>
    <w:p w14:paraId="3E0B034E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478AA106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2C504D48" w14:textId="77777777" w:rsidR="004C4FC3" w:rsidRDefault="004C4FC3" w:rsidP="004C4FC3">
      <w:pPr>
        <w:pStyle w:val="Code"/>
      </w:pPr>
    </w:p>
    <w:p w14:paraId="1FB17E6D" w14:textId="77777777" w:rsidR="004C4FC3" w:rsidRDefault="004C4FC3" w:rsidP="004C4FC3">
      <w:pPr>
        <w:pStyle w:val="Code"/>
      </w:pPr>
      <w:r>
        <w:tab/>
      </w:r>
      <w:r>
        <w:tab/>
        <w:t>if (result == 0) {</w:t>
      </w:r>
    </w:p>
    <w:p w14:paraId="774BE912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diag1Result = 1;</w:t>
      </w:r>
    </w:p>
    <w:p w14:paraId="363950B3" w14:textId="77777777" w:rsidR="004C4FC3" w:rsidRDefault="004C4FC3" w:rsidP="004C4FC3">
      <w:pPr>
        <w:pStyle w:val="Code"/>
      </w:pPr>
      <w:r>
        <w:tab/>
      </w:r>
      <w:r>
        <w:tab/>
      </w:r>
      <w:r>
        <w:tab/>
        <w:t>for (row = 0; diag1</w:t>
      </w:r>
      <w:proofErr w:type="gramStart"/>
      <w:r>
        <w:t>Result !</w:t>
      </w:r>
      <w:proofErr w:type="gramEnd"/>
      <w:r>
        <w:t>= 0 &amp;&amp; row &lt; 3; row++)</w:t>
      </w:r>
    </w:p>
    <w:p w14:paraId="4FD9B1ED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theBoard</w:t>
      </w:r>
      <w:proofErr w:type="spellEnd"/>
      <w:r>
        <w:t>[row][row</w:t>
      </w:r>
      <w:proofErr w:type="gramStart"/>
      <w:r>
        <w:t>] !</w:t>
      </w:r>
      <w:proofErr w:type="gramEnd"/>
      <w:r>
        <w:t>= mark)</w:t>
      </w:r>
    </w:p>
    <w:p w14:paraId="6D8BB533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</w:r>
      <w:r>
        <w:tab/>
        <w:t>diag1Result = 0;</w:t>
      </w:r>
    </w:p>
    <w:p w14:paraId="23B35925" w14:textId="77777777" w:rsidR="004C4FC3" w:rsidRDefault="004C4FC3" w:rsidP="004C4FC3">
      <w:pPr>
        <w:pStyle w:val="Code"/>
      </w:pPr>
      <w:r>
        <w:tab/>
      </w:r>
      <w:r>
        <w:tab/>
      </w:r>
      <w:r>
        <w:tab/>
        <w:t>if (diag1</w:t>
      </w:r>
      <w:proofErr w:type="gramStart"/>
      <w:r>
        <w:t>Result !</w:t>
      </w:r>
      <w:proofErr w:type="gramEnd"/>
      <w:r>
        <w:t>= 0)</w:t>
      </w:r>
    </w:p>
    <w:p w14:paraId="326F9E69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7F1CDDEF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117B1815" w14:textId="77777777" w:rsidR="004C4FC3" w:rsidRDefault="004C4FC3" w:rsidP="004C4FC3">
      <w:pPr>
        <w:pStyle w:val="Code"/>
      </w:pPr>
      <w:r>
        <w:tab/>
      </w:r>
      <w:r>
        <w:tab/>
        <w:t>if (result == 0) {</w:t>
      </w:r>
    </w:p>
    <w:p w14:paraId="3A5793A7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diag2Result = 1;</w:t>
      </w:r>
    </w:p>
    <w:p w14:paraId="4CC84615" w14:textId="77777777" w:rsidR="004C4FC3" w:rsidRDefault="004C4FC3" w:rsidP="004C4FC3">
      <w:pPr>
        <w:pStyle w:val="Code"/>
      </w:pPr>
      <w:r>
        <w:tab/>
      </w:r>
      <w:r>
        <w:tab/>
      </w:r>
      <w:r>
        <w:tab/>
        <w:t>for (row = 0; diag2</w:t>
      </w:r>
      <w:proofErr w:type="gramStart"/>
      <w:r>
        <w:t>Result !</w:t>
      </w:r>
      <w:proofErr w:type="gramEnd"/>
      <w:r>
        <w:t>= 0 &amp;&amp; row &lt; 3; row++)</w:t>
      </w:r>
    </w:p>
    <w:p w14:paraId="3A357A5B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theBoard</w:t>
      </w:r>
      <w:proofErr w:type="spellEnd"/>
      <w:r>
        <w:t>[row</w:t>
      </w:r>
      <w:proofErr w:type="gramStart"/>
      <w:r>
        <w:t>][</w:t>
      </w:r>
      <w:proofErr w:type="gramEnd"/>
      <w:r>
        <w:t>3 - 1 - row] != mark)</w:t>
      </w:r>
    </w:p>
    <w:p w14:paraId="30A3D006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</w:r>
      <w:r>
        <w:tab/>
        <w:t>diag2Result = 0;</w:t>
      </w:r>
    </w:p>
    <w:p w14:paraId="17703D4A" w14:textId="77777777" w:rsidR="004C4FC3" w:rsidRDefault="004C4FC3" w:rsidP="004C4FC3">
      <w:pPr>
        <w:pStyle w:val="Code"/>
      </w:pPr>
      <w:r>
        <w:tab/>
      </w:r>
      <w:r>
        <w:tab/>
      </w:r>
      <w:r>
        <w:tab/>
        <w:t>if (diag2</w:t>
      </w:r>
      <w:proofErr w:type="gramStart"/>
      <w:r>
        <w:t>Result !</w:t>
      </w:r>
      <w:proofErr w:type="gramEnd"/>
      <w:r>
        <w:t>= 0)</w:t>
      </w:r>
    </w:p>
    <w:p w14:paraId="47EC01D2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result = 1;</w:t>
      </w:r>
    </w:p>
    <w:p w14:paraId="440EA922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017B6103" w14:textId="77777777" w:rsidR="004C4FC3" w:rsidRDefault="004C4FC3" w:rsidP="004C4FC3">
      <w:pPr>
        <w:pStyle w:val="Code"/>
      </w:pPr>
      <w:r>
        <w:tab/>
      </w:r>
      <w:r>
        <w:tab/>
        <w:t>return result;</w:t>
      </w:r>
    </w:p>
    <w:p w14:paraId="75455387" w14:textId="77777777" w:rsidR="004C4FC3" w:rsidRDefault="004C4FC3" w:rsidP="004C4FC3">
      <w:pPr>
        <w:pStyle w:val="Code"/>
      </w:pPr>
      <w:r>
        <w:tab/>
        <w:t>}</w:t>
      </w:r>
    </w:p>
    <w:p w14:paraId="7FA25F05" w14:textId="77777777" w:rsidR="004C4FC3" w:rsidRDefault="004C4FC3" w:rsidP="004C4FC3">
      <w:pPr>
        <w:pStyle w:val="Code"/>
      </w:pPr>
    </w:p>
    <w:p w14:paraId="13244DA9" w14:textId="77777777" w:rsidR="004C4FC3" w:rsidRDefault="004C4FC3" w:rsidP="004C4FC3">
      <w:pPr>
        <w:pStyle w:val="Code"/>
      </w:pPr>
      <w:r>
        <w:t xml:space="preserve">    /**</w:t>
      </w:r>
    </w:p>
    <w:p w14:paraId="72C41632" w14:textId="77777777" w:rsidR="004C4FC3" w:rsidRDefault="004C4FC3" w:rsidP="004C4FC3">
      <w:pPr>
        <w:pStyle w:val="Code"/>
      </w:pPr>
      <w:r>
        <w:t xml:space="preserve">     * Print the board's column headers to </w:t>
      </w:r>
      <w:proofErr w:type="spellStart"/>
      <w:r>
        <w:t>stdout</w:t>
      </w:r>
      <w:proofErr w:type="spellEnd"/>
      <w:r>
        <w:t>.</w:t>
      </w:r>
    </w:p>
    <w:p w14:paraId="67947924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out the stream to output the board to</w:t>
      </w:r>
    </w:p>
    <w:p w14:paraId="45F85962" w14:textId="77777777" w:rsidR="004C4FC3" w:rsidRDefault="004C4FC3" w:rsidP="004C4FC3">
      <w:pPr>
        <w:pStyle w:val="Code"/>
      </w:pPr>
      <w:r>
        <w:t xml:space="preserve">     */</w:t>
      </w:r>
    </w:p>
    <w:p w14:paraId="6389CF61" w14:textId="77777777" w:rsidR="004C4FC3" w:rsidRDefault="004C4FC3" w:rsidP="004C4FC3">
      <w:pPr>
        <w:pStyle w:val="Code"/>
      </w:pPr>
      <w:r>
        <w:tab/>
        <w:t xml:space="preserve">void </w:t>
      </w:r>
      <w:proofErr w:type="spellStart"/>
      <w:proofErr w:type="gramStart"/>
      <w:r>
        <w:t>displayColumnHeaders</w:t>
      </w:r>
      <w:proofErr w:type="spellEnd"/>
      <w:r>
        <w:t>(</w:t>
      </w:r>
      <w:proofErr w:type="spellStart"/>
      <w:proofErr w:type="gramEnd"/>
      <w:r>
        <w:t>PrintWriter</w:t>
      </w:r>
      <w:proofErr w:type="spellEnd"/>
      <w:r>
        <w:t xml:space="preserve"> out) {</w:t>
      </w:r>
    </w:p>
    <w:p w14:paraId="38E5A0B8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"P           ");</w:t>
      </w:r>
    </w:p>
    <w:p w14:paraId="5C537C92" w14:textId="77777777" w:rsidR="004C4FC3" w:rsidRDefault="004C4FC3" w:rsidP="004C4FC3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3; j++)</w:t>
      </w:r>
    </w:p>
    <w:p w14:paraId="09DEE30E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"|col " + j);</w:t>
      </w:r>
    </w:p>
    <w:p w14:paraId="46B946C9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();</w:t>
      </w:r>
    </w:p>
    <w:p w14:paraId="4CDD576C" w14:textId="77777777" w:rsidR="004C4FC3" w:rsidRDefault="004C4FC3" w:rsidP="004C4FC3">
      <w:pPr>
        <w:pStyle w:val="Code"/>
      </w:pPr>
      <w:r>
        <w:tab/>
        <w:t>}</w:t>
      </w:r>
    </w:p>
    <w:p w14:paraId="626FB23C" w14:textId="77777777" w:rsidR="004C4FC3" w:rsidRDefault="004C4FC3" w:rsidP="004C4FC3">
      <w:pPr>
        <w:pStyle w:val="Code"/>
      </w:pPr>
    </w:p>
    <w:p w14:paraId="72158621" w14:textId="77777777" w:rsidR="004C4FC3" w:rsidRDefault="004C4FC3" w:rsidP="004C4FC3">
      <w:pPr>
        <w:pStyle w:val="Code"/>
      </w:pPr>
      <w:r>
        <w:t xml:space="preserve">    /**</w:t>
      </w:r>
    </w:p>
    <w:p w14:paraId="3EC79421" w14:textId="77777777" w:rsidR="004C4FC3" w:rsidRDefault="004C4FC3" w:rsidP="004C4FC3">
      <w:pPr>
        <w:pStyle w:val="Code"/>
      </w:pPr>
      <w:r>
        <w:t xml:space="preserve">     * Adds a line to separate the board's rows.</w:t>
      </w:r>
    </w:p>
    <w:p w14:paraId="098A7E73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out the stream to output the board to</w:t>
      </w:r>
    </w:p>
    <w:p w14:paraId="2121A7B1" w14:textId="77777777" w:rsidR="004C4FC3" w:rsidRDefault="004C4FC3" w:rsidP="004C4FC3">
      <w:pPr>
        <w:pStyle w:val="Code"/>
      </w:pPr>
      <w:r>
        <w:t xml:space="preserve">     */</w:t>
      </w:r>
    </w:p>
    <w:p w14:paraId="232B07B2" w14:textId="77777777" w:rsidR="004C4FC3" w:rsidRDefault="004C4FC3" w:rsidP="004C4FC3">
      <w:pPr>
        <w:pStyle w:val="Code"/>
      </w:pPr>
      <w:r>
        <w:tab/>
        <w:t xml:space="preserve">void </w:t>
      </w:r>
      <w:proofErr w:type="spellStart"/>
      <w:proofErr w:type="gramStart"/>
      <w:r>
        <w:t>addHyphens</w:t>
      </w:r>
      <w:proofErr w:type="spellEnd"/>
      <w:r>
        <w:t>(</w:t>
      </w:r>
      <w:proofErr w:type="spellStart"/>
      <w:proofErr w:type="gramEnd"/>
      <w:r>
        <w:t>PrintWriter</w:t>
      </w:r>
      <w:proofErr w:type="spellEnd"/>
      <w:r>
        <w:t xml:space="preserve"> out) {</w:t>
      </w:r>
    </w:p>
    <w:p w14:paraId="44D2FBB3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"P           ");</w:t>
      </w:r>
    </w:p>
    <w:p w14:paraId="6D0ED92B" w14:textId="77777777" w:rsidR="004C4FC3" w:rsidRDefault="004C4FC3" w:rsidP="004C4FC3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3; j++)</w:t>
      </w:r>
    </w:p>
    <w:p w14:paraId="6DAE29F9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"+-----");</w:t>
      </w:r>
    </w:p>
    <w:p w14:paraId="4D8D3044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("+");</w:t>
      </w:r>
    </w:p>
    <w:p w14:paraId="3C816F74" w14:textId="77777777" w:rsidR="004C4FC3" w:rsidRDefault="004C4FC3" w:rsidP="004C4FC3">
      <w:pPr>
        <w:pStyle w:val="Code"/>
      </w:pPr>
      <w:r>
        <w:tab/>
        <w:t>}</w:t>
      </w:r>
    </w:p>
    <w:p w14:paraId="4C9D8B4F" w14:textId="77777777" w:rsidR="004C4FC3" w:rsidRDefault="004C4FC3" w:rsidP="004C4FC3">
      <w:pPr>
        <w:pStyle w:val="Code"/>
      </w:pPr>
    </w:p>
    <w:p w14:paraId="52F62B31" w14:textId="77777777" w:rsidR="004C4FC3" w:rsidRDefault="004C4FC3" w:rsidP="004C4FC3">
      <w:pPr>
        <w:pStyle w:val="Code"/>
      </w:pPr>
      <w:r>
        <w:t xml:space="preserve">    /**</w:t>
      </w:r>
    </w:p>
    <w:p w14:paraId="48E3DA4E" w14:textId="77777777" w:rsidR="004C4FC3" w:rsidRDefault="004C4FC3" w:rsidP="004C4FC3">
      <w:pPr>
        <w:pStyle w:val="Code"/>
      </w:pPr>
      <w:r>
        <w:t xml:space="preserve">     * Adds spacing inside the board to correctly place the values of the slots.</w:t>
      </w:r>
    </w:p>
    <w:p w14:paraId="683AC491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out the stream to output the board to</w:t>
      </w:r>
    </w:p>
    <w:p w14:paraId="3193CD89" w14:textId="77777777" w:rsidR="004C4FC3" w:rsidRDefault="004C4FC3" w:rsidP="004C4FC3">
      <w:pPr>
        <w:pStyle w:val="Code"/>
      </w:pPr>
      <w:r>
        <w:t xml:space="preserve">     */</w:t>
      </w:r>
    </w:p>
    <w:p w14:paraId="0E40D8F7" w14:textId="77777777" w:rsidR="004C4FC3" w:rsidRDefault="004C4FC3" w:rsidP="004C4FC3">
      <w:pPr>
        <w:pStyle w:val="Code"/>
      </w:pPr>
      <w:r>
        <w:tab/>
        <w:t xml:space="preserve">void </w:t>
      </w:r>
      <w:proofErr w:type="spellStart"/>
      <w:proofErr w:type="gramStart"/>
      <w:r>
        <w:t>addSpaces</w:t>
      </w:r>
      <w:proofErr w:type="spellEnd"/>
      <w:r>
        <w:t>(</w:t>
      </w:r>
      <w:proofErr w:type="spellStart"/>
      <w:proofErr w:type="gramEnd"/>
      <w:r>
        <w:t>PrintWriter</w:t>
      </w:r>
      <w:proofErr w:type="spellEnd"/>
      <w:r>
        <w:t xml:space="preserve"> out) {</w:t>
      </w:r>
    </w:p>
    <w:p w14:paraId="68D02730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"P           ");</w:t>
      </w:r>
    </w:p>
    <w:p w14:paraId="147C43C4" w14:textId="77777777" w:rsidR="004C4FC3" w:rsidRDefault="004C4FC3" w:rsidP="004C4FC3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3; j++)</w:t>
      </w:r>
    </w:p>
    <w:p w14:paraId="7E407C2F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"|     ");</w:t>
      </w:r>
    </w:p>
    <w:p w14:paraId="0AE909F1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("|");</w:t>
      </w:r>
    </w:p>
    <w:p w14:paraId="292F2790" w14:textId="77777777" w:rsidR="004C4FC3" w:rsidRDefault="004C4FC3" w:rsidP="004C4FC3">
      <w:pPr>
        <w:pStyle w:val="Code"/>
      </w:pPr>
      <w:r>
        <w:tab/>
        <w:t>}</w:t>
      </w:r>
    </w:p>
    <w:p w14:paraId="110D7DF5" w14:textId="77777777" w:rsidR="004C4FC3" w:rsidRDefault="004C4FC3" w:rsidP="004C4FC3">
      <w:pPr>
        <w:pStyle w:val="Code"/>
      </w:pPr>
      <w:r>
        <w:t>}</w:t>
      </w:r>
    </w:p>
    <w:p w14:paraId="4DA5CDC9" w14:textId="77777777" w:rsidR="004C4FC3" w:rsidRDefault="004C4FC3" w:rsidP="004C4FC3">
      <w:r>
        <w:t>Constants.java</w:t>
      </w:r>
    </w:p>
    <w:p w14:paraId="6CD4712F" w14:textId="77777777" w:rsidR="004C4FC3" w:rsidRDefault="004C4FC3" w:rsidP="004C4FC3">
      <w:pPr>
        <w:pStyle w:val="Code"/>
      </w:pPr>
      <w:r>
        <w:t>//Constants.java</w:t>
      </w:r>
    </w:p>
    <w:p w14:paraId="2D06F7C2" w14:textId="77777777" w:rsidR="004C4FC3" w:rsidRDefault="004C4FC3" w:rsidP="004C4FC3">
      <w:pPr>
        <w:pStyle w:val="Code"/>
      </w:pPr>
    </w:p>
    <w:p w14:paraId="7F5BA5AA" w14:textId="77777777" w:rsidR="004C4FC3" w:rsidRDefault="004C4FC3" w:rsidP="004C4FC3">
      <w:pPr>
        <w:pStyle w:val="Code"/>
      </w:pPr>
      <w:r>
        <w:t>/**</w:t>
      </w:r>
    </w:p>
    <w:p w14:paraId="79EF62F1" w14:textId="77777777" w:rsidR="004C4FC3" w:rsidRDefault="004C4FC3" w:rsidP="004C4FC3">
      <w:pPr>
        <w:pStyle w:val="Code"/>
      </w:pPr>
      <w:r>
        <w:t xml:space="preserve"> * Provides constants to the rest of the Package.</w:t>
      </w:r>
    </w:p>
    <w:p w14:paraId="6FB39EE0" w14:textId="77777777" w:rsidR="004C4FC3" w:rsidRDefault="004C4FC3" w:rsidP="004C4FC3">
      <w:pPr>
        <w:pStyle w:val="Code"/>
      </w:pPr>
      <w:r>
        <w:t xml:space="preserve"> * @version 1.0</w:t>
      </w:r>
    </w:p>
    <w:p w14:paraId="58E2E3CC" w14:textId="77777777" w:rsidR="004C4FC3" w:rsidRDefault="004C4FC3" w:rsidP="004C4FC3">
      <w:pPr>
        <w:pStyle w:val="Code"/>
      </w:pPr>
      <w:r>
        <w:t xml:space="preserve"> * @author Originally written by Mahmood </w:t>
      </w:r>
      <w:proofErr w:type="spellStart"/>
      <w:r>
        <w:t>Moussavi</w:t>
      </w:r>
      <w:proofErr w:type="spellEnd"/>
      <w:r>
        <w:t xml:space="preserve">, modified by Mitchell </w:t>
      </w:r>
      <w:proofErr w:type="spellStart"/>
      <w:r>
        <w:t>Sawatzky</w:t>
      </w:r>
      <w:proofErr w:type="spellEnd"/>
      <w:r>
        <w:t xml:space="preserve"> and Connor Newman</w:t>
      </w:r>
    </w:p>
    <w:p w14:paraId="1349DCA8" w14:textId="77777777" w:rsidR="004C4FC3" w:rsidRDefault="004C4FC3" w:rsidP="004C4FC3">
      <w:pPr>
        <w:pStyle w:val="Code"/>
      </w:pPr>
      <w:r>
        <w:t xml:space="preserve"> * @since Originally written in fall 2001, adapted in 2014, modified in 2016</w:t>
      </w:r>
    </w:p>
    <w:p w14:paraId="13A2E0D1" w14:textId="77777777" w:rsidR="004C4FC3" w:rsidRDefault="004C4FC3" w:rsidP="004C4FC3">
      <w:pPr>
        <w:pStyle w:val="Code"/>
      </w:pPr>
      <w:r>
        <w:t xml:space="preserve"> */</w:t>
      </w:r>
    </w:p>
    <w:p w14:paraId="6A9765D9" w14:textId="77777777" w:rsidR="004C4FC3" w:rsidRDefault="004C4FC3" w:rsidP="004C4FC3">
      <w:pPr>
        <w:pStyle w:val="Code"/>
      </w:pPr>
      <w:r>
        <w:t>public interface Constants {</w:t>
      </w:r>
    </w:p>
    <w:p w14:paraId="4D2B3150" w14:textId="77777777" w:rsidR="004C4FC3" w:rsidRDefault="004C4FC3" w:rsidP="004C4FC3">
      <w:pPr>
        <w:pStyle w:val="Code"/>
      </w:pPr>
      <w:r>
        <w:t xml:space="preserve">    /**</w:t>
      </w:r>
    </w:p>
    <w:p w14:paraId="0D0FB118" w14:textId="77777777" w:rsidR="004C4FC3" w:rsidRDefault="004C4FC3" w:rsidP="004C4FC3">
      <w:pPr>
        <w:pStyle w:val="Code"/>
      </w:pPr>
      <w:r>
        <w:t xml:space="preserve">     * The character to use when the board slot is empty.</w:t>
      </w:r>
    </w:p>
    <w:p w14:paraId="2E098FD4" w14:textId="77777777" w:rsidR="004C4FC3" w:rsidRDefault="004C4FC3" w:rsidP="004C4FC3">
      <w:pPr>
        <w:pStyle w:val="Code"/>
      </w:pPr>
      <w:r>
        <w:t xml:space="preserve">     */</w:t>
      </w:r>
    </w:p>
    <w:p w14:paraId="3FDF9501" w14:textId="77777777" w:rsidR="004C4FC3" w:rsidRDefault="004C4FC3" w:rsidP="004C4FC3">
      <w:pPr>
        <w:pStyle w:val="Code"/>
      </w:pPr>
      <w:r>
        <w:tab/>
        <w:t>static final char SPACE_CHAR = ' ';</w:t>
      </w:r>
    </w:p>
    <w:p w14:paraId="7F640ACC" w14:textId="77777777" w:rsidR="004C4FC3" w:rsidRDefault="004C4FC3" w:rsidP="004C4FC3">
      <w:pPr>
        <w:pStyle w:val="Code"/>
      </w:pPr>
    </w:p>
    <w:p w14:paraId="3BFF203B" w14:textId="77777777" w:rsidR="004C4FC3" w:rsidRDefault="004C4FC3" w:rsidP="004C4FC3">
      <w:pPr>
        <w:pStyle w:val="Code"/>
      </w:pPr>
      <w:r>
        <w:t xml:space="preserve">    /**</w:t>
      </w:r>
    </w:p>
    <w:p w14:paraId="45845578" w14:textId="77777777" w:rsidR="004C4FC3" w:rsidRDefault="004C4FC3" w:rsidP="004C4FC3">
      <w:pPr>
        <w:pStyle w:val="Code"/>
      </w:pPr>
      <w:r>
        <w:t xml:space="preserve">     * The character to use when Player O has entered into the board.</w:t>
      </w:r>
    </w:p>
    <w:p w14:paraId="00CFB4DD" w14:textId="77777777" w:rsidR="004C4FC3" w:rsidRDefault="004C4FC3" w:rsidP="004C4FC3">
      <w:pPr>
        <w:pStyle w:val="Code"/>
      </w:pPr>
      <w:r>
        <w:t xml:space="preserve">     */</w:t>
      </w:r>
    </w:p>
    <w:p w14:paraId="3B5A34B6" w14:textId="77777777" w:rsidR="004C4FC3" w:rsidRDefault="004C4FC3" w:rsidP="004C4FC3">
      <w:pPr>
        <w:pStyle w:val="Code"/>
      </w:pPr>
      <w:r>
        <w:tab/>
        <w:t>static final char LETTER_O = 'O';</w:t>
      </w:r>
    </w:p>
    <w:p w14:paraId="0EA50D54" w14:textId="77777777" w:rsidR="004C4FC3" w:rsidRDefault="004C4FC3" w:rsidP="004C4FC3">
      <w:pPr>
        <w:pStyle w:val="Code"/>
      </w:pPr>
    </w:p>
    <w:p w14:paraId="6CFCFAF9" w14:textId="77777777" w:rsidR="004C4FC3" w:rsidRDefault="004C4FC3" w:rsidP="004C4FC3">
      <w:pPr>
        <w:pStyle w:val="Code"/>
      </w:pPr>
      <w:r>
        <w:t xml:space="preserve">    /**</w:t>
      </w:r>
    </w:p>
    <w:p w14:paraId="403509C9" w14:textId="77777777" w:rsidR="004C4FC3" w:rsidRDefault="004C4FC3" w:rsidP="004C4FC3">
      <w:pPr>
        <w:pStyle w:val="Code"/>
      </w:pPr>
      <w:r>
        <w:t xml:space="preserve">     * The character to use when Player X has entered into the board.</w:t>
      </w:r>
    </w:p>
    <w:p w14:paraId="4DC52A14" w14:textId="77777777" w:rsidR="004C4FC3" w:rsidRDefault="004C4FC3" w:rsidP="004C4FC3">
      <w:pPr>
        <w:pStyle w:val="Code"/>
      </w:pPr>
      <w:r>
        <w:t xml:space="preserve">     */</w:t>
      </w:r>
    </w:p>
    <w:p w14:paraId="1FEC14BD" w14:textId="77777777" w:rsidR="004C4FC3" w:rsidRDefault="004C4FC3" w:rsidP="004C4FC3">
      <w:pPr>
        <w:pStyle w:val="Code"/>
      </w:pPr>
      <w:r>
        <w:tab/>
        <w:t>static final char LETTER_X = 'X';</w:t>
      </w:r>
    </w:p>
    <w:p w14:paraId="3EE45779" w14:textId="77777777" w:rsidR="004C4FC3" w:rsidRDefault="004C4FC3" w:rsidP="004C4FC3">
      <w:pPr>
        <w:pStyle w:val="Code"/>
      </w:pPr>
      <w:r>
        <w:t>}</w:t>
      </w:r>
    </w:p>
    <w:p w14:paraId="58FC9B5E" w14:textId="77777777" w:rsidR="004C4FC3" w:rsidRDefault="004C4FC3" w:rsidP="004C4FC3">
      <w:r>
        <w:t>Game.java</w:t>
      </w:r>
    </w:p>
    <w:p w14:paraId="6DE139E4" w14:textId="77777777" w:rsidR="004C4FC3" w:rsidRDefault="004C4FC3" w:rsidP="004C4FC3">
      <w:pPr>
        <w:pStyle w:val="Code"/>
      </w:pPr>
      <w:r>
        <w:t>//Game.java</w:t>
      </w:r>
    </w:p>
    <w:p w14:paraId="7476CA60" w14:textId="77777777" w:rsidR="004C4FC3" w:rsidRDefault="004C4FC3" w:rsidP="004C4FC3">
      <w:pPr>
        <w:pStyle w:val="Code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C3EAA1B" w14:textId="77777777" w:rsidR="004C4FC3" w:rsidRDefault="004C4FC3" w:rsidP="004C4FC3">
      <w:pPr>
        <w:pStyle w:val="Code"/>
      </w:pPr>
    </w:p>
    <w:p w14:paraId="5B109092" w14:textId="77777777" w:rsidR="004C4FC3" w:rsidRDefault="004C4FC3" w:rsidP="004C4FC3">
      <w:pPr>
        <w:pStyle w:val="Code"/>
      </w:pPr>
      <w:r>
        <w:t>/**</w:t>
      </w:r>
    </w:p>
    <w:p w14:paraId="258704D0" w14:textId="77777777" w:rsidR="004C4FC3" w:rsidRDefault="004C4FC3" w:rsidP="004C4FC3">
      <w:pPr>
        <w:pStyle w:val="Code"/>
      </w:pPr>
      <w:r>
        <w:t xml:space="preserve"> * @author Started by: M. </w:t>
      </w:r>
      <w:proofErr w:type="spellStart"/>
      <w:r>
        <w:t>Moussavi</w:t>
      </w:r>
      <w:proofErr w:type="spellEnd"/>
    </w:p>
    <w:p w14:paraId="47D055E3" w14:textId="77777777" w:rsidR="004C4FC3" w:rsidRDefault="004C4FC3" w:rsidP="004C4FC3">
      <w:pPr>
        <w:pStyle w:val="Code"/>
      </w:pPr>
      <w:r>
        <w:t xml:space="preserve"> * Completed by: Mitchell </w:t>
      </w:r>
      <w:proofErr w:type="spellStart"/>
      <w:r>
        <w:t>Sawatzky</w:t>
      </w:r>
      <w:proofErr w:type="spellEnd"/>
      <w:r>
        <w:t xml:space="preserve"> and Connor Newman</w:t>
      </w:r>
    </w:p>
    <w:p w14:paraId="1E7BB365" w14:textId="77777777" w:rsidR="004C4FC3" w:rsidRDefault="004C4FC3" w:rsidP="004C4FC3">
      <w:pPr>
        <w:pStyle w:val="Code"/>
      </w:pPr>
      <w:r>
        <w:t xml:space="preserve"> * Asks the user to select a player type, creates the player, creates the board,</w:t>
      </w:r>
    </w:p>
    <w:p w14:paraId="0A9DD993" w14:textId="77777777" w:rsidR="004C4FC3" w:rsidRDefault="004C4FC3" w:rsidP="004C4FC3">
      <w:pPr>
        <w:pStyle w:val="Code"/>
      </w:pPr>
      <w:r>
        <w:t xml:space="preserve"> * assigns a referee to the game, then initiates the game.</w:t>
      </w:r>
    </w:p>
    <w:p w14:paraId="64B09280" w14:textId="77777777" w:rsidR="004C4FC3" w:rsidRDefault="004C4FC3" w:rsidP="004C4FC3">
      <w:pPr>
        <w:pStyle w:val="Code"/>
      </w:pPr>
      <w:r>
        <w:t xml:space="preserve"> */</w:t>
      </w:r>
    </w:p>
    <w:p w14:paraId="64F117E2" w14:textId="77777777" w:rsidR="004C4FC3" w:rsidRDefault="004C4FC3" w:rsidP="004C4FC3">
      <w:pPr>
        <w:pStyle w:val="Code"/>
      </w:pPr>
      <w:r>
        <w:t xml:space="preserve">public class Game </w:t>
      </w:r>
      <w:proofErr w:type="gramStart"/>
      <w:r>
        <w:t>implements</w:t>
      </w:r>
      <w:proofErr w:type="gramEnd"/>
      <w:r>
        <w:t xml:space="preserve"> Constants {</w:t>
      </w:r>
    </w:p>
    <w:p w14:paraId="102E1BB6" w14:textId="77777777" w:rsidR="004C4FC3" w:rsidRDefault="004C4FC3" w:rsidP="004C4FC3">
      <w:pPr>
        <w:pStyle w:val="Code"/>
      </w:pPr>
    </w:p>
    <w:p w14:paraId="53E9CA17" w14:textId="77777777" w:rsidR="004C4FC3" w:rsidRDefault="004C4FC3" w:rsidP="004C4FC3">
      <w:pPr>
        <w:pStyle w:val="Code"/>
      </w:pPr>
      <w:r>
        <w:tab/>
        <w:t>/**</w:t>
      </w:r>
    </w:p>
    <w:p w14:paraId="4AFABE4E" w14:textId="77777777" w:rsidR="004C4FC3" w:rsidRDefault="004C4FC3" w:rsidP="004C4FC3">
      <w:pPr>
        <w:pStyle w:val="Code"/>
      </w:pPr>
      <w:r>
        <w:tab/>
        <w:t xml:space="preserve"> * The board</w:t>
      </w:r>
    </w:p>
    <w:p w14:paraId="10638A09" w14:textId="77777777" w:rsidR="004C4FC3" w:rsidRDefault="004C4FC3" w:rsidP="004C4FC3">
      <w:pPr>
        <w:pStyle w:val="Code"/>
      </w:pPr>
      <w:r>
        <w:tab/>
        <w:t xml:space="preserve"> */</w:t>
      </w:r>
    </w:p>
    <w:p w14:paraId="55B32AA0" w14:textId="77777777" w:rsidR="004C4FC3" w:rsidRDefault="004C4FC3" w:rsidP="004C4FC3">
      <w:pPr>
        <w:pStyle w:val="Code"/>
      </w:pPr>
      <w:r>
        <w:tab/>
        <w:t xml:space="preserve">private Board </w:t>
      </w:r>
      <w:proofErr w:type="spellStart"/>
      <w:r>
        <w:t>theBoard</w:t>
      </w:r>
      <w:proofErr w:type="spellEnd"/>
      <w:r>
        <w:t>;</w:t>
      </w:r>
    </w:p>
    <w:p w14:paraId="55770E2C" w14:textId="77777777" w:rsidR="004C4FC3" w:rsidRDefault="004C4FC3" w:rsidP="004C4FC3">
      <w:pPr>
        <w:pStyle w:val="Code"/>
      </w:pPr>
    </w:p>
    <w:p w14:paraId="536783DA" w14:textId="77777777" w:rsidR="004C4FC3" w:rsidRDefault="004C4FC3" w:rsidP="004C4FC3">
      <w:pPr>
        <w:pStyle w:val="Code"/>
      </w:pPr>
      <w:r>
        <w:tab/>
        <w:t>/**</w:t>
      </w:r>
    </w:p>
    <w:p w14:paraId="453A222E" w14:textId="77777777" w:rsidR="004C4FC3" w:rsidRDefault="004C4FC3" w:rsidP="004C4FC3">
      <w:pPr>
        <w:pStyle w:val="Code"/>
      </w:pPr>
      <w:r>
        <w:tab/>
        <w:t xml:space="preserve"> * The referee</w:t>
      </w:r>
    </w:p>
    <w:p w14:paraId="623E0C56" w14:textId="77777777" w:rsidR="004C4FC3" w:rsidRDefault="004C4FC3" w:rsidP="004C4FC3">
      <w:pPr>
        <w:pStyle w:val="Code"/>
      </w:pPr>
      <w:r>
        <w:tab/>
        <w:t xml:space="preserve"> */</w:t>
      </w:r>
    </w:p>
    <w:p w14:paraId="016C1FFB" w14:textId="77777777" w:rsidR="004C4FC3" w:rsidRDefault="004C4FC3" w:rsidP="004C4FC3">
      <w:pPr>
        <w:pStyle w:val="Code"/>
      </w:pPr>
      <w:r>
        <w:tab/>
        <w:t xml:space="preserve">private Referee </w:t>
      </w:r>
      <w:proofErr w:type="spellStart"/>
      <w:r>
        <w:t>theRef</w:t>
      </w:r>
      <w:proofErr w:type="spellEnd"/>
      <w:r>
        <w:t>;</w:t>
      </w:r>
    </w:p>
    <w:p w14:paraId="2C138068" w14:textId="77777777" w:rsidR="004C4FC3" w:rsidRDefault="004C4FC3" w:rsidP="004C4FC3">
      <w:pPr>
        <w:pStyle w:val="Code"/>
      </w:pPr>
    </w:p>
    <w:p w14:paraId="0331CD4F" w14:textId="77777777" w:rsidR="004C4FC3" w:rsidRDefault="004C4FC3" w:rsidP="004C4FC3">
      <w:pPr>
        <w:pStyle w:val="Code"/>
      </w:pPr>
      <w:r>
        <w:tab/>
        <w:t>/**</w:t>
      </w:r>
    </w:p>
    <w:p w14:paraId="289DFF2B" w14:textId="77777777" w:rsidR="004C4FC3" w:rsidRDefault="004C4FC3" w:rsidP="004C4FC3">
      <w:pPr>
        <w:pStyle w:val="Code"/>
      </w:pPr>
      <w:r>
        <w:tab/>
        <w:t xml:space="preserve"> * creates a board for the game</w:t>
      </w:r>
    </w:p>
    <w:p w14:paraId="5052DDF1" w14:textId="77777777" w:rsidR="004C4FC3" w:rsidRDefault="004C4FC3" w:rsidP="004C4FC3">
      <w:pPr>
        <w:pStyle w:val="Code"/>
      </w:pPr>
      <w:r>
        <w:tab/>
        <w:t xml:space="preserve"> */</w:t>
      </w:r>
    </w:p>
    <w:p w14:paraId="16193A10" w14:textId="77777777" w:rsidR="004C4FC3" w:rsidRDefault="004C4FC3" w:rsidP="004C4FC3">
      <w:pPr>
        <w:pStyle w:val="Code"/>
      </w:pPr>
      <w:r>
        <w:t xml:space="preserve">    public </w:t>
      </w:r>
      <w:proofErr w:type="gramStart"/>
      <w:r>
        <w:t>Game( )</w:t>
      </w:r>
      <w:proofErr w:type="gramEnd"/>
      <w:r>
        <w:t xml:space="preserve"> {</w:t>
      </w:r>
    </w:p>
    <w:p w14:paraId="60D528F7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theBoard</w:t>
      </w:r>
      <w:proofErr w:type="spellEnd"/>
      <w:r>
        <w:t xml:space="preserve">  =</w:t>
      </w:r>
      <w:proofErr w:type="gramEnd"/>
      <w:r>
        <w:t xml:space="preserve"> new Board();</w:t>
      </w:r>
    </w:p>
    <w:p w14:paraId="6C916B90" w14:textId="77777777" w:rsidR="004C4FC3" w:rsidRDefault="004C4FC3" w:rsidP="004C4FC3">
      <w:pPr>
        <w:pStyle w:val="Code"/>
      </w:pPr>
    </w:p>
    <w:p w14:paraId="21D8595E" w14:textId="77777777" w:rsidR="004C4FC3" w:rsidRDefault="004C4FC3" w:rsidP="004C4FC3">
      <w:pPr>
        <w:pStyle w:val="Code"/>
      </w:pPr>
      <w:r>
        <w:tab/>
        <w:t>}</w:t>
      </w:r>
    </w:p>
    <w:p w14:paraId="03E92DEA" w14:textId="77777777" w:rsidR="004C4FC3" w:rsidRDefault="004C4FC3" w:rsidP="004C4FC3">
      <w:pPr>
        <w:pStyle w:val="Code"/>
      </w:pPr>
    </w:p>
    <w:p w14:paraId="2393176B" w14:textId="77777777" w:rsidR="004C4FC3" w:rsidRDefault="004C4FC3" w:rsidP="004C4FC3">
      <w:pPr>
        <w:pStyle w:val="Code"/>
      </w:pPr>
      <w:r>
        <w:t xml:space="preserve">    /**</w:t>
      </w:r>
    </w:p>
    <w:p w14:paraId="5CF61A31" w14:textId="77777777" w:rsidR="004C4FC3" w:rsidRDefault="004C4FC3" w:rsidP="004C4FC3">
      <w:pPr>
        <w:pStyle w:val="Code"/>
      </w:pPr>
      <w:r>
        <w:t xml:space="preserve">     * calls the referee method </w:t>
      </w:r>
      <w:proofErr w:type="spellStart"/>
      <w:r>
        <w:t>runTheGame</w:t>
      </w:r>
      <w:proofErr w:type="spellEnd"/>
    </w:p>
    <w:p w14:paraId="6857BE16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r refers to the appointed referee for the game</w:t>
      </w:r>
    </w:p>
    <w:p w14:paraId="09244E9A" w14:textId="77777777" w:rsidR="004C4FC3" w:rsidRDefault="004C4FC3" w:rsidP="004C4FC3">
      <w:pPr>
        <w:pStyle w:val="Code"/>
      </w:pPr>
      <w:r>
        <w:t xml:space="preserve">     * @throws </w:t>
      </w:r>
      <w:proofErr w:type="spellStart"/>
      <w:r>
        <w:t>IOException</w:t>
      </w:r>
      <w:proofErr w:type="spellEnd"/>
    </w:p>
    <w:p w14:paraId="50E8200B" w14:textId="77777777" w:rsidR="004C4FC3" w:rsidRDefault="004C4FC3" w:rsidP="004C4FC3">
      <w:pPr>
        <w:pStyle w:val="Code"/>
      </w:pPr>
      <w:r>
        <w:t xml:space="preserve">     */</w:t>
      </w:r>
    </w:p>
    <w:p w14:paraId="74222560" w14:textId="77777777" w:rsidR="004C4FC3" w:rsidRDefault="004C4FC3" w:rsidP="004C4FC3">
      <w:pPr>
        <w:pStyle w:val="Code"/>
      </w:pPr>
      <w:r>
        <w:t xml:space="preserve">    public void </w:t>
      </w:r>
      <w:proofErr w:type="spellStart"/>
      <w:proofErr w:type="gramStart"/>
      <w:r>
        <w:t>appointReferee</w:t>
      </w:r>
      <w:proofErr w:type="spellEnd"/>
      <w:r>
        <w:t>(</w:t>
      </w:r>
      <w:proofErr w:type="gramEnd"/>
      <w:r>
        <w:t xml:space="preserve">Referee r) throws </w:t>
      </w:r>
      <w:proofErr w:type="spellStart"/>
      <w:r>
        <w:t>IOException</w:t>
      </w:r>
      <w:proofErr w:type="spellEnd"/>
      <w:r>
        <w:t xml:space="preserve"> {</w:t>
      </w:r>
    </w:p>
    <w:p w14:paraId="5D00DCD8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theRef</w:t>
      </w:r>
      <w:proofErr w:type="spellEnd"/>
      <w:r>
        <w:t xml:space="preserve"> = r;</w:t>
      </w:r>
    </w:p>
    <w:p w14:paraId="052525CF" w14:textId="77777777" w:rsidR="004C4FC3" w:rsidRDefault="004C4FC3" w:rsidP="004C4FC3">
      <w:pPr>
        <w:pStyle w:val="Code"/>
      </w:pPr>
      <w:r>
        <w:t xml:space="preserve">    </w:t>
      </w:r>
      <w:r>
        <w:tab/>
      </w:r>
      <w:proofErr w:type="spellStart"/>
      <w:r>
        <w:t>theRef.runTheGame</w:t>
      </w:r>
      <w:proofErr w:type="spellEnd"/>
      <w:r>
        <w:t>();</w:t>
      </w:r>
    </w:p>
    <w:p w14:paraId="7D2839C8" w14:textId="77777777" w:rsidR="004C4FC3" w:rsidRDefault="004C4FC3" w:rsidP="004C4FC3">
      <w:pPr>
        <w:pStyle w:val="Code"/>
      </w:pPr>
      <w:r>
        <w:t xml:space="preserve">    }</w:t>
      </w:r>
    </w:p>
    <w:p w14:paraId="0B3DA7B8" w14:textId="77777777" w:rsidR="004C4FC3" w:rsidRDefault="004C4FC3" w:rsidP="004C4FC3">
      <w:pPr>
        <w:pStyle w:val="Code"/>
      </w:pPr>
    </w:p>
    <w:p w14:paraId="5757ED46" w14:textId="77777777" w:rsidR="004C4FC3" w:rsidRDefault="004C4FC3" w:rsidP="004C4FC3">
      <w:pPr>
        <w:pStyle w:val="Code"/>
      </w:pPr>
      <w:r>
        <w:tab/>
        <w:t>/**</w:t>
      </w:r>
    </w:p>
    <w:p w14:paraId="63366F71" w14:textId="77777777" w:rsidR="004C4FC3" w:rsidRDefault="004C4FC3" w:rsidP="004C4FC3">
      <w:pPr>
        <w:pStyle w:val="Code"/>
      </w:pPr>
      <w:r>
        <w:tab/>
        <w:t xml:space="preserve"> * Creates the specified type of player indicated by the user.</w:t>
      </w:r>
    </w:p>
    <w:p w14:paraId="3A5E3A29" w14:textId="77777777" w:rsidR="004C4FC3" w:rsidRDefault="004C4FC3" w:rsidP="004C4FC3">
      <w:pPr>
        <w:pStyle w:val="Code"/>
      </w:pPr>
      <w:r>
        <w:tab/>
        <w:t xml:space="preserve"> *</w:t>
      </w:r>
    </w:p>
    <w:p w14:paraId="4BEA1740" w14:textId="77777777" w:rsidR="004C4FC3" w:rsidRDefault="004C4FC3" w:rsidP="004C4FC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name player's name</w:t>
      </w:r>
    </w:p>
    <w:p w14:paraId="6E8AE2B7" w14:textId="77777777" w:rsidR="004C4FC3" w:rsidRDefault="004C4FC3" w:rsidP="004C4FC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mark player's mark (X or O)</w:t>
      </w:r>
    </w:p>
    <w:p w14:paraId="612878F8" w14:textId="77777777" w:rsidR="004C4FC3" w:rsidRDefault="004C4FC3" w:rsidP="004C4FC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board refers to the game board</w:t>
      </w:r>
    </w:p>
    <w:p w14:paraId="68B5B0E9" w14:textId="77777777" w:rsidR="004C4FC3" w:rsidRDefault="004C4FC3" w:rsidP="004C4FC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sin refers to an input stream</w:t>
      </w:r>
    </w:p>
    <w:p w14:paraId="1D50CD4A" w14:textId="77777777" w:rsidR="004C4FC3" w:rsidRDefault="004C4FC3" w:rsidP="004C4FC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sout</w:t>
      </w:r>
      <w:proofErr w:type="spellEnd"/>
      <w:r>
        <w:t xml:space="preserve"> refers to an output stream</w:t>
      </w:r>
    </w:p>
    <w:p w14:paraId="3FE03FEA" w14:textId="77777777" w:rsidR="004C4FC3" w:rsidRDefault="004C4FC3" w:rsidP="004C4FC3">
      <w:pPr>
        <w:pStyle w:val="Code"/>
      </w:pPr>
      <w:r>
        <w:tab/>
        <w:t xml:space="preserve"> * @return a newly created player</w:t>
      </w:r>
    </w:p>
    <w:p w14:paraId="1900B80C" w14:textId="77777777" w:rsidR="004C4FC3" w:rsidRDefault="004C4FC3" w:rsidP="004C4FC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14:paraId="4BA15523" w14:textId="77777777" w:rsidR="004C4FC3" w:rsidRDefault="004C4FC3" w:rsidP="004C4FC3">
      <w:pPr>
        <w:pStyle w:val="Code"/>
      </w:pPr>
      <w:r>
        <w:tab/>
        <w:t xml:space="preserve"> */</w:t>
      </w:r>
    </w:p>
    <w:p w14:paraId="074C0313" w14:textId="77777777" w:rsidR="004C4FC3" w:rsidRDefault="004C4FC3" w:rsidP="004C4FC3">
      <w:pPr>
        <w:pStyle w:val="Code"/>
      </w:pPr>
      <w:r>
        <w:tab/>
        <w:t xml:space="preserve">static public </w:t>
      </w:r>
      <w:proofErr w:type="gramStart"/>
      <w:r>
        <w:t xml:space="preserve">Player  </w:t>
      </w:r>
      <w:proofErr w:type="spellStart"/>
      <w:r>
        <w:t>create</w:t>
      </w:r>
      <w:proofErr w:type="gramEnd"/>
      <w:r>
        <w:t>_player</w:t>
      </w:r>
      <w:proofErr w:type="spellEnd"/>
      <w:r>
        <w:t>(String name, char mark, Board board,</w:t>
      </w:r>
    </w:p>
    <w:p w14:paraId="0A1E9DD6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sin,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sout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399DB7B" w14:textId="77777777" w:rsidR="004C4FC3" w:rsidRDefault="004C4FC3" w:rsidP="004C4FC3">
      <w:pPr>
        <w:pStyle w:val="Code"/>
      </w:pPr>
      <w:r>
        <w:tab/>
      </w:r>
      <w:r>
        <w:tab/>
        <w:t>// Get the player type.</w:t>
      </w:r>
    </w:p>
    <w:p w14:paraId="5085D520" w14:textId="77777777" w:rsidR="004C4FC3" w:rsidRDefault="004C4FC3" w:rsidP="004C4FC3">
      <w:pPr>
        <w:pStyle w:val="Code"/>
      </w:pPr>
      <w:r>
        <w:tab/>
      </w:r>
      <w:r>
        <w:tab/>
        <w:t xml:space="preserve">final </w:t>
      </w:r>
      <w:proofErr w:type="spellStart"/>
      <w:r>
        <w:t>int</w:t>
      </w:r>
      <w:proofErr w:type="spellEnd"/>
      <w:r>
        <w:t xml:space="preserve"> NUMBER_OF_TYPES = 4;</w:t>
      </w:r>
    </w:p>
    <w:p w14:paraId="394E057E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proofErr w:type="gramStart"/>
      <w:r>
        <w:t>sout.println</w:t>
      </w:r>
      <w:proofErr w:type="spellEnd"/>
      <w:proofErr w:type="gramEnd"/>
      <w:r>
        <w:t>("P \</w:t>
      </w:r>
      <w:proofErr w:type="spellStart"/>
      <w:r>
        <w:t>nP</w:t>
      </w:r>
      <w:proofErr w:type="spellEnd"/>
      <w:r>
        <w:t xml:space="preserve"> What type of player is " + name + "?\</w:t>
      </w:r>
      <w:proofErr w:type="spellStart"/>
      <w:r>
        <w:t>nP</w:t>
      </w:r>
      <w:proofErr w:type="spellEnd"/>
      <w:r>
        <w:t xml:space="preserve"> ");</w:t>
      </w:r>
    </w:p>
    <w:p w14:paraId="01357696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proofErr w:type="gramStart"/>
      <w:r>
        <w:t>sout.println</w:t>
      </w:r>
      <w:proofErr w:type="spellEnd"/>
      <w:proofErr w:type="gramEnd"/>
      <w:r>
        <w:t>("P   1: human\</w:t>
      </w:r>
      <w:proofErr w:type="spellStart"/>
      <w:r>
        <w:t>nP</w:t>
      </w:r>
      <w:proofErr w:type="spellEnd"/>
      <w:r>
        <w:t xml:space="preserve"> " + "  2: Random Player\</w:t>
      </w:r>
      <w:proofErr w:type="spellStart"/>
      <w:r>
        <w:t>nP</w:t>
      </w:r>
      <w:proofErr w:type="spellEnd"/>
      <w:r>
        <w:t xml:space="preserve"> "</w:t>
      </w:r>
    </w:p>
    <w:p w14:paraId="7B131ABA" w14:textId="77777777" w:rsidR="004C4FC3" w:rsidRDefault="004C4FC3" w:rsidP="004C4FC3">
      <w:pPr>
        <w:pStyle w:val="Code"/>
      </w:pPr>
      <w:r>
        <w:tab/>
      </w:r>
      <w:r>
        <w:tab/>
        <w:t xml:space="preserve">+ </w:t>
      </w:r>
      <w:proofErr w:type="gramStart"/>
      <w:r>
        <w:t>"  3</w:t>
      </w:r>
      <w:proofErr w:type="gramEnd"/>
      <w:r>
        <w:t>: Blocking Player\</w:t>
      </w:r>
      <w:proofErr w:type="spellStart"/>
      <w:r>
        <w:t>nP</w:t>
      </w:r>
      <w:proofErr w:type="spellEnd"/>
      <w:r>
        <w:t xml:space="preserve"> " + "  4: Smart Player\</w:t>
      </w:r>
      <w:proofErr w:type="spellStart"/>
      <w:r>
        <w:t>nP</w:t>
      </w:r>
      <w:proofErr w:type="spellEnd"/>
      <w:r>
        <w:t xml:space="preserve"> ");</w:t>
      </w:r>
    </w:p>
    <w:p w14:paraId="26F5414B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proofErr w:type="gramStart"/>
      <w:r>
        <w:t>sout.println</w:t>
      </w:r>
      <w:proofErr w:type="spellEnd"/>
      <w:proofErr w:type="gramEnd"/>
      <w:r>
        <w:t>("I Please enter a number in the range 1-" + NUMBER_OF_TYPES + ": ");</w:t>
      </w:r>
    </w:p>
    <w:p w14:paraId="29D692AB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player_type</w:t>
      </w:r>
      <w:proofErr w:type="spellEnd"/>
      <w:r>
        <w:t xml:space="preserve"> = 0;</w:t>
      </w:r>
    </w:p>
    <w:p w14:paraId="27C57B58" w14:textId="77777777" w:rsidR="004C4FC3" w:rsidRDefault="004C4FC3" w:rsidP="004C4FC3">
      <w:pPr>
        <w:pStyle w:val="Code"/>
      </w:pPr>
    </w:p>
    <w:p w14:paraId="5E19B4E9" w14:textId="77777777" w:rsidR="004C4FC3" w:rsidRDefault="004C4FC3" w:rsidP="004C4FC3">
      <w:pPr>
        <w:pStyle w:val="Code"/>
      </w:pPr>
      <w:r>
        <w:tab/>
      </w:r>
      <w:r>
        <w:tab/>
        <w:t>String input;</w:t>
      </w:r>
    </w:p>
    <w:p w14:paraId="1B3E3599" w14:textId="77777777" w:rsidR="004C4FC3" w:rsidRDefault="004C4FC3" w:rsidP="004C4FC3">
      <w:pPr>
        <w:pStyle w:val="Code"/>
      </w:pPr>
      <w:r>
        <w:tab/>
      </w:r>
      <w:r>
        <w:tab/>
        <w:t xml:space="preserve">input = </w:t>
      </w:r>
      <w:proofErr w:type="spellStart"/>
      <w:proofErr w:type="gramStart"/>
      <w:r>
        <w:t>sin.readLine</w:t>
      </w:r>
      <w:proofErr w:type="spellEnd"/>
      <w:proofErr w:type="gramEnd"/>
      <w:r>
        <w:t>();</w:t>
      </w:r>
    </w:p>
    <w:p w14:paraId="3C9AF816" w14:textId="77777777" w:rsidR="004C4FC3" w:rsidRDefault="004C4FC3" w:rsidP="004C4FC3">
      <w:pPr>
        <w:pStyle w:val="Code"/>
      </w:pPr>
      <w:r>
        <w:tab/>
      </w:r>
      <w:r>
        <w:tab/>
        <w:t xml:space="preserve">if (input == null || </w:t>
      </w:r>
      <w:proofErr w:type="spellStart"/>
      <w:proofErr w:type="gramStart"/>
      <w:r>
        <w:t>input.length</w:t>
      </w:r>
      <w:proofErr w:type="spellEnd"/>
      <w:proofErr w:type="gramEnd"/>
      <w:r>
        <w:t>() == 0) {</w:t>
      </w:r>
    </w:p>
    <w:p w14:paraId="202C451A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player_type</w:t>
      </w:r>
      <w:proofErr w:type="spellEnd"/>
      <w:r>
        <w:t xml:space="preserve"> = -1;</w:t>
      </w:r>
    </w:p>
    <w:p w14:paraId="5D63B981" w14:textId="77777777" w:rsidR="004C4FC3" w:rsidRDefault="004C4FC3" w:rsidP="004C4FC3">
      <w:pPr>
        <w:pStyle w:val="Code"/>
      </w:pPr>
      <w:r>
        <w:tab/>
      </w:r>
      <w:r>
        <w:tab/>
        <w:t>} else {</w:t>
      </w:r>
    </w:p>
    <w:p w14:paraId="55D07981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player_type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(input);</w:t>
      </w:r>
    </w:p>
    <w:p w14:paraId="39D23C6E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51651762" w14:textId="77777777" w:rsidR="004C4FC3" w:rsidRDefault="004C4FC3" w:rsidP="004C4FC3">
      <w:pPr>
        <w:pStyle w:val="Code"/>
      </w:pPr>
      <w:r>
        <w:tab/>
      </w:r>
      <w:r>
        <w:tab/>
        <w:t>while (</w:t>
      </w:r>
      <w:proofErr w:type="spellStart"/>
      <w:r>
        <w:t>player_type</w:t>
      </w:r>
      <w:proofErr w:type="spellEnd"/>
      <w:r>
        <w:t xml:space="preserve"> &lt; 1 || </w:t>
      </w:r>
      <w:proofErr w:type="spellStart"/>
      <w:r>
        <w:t>player_type</w:t>
      </w:r>
      <w:proofErr w:type="spellEnd"/>
      <w:r>
        <w:t xml:space="preserve"> &gt; NUMBER_OF_TYPES) {</w:t>
      </w:r>
    </w:p>
    <w:p w14:paraId="2E3EF91F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sout.println</w:t>
      </w:r>
      <w:proofErr w:type="spellEnd"/>
      <w:proofErr w:type="gramEnd"/>
      <w:r>
        <w:t>("P Please try again.\</w:t>
      </w:r>
      <w:proofErr w:type="spellStart"/>
      <w:r>
        <w:t>nP</w:t>
      </w:r>
      <w:proofErr w:type="spellEnd"/>
      <w:r>
        <w:t xml:space="preserve"> ");</w:t>
      </w:r>
    </w:p>
    <w:p w14:paraId="40E7F107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sout.println</w:t>
      </w:r>
      <w:proofErr w:type="spellEnd"/>
      <w:proofErr w:type="gramEnd"/>
      <w:r>
        <w:t>("I Enter a number in the range 1-" +NUMBER_OF_TYPES + ": ");</w:t>
      </w:r>
    </w:p>
    <w:p w14:paraId="1D16806C" w14:textId="77777777" w:rsidR="004C4FC3" w:rsidRDefault="004C4FC3" w:rsidP="004C4FC3">
      <w:pPr>
        <w:pStyle w:val="Code"/>
      </w:pPr>
      <w:r>
        <w:tab/>
      </w:r>
      <w:r>
        <w:tab/>
      </w:r>
      <w:r>
        <w:tab/>
        <w:t xml:space="preserve">input = </w:t>
      </w:r>
      <w:proofErr w:type="spellStart"/>
      <w:proofErr w:type="gramStart"/>
      <w:r>
        <w:t>sin.readLine</w:t>
      </w:r>
      <w:proofErr w:type="spellEnd"/>
      <w:proofErr w:type="gramEnd"/>
      <w:r>
        <w:t>();</w:t>
      </w:r>
    </w:p>
    <w:p w14:paraId="034971C6" w14:textId="77777777" w:rsidR="004C4FC3" w:rsidRDefault="004C4FC3" w:rsidP="004C4FC3">
      <w:pPr>
        <w:pStyle w:val="Code"/>
      </w:pPr>
      <w:r>
        <w:tab/>
      </w:r>
      <w:r>
        <w:tab/>
      </w:r>
      <w:r>
        <w:tab/>
        <w:t xml:space="preserve">if (input == null || </w:t>
      </w:r>
      <w:proofErr w:type="spellStart"/>
      <w:proofErr w:type="gramStart"/>
      <w:r>
        <w:t>input.length</w:t>
      </w:r>
      <w:proofErr w:type="spellEnd"/>
      <w:proofErr w:type="gramEnd"/>
      <w:r>
        <w:t>() == 0) {</w:t>
      </w:r>
    </w:p>
    <w:p w14:paraId="339E77CC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player_type</w:t>
      </w:r>
      <w:proofErr w:type="spellEnd"/>
      <w:r>
        <w:t xml:space="preserve"> = -1;</w:t>
      </w:r>
    </w:p>
    <w:p w14:paraId="61668FCC" w14:textId="77777777" w:rsidR="004C4FC3" w:rsidRDefault="004C4FC3" w:rsidP="004C4FC3">
      <w:pPr>
        <w:pStyle w:val="Code"/>
      </w:pPr>
      <w:r>
        <w:tab/>
      </w:r>
      <w:r>
        <w:tab/>
      </w:r>
      <w:r>
        <w:tab/>
        <w:t>} else {</w:t>
      </w:r>
    </w:p>
    <w:p w14:paraId="36A768EA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player_type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(input);</w:t>
      </w:r>
    </w:p>
    <w:p w14:paraId="4F70B0C0" w14:textId="77777777" w:rsidR="004C4FC3" w:rsidRDefault="004C4FC3" w:rsidP="004C4FC3">
      <w:pPr>
        <w:pStyle w:val="Code"/>
      </w:pPr>
      <w:r>
        <w:tab/>
      </w:r>
      <w:r>
        <w:tab/>
      </w:r>
      <w:r>
        <w:tab/>
        <w:t>}</w:t>
      </w:r>
    </w:p>
    <w:p w14:paraId="31398420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068E9951" w14:textId="77777777" w:rsidR="004C4FC3" w:rsidRDefault="004C4FC3" w:rsidP="004C4FC3">
      <w:pPr>
        <w:pStyle w:val="Code"/>
      </w:pPr>
    </w:p>
    <w:p w14:paraId="279C7C2A" w14:textId="77777777" w:rsidR="004C4FC3" w:rsidRDefault="004C4FC3" w:rsidP="004C4FC3">
      <w:pPr>
        <w:pStyle w:val="Code"/>
      </w:pPr>
      <w:r>
        <w:tab/>
      </w:r>
      <w:r>
        <w:tab/>
        <w:t>// Create a specific type of Player</w:t>
      </w:r>
    </w:p>
    <w:p w14:paraId="39541287" w14:textId="77777777" w:rsidR="004C4FC3" w:rsidRDefault="004C4FC3" w:rsidP="004C4FC3">
      <w:pPr>
        <w:pStyle w:val="Code"/>
      </w:pPr>
      <w:r>
        <w:tab/>
      </w:r>
      <w:r>
        <w:tab/>
        <w:t>Player result = null;</w:t>
      </w:r>
    </w:p>
    <w:p w14:paraId="69579284" w14:textId="77777777" w:rsidR="004C4FC3" w:rsidRDefault="004C4FC3" w:rsidP="004C4FC3">
      <w:pPr>
        <w:pStyle w:val="Code"/>
      </w:pPr>
      <w:r>
        <w:tab/>
      </w:r>
      <w:r>
        <w:tab/>
        <w:t>switch(</w:t>
      </w:r>
      <w:proofErr w:type="spellStart"/>
      <w:r>
        <w:t>player_type</w:t>
      </w:r>
      <w:proofErr w:type="spellEnd"/>
      <w:r>
        <w:t>) {</w:t>
      </w:r>
    </w:p>
    <w:p w14:paraId="5F9CCB1C" w14:textId="77777777" w:rsidR="004C4FC3" w:rsidRDefault="004C4FC3" w:rsidP="004C4FC3">
      <w:pPr>
        <w:pStyle w:val="Code"/>
      </w:pPr>
      <w:r>
        <w:tab/>
      </w:r>
      <w:r>
        <w:tab/>
      </w:r>
      <w:r>
        <w:tab/>
        <w:t>case 1:</w:t>
      </w:r>
    </w:p>
    <w:p w14:paraId="1D28E65D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 xml:space="preserve">result = new </w:t>
      </w:r>
      <w:proofErr w:type="spellStart"/>
      <w:proofErr w:type="gramStart"/>
      <w:r>
        <w:t>HumanPlayer</w:t>
      </w:r>
      <w:proofErr w:type="spellEnd"/>
      <w:r>
        <w:t>(</w:t>
      </w:r>
      <w:proofErr w:type="gramEnd"/>
      <w:r>
        <w:t xml:space="preserve">name, mark, board, sin, </w:t>
      </w:r>
      <w:proofErr w:type="spellStart"/>
      <w:r>
        <w:t>sout</w:t>
      </w:r>
      <w:proofErr w:type="spellEnd"/>
      <w:r>
        <w:t>);</w:t>
      </w:r>
    </w:p>
    <w:p w14:paraId="451A348F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14:paraId="195F2353" w14:textId="77777777" w:rsidR="004C4FC3" w:rsidRDefault="004C4FC3" w:rsidP="004C4FC3">
      <w:pPr>
        <w:pStyle w:val="Code"/>
      </w:pPr>
      <w:r>
        <w:tab/>
      </w:r>
      <w:r>
        <w:tab/>
      </w:r>
      <w:r>
        <w:tab/>
        <w:t>case 2:</w:t>
      </w:r>
    </w:p>
    <w:p w14:paraId="71DAE4AA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 xml:space="preserve">result = new </w:t>
      </w:r>
      <w:proofErr w:type="spellStart"/>
      <w:proofErr w:type="gramStart"/>
      <w:r>
        <w:t>RandomPlayer</w:t>
      </w:r>
      <w:proofErr w:type="spellEnd"/>
      <w:r>
        <w:t>(</w:t>
      </w:r>
      <w:proofErr w:type="gramEnd"/>
      <w:r>
        <w:t xml:space="preserve">name, mark, board, sin, </w:t>
      </w:r>
      <w:proofErr w:type="spellStart"/>
      <w:r>
        <w:t>sout</w:t>
      </w:r>
      <w:proofErr w:type="spellEnd"/>
      <w:r>
        <w:t>);</w:t>
      </w:r>
    </w:p>
    <w:p w14:paraId="758352D4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14:paraId="4A0D7FA2" w14:textId="77777777" w:rsidR="004C4FC3" w:rsidRDefault="004C4FC3" w:rsidP="004C4FC3">
      <w:pPr>
        <w:pStyle w:val="Code"/>
      </w:pPr>
      <w:r>
        <w:tab/>
      </w:r>
      <w:r>
        <w:tab/>
      </w:r>
      <w:r>
        <w:tab/>
        <w:t>case 3:</w:t>
      </w:r>
    </w:p>
    <w:p w14:paraId="02E643FF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 xml:space="preserve">result = new </w:t>
      </w:r>
      <w:proofErr w:type="spellStart"/>
      <w:proofErr w:type="gramStart"/>
      <w:r>
        <w:t>BlockingPlayer</w:t>
      </w:r>
      <w:proofErr w:type="spellEnd"/>
      <w:r>
        <w:t>(</w:t>
      </w:r>
      <w:proofErr w:type="gramEnd"/>
      <w:r>
        <w:t xml:space="preserve">name, mark, board, sin, </w:t>
      </w:r>
      <w:proofErr w:type="spellStart"/>
      <w:r>
        <w:t>sout</w:t>
      </w:r>
      <w:proofErr w:type="spellEnd"/>
      <w:r>
        <w:t>);</w:t>
      </w:r>
    </w:p>
    <w:p w14:paraId="56CB2E74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14:paraId="4BC20769" w14:textId="77777777" w:rsidR="004C4FC3" w:rsidRDefault="004C4FC3" w:rsidP="004C4FC3">
      <w:pPr>
        <w:pStyle w:val="Code"/>
      </w:pPr>
      <w:r>
        <w:tab/>
      </w:r>
      <w:r>
        <w:tab/>
      </w:r>
      <w:r>
        <w:tab/>
        <w:t>case 4:</w:t>
      </w:r>
    </w:p>
    <w:p w14:paraId="6DA32DDE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 xml:space="preserve">result = new </w:t>
      </w:r>
      <w:proofErr w:type="spellStart"/>
      <w:proofErr w:type="gramStart"/>
      <w:r>
        <w:t>SmartPlayer</w:t>
      </w:r>
      <w:proofErr w:type="spellEnd"/>
      <w:r>
        <w:t>(</w:t>
      </w:r>
      <w:proofErr w:type="gramEnd"/>
      <w:r>
        <w:t xml:space="preserve">name, mark, board, sin, </w:t>
      </w:r>
      <w:proofErr w:type="spellStart"/>
      <w:r>
        <w:t>sout</w:t>
      </w:r>
      <w:proofErr w:type="spellEnd"/>
      <w:r>
        <w:t>);</w:t>
      </w:r>
    </w:p>
    <w:p w14:paraId="28239EFA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14:paraId="7996A413" w14:textId="77777777" w:rsidR="004C4FC3" w:rsidRDefault="004C4FC3" w:rsidP="004C4FC3">
      <w:pPr>
        <w:pStyle w:val="Code"/>
      </w:pPr>
      <w:r>
        <w:tab/>
      </w:r>
      <w:r>
        <w:tab/>
      </w:r>
      <w:r>
        <w:tab/>
        <w:t>default:</w:t>
      </w:r>
    </w:p>
    <w:p w14:paraId="23216324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nDefault</w:t>
      </w:r>
      <w:proofErr w:type="spellEnd"/>
      <w:r>
        <w:t xml:space="preserve"> case in switch should not be reached.\n"</w:t>
      </w:r>
    </w:p>
    <w:p w14:paraId="52E527D4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  <w:t xml:space="preserve">+ </w:t>
      </w:r>
      <w:proofErr w:type="gramStart"/>
      <w:r>
        <w:t>"  Program</w:t>
      </w:r>
      <w:proofErr w:type="gramEnd"/>
      <w:r>
        <w:t xml:space="preserve"> terminated.\n");</w:t>
      </w:r>
    </w:p>
    <w:p w14:paraId="3C35E25B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7A399DF0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0F6CFB13" w14:textId="77777777" w:rsidR="004C4FC3" w:rsidRDefault="004C4FC3" w:rsidP="004C4FC3">
      <w:pPr>
        <w:pStyle w:val="Code"/>
      </w:pPr>
      <w:r>
        <w:tab/>
      </w:r>
      <w:r>
        <w:tab/>
        <w:t>return result;</w:t>
      </w:r>
    </w:p>
    <w:p w14:paraId="62E8B72E" w14:textId="77777777" w:rsidR="004C4FC3" w:rsidRDefault="004C4FC3" w:rsidP="004C4FC3">
      <w:pPr>
        <w:pStyle w:val="Code"/>
      </w:pPr>
      <w:r>
        <w:tab/>
        <w:t>}</w:t>
      </w:r>
    </w:p>
    <w:p w14:paraId="14C85128" w14:textId="77777777" w:rsidR="004C4FC3" w:rsidRDefault="004C4FC3" w:rsidP="004C4FC3">
      <w:pPr>
        <w:pStyle w:val="Code"/>
      </w:pPr>
    </w:p>
    <w:p w14:paraId="63DE1F28" w14:textId="77777777" w:rsidR="004C4FC3" w:rsidRDefault="004C4FC3" w:rsidP="004C4FC3">
      <w:pPr>
        <w:pStyle w:val="Code"/>
      </w:pPr>
      <w:r>
        <w:tab/>
        <w:t>/**</w:t>
      </w:r>
    </w:p>
    <w:p w14:paraId="5B5E2123" w14:textId="77777777" w:rsidR="004C4FC3" w:rsidRDefault="004C4FC3" w:rsidP="004C4FC3">
      <w:pPr>
        <w:pStyle w:val="Code"/>
      </w:pPr>
      <w:r>
        <w:tab/>
        <w:t xml:space="preserve"> * Starts a new game</w:t>
      </w:r>
    </w:p>
    <w:p w14:paraId="452A333A" w14:textId="77777777" w:rsidR="004C4FC3" w:rsidRDefault="004C4FC3" w:rsidP="004C4FC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p1sin the input stream for player 1</w:t>
      </w:r>
    </w:p>
    <w:p w14:paraId="7EFC070B" w14:textId="77777777" w:rsidR="004C4FC3" w:rsidRDefault="004C4FC3" w:rsidP="004C4FC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p1sout the output stream for player 1</w:t>
      </w:r>
    </w:p>
    <w:p w14:paraId="25A71C12" w14:textId="77777777" w:rsidR="004C4FC3" w:rsidRDefault="004C4FC3" w:rsidP="004C4FC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p2sin the input stream for player 2</w:t>
      </w:r>
    </w:p>
    <w:p w14:paraId="16ECA7BF" w14:textId="77777777" w:rsidR="004C4FC3" w:rsidRDefault="004C4FC3" w:rsidP="004C4FC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p2sout the output stream for player 2</w:t>
      </w:r>
    </w:p>
    <w:p w14:paraId="0FEC0FA0" w14:textId="77777777" w:rsidR="004C4FC3" w:rsidRDefault="004C4FC3" w:rsidP="004C4FC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14:paraId="6E201A4E" w14:textId="77777777" w:rsidR="004C4FC3" w:rsidRDefault="004C4FC3" w:rsidP="004C4FC3">
      <w:pPr>
        <w:pStyle w:val="Code"/>
      </w:pPr>
      <w:r>
        <w:tab/>
        <w:t xml:space="preserve"> */</w:t>
      </w:r>
    </w:p>
    <w:p w14:paraId="609E107B" w14:textId="77777777" w:rsidR="004C4FC3" w:rsidRDefault="004C4FC3" w:rsidP="004C4FC3">
      <w:pPr>
        <w:pStyle w:val="Code"/>
      </w:pPr>
      <w:r>
        <w:tab/>
        <w:t>public void start (</w:t>
      </w:r>
      <w:proofErr w:type="spellStart"/>
      <w:r>
        <w:t>BufferedReader</w:t>
      </w:r>
      <w:proofErr w:type="spellEnd"/>
      <w:r>
        <w:t xml:space="preserve"> p1sin, </w:t>
      </w:r>
      <w:proofErr w:type="spellStart"/>
      <w:r>
        <w:t>PrintWriter</w:t>
      </w:r>
      <w:proofErr w:type="spellEnd"/>
      <w:r>
        <w:t xml:space="preserve"> p1sout, </w:t>
      </w:r>
      <w:proofErr w:type="spellStart"/>
      <w:r>
        <w:t>BufferedReader</w:t>
      </w:r>
      <w:proofErr w:type="spellEnd"/>
      <w:r>
        <w:t xml:space="preserve"> p2sin, </w:t>
      </w:r>
      <w:proofErr w:type="spellStart"/>
      <w:r>
        <w:t>PrintWriter</w:t>
      </w:r>
      <w:proofErr w:type="spellEnd"/>
      <w:r>
        <w:t xml:space="preserve"> p2sout) throws </w:t>
      </w:r>
      <w:proofErr w:type="spellStart"/>
      <w:r>
        <w:t>IOException</w:t>
      </w:r>
      <w:proofErr w:type="spellEnd"/>
      <w:r>
        <w:t xml:space="preserve"> {</w:t>
      </w:r>
    </w:p>
    <w:p w14:paraId="2AEB1920" w14:textId="77777777" w:rsidR="004C4FC3" w:rsidRDefault="004C4FC3" w:rsidP="004C4FC3">
      <w:pPr>
        <w:pStyle w:val="Code"/>
      </w:pPr>
      <w:r>
        <w:tab/>
      </w:r>
      <w:r>
        <w:tab/>
        <w:t xml:space="preserve">Player </w:t>
      </w:r>
      <w:proofErr w:type="spellStart"/>
      <w:r>
        <w:t>xPlayer</w:t>
      </w:r>
      <w:proofErr w:type="spellEnd"/>
      <w:r>
        <w:t xml:space="preserve">, </w:t>
      </w:r>
      <w:proofErr w:type="spellStart"/>
      <w:r>
        <w:t>oPlayer</w:t>
      </w:r>
      <w:proofErr w:type="spellEnd"/>
      <w:r>
        <w:t>;</w:t>
      </w:r>
    </w:p>
    <w:p w14:paraId="182F9D52" w14:textId="77777777" w:rsidR="004C4FC3" w:rsidRDefault="004C4FC3" w:rsidP="004C4FC3">
      <w:pPr>
        <w:pStyle w:val="Code"/>
      </w:pPr>
      <w:r>
        <w:tab/>
      </w:r>
      <w:r>
        <w:tab/>
        <w:t>p1sout.println("I Please enter the name of the \'X\' player.");</w:t>
      </w:r>
    </w:p>
    <w:p w14:paraId="75B30B35" w14:textId="77777777" w:rsidR="004C4FC3" w:rsidRDefault="004C4FC3" w:rsidP="004C4FC3">
      <w:pPr>
        <w:pStyle w:val="Code"/>
      </w:pPr>
      <w:r>
        <w:tab/>
      </w:r>
      <w:r>
        <w:tab/>
        <w:t>String name = p1sin.readLine();</w:t>
      </w:r>
    </w:p>
    <w:p w14:paraId="70C1E7D6" w14:textId="77777777" w:rsidR="004C4FC3" w:rsidRDefault="004C4FC3" w:rsidP="004C4FC3">
      <w:pPr>
        <w:pStyle w:val="Code"/>
      </w:pPr>
      <w:r>
        <w:tab/>
      </w:r>
      <w:r>
        <w:tab/>
        <w:t xml:space="preserve">while (name == null &amp;&amp; </w:t>
      </w:r>
      <w:proofErr w:type="spellStart"/>
      <w:proofErr w:type="gramStart"/>
      <w:r>
        <w:t>name.length</w:t>
      </w:r>
      <w:proofErr w:type="spellEnd"/>
      <w:proofErr w:type="gramEnd"/>
      <w:r>
        <w:t>() != 0) {</w:t>
      </w:r>
    </w:p>
    <w:p w14:paraId="59E7F90C" w14:textId="77777777" w:rsidR="004C4FC3" w:rsidRDefault="004C4FC3" w:rsidP="004C4FC3">
      <w:pPr>
        <w:pStyle w:val="Code"/>
      </w:pPr>
      <w:r>
        <w:tab/>
      </w:r>
      <w:r>
        <w:tab/>
      </w:r>
      <w:r>
        <w:tab/>
        <w:t>p1sout.println("I Please try again: ");</w:t>
      </w:r>
    </w:p>
    <w:p w14:paraId="334A2863" w14:textId="77777777" w:rsidR="004C4FC3" w:rsidRDefault="004C4FC3" w:rsidP="004C4FC3">
      <w:pPr>
        <w:pStyle w:val="Code"/>
      </w:pPr>
      <w:r>
        <w:tab/>
      </w:r>
      <w:r>
        <w:tab/>
      </w:r>
      <w:r>
        <w:tab/>
        <w:t>name = p1sin.readLine();</w:t>
      </w:r>
    </w:p>
    <w:p w14:paraId="3EFC2E70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6B8E5BAC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xPlayer</w:t>
      </w:r>
      <w:proofErr w:type="spellEnd"/>
      <w:r>
        <w:t xml:space="preserve"> = </w:t>
      </w:r>
      <w:proofErr w:type="spellStart"/>
      <w:r>
        <w:t>Game.create_</w:t>
      </w:r>
      <w:proofErr w:type="gramStart"/>
      <w:r>
        <w:t>player</w:t>
      </w:r>
      <w:proofErr w:type="spellEnd"/>
      <w:r>
        <w:t>(</w:t>
      </w:r>
      <w:proofErr w:type="gramEnd"/>
      <w:r>
        <w:t xml:space="preserve">name, LETTER_X, </w:t>
      </w:r>
      <w:proofErr w:type="spellStart"/>
      <w:r>
        <w:t>theBoard</w:t>
      </w:r>
      <w:proofErr w:type="spellEnd"/>
      <w:r>
        <w:t>, p1sin, p1sout);</w:t>
      </w:r>
    </w:p>
    <w:p w14:paraId="4F5FBF48" w14:textId="77777777" w:rsidR="004C4FC3" w:rsidRDefault="004C4FC3" w:rsidP="004C4FC3">
      <w:pPr>
        <w:pStyle w:val="Code"/>
      </w:pPr>
      <w:r>
        <w:tab/>
      </w:r>
      <w:r>
        <w:tab/>
        <w:t>p2sout.println("I Please enter the name of the \'O\' player.");</w:t>
      </w:r>
    </w:p>
    <w:p w14:paraId="273A1948" w14:textId="77777777" w:rsidR="004C4FC3" w:rsidRDefault="004C4FC3" w:rsidP="004C4FC3">
      <w:pPr>
        <w:pStyle w:val="Code"/>
      </w:pPr>
      <w:r>
        <w:tab/>
      </w:r>
      <w:r>
        <w:tab/>
        <w:t>name = p2sin.readLine();</w:t>
      </w:r>
    </w:p>
    <w:p w14:paraId="7AE896C0" w14:textId="77777777" w:rsidR="004C4FC3" w:rsidRDefault="004C4FC3" w:rsidP="004C4FC3">
      <w:pPr>
        <w:pStyle w:val="Code"/>
      </w:pPr>
      <w:r>
        <w:tab/>
      </w:r>
      <w:r>
        <w:tab/>
        <w:t xml:space="preserve">while (name == null &amp;&amp; </w:t>
      </w:r>
      <w:proofErr w:type="spellStart"/>
      <w:proofErr w:type="gramStart"/>
      <w:r>
        <w:t>name.length</w:t>
      </w:r>
      <w:proofErr w:type="spellEnd"/>
      <w:proofErr w:type="gramEnd"/>
      <w:r>
        <w:t>() != 0) {</w:t>
      </w:r>
    </w:p>
    <w:p w14:paraId="47EC3B69" w14:textId="77777777" w:rsidR="004C4FC3" w:rsidRDefault="004C4FC3" w:rsidP="004C4FC3">
      <w:pPr>
        <w:pStyle w:val="Code"/>
      </w:pPr>
      <w:r>
        <w:tab/>
      </w:r>
      <w:r>
        <w:tab/>
      </w:r>
      <w:r>
        <w:tab/>
        <w:t>p2sout.println("I Please try again: ");</w:t>
      </w:r>
    </w:p>
    <w:p w14:paraId="4CB00821" w14:textId="77777777" w:rsidR="004C4FC3" w:rsidRDefault="004C4FC3" w:rsidP="004C4FC3">
      <w:pPr>
        <w:pStyle w:val="Code"/>
      </w:pPr>
      <w:r>
        <w:tab/>
      </w:r>
      <w:r>
        <w:tab/>
      </w:r>
      <w:r>
        <w:tab/>
        <w:t>name = p2sin.readLine();</w:t>
      </w:r>
    </w:p>
    <w:p w14:paraId="1834C3CA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3B47E224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oPlayer</w:t>
      </w:r>
      <w:proofErr w:type="spellEnd"/>
      <w:r>
        <w:t xml:space="preserve"> = </w:t>
      </w:r>
      <w:proofErr w:type="spellStart"/>
      <w:r>
        <w:t>Game.create_</w:t>
      </w:r>
      <w:proofErr w:type="gramStart"/>
      <w:r>
        <w:t>player</w:t>
      </w:r>
      <w:proofErr w:type="spellEnd"/>
      <w:r>
        <w:t>(</w:t>
      </w:r>
      <w:proofErr w:type="gramEnd"/>
      <w:r>
        <w:t xml:space="preserve">name, LETTER_O, </w:t>
      </w:r>
      <w:proofErr w:type="spellStart"/>
      <w:r>
        <w:t>theBoard</w:t>
      </w:r>
      <w:proofErr w:type="spellEnd"/>
      <w:r>
        <w:t>, p2sin, p2sout);</w:t>
      </w:r>
    </w:p>
    <w:p w14:paraId="4FBB5D0A" w14:textId="77777777" w:rsidR="004C4FC3" w:rsidRDefault="004C4FC3" w:rsidP="004C4FC3">
      <w:pPr>
        <w:pStyle w:val="Code"/>
      </w:pPr>
    </w:p>
    <w:p w14:paraId="61ED19EE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proofErr w:type="gramStart"/>
      <w:r>
        <w:t>appointReferee</w:t>
      </w:r>
      <w:proofErr w:type="spellEnd"/>
      <w:r>
        <w:t>(</w:t>
      </w:r>
      <w:proofErr w:type="gramEnd"/>
      <w:r>
        <w:t>new Referee(</w:t>
      </w:r>
      <w:proofErr w:type="spellStart"/>
      <w:r>
        <w:t>theBoard</w:t>
      </w:r>
      <w:proofErr w:type="spellEnd"/>
      <w:r>
        <w:t xml:space="preserve">, </w:t>
      </w:r>
      <w:proofErr w:type="spellStart"/>
      <w:r>
        <w:t>xPlayer</w:t>
      </w:r>
      <w:proofErr w:type="spellEnd"/>
      <w:r>
        <w:t xml:space="preserve">, </w:t>
      </w:r>
      <w:proofErr w:type="spellStart"/>
      <w:r>
        <w:t>oPlayer</w:t>
      </w:r>
      <w:proofErr w:type="spellEnd"/>
      <w:r>
        <w:t>));</w:t>
      </w:r>
    </w:p>
    <w:p w14:paraId="60089C5F" w14:textId="77777777" w:rsidR="004C4FC3" w:rsidRDefault="004C4FC3" w:rsidP="004C4FC3">
      <w:pPr>
        <w:pStyle w:val="Code"/>
      </w:pPr>
      <w:r>
        <w:tab/>
        <w:t>}</w:t>
      </w:r>
    </w:p>
    <w:p w14:paraId="4563CB58" w14:textId="77777777" w:rsidR="004C4FC3" w:rsidRDefault="004C4FC3" w:rsidP="004C4FC3">
      <w:pPr>
        <w:pStyle w:val="Code"/>
      </w:pPr>
      <w:r>
        <w:t>}</w:t>
      </w:r>
    </w:p>
    <w:p w14:paraId="207CB8DA" w14:textId="77777777" w:rsidR="004C4FC3" w:rsidRDefault="004C4FC3" w:rsidP="004C4FC3">
      <w:r>
        <w:t>HumanPlayer.java</w:t>
      </w:r>
    </w:p>
    <w:p w14:paraId="6BCC3A6A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14E9EFB1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D9D2474" w14:textId="77777777" w:rsidR="004C4FC3" w:rsidRDefault="004C4FC3" w:rsidP="004C4FC3">
      <w:pPr>
        <w:pStyle w:val="Code"/>
      </w:pPr>
    </w:p>
    <w:p w14:paraId="408C5719" w14:textId="77777777" w:rsidR="004C4FC3" w:rsidRDefault="004C4FC3" w:rsidP="004C4FC3">
      <w:pPr>
        <w:pStyle w:val="Code"/>
      </w:pPr>
      <w:r>
        <w:t>/**</w:t>
      </w:r>
    </w:p>
    <w:p w14:paraId="62F635B8" w14:textId="77777777" w:rsidR="004C4FC3" w:rsidRDefault="004C4FC3" w:rsidP="004C4FC3">
      <w:pPr>
        <w:pStyle w:val="Code"/>
      </w:pPr>
      <w:r>
        <w:t xml:space="preserve"> * Provides methods to gather input from </w:t>
      </w:r>
      <w:proofErr w:type="spellStart"/>
      <w:r>
        <w:t>stdin</w:t>
      </w:r>
      <w:proofErr w:type="spellEnd"/>
      <w:r>
        <w:t xml:space="preserve"> in order to play a game of tic </w:t>
      </w:r>
      <w:proofErr w:type="spellStart"/>
      <w:r>
        <w:t>tac</w:t>
      </w:r>
      <w:proofErr w:type="spellEnd"/>
      <w:r>
        <w:t xml:space="preserve"> toe.</w:t>
      </w:r>
    </w:p>
    <w:p w14:paraId="1A77B34E" w14:textId="77777777" w:rsidR="004C4FC3" w:rsidRDefault="004C4FC3" w:rsidP="004C4FC3">
      <w:pPr>
        <w:pStyle w:val="Code"/>
      </w:pPr>
      <w:r>
        <w:t xml:space="preserve"> * @author Mitchell </w:t>
      </w:r>
      <w:proofErr w:type="spellStart"/>
      <w:r>
        <w:t>Sawatzky</w:t>
      </w:r>
      <w:proofErr w:type="spellEnd"/>
      <w:r>
        <w:t xml:space="preserve"> and Connor Newman</w:t>
      </w:r>
    </w:p>
    <w:p w14:paraId="7D267A8B" w14:textId="77777777" w:rsidR="004C4FC3" w:rsidRDefault="004C4FC3" w:rsidP="004C4FC3">
      <w:pPr>
        <w:pStyle w:val="Code"/>
      </w:pPr>
      <w:r>
        <w:t xml:space="preserve"> * @version 1.0</w:t>
      </w:r>
    </w:p>
    <w:p w14:paraId="48382413" w14:textId="77777777" w:rsidR="004C4FC3" w:rsidRDefault="004C4FC3" w:rsidP="004C4FC3">
      <w:pPr>
        <w:pStyle w:val="Code"/>
      </w:pPr>
      <w:r>
        <w:t xml:space="preserve"> * @since Mar 2016</w:t>
      </w:r>
    </w:p>
    <w:p w14:paraId="2CCCD73A" w14:textId="77777777" w:rsidR="004C4FC3" w:rsidRDefault="004C4FC3" w:rsidP="004C4FC3">
      <w:pPr>
        <w:pStyle w:val="Code"/>
      </w:pPr>
      <w:r>
        <w:t xml:space="preserve"> */</w:t>
      </w:r>
    </w:p>
    <w:p w14:paraId="49699C3E" w14:textId="77777777" w:rsidR="004C4FC3" w:rsidRDefault="004C4FC3" w:rsidP="004C4FC3">
      <w:pPr>
        <w:pStyle w:val="Code"/>
      </w:pPr>
      <w:r>
        <w:t xml:space="preserve">public class </w:t>
      </w:r>
      <w:proofErr w:type="spellStart"/>
      <w:r>
        <w:t>HumanPlayer</w:t>
      </w:r>
      <w:proofErr w:type="spellEnd"/>
      <w:r>
        <w:t xml:space="preserve"> extends Player {</w:t>
      </w:r>
    </w:p>
    <w:p w14:paraId="739BDDFF" w14:textId="77777777" w:rsidR="004C4FC3" w:rsidRDefault="004C4FC3" w:rsidP="004C4FC3">
      <w:pPr>
        <w:pStyle w:val="Code"/>
      </w:pPr>
    </w:p>
    <w:p w14:paraId="3DA079EC" w14:textId="77777777" w:rsidR="004C4FC3" w:rsidRDefault="004C4FC3" w:rsidP="004C4FC3">
      <w:pPr>
        <w:pStyle w:val="Code"/>
      </w:pPr>
      <w:r>
        <w:t xml:space="preserve">    /**</w:t>
      </w:r>
    </w:p>
    <w:p w14:paraId="507216FE" w14:textId="77777777" w:rsidR="004C4FC3" w:rsidRDefault="004C4FC3" w:rsidP="004C4FC3">
      <w:pPr>
        <w:pStyle w:val="Code"/>
      </w:pPr>
      <w:r>
        <w:t xml:space="preserve">     * Constructs a </w:t>
      </w:r>
      <w:proofErr w:type="spellStart"/>
      <w:r>
        <w:t>HumanPlayer</w:t>
      </w:r>
      <w:proofErr w:type="spellEnd"/>
      <w:r>
        <w:t xml:space="preserve"> object with the specified name, mark, and board.</w:t>
      </w:r>
    </w:p>
    <w:p w14:paraId="43E8FA52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name the Player's name</w:t>
      </w:r>
    </w:p>
    <w:p w14:paraId="5BD7F2C8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mark the Player's mark</w:t>
      </w:r>
    </w:p>
    <w:p w14:paraId="0689B814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board the Board to play the game on</w:t>
      </w:r>
    </w:p>
    <w:p w14:paraId="6C678D70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in the input stream</w:t>
      </w:r>
    </w:p>
    <w:p w14:paraId="5BA9E80A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out the output stream</w:t>
      </w:r>
    </w:p>
    <w:p w14:paraId="2037A645" w14:textId="77777777" w:rsidR="004C4FC3" w:rsidRDefault="004C4FC3" w:rsidP="004C4FC3">
      <w:pPr>
        <w:pStyle w:val="Code"/>
      </w:pPr>
      <w:r>
        <w:t xml:space="preserve">     */</w:t>
      </w:r>
    </w:p>
    <w:p w14:paraId="11F2685B" w14:textId="77777777" w:rsidR="004C4FC3" w:rsidRDefault="004C4FC3" w:rsidP="004C4FC3">
      <w:pPr>
        <w:pStyle w:val="Code"/>
      </w:pPr>
      <w:r>
        <w:t xml:space="preserve">    public </w:t>
      </w:r>
      <w:proofErr w:type="spellStart"/>
      <w:proofErr w:type="gramStart"/>
      <w:r>
        <w:t>HumanPlayer</w:t>
      </w:r>
      <w:proofErr w:type="spellEnd"/>
      <w:r>
        <w:t>(</w:t>
      </w:r>
      <w:proofErr w:type="gramEnd"/>
      <w:r>
        <w:t xml:space="preserve">String name, char mark, Board board, </w:t>
      </w:r>
      <w:proofErr w:type="spellStart"/>
      <w:r>
        <w:t>BufferedReader</w:t>
      </w:r>
      <w:proofErr w:type="spellEnd"/>
      <w:r>
        <w:t xml:space="preserve"> in, </w:t>
      </w:r>
      <w:proofErr w:type="spellStart"/>
      <w:r>
        <w:t>PrintWriter</w:t>
      </w:r>
      <w:proofErr w:type="spellEnd"/>
      <w:r>
        <w:t xml:space="preserve"> out) {</w:t>
      </w:r>
    </w:p>
    <w:p w14:paraId="1B9A22E2" w14:textId="77777777" w:rsidR="004C4FC3" w:rsidRDefault="004C4FC3" w:rsidP="004C4FC3">
      <w:pPr>
        <w:pStyle w:val="Code"/>
      </w:pPr>
      <w:r>
        <w:t xml:space="preserve">        </w:t>
      </w:r>
      <w:proofErr w:type="gramStart"/>
      <w:r>
        <w:t>super(</w:t>
      </w:r>
      <w:proofErr w:type="gramEnd"/>
      <w:r>
        <w:t>name, mark, board, in, out);</w:t>
      </w:r>
    </w:p>
    <w:p w14:paraId="0338F7F2" w14:textId="77777777" w:rsidR="004C4FC3" w:rsidRDefault="004C4FC3" w:rsidP="004C4FC3">
      <w:pPr>
        <w:pStyle w:val="Code"/>
      </w:pPr>
      <w:r>
        <w:t xml:space="preserve">    }</w:t>
      </w:r>
    </w:p>
    <w:p w14:paraId="3B8CA919" w14:textId="77777777" w:rsidR="004C4FC3" w:rsidRDefault="004C4FC3" w:rsidP="004C4FC3">
      <w:pPr>
        <w:pStyle w:val="Code"/>
      </w:pPr>
    </w:p>
    <w:p w14:paraId="1E40080B" w14:textId="77777777" w:rsidR="004C4FC3" w:rsidRDefault="004C4FC3" w:rsidP="004C4FC3">
      <w:pPr>
        <w:pStyle w:val="Code"/>
      </w:pPr>
      <w:r>
        <w:t xml:space="preserve">    /**</w:t>
      </w:r>
    </w:p>
    <w:p w14:paraId="19813DF4" w14:textId="77777777" w:rsidR="004C4FC3" w:rsidRDefault="004C4FC3" w:rsidP="004C4FC3">
      <w:pPr>
        <w:pStyle w:val="Code"/>
      </w:pPr>
      <w:r>
        <w:t xml:space="preserve">     * Starts a game of tic </w:t>
      </w:r>
      <w:proofErr w:type="spellStart"/>
      <w:r>
        <w:t>tac</w:t>
      </w:r>
      <w:proofErr w:type="spellEnd"/>
      <w:r>
        <w:t xml:space="preserve"> toe with this player as player X.</w:t>
      </w:r>
    </w:p>
    <w:p w14:paraId="0E3276B6" w14:textId="77777777" w:rsidR="004C4FC3" w:rsidRDefault="004C4FC3" w:rsidP="004C4FC3">
      <w:pPr>
        <w:pStyle w:val="Code"/>
      </w:pPr>
      <w:r>
        <w:t xml:space="preserve">     * @throws </w:t>
      </w:r>
      <w:proofErr w:type="spellStart"/>
      <w:r>
        <w:t>IOException</w:t>
      </w:r>
      <w:proofErr w:type="spellEnd"/>
    </w:p>
    <w:p w14:paraId="4100D904" w14:textId="77777777" w:rsidR="004C4FC3" w:rsidRDefault="004C4FC3" w:rsidP="004C4FC3">
      <w:pPr>
        <w:pStyle w:val="Code"/>
      </w:pPr>
      <w:r>
        <w:t xml:space="preserve">     */</w:t>
      </w:r>
    </w:p>
    <w:p w14:paraId="5892516F" w14:textId="77777777" w:rsidR="004C4FC3" w:rsidRDefault="004C4FC3" w:rsidP="004C4FC3">
      <w:pPr>
        <w:pStyle w:val="Code"/>
      </w:pPr>
      <w:r>
        <w:t xml:space="preserve">    public void </w:t>
      </w:r>
      <w:proofErr w:type="gramStart"/>
      <w:r>
        <w:t>play(</w:t>
      </w:r>
      <w:proofErr w:type="gramEnd"/>
      <w:r>
        <w:t xml:space="preserve">) throws </w:t>
      </w:r>
      <w:proofErr w:type="spellStart"/>
      <w:r>
        <w:t>java.io.IOException</w:t>
      </w:r>
      <w:proofErr w:type="spellEnd"/>
      <w:r>
        <w:t xml:space="preserve"> {</w:t>
      </w:r>
    </w:p>
    <w:p w14:paraId="004AE725" w14:textId="77777777" w:rsidR="004C4FC3" w:rsidRDefault="004C4FC3" w:rsidP="004C4FC3">
      <w:pPr>
        <w:pStyle w:val="Code"/>
      </w:pPr>
      <w:r>
        <w:t xml:space="preserve">        String winner;</w:t>
      </w:r>
    </w:p>
    <w:p w14:paraId="5492256C" w14:textId="77777777" w:rsidR="004C4FC3" w:rsidRDefault="004C4FC3" w:rsidP="004C4FC3">
      <w:pPr>
        <w:pStyle w:val="Code"/>
      </w:pPr>
      <w:r>
        <w:t xml:space="preserve">        Player p = this;</w:t>
      </w:r>
    </w:p>
    <w:p w14:paraId="05B275CF" w14:textId="77777777" w:rsidR="004C4FC3" w:rsidRDefault="004C4FC3" w:rsidP="004C4FC3">
      <w:pPr>
        <w:pStyle w:val="Code"/>
      </w:pPr>
      <w:r>
        <w:t xml:space="preserve">        while (true) {</w:t>
      </w:r>
    </w:p>
    <w:p w14:paraId="2A5E3255" w14:textId="77777777" w:rsidR="004C4FC3" w:rsidRDefault="004C4FC3" w:rsidP="004C4FC3">
      <w:pPr>
        <w:pStyle w:val="Code"/>
      </w:pPr>
      <w:r>
        <w:t xml:space="preserve">            if (</w:t>
      </w:r>
      <w:proofErr w:type="spellStart"/>
      <w:proofErr w:type="gramStart"/>
      <w:r>
        <w:t>board.isFull</w:t>
      </w:r>
      <w:proofErr w:type="spellEnd"/>
      <w:proofErr w:type="gramEnd"/>
      <w:r>
        <w:t>()) {</w:t>
      </w:r>
    </w:p>
    <w:p w14:paraId="7ABDC031" w14:textId="77777777" w:rsidR="004C4FC3" w:rsidRDefault="004C4FC3" w:rsidP="004C4FC3">
      <w:pPr>
        <w:pStyle w:val="Code"/>
      </w:pPr>
      <w:r>
        <w:t xml:space="preserve">                winner = "Nobody";</w:t>
      </w:r>
    </w:p>
    <w:p w14:paraId="5C83056B" w14:textId="77777777" w:rsidR="004C4FC3" w:rsidRDefault="004C4FC3" w:rsidP="004C4FC3">
      <w:pPr>
        <w:pStyle w:val="Code"/>
      </w:pPr>
      <w:r>
        <w:t xml:space="preserve">                break;</w:t>
      </w:r>
    </w:p>
    <w:p w14:paraId="2973D02F" w14:textId="77777777" w:rsidR="004C4FC3" w:rsidRDefault="004C4FC3" w:rsidP="004C4FC3">
      <w:pPr>
        <w:pStyle w:val="Code"/>
      </w:pPr>
      <w:r>
        <w:t xml:space="preserve">            } else if (</w:t>
      </w:r>
      <w:proofErr w:type="spellStart"/>
      <w:proofErr w:type="gramStart"/>
      <w:r>
        <w:t>board.xWins</w:t>
      </w:r>
      <w:proofErr w:type="spellEnd"/>
      <w:proofErr w:type="gramEnd"/>
      <w:r>
        <w:t>() == 1) {</w:t>
      </w:r>
    </w:p>
    <w:p w14:paraId="5B066DA5" w14:textId="77777777" w:rsidR="004C4FC3" w:rsidRDefault="004C4FC3" w:rsidP="004C4FC3">
      <w:pPr>
        <w:pStyle w:val="Code"/>
      </w:pPr>
      <w:r>
        <w:t xml:space="preserve">                winner = name;</w:t>
      </w:r>
    </w:p>
    <w:p w14:paraId="20A9333A" w14:textId="77777777" w:rsidR="004C4FC3" w:rsidRDefault="004C4FC3" w:rsidP="004C4FC3">
      <w:pPr>
        <w:pStyle w:val="Code"/>
      </w:pPr>
      <w:r>
        <w:t xml:space="preserve">                break;</w:t>
      </w:r>
    </w:p>
    <w:p w14:paraId="161EFB35" w14:textId="77777777" w:rsidR="004C4FC3" w:rsidRDefault="004C4FC3" w:rsidP="004C4FC3">
      <w:pPr>
        <w:pStyle w:val="Code"/>
      </w:pPr>
      <w:r>
        <w:t xml:space="preserve">            } else if (</w:t>
      </w:r>
      <w:proofErr w:type="spellStart"/>
      <w:proofErr w:type="gramStart"/>
      <w:r>
        <w:t>board.oWins</w:t>
      </w:r>
      <w:proofErr w:type="spellEnd"/>
      <w:proofErr w:type="gramEnd"/>
      <w:r>
        <w:t>() == 1) {</w:t>
      </w:r>
    </w:p>
    <w:p w14:paraId="3D97F081" w14:textId="77777777" w:rsidR="004C4FC3" w:rsidRDefault="004C4FC3" w:rsidP="004C4FC3">
      <w:pPr>
        <w:pStyle w:val="Code"/>
      </w:pPr>
      <w:r>
        <w:t xml:space="preserve">                winner = </w:t>
      </w:r>
      <w:proofErr w:type="gramStart"/>
      <w:r>
        <w:t>opponent.name(</w:t>
      </w:r>
      <w:proofErr w:type="gramEnd"/>
      <w:r>
        <w:t>);</w:t>
      </w:r>
    </w:p>
    <w:p w14:paraId="08F24CF3" w14:textId="77777777" w:rsidR="004C4FC3" w:rsidRDefault="004C4FC3" w:rsidP="004C4FC3">
      <w:pPr>
        <w:pStyle w:val="Code"/>
      </w:pPr>
      <w:r>
        <w:t xml:space="preserve">                break;</w:t>
      </w:r>
    </w:p>
    <w:p w14:paraId="527EAFB6" w14:textId="77777777" w:rsidR="004C4FC3" w:rsidRDefault="004C4FC3" w:rsidP="004C4FC3">
      <w:pPr>
        <w:pStyle w:val="Code"/>
      </w:pPr>
      <w:r>
        <w:t xml:space="preserve">            }</w:t>
      </w:r>
    </w:p>
    <w:p w14:paraId="6127C41D" w14:textId="77777777" w:rsidR="004C4FC3" w:rsidRDefault="004C4FC3" w:rsidP="004C4FC3">
      <w:pPr>
        <w:pStyle w:val="Code"/>
      </w:pPr>
      <w:r>
        <w:t xml:space="preserve">            </w:t>
      </w:r>
      <w:proofErr w:type="spellStart"/>
      <w:proofErr w:type="gramStart"/>
      <w:r>
        <w:t>board.display</w:t>
      </w:r>
      <w:proofErr w:type="spellEnd"/>
      <w:proofErr w:type="gramEnd"/>
      <w:r>
        <w:t>(</w:t>
      </w:r>
      <w:proofErr w:type="spellStart"/>
      <w:r>
        <w:t>p.sout</w:t>
      </w:r>
      <w:proofErr w:type="spellEnd"/>
      <w:r>
        <w:t>);</w:t>
      </w:r>
    </w:p>
    <w:p w14:paraId="4D9B750F" w14:textId="77777777" w:rsidR="004C4FC3" w:rsidRDefault="004C4FC3" w:rsidP="004C4FC3">
      <w:pPr>
        <w:pStyle w:val="Code"/>
      </w:pPr>
      <w:r>
        <w:t xml:space="preserve">            </w:t>
      </w:r>
      <w:proofErr w:type="spellStart"/>
      <w:proofErr w:type="gramStart"/>
      <w:r>
        <w:t>p.makeMove</w:t>
      </w:r>
      <w:proofErr w:type="spellEnd"/>
      <w:proofErr w:type="gramEnd"/>
      <w:r>
        <w:t>();</w:t>
      </w:r>
    </w:p>
    <w:p w14:paraId="5FE6A933" w14:textId="77777777" w:rsidR="004C4FC3" w:rsidRDefault="004C4FC3" w:rsidP="004C4FC3">
      <w:pPr>
        <w:pStyle w:val="Code"/>
      </w:pPr>
      <w:r>
        <w:t xml:space="preserve">            p = </w:t>
      </w:r>
      <w:proofErr w:type="spellStart"/>
      <w:proofErr w:type="gramStart"/>
      <w:r>
        <w:t>p.opponent</w:t>
      </w:r>
      <w:proofErr w:type="spellEnd"/>
      <w:proofErr w:type="gramEnd"/>
      <w:r>
        <w:t>;</w:t>
      </w:r>
    </w:p>
    <w:p w14:paraId="2EF5E0D2" w14:textId="77777777" w:rsidR="004C4FC3" w:rsidRDefault="004C4FC3" w:rsidP="004C4FC3">
      <w:pPr>
        <w:pStyle w:val="Code"/>
      </w:pPr>
      <w:r>
        <w:t xml:space="preserve">        }</w:t>
      </w:r>
    </w:p>
    <w:p w14:paraId="29BEA338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sout.printf</w:t>
      </w:r>
      <w:proofErr w:type="spellEnd"/>
      <w:proofErr w:type="gramEnd"/>
      <w:r>
        <w:t>("P \</w:t>
      </w:r>
      <w:proofErr w:type="spellStart"/>
      <w:r>
        <w:t>nP</w:t>
      </w:r>
      <w:proofErr w:type="spellEnd"/>
      <w:r>
        <w:t xml:space="preserve"> THE GAME IS OVER: %s is the winner!\n", winner);</w:t>
      </w:r>
    </w:p>
    <w:p w14:paraId="11886766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opponent.sout</w:t>
      </w:r>
      <w:proofErr w:type="gramEnd"/>
      <w:r>
        <w:t>.printf</w:t>
      </w:r>
      <w:proofErr w:type="spellEnd"/>
      <w:r>
        <w:t>("P \</w:t>
      </w:r>
      <w:proofErr w:type="spellStart"/>
      <w:r>
        <w:t>nP</w:t>
      </w:r>
      <w:proofErr w:type="spellEnd"/>
      <w:r>
        <w:t xml:space="preserve"> THE GAME IS OVER: %s is the winner!\n", winner);</w:t>
      </w:r>
    </w:p>
    <w:p w14:paraId="38F3758B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sout.println</w:t>
      </w:r>
      <w:proofErr w:type="spellEnd"/>
      <w:proofErr w:type="gramEnd"/>
      <w:r>
        <w:t>("Q");</w:t>
      </w:r>
    </w:p>
    <w:p w14:paraId="6EF125E4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opponent.sout</w:t>
      </w:r>
      <w:proofErr w:type="gramEnd"/>
      <w:r>
        <w:t>.println</w:t>
      </w:r>
      <w:proofErr w:type="spellEnd"/>
      <w:r>
        <w:t>("Q");</w:t>
      </w:r>
    </w:p>
    <w:p w14:paraId="34479836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sout.close</w:t>
      </w:r>
      <w:proofErr w:type="spellEnd"/>
      <w:proofErr w:type="gramEnd"/>
      <w:r>
        <w:t>();</w:t>
      </w:r>
    </w:p>
    <w:p w14:paraId="39A7172D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sin.close</w:t>
      </w:r>
      <w:proofErr w:type="spellEnd"/>
      <w:proofErr w:type="gramEnd"/>
      <w:r>
        <w:t>();</w:t>
      </w:r>
    </w:p>
    <w:p w14:paraId="5A30DEBB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opponent.sout</w:t>
      </w:r>
      <w:proofErr w:type="gramEnd"/>
      <w:r>
        <w:t>.close</w:t>
      </w:r>
      <w:proofErr w:type="spellEnd"/>
      <w:r>
        <w:t>();</w:t>
      </w:r>
    </w:p>
    <w:p w14:paraId="1FDD8D6B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opponent.sin.close</w:t>
      </w:r>
      <w:proofErr w:type="spellEnd"/>
      <w:proofErr w:type="gramEnd"/>
      <w:r>
        <w:t>();</w:t>
      </w:r>
    </w:p>
    <w:p w14:paraId="1187016A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034DF430" w14:textId="77777777" w:rsidR="004C4FC3" w:rsidRDefault="004C4FC3" w:rsidP="004C4FC3">
      <w:pPr>
        <w:pStyle w:val="Code"/>
      </w:pPr>
      <w:r>
        <w:t xml:space="preserve">    }</w:t>
      </w:r>
    </w:p>
    <w:p w14:paraId="609D7D26" w14:textId="77777777" w:rsidR="004C4FC3" w:rsidRDefault="004C4FC3" w:rsidP="004C4FC3">
      <w:pPr>
        <w:pStyle w:val="Code"/>
      </w:pPr>
    </w:p>
    <w:p w14:paraId="14D6FEFD" w14:textId="77777777" w:rsidR="004C4FC3" w:rsidRDefault="004C4FC3" w:rsidP="004C4FC3">
      <w:pPr>
        <w:pStyle w:val="Code"/>
      </w:pPr>
      <w:r>
        <w:t xml:space="preserve">    /**</w:t>
      </w:r>
    </w:p>
    <w:p w14:paraId="1700F4C6" w14:textId="77777777" w:rsidR="004C4FC3" w:rsidRDefault="004C4FC3" w:rsidP="004C4FC3">
      <w:pPr>
        <w:pStyle w:val="Code"/>
      </w:pPr>
      <w:r>
        <w:t xml:space="preserve">     * Prompts the user via </w:t>
      </w:r>
      <w:proofErr w:type="spellStart"/>
      <w:r>
        <w:t>stdout</w:t>
      </w:r>
      <w:proofErr w:type="spellEnd"/>
      <w:r>
        <w:t xml:space="preserve"> to make a move on the tic </w:t>
      </w:r>
      <w:proofErr w:type="spellStart"/>
      <w:r>
        <w:t>tac</w:t>
      </w:r>
      <w:proofErr w:type="spellEnd"/>
      <w:r>
        <w:t xml:space="preserve"> toe </w:t>
      </w:r>
      <w:proofErr w:type="spellStart"/>
      <w:r>
        <w:t>Baord</w:t>
      </w:r>
      <w:proofErr w:type="spellEnd"/>
      <w:r>
        <w:t>.</w:t>
      </w:r>
    </w:p>
    <w:p w14:paraId="1ABB00A3" w14:textId="77777777" w:rsidR="004C4FC3" w:rsidRDefault="004C4FC3" w:rsidP="004C4FC3">
      <w:pPr>
        <w:pStyle w:val="Code"/>
      </w:pPr>
      <w:r>
        <w:t xml:space="preserve">     * @throws </w:t>
      </w:r>
      <w:proofErr w:type="spellStart"/>
      <w:r>
        <w:t>IOException</w:t>
      </w:r>
      <w:proofErr w:type="spellEnd"/>
    </w:p>
    <w:p w14:paraId="1314233E" w14:textId="77777777" w:rsidR="004C4FC3" w:rsidRDefault="004C4FC3" w:rsidP="004C4FC3">
      <w:pPr>
        <w:pStyle w:val="Code"/>
      </w:pPr>
      <w:r>
        <w:t xml:space="preserve">     */</w:t>
      </w:r>
    </w:p>
    <w:p w14:paraId="0698B394" w14:textId="77777777" w:rsidR="004C4FC3" w:rsidRDefault="004C4FC3" w:rsidP="004C4FC3">
      <w:pPr>
        <w:pStyle w:val="Code"/>
      </w:pPr>
      <w:r>
        <w:t xml:space="preserve">    public 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java.io.IOException</w:t>
      </w:r>
      <w:proofErr w:type="spellEnd"/>
      <w:r>
        <w:t xml:space="preserve"> {</w:t>
      </w:r>
    </w:p>
    <w:p w14:paraId="2B2DF521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row, col;</w:t>
      </w:r>
    </w:p>
    <w:p w14:paraId="1D21CDF4" w14:textId="77777777" w:rsidR="004C4FC3" w:rsidRDefault="004C4FC3" w:rsidP="004C4FC3">
      <w:pPr>
        <w:pStyle w:val="Code"/>
      </w:pPr>
      <w:r>
        <w:t xml:space="preserve">        Player p = this;</w:t>
      </w:r>
    </w:p>
    <w:p w14:paraId="34E6D0C0" w14:textId="77777777" w:rsidR="004C4FC3" w:rsidRDefault="004C4FC3" w:rsidP="004C4FC3">
      <w:pPr>
        <w:pStyle w:val="Code"/>
      </w:pPr>
    </w:p>
    <w:p w14:paraId="15E317B1" w14:textId="77777777" w:rsidR="004C4FC3" w:rsidRDefault="004C4FC3" w:rsidP="004C4FC3">
      <w:pPr>
        <w:pStyle w:val="Code"/>
      </w:pPr>
      <w:r>
        <w:t xml:space="preserve">        while (true) {</w:t>
      </w:r>
    </w:p>
    <w:p w14:paraId="44108EC8" w14:textId="77777777" w:rsidR="004C4FC3" w:rsidRDefault="004C4FC3" w:rsidP="004C4FC3">
      <w:pPr>
        <w:pStyle w:val="Code"/>
      </w:pPr>
      <w:r>
        <w:t xml:space="preserve">            while (true) {</w:t>
      </w:r>
    </w:p>
    <w:p w14:paraId="4A427250" w14:textId="77777777" w:rsidR="004C4FC3" w:rsidRDefault="004C4FC3" w:rsidP="004C4FC3">
      <w:pPr>
        <w:pStyle w:val="Code"/>
      </w:pPr>
      <w:r>
        <w:t xml:space="preserve">                String input = "";</w:t>
      </w:r>
    </w:p>
    <w:p w14:paraId="722830DD" w14:textId="77777777" w:rsidR="004C4FC3" w:rsidRDefault="004C4FC3" w:rsidP="004C4FC3">
      <w:pPr>
        <w:pStyle w:val="Code"/>
      </w:pPr>
      <w:r>
        <w:t xml:space="preserve">                </w:t>
      </w:r>
      <w:proofErr w:type="spellStart"/>
      <w:r>
        <w:t>boolean</w:t>
      </w:r>
      <w:proofErr w:type="spellEnd"/>
      <w:r>
        <w:t xml:space="preserve"> success = true;</w:t>
      </w:r>
    </w:p>
    <w:p w14:paraId="0AE78B45" w14:textId="77777777" w:rsidR="004C4FC3" w:rsidRDefault="004C4FC3" w:rsidP="004C4FC3">
      <w:pPr>
        <w:pStyle w:val="Code"/>
      </w:pPr>
      <w:r>
        <w:t xml:space="preserve">                do {</w:t>
      </w:r>
    </w:p>
    <w:p w14:paraId="6FD688A4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proofErr w:type="gramStart"/>
      <w:r>
        <w:t>sout.printf</w:t>
      </w:r>
      <w:proofErr w:type="spellEnd"/>
      <w:proofErr w:type="gramEnd"/>
      <w:r>
        <w:t xml:space="preserve">("I %s, what row should your next %c be placed in?\n", p.name, </w:t>
      </w:r>
      <w:proofErr w:type="spellStart"/>
      <w:r>
        <w:t>p.mark</w:t>
      </w:r>
      <w:proofErr w:type="spellEnd"/>
      <w:r>
        <w:t>);</w:t>
      </w:r>
    </w:p>
    <w:p w14:paraId="1444ECB9" w14:textId="77777777" w:rsidR="004C4FC3" w:rsidRDefault="004C4FC3" w:rsidP="004C4FC3">
      <w:pPr>
        <w:pStyle w:val="Code"/>
      </w:pPr>
      <w:r>
        <w:t xml:space="preserve">                    input = </w:t>
      </w:r>
      <w:proofErr w:type="spellStart"/>
      <w:proofErr w:type="gramStart"/>
      <w:r>
        <w:t>sin.readLine</w:t>
      </w:r>
      <w:proofErr w:type="spellEnd"/>
      <w:proofErr w:type="gramEnd"/>
      <w:r>
        <w:t>();</w:t>
      </w:r>
    </w:p>
    <w:p w14:paraId="333A3379" w14:textId="77777777" w:rsidR="004C4FC3" w:rsidRDefault="004C4FC3" w:rsidP="004C4FC3">
      <w:pPr>
        <w:pStyle w:val="Code"/>
      </w:pPr>
      <w:r>
        <w:t xml:space="preserve">                    try {</w:t>
      </w:r>
    </w:p>
    <w:p w14:paraId="5AD5809F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r>
        <w:t>Integer.parseInt</w:t>
      </w:r>
      <w:proofErr w:type="spellEnd"/>
      <w:r>
        <w:t>(input);</w:t>
      </w:r>
    </w:p>
    <w:p w14:paraId="4BB44188" w14:textId="77777777" w:rsidR="004C4FC3" w:rsidRDefault="004C4FC3" w:rsidP="004C4FC3">
      <w:pPr>
        <w:pStyle w:val="Code"/>
      </w:pPr>
      <w:r>
        <w:t xml:space="preserve">                        success = false;</w:t>
      </w:r>
    </w:p>
    <w:p w14:paraId="5D42DC37" w14:textId="77777777" w:rsidR="004C4FC3" w:rsidRDefault="004C4FC3" w:rsidP="004C4FC3">
      <w:pPr>
        <w:pStyle w:val="Code"/>
      </w:pPr>
      <w:r>
        <w:t xml:space="preserve">    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690713B4" w14:textId="77777777" w:rsidR="004C4FC3" w:rsidRDefault="004C4FC3" w:rsidP="004C4FC3">
      <w:pPr>
        <w:pStyle w:val="Code"/>
      </w:pPr>
      <w:r>
        <w:t xml:space="preserve">                    }</w:t>
      </w:r>
    </w:p>
    <w:p w14:paraId="4F8BC58B" w14:textId="77777777" w:rsidR="004C4FC3" w:rsidRDefault="004C4FC3" w:rsidP="004C4FC3">
      <w:pPr>
        <w:pStyle w:val="Code"/>
      </w:pPr>
      <w:r>
        <w:t xml:space="preserve">                } while (success);</w:t>
      </w:r>
    </w:p>
    <w:p w14:paraId="40264794" w14:textId="77777777" w:rsidR="004C4FC3" w:rsidRDefault="004C4FC3" w:rsidP="004C4FC3">
      <w:pPr>
        <w:pStyle w:val="Code"/>
      </w:pPr>
    </w:p>
    <w:p w14:paraId="1794C9B1" w14:textId="77777777" w:rsidR="004C4FC3" w:rsidRDefault="004C4FC3" w:rsidP="004C4FC3">
      <w:pPr>
        <w:pStyle w:val="Code"/>
      </w:pPr>
      <w:r>
        <w:t xml:space="preserve">                row = </w:t>
      </w:r>
      <w:proofErr w:type="spellStart"/>
      <w:r>
        <w:t>Integer.parseInt</w:t>
      </w:r>
      <w:proofErr w:type="spellEnd"/>
      <w:r>
        <w:t>(input);</w:t>
      </w:r>
    </w:p>
    <w:p w14:paraId="420A455F" w14:textId="77777777" w:rsidR="004C4FC3" w:rsidRDefault="004C4FC3" w:rsidP="004C4FC3">
      <w:pPr>
        <w:pStyle w:val="Code"/>
      </w:pPr>
      <w:r>
        <w:t xml:space="preserve">                if (row &lt; 0 || row &gt; 2)</w:t>
      </w:r>
    </w:p>
    <w:p w14:paraId="1F141E96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proofErr w:type="gramStart"/>
      <w:r>
        <w:t>sout.printf</w:t>
      </w:r>
      <w:proofErr w:type="spellEnd"/>
      <w:proofErr w:type="gramEnd"/>
      <w:r>
        <w:t>("P \</w:t>
      </w:r>
      <w:proofErr w:type="spellStart"/>
      <w:r>
        <w:t>nP</w:t>
      </w:r>
      <w:proofErr w:type="spellEnd"/>
      <w:r>
        <w:t xml:space="preserve"> Invalid row: %d, please try again.\n", row);</w:t>
      </w:r>
    </w:p>
    <w:p w14:paraId="61E6287F" w14:textId="77777777" w:rsidR="004C4FC3" w:rsidRDefault="004C4FC3" w:rsidP="004C4FC3">
      <w:pPr>
        <w:pStyle w:val="Code"/>
      </w:pPr>
      <w:r>
        <w:t xml:space="preserve">                else</w:t>
      </w:r>
    </w:p>
    <w:p w14:paraId="55AC7F54" w14:textId="77777777" w:rsidR="004C4FC3" w:rsidRDefault="004C4FC3" w:rsidP="004C4FC3">
      <w:pPr>
        <w:pStyle w:val="Code"/>
      </w:pPr>
      <w:r>
        <w:t xml:space="preserve">                    break;</w:t>
      </w:r>
    </w:p>
    <w:p w14:paraId="559DA8A2" w14:textId="77777777" w:rsidR="004C4FC3" w:rsidRDefault="004C4FC3" w:rsidP="004C4FC3">
      <w:pPr>
        <w:pStyle w:val="Code"/>
      </w:pPr>
      <w:r>
        <w:t xml:space="preserve">            }</w:t>
      </w:r>
    </w:p>
    <w:p w14:paraId="1C5B3701" w14:textId="77777777" w:rsidR="004C4FC3" w:rsidRDefault="004C4FC3" w:rsidP="004C4FC3">
      <w:pPr>
        <w:pStyle w:val="Code"/>
      </w:pPr>
      <w:r>
        <w:t xml:space="preserve">            while (true) {</w:t>
      </w:r>
    </w:p>
    <w:p w14:paraId="7259E745" w14:textId="77777777" w:rsidR="004C4FC3" w:rsidRDefault="004C4FC3" w:rsidP="004C4FC3">
      <w:pPr>
        <w:pStyle w:val="Code"/>
      </w:pPr>
      <w:r>
        <w:t xml:space="preserve">                String input = "";</w:t>
      </w:r>
    </w:p>
    <w:p w14:paraId="7E0A2DF6" w14:textId="77777777" w:rsidR="004C4FC3" w:rsidRDefault="004C4FC3" w:rsidP="004C4FC3">
      <w:pPr>
        <w:pStyle w:val="Code"/>
      </w:pPr>
      <w:r>
        <w:t xml:space="preserve">                </w:t>
      </w:r>
      <w:proofErr w:type="spellStart"/>
      <w:r>
        <w:t>boolean</w:t>
      </w:r>
      <w:proofErr w:type="spellEnd"/>
      <w:r>
        <w:t xml:space="preserve"> success = true;</w:t>
      </w:r>
    </w:p>
    <w:p w14:paraId="679225C9" w14:textId="77777777" w:rsidR="004C4FC3" w:rsidRDefault="004C4FC3" w:rsidP="004C4FC3">
      <w:pPr>
        <w:pStyle w:val="Code"/>
      </w:pPr>
      <w:r>
        <w:t xml:space="preserve">                do {</w:t>
      </w:r>
    </w:p>
    <w:p w14:paraId="6CC06DC1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proofErr w:type="gramStart"/>
      <w:r>
        <w:t>sout.printf</w:t>
      </w:r>
      <w:proofErr w:type="spellEnd"/>
      <w:proofErr w:type="gramEnd"/>
      <w:r>
        <w:t xml:space="preserve">("I %s, what column should your next %c be placed in?\n", p.name, </w:t>
      </w:r>
      <w:proofErr w:type="spellStart"/>
      <w:r>
        <w:t>p.mark</w:t>
      </w:r>
      <w:proofErr w:type="spellEnd"/>
      <w:r>
        <w:t>);</w:t>
      </w:r>
    </w:p>
    <w:p w14:paraId="2D3F67DF" w14:textId="77777777" w:rsidR="004C4FC3" w:rsidRDefault="004C4FC3" w:rsidP="004C4FC3">
      <w:pPr>
        <w:pStyle w:val="Code"/>
      </w:pPr>
      <w:r>
        <w:t xml:space="preserve">                    input = </w:t>
      </w:r>
      <w:proofErr w:type="spellStart"/>
      <w:proofErr w:type="gramStart"/>
      <w:r>
        <w:t>sin.readLine</w:t>
      </w:r>
      <w:proofErr w:type="spellEnd"/>
      <w:proofErr w:type="gramEnd"/>
      <w:r>
        <w:t>();</w:t>
      </w:r>
    </w:p>
    <w:p w14:paraId="74809912" w14:textId="77777777" w:rsidR="004C4FC3" w:rsidRDefault="004C4FC3" w:rsidP="004C4FC3">
      <w:pPr>
        <w:pStyle w:val="Code"/>
      </w:pPr>
      <w:r>
        <w:t xml:space="preserve">                    try {</w:t>
      </w:r>
    </w:p>
    <w:p w14:paraId="047D3730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r>
        <w:t>Integer.parseInt</w:t>
      </w:r>
      <w:proofErr w:type="spellEnd"/>
      <w:r>
        <w:t>(input);</w:t>
      </w:r>
    </w:p>
    <w:p w14:paraId="52BAD26D" w14:textId="77777777" w:rsidR="004C4FC3" w:rsidRDefault="004C4FC3" w:rsidP="004C4FC3">
      <w:pPr>
        <w:pStyle w:val="Code"/>
      </w:pPr>
      <w:r>
        <w:t xml:space="preserve">                        success = false;</w:t>
      </w:r>
    </w:p>
    <w:p w14:paraId="64277CF5" w14:textId="77777777" w:rsidR="004C4FC3" w:rsidRDefault="004C4FC3" w:rsidP="004C4FC3">
      <w:pPr>
        <w:pStyle w:val="Code"/>
      </w:pPr>
      <w:r>
        <w:t xml:space="preserve">    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9F1A948" w14:textId="77777777" w:rsidR="004C4FC3" w:rsidRDefault="004C4FC3" w:rsidP="004C4FC3">
      <w:pPr>
        <w:pStyle w:val="Code"/>
      </w:pPr>
      <w:r>
        <w:t xml:space="preserve">                    }</w:t>
      </w:r>
    </w:p>
    <w:p w14:paraId="26F806AD" w14:textId="77777777" w:rsidR="004C4FC3" w:rsidRDefault="004C4FC3" w:rsidP="004C4FC3">
      <w:pPr>
        <w:pStyle w:val="Code"/>
      </w:pPr>
      <w:r>
        <w:t xml:space="preserve">                } while (success);</w:t>
      </w:r>
    </w:p>
    <w:p w14:paraId="1424D452" w14:textId="77777777" w:rsidR="004C4FC3" w:rsidRDefault="004C4FC3" w:rsidP="004C4FC3">
      <w:pPr>
        <w:pStyle w:val="Code"/>
      </w:pPr>
    </w:p>
    <w:p w14:paraId="63F20D7A" w14:textId="77777777" w:rsidR="004C4FC3" w:rsidRDefault="004C4FC3" w:rsidP="004C4FC3">
      <w:pPr>
        <w:pStyle w:val="Code"/>
      </w:pPr>
      <w:r>
        <w:t xml:space="preserve">                col = </w:t>
      </w:r>
      <w:proofErr w:type="spellStart"/>
      <w:r>
        <w:t>Integer.parseInt</w:t>
      </w:r>
      <w:proofErr w:type="spellEnd"/>
      <w:r>
        <w:t>(input);</w:t>
      </w:r>
    </w:p>
    <w:p w14:paraId="57FBEA4B" w14:textId="77777777" w:rsidR="004C4FC3" w:rsidRDefault="004C4FC3" w:rsidP="004C4FC3">
      <w:pPr>
        <w:pStyle w:val="Code"/>
      </w:pPr>
      <w:r>
        <w:t xml:space="preserve">                if (col &lt; 0 || col &gt; 2)</w:t>
      </w:r>
    </w:p>
    <w:p w14:paraId="76582B71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proofErr w:type="gramStart"/>
      <w:r>
        <w:t>sout.printf</w:t>
      </w:r>
      <w:proofErr w:type="spellEnd"/>
      <w:proofErr w:type="gramEnd"/>
      <w:r>
        <w:t>("P \</w:t>
      </w:r>
      <w:proofErr w:type="spellStart"/>
      <w:r>
        <w:t>nP</w:t>
      </w:r>
      <w:proofErr w:type="spellEnd"/>
      <w:r>
        <w:t xml:space="preserve"> Invalid row: %d, please try again.\n", col);</w:t>
      </w:r>
    </w:p>
    <w:p w14:paraId="2F8772FB" w14:textId="77777777" w:rsidR="004C4FC3" w:rsidRDefault="004C4FC3" w:rsidP="004C4FC3">
      <w:pPr>
        <w:pStyle w:val="Code"/>
      </w:pPr>
      <w:r>
        <w:t xml:space="preserve">                else</w:t>
      </w:r>
    </w:p>
    <w:p w14:paraId="7A52D46E" w14:textId="77777777" w:rsidR="004C4FC3" w:rsidRDefault="004C4FC3" w:rsidP="004C4FC3">
      <w:pPr>
        <w:pStyle w:val="Code"/>
      </w:pPr>
      <w:r>
        <w:t xml:space="preserve">                    break;</w:t>
      </w:r>
    </w:p>
    <w:p w14:paraId="56AC8A94" w14:textId="77777777" w:rsidR="004C4FC3" w:rsidRDefault="004C4FC3" w:rsidP="004C4FC3">
      <w:pPr>
        <w:pStyle w:val="Code"/>
      </w:pPr>
      <w:r>
        <w:t xml:space="preserve">            }</w:t>
      </w:r>
    </w:p>
    <w:p w14:paraId="344D2B1B" w14:textId="77777777" w:rsidR="004C4FC3" w:rsidRDefault="004C4FC3" w:rsidP="004C4FC3">
      <w:pPr>
        <w:pStyle w:val="Code"/>
      </w:pPr>
    </w:p>
    <w:p w14:paraId="0F7B6E66" w14:textId="77777777" w:rsidR="004C4FC3" w:rsidRDefault="004C4FC3" w:rsidP="004C4FC3">
      <w:pPr>
        <w:pStyle w:val="Code"/>
      </w:pPr>
    </w:p>
    <w:p w14:paraId="0D46EC64" w14:textId="77777777" w:rsidR="004C4FC3" w:rsidRDefault="004C4FC3" w:rsidP="004C4FC3">
      <w:pPr>
        <w:pStyle w:val="Code"/>
      </w:pPr>
      <w:r>
        <w:t xml:space="preserve">            if (</w:t>
      </w:r>
      <w:proofErr w:type="spellStart"/>
      <w:proofErr w:type="gramStart"/>
      <w:r>
        <w:t>board.getMark</w:t>
      </w:r>
      <w:proofErr w:type="spellEnd"/>
      <w:proofErr w:type="gramEnd"/>
      <w:r>
        <w:t>(row, col) == SPACE_CHAR) {</w:t>
      </w:r>
    </w:p>
    <w:p w14:paraId="74E767AE" w14:textId="77777777" w:rsidR="004C4FC3" w:rsidRDefault="004C4FC3" w:rsidP="004C4FC3">
      <w:pPr>
        <w:pStyle w:val="Code"/>
      </w:pPr>
      <w:r>
        <w:t xml:space="preserve">                </w:t>
      </w:r>
      <w:proofErr w:type="spellStart"/>
      <w:proofErr w:type="gramStart"/>
      <w:r>
        <w:t>board.addMark</w:t>
      </w:r>
      <w:proofErr w:type="spellEnd"/>
      <w:proofErr w:type="gramEnd"/>
      <w:r>
        <w:t>(row, col, mark);</w:t>
      </w:r>
    </w:p>
    <w:p w14:paraId="6C81769E" w14:textId="77777777" w:rsidR="004C4FC3" w:rsidRDefault="004C4FC3" w:rsidP="004C4FC3">
      <w:pPr>
        <w:pStyle w:val="Code"/>
      </w:pPr>
      <w:r>
        <w:t xml:space="preserve">                break;</w:t>
      </w:r>
    </w:p>
    <w:p w14:paraId="3DB087B4" w14:textId="77777777" w:rsidR="004C4FC3" w:rsidRDefault="004C4FC3" w:rsidP="004C4FC3">
      <w:pPr>
        <w:pStyle w:val="Code"/>
      </w:pPr>
      <w:r>
        <w:t xml:space="preserve">            } else {</w:t>
      </w:r>
    </w:p>
    <w:p w14:paraId="3852EB6B" w14:textId="77777777" w:rsidR="004C4FC3" w:rsidRDefault="004C4FC3" w:rsidP="004C4FC3">
      <w:pPr>
        <w:pStyle w:val="Code"/>
      </w:pPr>
      <w:r>
        <w:t xml:space="preserve">                </w:t>
      </w:r>
      <w:proofErr w:type="spellStart"/>
      <w:proofErr w:type="gramStart"/>
      <w:r>
        <w:t>sout.printf</w:t>
      </w:r>
      <w:proofErr w:type="spellEnd"/>
      <w:proofErr w:type="gramEnd"/>
      <w:r>
        <w:t>("P \</w:t>
      </w:r>
      <w:proofErr w:type="spellStart"/>
      <w:r>
        <w:t>nP</w:t>
      </w:r>
      <w:proofErr w:type="spellEnd"/>
      <w:r>
        <w:t xml:space="preserve"> The coordinate (%d, %d) has already been used.\n", row, col);</w:t>
      </w:r>
    </w:p>
    <w:p w14:paraId="601E3858" w14:textId="77777777" w:rsidR="004C4FC3" w:rsidRDefault="004C4FC3" w:rsidP="004C4FC3">
      <w:pPr>
        <w:pStyle w:val="Code"/>
      </w:pPr>
      <w:r>
        <w:t xml:space="preserve">            }</w:t>
      </w:r>
    </w:p>
    <w:p w14:paraId="026464F5" w14:textId="77777777" w:rsidR="004C4FC3" w:rsidRDefault="004C4FC3" w:rsidP="004C4FC3">
      <w:pPr>
        <w:pStyle w:val="Code"/>
      </w:pPr>
      <w:r>
        <w:t xml:space="preserve">        }</w:t>
      </w:r>
    </w:p>
    <w:p w14:paraId="6081CE70" w14:textId="77777777" w:rsidR="004C4FC3" w:rsidRDefault="004C4FC3" w:rsidP="004C4FC3">
      <w:pPr>
        <w:pStyle w:val="Code"/>
      </w:pPr>
      <w:r>
        <w:t xml:space="preserve">    }</w:t>
      </w:r>
    </w:p>
    <w:p w14:paraId="6ED98ACF" w14:textId="77777777" w:rsidR="004C4FC3" w:rsidRDefault="004C4FC3" w:rsidP="004C4FC3">
      <w:pPr>
        <w:pStyle w:val="Code"/>
      </w:pPr>
      <w:r>
        <w:t>}</w:t>
      </w:r>
    </w:p>
    <w:p w14:paraId="2AAF1C2A" w14:textId="77777777" w:rsidR="004C4FC3" w:rsidRDefault="004C4FC3" w:rsidP="004C4FC3">
      <w:r>
        <w:t>Player.java</w:t>
      </w:r>
    </w:p>
    <w:p w14:paraId="1AD83F91" w14:textId="77777777" w:rsidR="004C4FC3" w:rsidRDefault="004C4FC3" w:rsidP="004C4FC3">
      <w:pPr>
        <w:pStyle w:val="Code"/>
      </w:pPr>
      <w:r>
        <w:t>//Player.java</w:t>
      </w:r>
    </w:p>
    <w:p w14:paraId="750B5C03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4FD5E416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B9C09B7" w14:textId="77777777" w:rsidR="004C4FC3" w:rsidRDefault="004C4FC3" w:rsidP="004C4FC3">
      <w:pPr>
        <w:pStyle w:val="Code"/>
      </w:pPr>
    </w:p>
    <w:p w14:paraId="0C2D96A3" w14:textId="77777777" w:rsidR="004C4FC3" w:rsidRDefault="004C4FC3" w:rsidP="004C4FC3">
      <w:pPr>
        <w:pStyle w:val="Code"/>
      </w:pPr>
      <w:r>
        <w:t>/**</w:t>
      </w:r>
    </w:p>
    <w:p w14:paraId="4BF8A6EF" w14:textId="77777777" w:rsidR="004C4FC3" w:rsidRDefault="004C4FC3" w:rsidP="004C4FC3">
      <w:pPr>
        <w:pStyle w:val="Code"/>
      </w:pPr>
      <w:r>
        <w:t xml:space="preserve"> * Provides a container to hold a Player's name and preferred mark (X or O), as well as logic prototypes.</w:t>
      </w:r>
    </w:p>
    <w:p w14:paraId="1D28EFC0" w14:textId="77777777" w:rsidR="004C4FC3" w:rsidRDefault="004C4FC3" w:rsidP="004C4FC3">
      <w:pPr>
        <w:pStyle w:val="Code"/>
      </w:pPr>
      <w:r>
        <w:t xml:space="preserve"> * @author Mitchell </w:t>
      </w:r>
      <w:proofErr w:type="spellStart"/>
      <w:r>
        <w:t>Sawatzky</w:t>
      </w:r>
      <w:proofErr w:type="spellEnd"/>
      <w:r>
        <w:t xml:space="preserve"> and Connor Newman</w:t>
      </w:r>
    </w:p>
    <w:p w14:paraId="468252D2" w14:textId="77777777" w:rsidR="004C4FC3" w:rsidRDefault="004C4FC3" w:rsidP="004C4FC3">
      <w:pPr>
        <w:pStyle w:val="Code"/>
      </w:pPr>
      <w:r>
        <w:t xml:space="preserve"> * @version 1.0</w:t>
      </w:r>
    </w:p>
    <w:p w14:paraId="10B0135D" w14:textId="77777777" w:rsidR="004C4FC3" w:rsidRDefault="004C4FC3" w:rsidP="004C4FC3">
      <w:pPr>
        <w:pStyle w:val="Code"/>
      </w:pPr>
      <w:r>
        <w:t xml:space="preserve"> * @since Mar 5, 2016</w:t>
      </w:r>
    </w:p>
    <w:p w14:paraId="4DE39ECA" w14:textId="77777777" w:rsidR="004C4FC3" w:rsidRDefault="004C4FC3" w:rsidP="004C4FC3">
      <w:pPr>
        <w:pStyle w:val="Code"/>
      </w:pPr>
      <w:r>
        <w:t xml:space="preserve"> */</w:t>
      </w:r>
    </w:p>
    <w:p w14:paraId="304F9A94" w14:textId="77777777" w:rsidR="004C4FC3" w:rsidRDefault="004C4FC3" w:rsidP="004C4FC3">
      <w:pPr>
        <w:pStyle w:val="Code"/>
      </w:pPr>
      <w:r>
        <w:t xml:space="preserve">abstract class Player </w:t>
      </w:r>
      <w:proofErr w:type="gramStart"/>
      <w:r>
        <w:t>implements</w:t>
      </w:r>
      <w:proofErr w:type="gramEnd"/>
      <w:r>
        <w:t xml:space="preserve"> Constants {</w:t>
      </w:r>
    </w:p>
    <w:p w14:paraId="78E9E885" w14:textId="77777777" w:rsidR="004C4FC3" w:rsidRDefault="004C4FC3" w:rsidP="004C4FC3">
      <w:pPr>
        <w:pStyle w:val="Code"/>
      </w:pPr>
      <w:r>
        <w:t xml:space="preserve">    /**</w:t>
      </w:r>
    </w:p>
    <w:p w14:paraId="408A1E78" w14:textId="77777777" w:rsidR="004C4FC3" w:rsidRDefault="004C4FC3" w:rsidP="004C4FC3">
      <w:pPr>
        <w:pStyle w:val="Code"/>
      </w:pPr>
      <w:r>
        <w:t xml:space="preserve">     * The name of the player.</w:t>
      </w:r>
    </w:p>
    <w:p w14:paraId="0DBFA7A8" w14:textId="77777777" w:rsidR="004C4FC3" w:rsidRDefault="004C4FC3" w:rsidP="004C4FC3">
      <w:pPr>
        <w:pStyle w:val="Code"/>
      </w:pPr>
      <w:r>
        <w:t xml:space="preserve">     */</w:t>
      </w:r>
    </w:p>
    <w:p w14:paraId="0C8F8524" w14:textId="77777777" w:rsidR="004C4FC3" w:rsidRDefault="004C4FC3" w:rsidP="004C4FC3">
      <w:pPr>
        <w:pStyle w:val="Code"/>
      </w:pPr>
      <w:r>
        <w:t xml:space="preserve">    protected String name;</w:t>
      </w:r>
    </w:p>
    <w:p w14:paraId="78F376E3" w14:textId="77777777" w:rsidR="004C4FC3" w:rsidRDefault="004C4FC3" w:rsidP="004C4FC3">
      <w:pPr>
        <w:pStyle w:val="Code"/>
      </w:pPr>
    </w:p>
    <w:p w14:paraId="2F24E73D" w14:textId="77777777" w:rsidR="004C4FC3" w:rsidRDefault="004C4FC3" w:rsidP="004C4FC3">
      <w:pPr>
        <w:pStyle w:val="Code"/>
      </w:pPr>
      <w:r>
        <w:t xml:space="preserve">    /**</w:t>
      </w:r>
    </w:p>
    <w:p w14:paraId="35C7E3E8" w14:textId="77777777" w:rsidR="004C4FC3" w:rsidRDefault="004C4FC3" w:rsidP="004C4FC3">
      <w:pPr>
        <w:pStyle w:val="Code"/>
      </w:pPr>
      <w:r>
        <w:t xml:space="preserve">     * The player's mark, either 'X' or 'O'.</w:t>
      </w:r>
    </w:p>
    <w:p w14:paraId="507EFF77" w14:textId="77777777" w:rsidR="004C4FC3" w:rsidRDefault="004C4FC3" w:rsidP="004C4FC3">
      <w:pPr>
        <w:pStyle w:val="Code"/>
      </w:pPr>
      <w:r>
        <w:t xml:space="preserve">     */</w:t>
      </w:r>
    </w:p>
    <w:p w14:paraId="331B5D4F" w14:textId="77777777" w:rsidR="004C4FC3" w:rsidRDefault="004C4FC3" w:rsidP="004C4FC3">
      <w:pPr>
        <w:pStyle w:val="Code"/>
      </w:pPr>
      <w:r>
        <w:t xml:space="preserve">    protected char mark;</w:t>
      </w:r>
    </w:p>
    <w:p w14:paraId="3BD77AD0" w14:textId="77777777" w:rsidR="004C4FC3" w:rsidRDefault="004C4FC3" w:rsidP="004C4FC3">
      <w:pPr>
        <w:pStyle w:val="Code"/>
      </w:pPr>
    </w:p>
    <w:p w14:paraId="548F529B" w14:textId="77777777" w:rsidR="004C4FC3" w:rsidRDefault="004C4FC3" w:rsidP="004C4FC3">
      <w:pPr>
        <w:pStyle w:val="Code"/>
      </w:pPr>
      <w:r>
        <w:t xml:space="preserve">    /**</w:t>
      </w:r>
    </w:p>
    <w:p w14:paraId="1960E45F" w14:textId="77777777" w:rsidR="004C4FC3" w:rsidRDefault="004C4FC3" w:rsidP="004C4FC3">
      <w:pPr>
        <w:pStyle w:val="Code"/>
      </w:pPr>
      <w:r>
        <w:t xml:space="preserve">     * The player's opponent.</w:t>
      </w:r>
    </w:p>
    <w:p w14:paraId="3525BEBE" w14:textId="77777777" w:rsidR="004C4FC3" w:rsidRDefault="004C4FC3" w:rsidP="004C4FC3">
      <w:pPr>
        <w:pStyle w:val="Code"/>
      </w:pPr>
      <w:r>
        <w:t xml:space="preserve">     */</w:t>
      </w:r>
    </w:p>
    <w:p w14:paraId="04135BA4" w14:textId="77777777" w:rsidR="004C4FC3" w:rsidRDefault="004C4FC3" w:rsidP="004C4FC3">
      <w:pPr>
        <w:pStyle w:val="Code"/>
      </w:pPr>
      <w:r>
        <w:t xml:space="preserve">    protected Player opponent;</w:t>
      </w:r>
    </w:p>
    <w:p w14:paraId="75AF432B" w14:textId="77777777" w:rsidR="004C4FC3" w:rsidRDefault="004C4FC3" w:rsidP="004C4FC3">
      <w:pPr>
        <w:pStyle w:val="Code"/>
      </w:pPr>
    </w:p>
    <w:p w14:paraId="5FB0C959" w14:textId="77777777" w:rsidR="004C4FC3" w:rsidRDefault="004C4FC3" w:rsidP="004C4FC3">
      <w:pPr>
        <w:pStyle w:val="Code"/>
      </w:pPr>
      <w:r>
        <w:t xml:space="preserve">    /**</w:t>
      </w:r>
    </w:p>
    <w:p w14:paraId="1C293792" w14:textId="77777777" w:rsidR="004C4FC3" w:rsidRDefault="004C4FC3" w:rsidP="004C4FC3">
      <w:pPr>
        <w:pStyle w:val="Code"/>
      </w:pPr>
      <w:r>
        <w:t xml:space="preserve">     * The Board to play the game on.</w:t>
      </w:r>
    </w:p>
    <w:p w14:paraId="7445A684" w14:textId="77777777" w:rsidR="004C4FC3" w:rsidRDefault="004C4FC3" w:rsidP="004C4FC3">
      <w:pPr>
        <w:pStyle w:val="Code"/>
      </w:pPr>
      <w:r>
        <w:t xml:space="preserve">     */</w:t>
      </w:r>
    </w:p>
    <w:p w14:paraId="2F1204EC" w14:textId="77777777" w:rsidR="004C4FC3" w:rsidRDefault="004C4FC3" w:rsidP="004C4FC3">
      <w:pPr>
        <w:pStyle w:val="Code"/>
      </w:pPr>
      <w:r>
        <w:t xml:space="preserve">    protected Board board;</w:t>
      </w:r>
    </w:p>
    <w:p w14:paraId="6153AC05" w14:textId="77777777" w:rsidR="004C4FC3" w:rsidRDefault="004C4FC3" w:rsidP="004C4FC3">
      <w:pPr>
        <w:pStyle w:val="Code"/>
      </w:pPr>
    </w:p>
    <w:p w14:paraId="61FB374C" w14:textId="77777777" w:rsidR="004C4FC3" w:rsidRDefault="004C4FC3" w:rsidP="004C4FC3">
      <w:pPr>
        <w:pStyle w:val="Code"/>
      </w:pPr>
      <w:r>
        <w:t xml:space="preserve">    /**</w:t>
      </w:r>
    </w:p>
    <w:p w14:paraId="7D8545A2" w14:textId="77777777" w:rsidR="004C4FC3" w:rsidRDefault="004C4FC3" w:rsidP="004C4FC3">
      <w:pPr>
        <w:pStyle w:val="Code"/>
      </w:pPr>
      <w:r>
        <w:t xml:space="preserve">     * The input stream</w:t>
      </w:r>
    </w:p>
    <w:p w14:paraId="7CCD4EAF" w14:textId="77777777" w:rsidR="004C4FC3" w:rsidRDefault="004C4FC3" w:rsidP="004C4FC3">
      <w:pPr>
        <w:pStyle w:val="Code"/>
      </w:pPr>
      <w:r>
        <w:t xml:space="preserve">     */</w:t>
      </w:r>
    </w:p>
    <w:p w14:paraId="6B509312" w14:textId="77777777" w:rsidR="004C4FC3" w:rsidRDefault="004C4FC3" w:rsidP="004C4FC3">
      <w:pPr>
        <w:pStyle w:val="Code"/>
      </w:pPr>
      <w:r>
        <w:t xml:space="preserve">    protected </w:t>
      </w:r>
      <w:proofErr w:type="spellStart"/>
      <w:r>
        <w:t>BufferedReader</w:t>
      </w:r>
      <w:proofErr w:type="spellEnd"/>
      <w:r>
        <w:t xml:space="preserve"> sin;</w:t>
      </w:r>
    </w:p>
    <w:p w14:paraId="0D27115A" w14:textId="77777777" w:rsidR="004C4FC3" w:rsidRDefault="004C4FC3" w:rsidP="004C4FC3">
      <w:pPr>
        <w:pStyle w:val="Code"/>
      </w:pPr>
    </w:p>
    <w:p w14:paraId="2ED16E42" w14:textId="77777777" w:rsidR="004C4FC3" w:rsidRDefault="004C4FC3" w:rsidP="004C4FC3">
      <w:pPr>
        <w:pStyle w:val="Code"/>
      </w:pPr>
      <w:r>
        <w:t xml:space="preserve">    /**</w:t>
      </w:r>
    </w:p>
    <w:p w14:paraId="337F952C" w14:textId="77777777" w:rsidR="004C4FC3" w:rsidRDefault="004C4FC3" w:rsidP="004C4FC3">
      <w:pPr>
        <w:pStyle w:val="Code"/>
      </w:pPr>
      <w:r>
        <w:t xml:space="preserve">     * The output stream</w:t>
      </w:r>
    </w:p>
    <w:p w14:paraId="408A7F7E" w14:textId="77777777" w:rsidR="004C4FC3" w:rsidRDefault="004C4FC3" w:rsidP="004C4FC3">
      <w:pPr>
        <w:pStyle w:val="Code"/>
      </w:pPr>
      <w:r>
        <w:t xml:space="preserve">     */</w:t>
      </w:r>
    </w:p>
    <w:p w14:paraId="1C49DBB1" w14:textId="77777777" w:rsidR="004C4FC3" w:rsidRDefault="004C4FC3" w:rsidP="004C4FC3">
      <w:pPr>
        <w:pStyle w:val="Code"/>
      </w:pPr>
      <w:r>
        <w:t xml:space="preserve">    protected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sout</w:t>
      </w:r>
      <w:proofErr w:type="spellEnd"/>
      <w:r>
        <w:t>;</w:t>
      </w:r>
    </w:p>
    <w:p w14:paraId="587DE3C0" w14:textId="77777777" w:rsidR="004C4FC3" w:rsidRDefault="004C4FC3" w:rsidP="004C4FC3">
      <w:pPr>
        <w:pStyle w:val="Code"/>
      </w:pPr>
    </w:p>
    <w:p w14:paraId="70971D68" w14:textId="77777777" w:rsidR="004C4FC3" w:rsidRDefault="004C4FC3" w:rsidP="004C4FC3">
      <w:pPr>
        <w:pStyle w:val="Code"/>
      </w:pPr>
      <w:r>
        <w:t xml:space="preserve">    /**</w:t>
      </w:r>
    </w:p>
    <w:p w14:paraId="705004C2" w14:textId="77777777" w:rsidR="004C4FC3" w:rsidRDefault="004C4FC3" w:rsidP="004C4FC3">
      <w:pPr>
        <w:pStyle w:val="Code"/>
      </w:pPr>
      <w:r>
        <w:t xml:space="preserve">     * Constructs a Player Object with a given name, mark, and Board.</w:t>
      </w:r>
    </w:p>
    <w:p w14:paraId="48D3688F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name the Player's name</w:t>
      </w:r>
    </w:p>
    <w:p w14:paraId="715F06F2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mark the Player's mark, either 'X' or 'O'</w:t>
      </w:r>
    </w:p>
    <w:p w14:paraId="659A5950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b the Board to play the game on</w:t>
      </w:r>
    </w:p>
    <w:p w14:paraId="6D614560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in the input stream</w:t>
      </w:r>
    </w:p>
    <w:p w14:paraId="47AF629E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out the output stream</w:t>
      </w:r>
    </w:p>
    <w:p w14:paraId="2E673339" w14:textId="77777777" w:rsidR="004C4FC3" w:rsidRDefault="004C4FC3" w:rsidP="004C4FC3">
      <w:pPr>
        <w:pStyle w:val="Code"/>
      </w:pPr>
      <w:r>
        <w:t xml:space="preserve">     */</w:t>
      </w:r>
    </w:p>
    <w:p w14:paraId="4824D3CB" w14:textId="77777777" w:rsidR="004C4FC3" w:rsidRDefault="004C4FC3" w:rsidP="004C4FC3">
      <w:pPr>
        <w:pStyle w:val="Code"/>
      </w:pPr>
      <w:r>
        <w:t xml:space="preserve">    public </w:t>
      </w:r>
      <w:proofErr w:type="gramStart"/>
      <w:r>
        <w:t>Player(</w:t>
      </w:r>
      <w:proofErr w:type="gramEnd"/>
      <w:r>
        <w:t xml:space="preserve">String name, char mark, Board b, </w:t>
      </w:r>
      <w:proofErr w:type="spellStart"/>
      <w:r>
        <w:t>BufferedReader</w:t>
      </w:r>
      <w:proofErr w:type="spellEnd"/>
      <w:r>
        <w:t xml:space="preserve"> in, </w:t>
      </w:r>
      <w:proofErr w:type="spellStart"/>
      <w:r>
        <w:t>PrintWriter</w:t>
      </w:r>
      <w:proofErr w:type="spellEnd"/>
      <w:r>
        <w:t xml:space="preserve"> out) {</w:t>
      </w:r>
    </w:p>
    <w:p w14:paraId="47DDF487" w14:textId="77777777" w:rsidR="004C4FC3" w:rsidRDefault="004C4FC3" w:rsidP="004C4FC3">
      <w:pPr>
        <w:pStyle w:val="Code"/>
      </w:pPr>
      <w:r>
        <w:t xml:space="preserve">        this.name = name;</w:t>
      </w:r>
    </w:p>
    <w:p w14:paraId="28FABA75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this.mark</w:t>
      </w:r>
      <w:proofErr w:type="spellEnd"/>
      <w:proofErr w:type="gramEnd"/>
      <w:r>
        <w:t xml:space="preserve"> = mark;</w:t>
      </w:r>
    </w:p>
    <w:p w14:paraId="35CFE50F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this.board</w:t>
      </w:r>
      <w:proofErr w:type="spellEnd"/>
      <w:proofErr w:type="gramEnd"/>
      <w:r>
        <w:t xml:space="preserve"> = b;</w:t>
      </w:r>
    </w:p>
    <w:p w14:paraId="03934007" w14:textId="77777777" w:rsidR="004C4FC3" w:rsidRDefault="004C4FC3" w:rsidP="004C4FC3">
      <w:pPr>
        <w:pStyle w:val="Code"/>
      </w:pPr>
      <w:r>
        <w:t xml:space="preserve">        sin = in;</w:t>
      </w:r>
    </w:p>
    <w:p w14:paraId="430BFC46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sout</w:t>
      </w:r>
      <w:proofErr w:type="spellEnd"/>
      <w:r>
        <w:t xml:space="preserve"> = out;</w:t>
      </w:r>
    </w:p>
    <w:p w14:paraId="3DD9D7F4" w14:textId="77777777" w:rsidR="004C4FC3" w:rsidRDefault="004C4FC3" w:rsidP="004C4FC3">
      <w:pPr>
        <w:pStyle w:val="Code"/>
      </w:pPr>
      <w:r>
        <w:t xml:space="preserve">    }</w:t>
      </w:r>
    </w:p>
    <w:p w14:paraId="693E9344" w14:textId="77777777" w:rsidR="004C4FC3" w:rsidRDefault="004C4FC3" w:rsidP="004C4FC3">
      <w:pPr>
        <w:pStyle w:val="Code"/>
      </w:pPr>
    </w:p>
    <w:p w14:paraId="20A47990" w14:textId="77777777" w:rsidR="004C4FC3" w:rsidRDefault="004C4FC3" w:rsidP="004C4FC3">
      <w:pPr>
        <w:pStyle w:val="Code"/>
      </w:pPr>
      <w:r>
        <w:t xml:space="preserve">    /**</w:t>
      </w:r>
    </w:p>
    <w:p w14:paraId="60D84554" w14:textId="77777777" w:rsidR="004C4FC3" w:rsidRDefault="004C4FC3" w:rsidP="004C4FC3">
      <w:pPr>
        <w:pStyle w:val="Code"/>
      </w:pPr>
      <w:r>
        <w:t xml:space="preserve">     * Getter function for the Player's name.</w:t>
      </w:r>
    </w:p>
    <w:p w14:paraId="63E8944F" w14:textId="77777777" w:rsidR="004C4FC3" w:rsidRDefault="004C4FC3" w:rsidP="004C4FC3">
      <w:pPr>
        <w:pStyle w:val="Code"/>
      </w:pPr>
      <w:r>
        <w:t xml:space="preserve">     * @return the String name of the Player</w:t>
      </w:r>
    </w:p>
    <w:p w14:paraId="6C8E9102" w14:textId="77777777" w:rsidR="004C4FC3" w:rsidRDefault="004C4FC3" w:rsidP="004C4FC3">
      <w:pPr>
        <w:pStyle w:val="Code"/>
      </w:pPr>
      <w:r>
        <w:t xml:space="preserve">     */</w:t>
      </w:r>
    </w:p>
    <w:p w14:paraId="345DF2A9" w14:textId="77777777" w:rsidR="004C4FC3" w:rsidRDefault="004C4FC3" w:rsidP="004C4FC3">
      <w:pPr>
        <w:pStyle w:val="Code"/>
      </w:pPr>
      <w:r>
        <w:t xml:space="preserve">    protected String </w:t>
      </w:r>
      <w:proofErr w:type="gramStart"/>
      <w:r>
        <w:t>name(</w:t>
      </w:r>
      <w:proofErr w:type="gramEnd"/>
      <w:r>
        <w:t>) {</w:t>
      </w:r>
    </w:p>
    <w:p w14:paraId="13331DD5" w14:textId="77777777" w:rsidR="004C4FC3" w:rsidRDefault="004C4FC3" w:rsidP="004C4FC3">
      <w:pPr>
        <w:pStyle w:val="Code"/>
      </w:pPr>
      <w:r>
        <w:t xml:space="preserve">        return name;</w:t>
      </w:r>
    </w:p>
    <w:p w14:paraId="2B0C1F17" w14:textId="77777777" w:rsidR="004C4FC3" w:rsidRDefault="004C4FC3" w:rsidP="004C4FC3">
      <w:pPr>
        <w:pStyle w:val="Code"/>
      </w:pPr>
      <w:r>
        <w:t xml:space="preserve">    }</w:t>
      </w:r>
    </w:p>
    <w:p w14:paraId="0B117D5D" w14:textId="77777777" w:rsidR="004C4FC3" w:rsidRDefault="004C4FC3" w:rsidP="004C4FC3">
      <w:pPr>
        <w:pStyle w:val="Code"/>
      </w:pPr>
    </w:p>
    <w:p w14:paraId="3903219E" w14:textId="77777777" w:rsidR="004C4FC3" w:rsidRDefault="004C4FC3" w:rsidP="004C4FC3">
      <w:pPr>
        <w:pStyle w:val="Code"/>
      </w:pPr>
      <w:r>
        <w:t xml:space="preserve">    /**</w:t>
      </w:r>
    </w:p>
    <w:p w14:paraId="482D7327" w14:textId="77777777" w:rsidR="004C4FC3" w:rsidRDefault="004C4FC3" w:rsidP="004C4FC3">
      <w:pPr>
        <w:pStyle w:val="Code"/>
      </w:pPr>
      <w:r>
        <w:t xml:space="preserve">     * Getter function for the Player's mark</w:t>
      </w:r>
    </w:p>
    <w:p w14:paraId="12A78752" w14:textId="77777777" w:rsidR="004C4FC3" w:rsidRDefault="004C4FC3" w:rsidP="004C4FC3">
      <w:pPr>
        <w:pStyle w:val="Code"/>
      </w:pPr>
      <w:r>
        <w:t xml:space="preserve">     * @return the char mark of the Player</w:t>
      </w:r>
    </w:p>
    <w:p w14:paraId="3FFF1AB3" w14:textId="77777777" w:rsidR="004C4FC3" w:rsidRDefault="004C4FC3" w:rsidP="004C4FC3">
      <w:pPr>
        <w:pStyle w:val="Code"/>
      </w:pPr>
      <w:r>
        <w:t xml:space="preserve">     */</w:t>
      </w:r>
    </w:p>
    <w:p w14:paraId="38B00A90" w14:textId="77777777" w:rsidR="004C4FC3" w:rsidRDefault="004C4FC3" w:rsidP="004C4FC3">
      <w:pPr>
        <w:pStyle w:val="Code"/>
      </w:pPr>
      <w:r>
        <w:t xml:space="preserve">    protected char </w:t>
      </w:r>
      <w:proofErr w:type="gramStart"/>
      <w:r>
        <w:t>mark(</w:t>
      </w:r>
      <w:proofErr w:type="gramEnd"/>
      <w:r>
        <w:t>) {</w:t>
      </w:r>
    </w:p>
    <w:p w14:paraId="5491FF5E" w14:textId="77777777" w:rsidR="004C4FC3" w:rsidRDefault="004C4FC3" w:rsidP="004C4FC3">
      <w:pPr>
        <w:pStyle w:val="Code"/>
      </w:pPr>
      <w:r>
        <w:t xml:space="preserve">        return mark;</w:t>
      </w:r>
    </w:p>
    <w:p w14:paraId="7FFE96CE" w14:textId="77777777" w:rsidR="004C4FC3" w:rsidRDefault="004C4FC3" w:rsidP="004C4FC3">
      <w:pPr>
        <w:pStyle w:val="Code"/>
      </w:pPr>
      <w:r>
        <w:t xml:space="preserve">    }</w:t>
      </w:r>
    </w:p>
    <w:p w14:paraId="64EC5EFC" w14:textId="77777777" w:rsidR="004C4FC3" w:rsidRDefault="004C4FC3" w:rsidP="004C4FC3">
      <w:pPr>
        <w:pStyle w:val="Code"/>
      </w:pPr>
      <w:r>
        <w:t xml:space="preserve">    /**</w:t>
      </w:r>
    </w:p>
    <w:p w14:paraId="5B04D704" w14:textId="77777777" w:rsidR="004C4FC3" w:rsidRDefault="004C4FC3" w:rsidP="004C4FC3">
      <w:pPr>
        <w:pStyle w:val="Code"/>
      </w:pPr>
      <w:r>
        <w:t xml:space="preserve">     * Sets the opponent of a given Player to another Player.</w:t>
      </w:r>
    </w:p>
    <w:p w14:paraId="63B99CC0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opp</w:t>
      </w:r>
      <w:proofErr w:type="spellEnd"/>
      <w:r>
        <w:t xml:space="preserve"> the Player opponent</w:t>
      </w:r>
    </w:p>
    <w:p w14:paraId="62BF6BF5" w14:textId="77777777" w:rsidR="004C4FC3" w:rsidRDefault="004C4FC3" w:rsidP="004C4FC3">
      <w:pPr>
        <w:pStyle w:val="Code"/>
      </w:pPr>
      <w:r>
        <w:t xml:space="preserve">     */</w:t>
      </w:r>
    </w:p>
    <w:p w14:paraId="649D79A8" w14:textId="77777777" w:rsidR="004C4FC3" w:rsidRDefault="004C4FC3" w:rsidP="004C4FC3">
      <w:pPr>
        <w:pStyle w:val="Code"/>
      </w:pPr>
      <w:r>
        <w:t xml:space="preserve">    protected void </w:t>
      </w:r>
      <w:proofErr w:type="spellStart"/>
      <w:proofErr w:type="gramStart"/>
      <w:r>
        <w:t>setOpponent</w:t>
      </w:r>
      <w:proofErr w:type="spellEnd"/>
      <w:r>
        <w:t>(</w:t>
      </w:r>
      <w:proofErr w:type="gramEnd"/>
      <w:r>
        <w:t>Player other) {</w:t>
      </w:r>
    </w:p>
    <w:p w14:paraId="08511234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this.opponent</w:t>
      </w:r>
      <w:proofErr w:type="spellEnd"/>
      <w:proofErr w:type="gramEnd"/>
      <w:r>
        <w:t xml:space="preserve"> = other;</w:t>
      </w:r>
    </w:p>
    <w:p w14:paraId="29340525" w14:textId="77777777" w:rsidR="004C4FC3" w:rsidRDefault="004C4FC3" w:rsidP="004C4FC3">
      <w:pPr>
        <w:pStyle w:val="Code"/>
      </w:pPr>
      <w:r>
        <w:t xml:space="preserve">    }</w:t>
      </w:r>
    </w:p>
    <w:p w14:paraId="4BB63562" w14:textId="77777777" w:rsidR="004C4FC3" w:rsidRDefault="004C4FC3" w:rsidP="004C4FC3">
      <w:pPr>
        <w:pStyle w:val="Code"/>
      </w:pPr>
    </w:p>
    <w:p w14:paraId="282ABB62" w14:textId="77777777" w:rsidR="004C4FC3" w:rsidRDefault="004C4FC3" w:rsidP="004C4FC3">
      <w:pPr>
        <w:pStyle w:val="Code"/>
      </w:pPr>
      <w:r>
        <w:t xml:space="preserve">    /**</w:t>
      </w:r>
    </w:p>
    <w:p w14:paraId="0A635CB9" w14:textId="77777777" w:rsidR="004C4FC3" w:rsidRDefault="004C4FC3" w:rsidP="004C4FC3">
      <w:pPr>
        <w:pStyle w:val="Code"/>
      </w:pPr>
      <w:r>
        <w:t xml:space="preserve">     * Initiate a game of tic-tac-toe with the opponent player.</w:t>
      </w:r>
    </w:p>
    <w:p w14:paraId="20E8C893" w14:textId="77777777" w:rsidR="004C4FC3" w:rsidRDefault="004C4FC3" w:rsidP="004C4FC3">
      <w:pPr>
        <w:pStyle w:val="Code"/>
      </w:pPr>
      <w:r>
        <w:t xml:space="preserve">     * @throws </w:t>
      </w:r>
      <w:proofErr w:type="spellStart"/>
      <w:r>
        <w:t>IOException</w:t>
      </w:r>
      <w:proofErr w:type="spellEnd"/>
    </w:p>
    <w:p w14:paraId="1D637F0E" w14:textId="77777777" w:rsidR="004C4FC3" w:rsidRDefault="004C4FC3" w:rsidP="004C4FC3">
      <w:pPr>
        <w:pStyle w:val="Code"/>
      </w:pPr>
      <w:r>
        <w:t xml:space="preserve">     */</w:t>
      </w:r>
    </w:p>
    <w:p w14:paraId="0D0DF2C9" w14:textId="77777777" w:rsidR="004C4FC3" w:rsidRDefault="004C4FC3" w:rsidP="004C4FC3">
      <w:pPr>
        <w:pStyle w:val="Code"/>
      </w:pPr>
      <w:r>
        <w:t xml:space="preserve">    abstract protected void </w:t>
      </w:r>
      <w:proofErr w:type="gramStart"/>
      <w:r>
        <w:t>play(</w:t>
      </w:r>
      <w:proofErr w:type="gramEnd"/>
      <w:r>
        <w:t xml:space="preserve">) throws </w:t>
      </w:r>
      <w:proofErr w:type="spellStart"/>
      <w:r>
        <w:t>java.io.IOException</w:t>
      </w:r>
      <w:proofErr w:type="spellEnd"/>
      <w:r>
        <w:t>;</w:t>
      </w:r>
    </w:p>
    <w:p w14:paraId="6B27D36C" w14:textId="77777777" w:rsidR="004C4FC3" w:rsidRDefault="004C4FC3" w:rsidP="004C4FC3">
      <w:pPr>
        <w:pStyle w:val="Code"/>
      </w:pPr>
    </w:p>
    <w:p w14:paraId="71E6BE3B" w14:textId="77777777" w:rsidR="004C4FC3" w:rsidRDefault="004C4FC3" w:rsidP="004C4FC3">
      <w:pPr>
        <w:pStyle w:val="Code"/>
      </w:pPr>
      <w:r>
        <w:t xml:space="preserve">    /**</w:t>
      </w:r>
    </w:p>
    <w:p w14:paraId="3C1CE222" w14:textId="77777777" w:rsidR="004C4FC3" w:rsidRDefault="004C4FC3" w:rsidP="004C4FC3">
      <w:pPr>
        <w:pStyle w:val="Code"/>
      </w:pPr>
      <w:r>
        <w:t xml:space="preserve">     * Prompt the user to place their mark on a given board slot retrieved through </w:t>
      </w:r>
      <w:proofErr w:type="spellStart"/>
      <w:r>
        <w:t>stdin</w:t>
      </w:r>
      <w:proofErr w:type="spellEnd"/>
      <w:r>
        <w:t>.</w:t>
      </w:r>
    </w:p>
    <w:p w14:paraId="3B1C0034" w14:textId="77777777" w:rsidR="004C4FC3" w:rsidRDefault="004C4FC3" w:rsidP="004C4FC3">
      <w:pPr>
        <w:pStyle w:val="Code"/>
      </w:pPr>
      <w:r>
        <w:t xml:space="preserve">     * @Throws </w:t>
      </w:r>
      <w:proofErr w:type="spellStart"/>
      <w:r>
        <w:t>IOException</w:t>
      </w:r>
      <w:proofErr w:type="spellEnd"/>
    </w:p>
    <w:p w14:paraId="3C409A2A" w14:textId="77777777" w:rsidR="004C4FC3" w:rsidRDefault="004C4FC3" w:rsidP="004C4FC3">
      <w:pPr>
        <w:pStyle w:val="Code"/>
      </w:pPr>
      <w:r>
        <w:t xml:space="preserve">     */</w:t>
      </w:r>
    </w:p>
    <w:p w14:paraId="15671DD8" w14:textId="77777777" w:rsidR="004C4FC3" w:rsidRDefault="004C4FC3" w:rsidP="004C4FC3">
      <w:pPr>
        <w:pStyle w:val="Code"/>
      </w:pPr>
      <w:r>
        <w:t xml:space="preserve">    abstract protected 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java.io.IOException</w:t>
      </w:r>
      <w:proofErr w:type="spellEnd"/>
      <w:r>
        <w:t>;</w:t>
      </w:r>
    </w:p>
    <w:p w14:paraId="2FF0A01E" w14:textId="77777777" w:rsidR="004C4FC3" w:rsidRDefault="004C4FC3" w:rsidP="004C4FC3">
      <w:pPr>
        <w:pStyle w:val="Code"/>
      </w:pPr>
      <w:r>
        <w:t>}</w:t>
      </w:r>
    </w:p>
    <w:p w14:paraId="3D3B5EAA" w14:textId="77777777" w:rsidR="004C4FC3" w:rsidRDefault="004C4FC3" w:rsidP="004C4FC3">
      <w:r>
        <w:t>RandomGenerator.java</w:t>
      </w:r>
    </w:p>
    <w:p w14:paraId="29AB6957" w14:textId="77777777" w:rsidR="004C4FC3" w:rsidRDefault="004C4FC3" w:rsidP="004C4FC3">
      <w:pPr>
        <w:pStyle w:val="Code"/>
      </w:pPr>
      <w:r>
        <w:t>/</w:t>
      </w:r>
      <w:proofErr w:type="gramStart"/>
      <w:r>
        <w:t>/  RandomGenerator.java</w:t>
      </w:r>
      <w:proofErr w:type="gramEnd"/>
    </w:p>
    <w:p w14:paraId="2FF4F052" w14:textId="77777777" w:rsidR="004C4FC3" w:rsidRDefault="004C4FC3" w:rsidP="004C4FC3">
      <w:pPr>
        <w:pStyle w:val="Code"/>
      </w:pPr>
    </w:p>
    <w:p w14:paraId="62B438BA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6F12797" w14:textId="77777777" w:rsidR="004C4FC3" w:rsidRDefault="004C4FC3" w:rsidP="004C4FC3">
      <w:pPr>
        <w:pStyle w:val="Code"/>
      </w:pPr>
    </w:p>
    <w:p w14:paraId="5C889489" w14:textId="77777777" w:rsidR="004C4FC3" w:rsidRDefault="004C4FC3" w:rsidP="004C4FC3">
      <w:pPr>
        <w:pStyle w:val="Code"/>
      </w:pPr>
      <w:r>
        <w:t>/**</w:t>
      </w:r>
    </w:p>
    <w:p w14:paraId="7EB72CF3" w14:textId="77777777" w:rsidR="004C4FC3" w:rsidRDefault="004C4FC3" w:rsidP="004C4FC3">
      <w:pPr>
        <w:pStyle w:val="Code"/>
      </w:pPr>
      <w:r>
        <w:t xml:space="preserve"> * Provides a method to spawn a random integer.</w:t>
      </w:r>
    </w:p>
    <w:p w14:paraId="544456AB" w14:textId="77777777" w:rsidR="004C4FC3" w:rsidRDefault="004C4FC3" w:rsidP="004C4FC3">
      <w:pPr>
        <w:pStyle w:val="Code"/>
      </w:pPr>
      <w:r>
        <w:t xml:space="preserve"> * @author M. </w:t>
      </w:r>
      <w:proofErr w:type="spellStart"/>
      <w:r>
        <w:t>Moussavi</w:t>
      </w:r>
      <w:proofErr w:type="spellEnd"/>
    </w:p>
    <w:p w14:paraId="5CBDC9A4" w14:textId="77777777" w:rsidR="004C4FC3" w:rsidRDefault="004C4FC3" w:rsidP="004C4FC3">
      <w:pPr>
        <w:pStyle w:val="Code"/>
      </w:pPr>
      <w:r>
        <w:t xml:space="preserve"> */</w:t>
      </w:r>
    </w:p>
    <w:p w14:paraId="77ED8B84" w14:textId="77777777" w:rsidR="004C4FC3" w:rsidRDefault="004C4FC3" w:rsidP="004C4FC3">
      <w:pPr>
        <w:pStyle w:val="Code"/>
      </w:pPr>
      <w:r>
        <w:t xml:space="preserve">class </w:t>
      </w:r>
      <w:proofErr w:type="spellStart"/>
      <w:r>
        <w:t>RandomGenerator</w:t>
      </w:r>
      <w:proofErr w:type="spellEnd"/>
      <w:r>
        <w:t xml:space="preserve"> {</w:t>
      </w:r>
    </w:p>
    <w:p w14:paraId="6F0E3937" w14:textId="77777777" w:rsidR="004C4FC3" w:rsidRDefault="004C4FC3" w:rsidP="004C4FC3">
      <w:pPr>
        <w:pStyle w:val="Code"/>
      </w:pPr>
    </w:p>
    <w:p w14:paraId="0FB5F356" w14:textId="77777777" w:rsidR="004C4FC3" w:rsidRDefault="004C4FC3" w:rsidP="004C4FC3">
      <w:pPr>
        <w:pStyle w:val="Code"/>
      </w:pPr>
      <w:r>
        <w:t>/**</w:t>
      </w:r>
    </w:p>
    <w:p w14:paraId="5244E390" w14:textId="77777777" w:rsidR="004C4FC3" w:rsidRDefault="004C4FC3" w:rsidP="004C4FC3">
      <w:pPr>
        <w:pStyle w:val="Code"/>
      </w:pPr>
      <w:r>
        <w:t xml:space="preserve"> * creates a random number ranging between lo and hi,</w:t>
      </w:r>
    </w:p>
    <w:p w14:paraId="37DAE36E" w14:textId="77777777" w:rsidR="004C4FC3" w:rsidRDefault="004C4FC3" w:rsidP="004C4FC3">
      <w:pPr>
        <w:pStyle w:val="Code"/>
      </w:pPr>
      <w:r>
        <w:t xml:space="preserve"> * @</w:t>
      </w:r>
      <w:proofErr w:type="spellStart"/>
      <w:r>
        <w:t>param</w:t>
      </w:r>
      <w:proofErr w:type="spellEnd"/>
      <w:r>
        <w:t xml:space="preserve"> lo the lower bound of the random integer</w:t>
      </w:r>
    </w:p>
    <w:p w14:paraId="6353BDD0" w14:textId="77777777" w:rsidR="004C4FC3" w:rsidRDefault="004C4FC3" w:rsidP="004C4FC3">
      <w:pPr>
        <w:pStyle w:val="Code"/>
      </w:pPr>
      <w:r>
        <w:t xml:space="preserve"> * @</w:t>
      </w:r>
      <w:proofErr w:type="spellStart"/>
      <w:r>
        <w:t>param</w:t>
      </w:r>
      <w:proofErr w:type="spellEnd"/>
      <w:r>
        <w:t xml:space="preserve"> hi the upper bound of the random integer</w:t>
      </w:r>
    </w:p>
    <w:p w14:paraId="1EA5C003" w14:textId="77777777" w:rsidR="004C4FC3" w:rsidRDefault="004C4FC3" w:rsidP="004C4FC3">
      <w:pPr>
        <w:pStyle w:val="Code"/>
      </w:pPr>
      <w:r>
        <w:t xml:space="preserve"> * @return the random integer</w:t>
      </w:r>
    </w:p>
    <w:p w14:paraId="57C3F8B2" w14:textId="77777777" w:rsidR="004C4FC3" w:rsidRDefault="004C4FC3" w:rsidP="004C4FC3">
      <w:pPr>
        <w:pStyle w:val="Code"/>
      </w:pPr>
      <w:r>
        <w:t xml:space="preserve"> */</w:t>
      </w:r>
    </w:p>
    <w:p w14:paraId="1428BB0E" w14:textId="77777777" w:rsidR="004C4FC3" w:rsidRDefault="004C4FC3" w:rsidP="004C4FC3">
      <w:pPr>
        <w:pStyle w:val="Code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discrete(</w:t>
      </w:r>
      <w:proofErr w:type="spellStart"/>
      <w:proofErr w:type="gramEnd"/>
      <w:r>
        <w:t>int</w:t>
      </w:r>
      <w:proofErr w:type="spellEnd"/>
      <w:r>
        <w:t xml:space="preserve"> lo, </w:t>
      </w:r>
      <w:proofErr w:type="spellStart"/>
      <w:r>
        <w:t>int</w:t>
      </w:r>
      <w:proofErr w:type="spellEnd"/>
      <w:r>
        <w:t xml:space="preserve"> hi)</w:t>
      </w:r>
    </w:p>
    <w:p w14:paraId="799CBB42" w14:textId="77777777" w:rsidR="004C4FC3" w:rsidRDefault="004C4FC3" w:rsidP="004C4FC3">
      <w:pPr>
        <w:pStyle w:val="Code"/>
      </w:pPr>
      <w:r>
        <w:tab/>
        <w:t>{</w:t>
      </w:r>
    </w:p>
    <w:p w14:paraId="0CC8D581" w14:textId="77777777" w:rsidR="004C4FC3" w:rsidRDefault="004C4FC3" w:rsidP="004C4FC3">
      <w:pPr>
        <w:pStyle w:val="Code"/>
      </w:pPr>
      <w:r>
        <w:tab/>
      </w:r>
      <w:r>
        <w:tab/>
      </w:r>
      <w:proofErr w:type="gramStart"/>
      <w:r>
        <w:t>if(</w:t>
      </w:r>
      <w:proofErr w:type="gramEnd"/>
      <w:r>
        <w:t>lo &gt;= hi){</w:t>
      </w:r>
    </w:p>
    <w:p w14:paraId="0FB37987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discrete, lo &gt;= hi");</w:t>
      </w:r>
    </w:p>
    <w:p w14:paraId="7349E457" w14:textId="77777777" w:rsidR="004C4FC3" w:rsidRDefault="004C4FC3" w:rsidP="004C4FC3">
      <w:pPr>
        <w:pStyle w:val="Code"/>
      </w:pP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74C9D590" w14:textId="77777777" w:rsidR="004C4FC3" w:rsidRDefault="004C4FC3" w:rsidP="004C4FC3">
      <w:pPr>
        <w:pStyle w:val="Code"/>
      </w:pPr>
      <w:r>
        <w:tab/>
      </w:r>
      <w:r>
        <w:tab/>
        <w:t>}</w:t>
      </w:r>
    </w:p>
    <w:p w14:paraId="7E12EE2B" w14:textId="77777777" w:rsidR="004C4FC3" w:rsidRDefault="004C4FC3" w:rsidP="004C4FC3">
      <w:pPr>
        <w:pStyle w:val="Code"/>
      </w:pPr>
    </w:p>
    <w:p w14:paraId="3747E760" w14:textId="77777777" w:rsidR="004C4FC3" w:rsidRDefault="004C4FC3" w:rsidP="004C4FC3">
      <w:pPr>
        <w:pStyle w:val="Code"/>
      </w:pPr>
      <w:r>
        <w:tab/>
      </w:r>
      <w:r>
        <w:tab/>
        <w:t xml:space="preserve">Random r = new </w:t>
      </w:r>
      <w:proofErr w:type="gramStart"/>
      <w:r>
        <w:t>Random(</w:t>
      </w:r>
      <w:proofErr w:type="gramEnd"/>
      <w:r>
        <w:t>);</w:t>
      </w:r>
    </w:p>
    <w:p w14:paraId="5C841C2C" w14:textId="77777777" w:rsidR="004C4FC3" w:rsidRDefault="004C4FC3" w:rsidP="004C4FC3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d = </w:t>
      </w:r>
      <w:proofErr w:type="spellStart"/>
      <w:proofErr w:type="gramStart"/>
      <w:r>
        <w:t>r.nextInt</w:t>
      </w:r>
      <w:proofErr w:type="spellEnd"/>
      <w:proofErr w:type="gramEnd"/>
      <w:r>
        <w:t>(hi - lo + 1) + lo;</w:t>
      </w:r>
    </w:p>
    <w:p w14:paraId="5339BD11" w14:textId="77777777" w:rsidR="004C4FC3" w:rsidRDefault="004C4FC3" w:rsidP="004C4FC3">
      <w:pPr>
        <w:pStyle w:val="Code"/>
      </w:pPr>
      <w:r>
        <w:tab/>
      </w:r>
      <w:r>
        <w:tab/>
        <w:t>return d;</w:t>
      </w:r>
    </w:p>
    <w:p w14:paraId="69172365" w14:textId="77777777" w:rsidR="004C4FC3" w:rsidRDefault="004C4FC3" w:rsidP="004C4FC3">
      <w:pPr>
        <w:pStyle w:val="Code"/>
      </w:pPr>
      <w:r>
        <w:tab/>
        <w:t>}</w:t>
      </w:r>
    </w:p>
    <w:p w14:paraId="37B5BAF3" w14:textId="77777777" w:rsidR="004C4FC3" w:rsidRDefault="004C4FC3" w:rsidP="004C4FC3">
      <w:pPr>
        <w:pStyle w:val="Code"/>
      </w:pPr>
    </w:p>
    <w:p w14:paraId="51D1CD46" w14:textId="77777777" w:rsidR="004C4FC3" w:rsidRDefault="004C4FC3" w:rsidP="004C4FC3">
      <w:pPr>
        <w:pStyle w:val="Code"/>
      </w:pPr>
      <w:r>
        <w:t>}</w:t>
      </w:r>
    </w:p>
    <w:p w14:paraId="78BCDDD4" w14:textId="77777777" w:rsidR="004C4FC3" w:rsidRDefault="004C4FC3" w:rsidP="004C4FC3">
      <w:r>
        <w:t>RandomPlayer.java</w:t>
      </w:r>
    </w:p>
    <w:p w14:paraId="00970156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3C1AE256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E69C985" w14:textId="77777777" w:rsidR="004C4FC3" w:rsidRDefault="004C4FC3" w:rsidP="004C4FC3">
      <w:pPr>
        <w:pStyle w:val="Code"/>
      </w:pPr>
      <w:r>
        <w:t>/**</w:t>
      </w:r>
    </w:p>
    <w:p w14:paraId="6B64D52C" w14:textId="77777777" w:rsidR="004C4FC3" w:rsidRDefault="004C4FC3" w:rsidP="004C4FC3">
      <w:pPr>
        <w:pStyle w:val="Code"/>
      </w:pPr>
      <w:r>
        <w:t xml:space="preserve"> * Provides a tic </w:t>
      </w:r>
      <w:proofErr w:type="spellStart"/>
      <w:r>
        <w:t>tac</w:t>
      </w:r>
      <w:proofErr w:type="spellEnd"/>
      <w:r>
        <w:t xml:space="preserve"> toe robot that randomly chooses a space on every move.</w:t>
      </w:r>
    </w:p>
    <w:p w14:paraId="1652DB85" w14:textId="77777777" w:rsidR="004C4FC3" w:rsidRDefault="004C4FC3" w:rsidP="004C4FC3">
      <w:pPr>
        <w:pStyle w:val="Code"/>
      </w:pPr>
      <w:r>
        <w:t xml:space="preserve"> * @author Mitchell </w:t>
      </w:r>
      <w:proofErr w:type="spellStart"/>
      <w:r>
        <w:t>Sawatzky</w:t>
      </w:r>
      <w:proofErr w:type="spellEnd"/>
      <w:r>
        <w:t xml:space="preserve"> and Connor Newman</w:t>
      </w:r>
    </w:p>
    <w:p w14:paraId="03BC2B67" w14:textId="77777777" w:rsidR="004C4FC3" w:rsidRDefault="004C4FC3" w:rsidP="004C4FC3">
      <w:pPr>
        <w:pStyle w:val="Code"/>
      </w:pPr>
      <w:r>
        <w:t xml:space="preserve"> * @version 1.0</w:t>
      </w:r>
    </w:p>
    <w:p w14:paraId="64D9B6BA" w14:textId="77777777" w:rsidR="004C4FC3" w:rsidRDefault="004C4FC3" w:rsidP="004C4FC3">
      <w:pPr>
        <w:pStyle w:val="Code"/>
      </w:pPr>
      <w:r>
        <w:t xml:space="preserve"> * @since Mar 2016</w:t>
      </w:r>
    </w:p>
    <w:p w14:paraId="0F43F323" w14:textId="77777777" w:rsidR="004C4FC3" w:rsidRDefault="004C4FC3" w:rsidP="004C4FC3">
      <w:pPr>
        <w:pStyle w:val="Code"/>
      </w:pPr>
      <w:r>
        <w:t xml:space="preserve"> */</w:t>
      </w:r>
    </w:p>
    <w:p w14:paraId="3CD338F7" w14:textId="77777777" w:rsidR="004C4FC3" w:rsidRDefault="004C4FC3" w:rsidP="004C4FC3">
      <w:pPr>
        <w:pStyle w:val="Code"/>
      </w:pPr>
      <w:r>
        <w:t xml:space="preserve">public class </w:t>
      </w:r>
      <w:proofErr w:type="spellStart"/>
      <w:r>
        <w:t>RandomPlayer</w:t>
      </w:r>
      <w:proofErr w:type="spellEnd"/>
      <w:r>
        <w:t xml:space="preserve"> extends Player {</w:t>
      </w:r>
    </w:p>
    <w:p w14:paraId="0E3D3EDD" w14:textId="77777777" w:rsidR="004C4FC3" w:rsidRDefault="004C4FC3" w:rsidP="004C4FC3">
      <w:pPr>
        <w:pStyle w:val="Code"/>
      </w:pPr>
    </w:p>
    <w:p w14:paraId="5EA163AC" w14:textId="77777777" w:rsidR="004C4FC3" w:rsidRDefault="004C4FC3" w:rsidP="004C4FC3">
      <w:pPr>
        <w:pStyle w:val="Code"/>
      </w:pPr>
      <w:r>
        <w:t xml:space="preserve">    /**</w:t>
      </w:r>
    </w:p>
    <w:p w14:paraId="7079B0F2" w14:textId="77777777" w:rsidR="004C4FC3" w:rsidRDefault="004C4FC3" w:rsidP="004C4FC3">
      <w:pPr>
        <w:pStyle w:val="Code"/>
      </w:pPr>
      <w:r>
        <w:t xml:space="preserve">     * Constructs a </w:t>
      </w:r>
      <w:proofErr w:type="spellStart"/>
      <w:r>
        <w:t>RandomPlayer</w:t>
      </w:r>
      <w:proofErr w:type="spellEnd"/>
      <w:r>
        <w:t xml:space="preserve"> object with the specified name, mark, and board.</w:t>
      </w:r>
    </w:p>
    <w:p w14:paraId="07863099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name the name of the player</w:t>
      </w:r>
    </w:p>
    <w:p w14:paraId="42031AA6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mark the mark of the player</w:t>
      </w:r>
    </w:p>
    <w:p w14:paraId="0C222D92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board the game board</w:t>
      </w:r>
    </w:p>
    <w:p w14:paraId="163AF6A9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in the input stream</w:t>
      </w:r>
    </w:p>
    <w:p w14:paraId="6F1562D8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out the output stream</w:t>
      </w:r>
    </w:p>
    <w:p w14:paraId="227DF42D" w14:textId="77777777" w:rsidR="004C4FC3" w:rsidRDefault="004C4FC3" w:rsidP="004C4FC3">
      <w:pPr>
        <w:pStyle w:val="Code"/>
      </w:pPr>
      <w:r>
        <w:t xml:space="preserve">     */</w:t>
      </w:r>
    </w:p>
    <w:p w14:paraId="550D37FD" w14:textId="77777777" w:rsidR="004C4FC3" w:rsidRDefault="004C4FC3" w:rsidP="004C4FC3">
      <w:pPr>
        <w:pStyle w:val="Code"/>
      </w:pPr>
      <w:r>
        <w:t xml:space="preserve">    public </w:t>
      </w:r>
      <w:proofErr w:type="spellStart"/>
      <w:proofErr w:type="gramStart"/>
      <w:r>
        <w:t>RandomPlayer</w:t>
      </w:r>
      <w:proofErr w:type="spellEnd"/>
      <w:r>
        <w:t>(</w:t>
      </w:r>
      <w:proofErr w:type="gramEnd"/>
      <w:r>
        <w:t xml:space="preserve">String name, char mark, Board board, </w:t>
      </w:r>
      <w:proofErr w:type="spellStart"/>
      <w:r>
        <w:t>BufferedReader</w:t>
      </w:r>
      <w:proofErr w:type="spellEnd"/>
      <w:r>
        <w:t xml:space="preserve"> in, </w:t>
      </w:r>
      <w:proofErr w:type="spellStart"/>
      <w:r>
        <w:t>PrintWriter</w:t>
      </w:r>
      <w:proofErr w:type="spellEnd"/>
      <w:r>
        <w:t xml:space="preserve"> out) {</w:t>
      </w:r>
    </w:p>
    <w:p w14:paraId="7729D659" w14:textId="77777777" w:rsidR="004C4FC3" w:rsidRDefault="004C4FC3" w:rsidP="004C4FC3">
      <w:pPr>
        <w:pStyle w:val="Code"/>
      </w:pPr>
      <w:r>
        <w:t xml:space="preserve">        </w:t>
      </w:r>
      <w:proofErr w:type="gramStart"/>
      <w:r>
        <w:t>super(</w:t>
      </w:r>
      <w:proofErr w:type="gramEnd"/>
      <w:r>
        <w:t>name, mark, board, in, out);</w:t>
      </w:r>
    </w:p>
    <w:p w14:paraId="1B1114B0" w14:textId="77777777" w:rsidR="004C4FC3" w:rsidRDefault="004C4FC3" w:rsidP="004C4FC3">
      <w:pPr>
        <w:pStyle w:val="Code"/>
      </w:pPr>
      <w:r>
        <w:t xml:space="preserve">    }</w:t>
      </w:r>
    </w:p>
    <w:p w14:paraId="79535D41" w14:textId="77777777" w:rsidR="004C4FC3" w:rsidRDefault="004C4FC3" w:rsidP="004C4FC3">
      <w:pPr>
        <w:pStyle w:val="Code"/>
      </w:pPr>
    </w:p>
    <w:p w14:paraId="0E2D8518" w14:textId="77777777" w:rsidR="004C4FC3" w:rsidRDefault="004C4FC3" w:rsidP="004C4FC3">
      <w:pPr>
        <w:pStyle w:val="Code"/>
      </w:pPr>
      <w:r>
        <w:t xml:space="preserve">    /**</w:t>
      </w:r>
    </w:p>
    <w:p w14:paraId="0357B493" w14:textId="77777777" w:rsidR="004C4FC3" w:rsidRDefault="004C4FC3" w:rsidP="004C4FC3">
      <w:pPr>
        <w:pStyle w:val="Code"/>
      </w:pPr>
      <w:r>
        <w:t xml:space="preserve">     * Starts a game of tic </w:t>
      </w:r>
      <w:proofErr w:type="spellStart"/>
      <w:r>
        <w:t>tac</w:t>
      </w:r>
      <w:proofErr w:type="spellEnd"/>
      <w:r>
        <w:t xml:space="preserve"> toe with this player as player X.</w:t>
      </w:r>
    </w:p>
    <w:p w14:paraId="56B7307C" w14:textId="77777777" w:rsidR="004C4FC3" w:rsidRDefault="004C4FC3" w:rsidP="004C4FC3">
      <w:pPr>
        <w:pStyle w:val="Code"/>
      </w:pPr>
      <w:r>
        <w:t xml:space="preserve">     * @throws </w:t>
      </w:r>
      <w:proofErr w:type="spellStart"/>
      <w:r>
        <w:t>IOException</w:t>
      </w:r>
      <w:proofErr w:type="spellEnd"/>
    </w:p>
    <w:p w14:paraId="4CCBF105" w14:textId="77777777" w:rsidR="004C4FC3" w:rsidRDefault="004C4FC3" w:rsidP="004C4FC3">
      <w:pPr>
        <w:pStyle w:val="Code"/>
      </w:pPr>
      <w:r>
        <w:t xml:space="preserve">     */</w:t>
      </w:r>
    </w:p>
    <w:p w14:paraId="46EA1CD7" w14:textId="77777777" w:rsidR="004C4FC3" w:rsidRDefault="004C4FC3" w:rsidP="004C4FC3">
      <w:pPr>
        <w:pStyle w:val="Code"/>
      </w:pPr>
      <w:r>
        <w:t xml:space="preserve">    protected void </w:t>
      </w:r>
      <w:proofErr w:type="gramStart"/>
      <w:r>
        <w:t>play(</w:t>
      </w:r>
      <w:proofErr w:type="gramEnd"/>
      <w:r>
        <w:t xml:space="preserve">) throws </w:t>
      </w:r>
      <w:proofErr w:type="spellStart"/>
      <w:r>
        <w:t>java.io.IOException</w:t>
      </w:r>
      <w:proofErr w:type="spellEnd"/>
      <w:r>
        <w:t xml:space="preserve"> {</w:t>
      </w:r>
    </w:p>
    <w:p w14:paraId="1E613DA6" w14:textId="77777777" w:rsidR="004C4FC3" w:rsidRDefault="004C4FC3" w:rsidP="004C4FC3">
      <w:pPr>
        <w:pStyle w:val="Code"/>
      </w:pPr>
      <w:r>
        <w:t xml:space="preserve">        String winner;</w:t>
      </w:r>
    </w:p>
    <w:p w14:paraId="1386BF1B" w14:textId="77777777" w:rsidR="004C4FC3" w:rsidRDefault="004C4FC3" w:rsidP="004C4FC3">
      <w:pPr>
        <w:pStyle w:val="Code"/>
      </w:pPr>
      <w:r>
        <w:t xml:space="preserve">        Player p = this;</w:t>
      </w:r>
    </w:p>
    <w:p w14:paraId="335E3252" w14:textId="77777777" w:rsidR="004C4FC3" w:rsidRDefault="004C4FC3" w:rsidP="004C4FC3">
      <w:pPr>
        <w:pStyle w:val="Code"/>
      </w:pPr>
      <w:r>
        <w:t xml:space="preserve">        while (true) {</w:t>
      </w:r>
    </w:p>
    <w:p w14:paraId="3FBD4084" w14:textId="77777777" w:rsidR="004C4FC3" w:rsidRDefault="004C4FC3" w:rsidP="004C4FC3">
      <w:pPr>
        <w:pStyle w:val="Code"/>
      </w:pPr>
      <w:r>
        <w:t xml:space="preserve">            if (</w:t>
      </w:r>
      <w:proofErr w:type="spellStart"/>
      <w:proofErr w:type="gramStart"/>
      <w:r>
        <w:t>board.isFull</w:t>
      </w:r>
      <w:proofErr w:type="spellEnd"/>
      <w:proofErr w:type="gramEnd"/>
      <w:r>
        <w:t>()) {</w:t>
      </w:r>
    </w:p>
    <w:p w14:paraId="5A60E1CA" w14:textId="77777777" w:rsidR="004C4FC3" w:rsidRDefault="004C4FC3" w:rsidP="004C4FC3">
      <w:pPr>
        <w:pStyle w:val="Code"/>
      </w:pPr>
      <w:r>
        <w:t xml:space="preserve">                winner = "Nobody";</w:t>
      </w:r>
    </w:p>
    <w:p w14:paraId="51C2FA6B" w14:textId="77777777" w:rsidR="004C4FC3" w:rsidRDefault="004C4FC3" w:rsidP="004C4FC3">
      <w:pPr>
        <w:pStyle w:val="Code"/>
      </w:pPr>
      <w:r>
        <w:t xml:space="preserve">                break;</w:t>
      </w:r>
    </w:p>
    <w:p w14:paraId="400DB443" w14:textId="77777777" w:rsidR="004C4FC3" w:rsidRDefault="004C4FC3" w:rsidP="004C4FC3">
      <w:pPr>
        <w:pStyle w:val="Code"/>
      </w:pPr>
      <w:r>
        <w:t xml:space="preserve">            } else if (</w:t>
      </w:r>
      <w:proofErr w:type="spellStart"/>
      <w:proofErr w:type="gramStart"/>
      <w:r>
        <w:t>board.xWins</w:t>
      </w:r>
      <w:proofErr w:type="spellEnd"/>
      <w:proofErr w:type="gramEnd"/>
      <w:r>
        <w:t>() == 1) {</w:t>
      </w:r>
    </w:p>
    <w:p w14:paraId="68C93C90" w14:textId="77777777" w:rsidR="004C4FC3" w:rsidRDefault="004C4FC3" w:rsidP="004C4FC3">
      <w:pPr>
        <w:pStyle w:val="Code"/>
      </w:pPr>
      <w:r>
        <w:t xml:space="preserve">                winner = p.name;</w:t>
      </w:r>
    </w:p>
    <w:p w14:paraId="0B25526F" w14:textId="77777777" w:rsidR="004C4FC3" w:rsidRDefault="004C4FC3" w:rsidP="004C4FC3">
      <w:pPr>
        <w:pStyle w:val="Code"/>
      </w:pPr>
      <w:r>
        <w:t xml:space="preserve">                break;</w:t>
      </w:r>
    </w:p>
    <w:p w14:paraId="31D811F0" w14:textId="77777777" w:rsidR="004C4FC3" w:rsidRDefault="004C4FC3" w:rsidP="004C4FC3">
      <w:pPr>
        <w:pStyle w:val="Code"/>
      </w:pPr>
      <w:r>
        <w:t xml:space="preserve">            } else if (</w:t>
      </w:r>
      <w:proofErr w:type="spellStart"/>
      <w:proofErr w:type="gramStart"/>
      <w:r>
        <w:t>board.oWins</w:t>
      </w:r>
      <w:proofErr w:type="spellEnd"/>
      <w:proofErr w:type="gramEnd"/>
      <w:r>
        <w:t>() == 1) {</w:t>
      </w:r>
    </w:p>
    <w:p w14:paraId="49350512" w14:textId="77777777" w:rsidR="004C4FC3" w:rsidRDefault="004C4FC3" w:rsidP="004C4FC3">
      <w:pPr>
        <w:pStyle w:val="Code"/>
      </w:pPr>
      <w:r>
        <w:t xml:space="preserve">                winner = </w:t>
      </w:r>
      <w:proofErr w:type="gramStart"/>
      <w:r>
        <w:t>p.opponent.name</w:t>
      </w:r>
      <w:proofErr w:type="gramEnd"/>
      <w:r>
        <w:t>();</w:t>
      </w:r>
    </w:p>
    <w:p w14:paraId="12105810" w14:textId="77777777" w:rsidR="004C4FC3" w:rsidRDefault="004C4FC3" w:rsidP="004C4FC3">
      <w:pPr>
        <w:pStyle w:val="Code"/>
      </w:pPr>
      <w:r>
        <w:t xml:space="preserve">                break;</w:t>
      </w:r>
    </w:p>
    <w:p w14:paraId="180F0D18" w14:textId="77777777" w:rsidR="004C4FC3" w:rsidRDefault="004C4FC3" w:rsidP="004C4FC3">
      <w:pPr>
        <w:pStyle w:val="Code"/>
      </w:pPr>
      <w:r>
        <w:t xml:space="preserve">            }</w:t>
      </w:r>
    </w:p>
    <w:p w14:paraId="14761CCD" w14:textId="77777777" w:rsidR="004C4FC3" w:rsidRDefault="004C4FC3" w:rsidP="004C4FC3">
      <w:pPr>
        <w:pStyle w:val="Code"/>
      </w:pPr>
      <w:r>
        <w:t xml:space="preserve">            </w:t>
      </w:r>
      <w:proofErr w:type="spellStart"/>
      <w:proofErr w:type="gramStart"/>
      <w:r>
        <w:t>board.display</w:t>
      </w:r>
      <w:proofErr w:type="spellEnd"/>
      <w:proofErr w:type="gramEnd"/>
      <w:r>
        <w:t>(</w:t>
      </w:r>
      <w:proofErr w:type="spellStart"/>
      <w:r>
        <w:t>p.sout</w:t>
      </w:r>
      <w:proofErr w:type="spellEnd"/>
      <w:r>
        <w:t>);</w:t>
      </w:r>
    </w:p>
    <w:p w14:paraId="123B981A" w14:textId="77777777" w:rsidR="004C4FC3" w:rsidRDefault="004C4FC3" w:rsidP="004C4FC3">
      <w:pPr>
        <w:pStyle w:val="Code"/>
      </w:pPr>
      <w:r>
        <w:t xml:space="preserve">            </w:t>
      </w:r>
      <w:proofErr w:type="spellStart"/>
      <w:proofErr w:type="gramStart"/>
      <w:r>
        <w:t>p.makeMove</w:t>
      </w:r>
      <w:proofErr w:type="spellEnd"/>
      <w:proofErr w:type="gramEnd"/>
      <w:r>
        <w:t>();</w:t>
      </w:r>
    </w:p>
    <w:p w14:paraId="1346D6B2" w14:textId="77777777" w:rsidR="004C4FC3" w:rsidRDefault="004C4FC3" w:rsidP="004C4FC3">
      <w:pPr>
        <w:pStyle w:val="Code"/>
      </w:pPr>
      <w:r>
        <w:t xml:space="preserve">            p = </w:t>
      </w:r>
      <w:proofErr w:type="spellStart"/>
      <w:proofErr w:type="gramStart"/>
      <w:r>
        <w:t>p.opponent</w:t>
      </w:r>
      <w:proofErr w:type="spellEnd"/>
      <w:proofErr w:type="gramEnd"/>
      <w:r>
        <w:t>;</w:t>
      </w:r>
    </w:p>
    <w:p w14:paraId="1FA71573" w14:textId="77777777" w:rsidR="004C4FC3" w:rsidRDefault="004C4FC3" w:rsidP="004C4FC3">
      <w:pPr>
        <w:pStyle w:val="Code"/>
      </w:pPr>
      <w:r>
        <w:t xml:space="preserve">        }</w:t>
      </w:r>
    </w:p>
    <w:p w14:paraId="67EEABC0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sout.printf</w:t>
      </w:r>
      <w:proofErr w:type="spellEnd"/>
      <w:proofErr w:type="gramEnd"/>
      <w:r>
        <w:t>("P \</w:t>
      </w:r>
      <w:proofErr w:type="spellStart"/>
      <w:r>
        <w:t>nP</w:t>
      </w:r>
      <w:proofErr w:type="spellEnd"/>
      <w:r>
        <w:t xml:space="preserve"> THE GAME IS OVER: %s is the winner!\n", winner);</w:t>
      </w:r>
    </w:p>
    <w:p w14:paraId="4A3FCFD2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opponent.sout</w:t>
      </w:r>
      <w:proofErr w:type="gramEnd"/>
      <w:r>
        <w:t>.printf</w:t>
      </w:r>
      <w:proofErr w:type="spellEnd"/>
      <w:r>
        <w:t>("P \</w:t>
      </w:r>
      <w:proofErr w:type="spellStart"/>
      <w:r>
        <w:t>nP</w:t>
      </w:r>
      <w:proofErr w:type="spellEnd"/>
      <w:r>
        <w:t xml:space="preserve"> THE GAME IS OVER: %s is the winner!\n", winner);</w:t>
      </w:r>
    </w:p>
    <w:p w14:paraId="0D149AC9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sout.println</w:t>
      </w:r>
      <w:proofErr w:type="spellEnd"/>
      <w:proofErr w:type="gramEnd"/>
      <w:r>
        <w:t>("Q");</w:t>
      </w:r>
    </w:p>
    <w:p w14:paraId="6A82CF48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opponent.sout</w:t>
      </w:r>
      <w:proofErr w:type="gramEnd"/>
      <w:r>
        <w:t>.println</w:t>
      </w:r>
      <w:proofErr w:type="spellEnd"/>
      <w:r>
        <w:t>("Q");</w:t>
      </w:r>
    </w:p>
    <w:p w14:paraId="3756FB30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sout.close</w:t>
      </w:r>
      <w:proofErr w:type="spellEnd"/>
      <w:proofErr w:type="gramEnd"/>
      <w:r>
        <w:t>();</w:t>
      </w:r>
    </w:p>
    <w:p w14:paraId="1EEF27D9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sin.close</w:t>
      </w:r>
      <w:proofErr w:type="spellEnd"/>
      <w:proofErr w:type="gramEnd"/>
      <w:r>
        <w:t>();</w:t>
      </w:r>
    </w:p>
    <w:p w14:paraId="57D86747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opponent.sout</w:t>
      </w:r>
      <w:proofErr w:type="gramEnd"/>
      <w:r>
        <w:t>.close</w:t>
      </w:r>
      <w:proofErr w:type="spellEnd"/>
      <w:r>
        <w:t>();</w:t>
      </w:r>
    </w:p>
    <w:p w14:paraId="23FEF885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opponent.sin.close</w:t>
      </w:r>
      <w:proofErr w:type="spellEnd"/>
      <w:proofErr w:type="gramEnd"/>
      <w:r>
        <w:t>();</w:t>
      </w:r>
    </w:p>
    <w:p w14:paraId="0790C51C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57E67EE3" w14:textId="77777777" w:rsidR="004C4FC3" w:rsidRDefault="004C4FC3" w:rsidP="004C4FC3">
      <w:pPr>
        <w:pStyle w:val="Code"/>
      </w:pPr>
      <w:r>
        <w:t xml:space="preserve">    }</w:t>
      </w:r>
    </w:p>
    <w:p w14:paraId="409EC1C0" w14:textId="77777777" w:rsidR="004C4FC3" w:rsidRDefault="004C4FC3" w:rsidP="004C4FC3">
      <w:pPr>
        <w:pStyle w:val="Code"/>
      </w:pPr>
    </w:p>
    <w:p w14:paraId="257BC32F" w14:textId="77777777" w:rsidR="004C4FC3" w:rsidRDefault="004C4FC3" w:rsidP="004C4FC3">
      <w:pPr>
        <w:pStyle w:val="Code"/>
      </w:pPr>
      <w:r>
        <w:t xml:space="preserve">    /**</w:t>
      </w:r>
    </w:p>
    <w:p w14:paraId="17FBB326" w14:textId="77777777" w:rsidR="004C4FC3" w:rsidRDefault="004C4FC3" w:rsidP="004C4FC3">
      <w:pPr>
        <w:pStyle w:val="Code"/>
      </w:pPr>
      <w:r>
        <w:t xml:space="preserve">     * Picks a random board slot and makes a move there.</w:t>
      </w:r>
    </w:p>
    <w:p w14:paraId="2E1480D0" w14:textId="77777777" w:rsidR="004C4FC3" w:rsidRDefault="004C4FC3" w:rsidP="004C4FC3">
      <w:pPr>
        <w:pStyle w:val="Code"/>
      </w:pPr>
      <w:r>
        <w:t xml:space="preserve">     */</w:t>
      </w:r>
    </w:p>
    <w:p w14:paraId="639E7464" w14:textId="77777777" w:rsidR="004C4FC3" w:rsidRDefault="004C4FC3" w:rsidP="004C4FC3">
      <w:pPr>
        <w:pStyle w:val="Code"/>
      </w:pPr>
      <w:r>
        <w:t xml:space="preserve">    protected 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 {</w:t>
      </w:r>
    </w:p>
    <w:p w14:paraId="50E40F72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RandomGenerator</w:t>
      </w:r>
      <w:proofErr w:type="spellEnd"/>
      <w:r>
        <w:t xml:space="preserve"> rand = new </w:t>
      </w:r>
      <w:proofErr w:type="spellStart"/>
      <w:proofErr w:type="gramStart"/>
      <w:r>
        <w:t>RandomGenerator</w:t>
      </w:r>
      <w:proofErr w:type="spellEnd"/>
      <w:r>
        <w:t>(</w:t>
      </w:r>
      <w:proofErr w:type="gramEnd"/>
      <w:r>
        <w:t>);</w:t>
      </w:r>
    </w:p>
    <w:p w14:paraId="58317090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row, col;</w:t>
      </w:r>
    </w:p>
    <w:p w14:paraId="7BB83095" w14:textId="77777777" w:rsidR="004C4FC3" w:rsidRDefault="004C4FC3" w:rsidP="004C4FC3">
      <w:pPr>
        <w:pStyle w:val="Code"/>
      </w:pPr>
    </w:p>
    <w:p w14:paraId="642CB006" w14:textId="77777777" w:rsidR="004C4FC3" w:rsidRDefault="004C4FC3" w:rsidP="004C4FC3">
      <w:pPr>
        <w:pStyle w:val="Code"/>
      </w:pPr>
      <w:r>
        <w:t xml:space="preserve">        do {</w:t>
      </w:r>
    </w:p>
    <w:p w14:paraId="2169C59A" w14:textId="77777777" w:rsidR="004C4FC3" w:rsidRDefault="004C4FC3" w:rsidP="004C4FC3">
      <w:pPr>
        <w:pStyle w:val="Code"/>
      </w:pPr>
      <w:r>
        <w:t xml:space="preserve">            row = </w:t>
      </w:r>
      <w:proofErr w:type="spellStart"/>
      <w:proofErr w:type="gramStart"/>
      <w:r>
        <w:t>rand.discrete</w:t>
      </w:r>
      <w:proofErr w:type="spellEnd"/>
      <w:proofErr w:type="gramEnd"/>
      <w:r>
        <w:t>(0, 2);</w:t>
      </w:r>
    </w:p>
    <w:p w14:paraId="71CE5C3D" w14:textId="77777777" w:rsidR="004C4FC3" w:rsidRDefault="004C4FC3" w:rsidP="004C4FC3">
      <w:pPr>
        <w:pStyle w:val="Code"/>
      </w:pPr>
      <w:r>
        <w:t xml:space="preserve">            col = </w:t>
      </w:r>
      <w:proofErr w:type="spellStart"/>
      <w:proofErr w:type="gramStart"/>
      <w:r>
        <w:t>rand.discrete</w:t>
      </w:r>
      <w:proofErr w:type="spellEnd"/>
      <w:proofErr w:type="gramEnd"/>
      <w:r>
        <w:t>(0, 2);</w:t>
      </w:r>
    </w:p>
    <w:p w14:paraId="14B59250" w14:textId="77777777" w:rsidR="004C4FC3" w:rsidRDefault="004C4FC3" w:rsidP="004C4FC3">
      <w:pPr>
        <w:pStyle w:val="Code"/>
      </w:pPr>
      <w:r>
        <w:t xml:space="preserve">        } while (</w:t>
      </w:r>
      <w:proofErr w:type="spellStart"/>
      <w:proofErr w:type="gramStart"/>
      <w:r>
        <w:t>board.getMark</w:t>
      </w:r>
      <w:proofErr w:type="spellEnd"/>
      <w:proofErr w:type="gramEnd"/>
      <w:r>
        <w:t>(row, col) != SPACE_CHAR);</w:t>
      </w:r>
    </w:p>
    <w:p w14:paraId="14BACE2C" w14:textId="77777777" w:rsidR="004C4FC3" w:rsidRDefault="004C4FC3" w:rsidP="004C4FC3">
      <w:pPr>
        <w:pStyle w:val="Code"/>
      </w:pPr>
    </w:p>
    <w:p w14:paraId="5D842FEB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board.addMark</w:t>
      </w:r>
      <w:proofErr w:type="spellEnd"/>
      <w:proofErr w:type="gramEnd"/>
      <w:r>
        <w:t>(row, col, mark);</w:t>
      </w:r>
    </w:p>
    <w:p w14:paraId="332F4495" w14:textId="77777777" w:rsidR="004C4FC3" w:rsidRDefault="004C4FC3" w:rsidP="004C4FC3">
      <w:pPr>
        <w:pStyle w:val="Code"/>
      </w:pPr>
      <w:r>
        <w:t xml:space="preserve">    }</w:t>
      </w:r>
    </w:p>
    <w:p w14:paraId="3766C56C" w14:textId="77777777" w:rsidR="004C4FC3" w:rsidRDefault="004C4FC3" w:rsidP="004C4FC3">
      <w:pPr>
        <w:pStyle w:val="Code"/>
      </w:pPr>
      <w:r>
        <w:t>}</w:t>
      </w:r>
    </w:p>
    <w:p w14:paraId="7CB08A09" w14:textId="77777777" w:rsidR="004C4FC3" w:rsidRDefault="004C4FC3" w:rsidP="004C4FC3">
      <w:r>
        <w:t>Referee.java</w:t>
      </w:r>
    </w:p>
    <w:p w14:paraId="1BAC7841" w14:textId="77777777" w:rsidR="004C4FC3" w:rsidRDefault="004C4FC3" w:rsidP="004C4FC3">
      <w:pPr>
        <w:pStyle w:val="Code"/>
      </w:pPr>
      <w:r>
        <w:t>//Referee.java</w:t>
      </w:r>
    </w:p>
    <w:p w14:paraId="428E0831" w14:textId="77777777" w:rsidR="004C4FC3" w:rsidRDefault="004C4FC3" w:rsidP="004C4FC3">
      <w:pPr>
        <w:pStyle w:val="Code"/>
      </w:pPr>
    </w:p>
    <w:p w14:paraId="5DDD0A94" w14:textId="77777777" w:rsidR="004C4FC3" w:rsidRDefault="004C4FC3" w:rsidP="004C4FC3">
      <w:pPr>
        <w:pStyle w:val="Code"/>
      </w:pPr>
      <w:r>
        <w:t>/**</w:t>
      </w:r>
    </w:p>
    <w:p w14:paraId="03EBB440" w14:textId="77777777" w:rsidR="004C4FC3" w:rsidRDefault="004C4FC3" w:rsidP="004C4FC3">
      <w:pPr>
        <w:pStyle w:val="Code"/>
      </w:pPr>
      <w:r>
        <w:t xml:space="preserve"> * Mediates and controls a game of Tic </w:t>
      </w:r>
      <w:proofErr w:type="spellStart"/>
      <w:r>
        <w:t>Tac</w:t>
      </w:r>
      <w:proofErr w:type="spellEnd"/>
      <w:r>
        <w:t xml:space="preserve"> Toe.</w:t>
      </w:r>
    </w:p>
    <w:p w14:paraId="046E9E9F" w14:textId="77777777" w:rsidR="004C4FC3" w:rsidRDefault="004C4FC3" w:rsidP="004C4FC3">
      <w:pPr>
        <w:pStyle w:val="Code"/>
      </w:pPr>
      <w:r>
        <w:t xml:space="preserve"> * Begins the game by printing the board, and then asks Player X to choose</w:t>
      </w:r>
    </w:p>
    <w:p w14:paraId="22C7E30D" w14:textId="77777777" w:rsidR="004C4FC3" w:rsidRDefault="004C4FC3" w:rsidP="004C4FC3">
      <w:pPr>
        <w:pStyle w:val="Code"/>
      </w:pPr>
      <w:r>
        <w:t xml:space="preserve"> * @author Mitchell </w:t>
      </w:r>
      <w:proofErr w:type="spellStart"/>
      <w:r>
        <w:t>Sawatzky</w:t>
      </w:r>
      <w:proofErr w:type="spellEnd"/>
      <w:r>
        <w:t xml:space="preserve"> and Connor Newman</w:t>
      </w:r>
    </w:p>
    <w:p w14:paraId="695E206B" w14:textId="77777777" w:rsidR="004C4FC3" w:rsidRDefault="004C4FC3" w:rsidP="004C4FC3">
      <w:pPr>
        <w:pStyle w:val="Code"/>
      </w:pPr>
      <w:r>
        <w:t xml:space="preserve"> * @version 1.0</w:t>
      </w:r>
    </w:p>
    <w:p w14:paraId="5B0E99A3" w14:textId="77777777" w:rsidR="004C4FC3" w:rsidRDefault="004C4FC3" w:rsidP="004C4FC3">
      <w:pPr>
        <w:pStyle w:val="Code"/>
      </w:pPr>
      <w:r>
        <w:t xml:space="preserve"> * @since Mar 5, 2016</w:t>
      </w:r>
    </w:p>
    <w:p w14:paraId="5A28EA37" w14:textId="77777777" w:rsidR="004C4FC3" w:rsidRDefault="004C4FC3" w:rsidP="004C4FC3">
      <w:pPr>
        <w:pStyle w:val="Code"/>
      </w:pPr>
      <w:r>
        <w:t xml:space="preserve"> */</w:t>
      </w:r>
    </w:p>
    <w:p w14:paraId="6EAE1E50" w14:textId="77777777" w:rsidR="004C4FC3" w:rsidRDefault="004C4FC3" w:rsidP="004C4FC3">
      <w:pPr>
        <w:pStyle w:val="Code"/>
      </w:pPr>
      <w:r>
        <w:t>public class Referee {</w:t>
      </w:r>
    </w:p>
    <w:p w14:paraId="28CDD734" w14:textId="77777777" w:rsidR="004C4FC3" w:rsidRDefault="004C4FC3" w:rsidP="004C4FC3">
      <w:pPr>
        <w:pStyle w:val="Code"/>
      </w:pPr>
      <w:r>
        <w:t xml:space="preserve">    /**</w:t>
      </w:r>
    </w:p>
    <w:p w14:paraId="7BC5AE58" w14:textId="77777777" w:rsidR="004C4FC3" w:rsidRDefault="004C4FC3" w:rsidP="004C4FC3">
      <w:pPr>
        <w:pStyle w:val="Code"/>
      </w:pPr>
      <w:r>
        <w:t xml:space="preserve">     * Player X of the game.</w:t>
      </w:r>
    </w:p>
    <w:p w14:paraId="69BE589B" w14:textId="77777777" w:rsidR="004C4FC3" w:rsidRDefault="004C4FC3" w:rsidP="004C4FC3">
      <w:pPr>
        <w:pStyle w:val="Code"/>
      </w:pPr>
      <w:r>
        <w:t xml:space="preserve">     */</w:t>
      </w:r>
    </w:p>
    <w:p w14:paraId="465A2F37" w14:textId="77777777" w:rsidR="004C4FC3" w:rsidRDefault="004C4FC3" w:rsidP="004C4FC3">
      <w:pPr>
        <w:pStyle w:val="Code"/>
      </w:pPr>
      <w:r>
        <w:t xml:space="preserve">    private Player x;</w:t>
      </w:r>
    </w:p>
    <w:p w14:paraId="0CD222F5" w14:textId="77777777" w:rsidR="004C4FC3" w:rsidRDefault="004C4FC3" w:rsidP="004C4FC3">
      <w:pPr>
        <w:pStyle w:val="Code"/>
      </w:pPr>
    </w:p>
    <w:p w14:paraId="7493B98A" w14:textId="77777777" w:rsidR="004C4FC3" w:rsidRDefault="004C4FC3" w:rsidP="004C4FC3">
      <w:pPr>
        <w:pStyle w:val="Code"/>
      </w:pPr>
      <w:r>
        <w:t xml:space="preserve">    /**</w:t>
      </w:r>
    </w:p>
    <w:p w14:paraId="6241C73C" w14:textId="77777777" w:rsidR="004C4FC3" w:rsidRDefault="004C4FC3" w:rsidP="004C4FC3">
      <w:pPr>
        <w:pStyle w:val="Code"/>
      </w:pPr>
      <w:r>
        <w:t xml:space="preserve">     * Player O of the game.</w:t>
      </w:r>
    </w:p>
    <w:p w14:paraId="10853C6A" w14:textId="77777777" w:rsidR="004C4FC3" w:rsidRDefault="004C4FC3" w:rsidP="004C4FC3">
      <w:pPr>
        <w:pStyle w:val="Code"/>
      </w:pPr>
      <w:r>
        <w:t xml:space="preserve">     */</w:t>
      </w:r>
    </w:p>
    <w:p w14:paraId="626B6C66" w14:textId="77777777" w:rsidR="004C4FC3" w:rsidRDefault="004C4FC3" w:rsidP="004C4FC3">
      <w:pPr>
        <w:pStyle w:val="Code"/>
      </w:pPr>
      <w:r>
        <w:t xml:space="preserve">    private Player o;</w:t>
      </w:r>
    </w:p>
    <w:p w14:paraId="4E2A603E" w14:textId="77777777" w:rsidR="004C4FC3" w:rsidRDefault="004C4FC3" w:rsidP="004C4FC3">
      <w:pPr>
        <w:pStyle w:val="Code"/>
      </w:pPr>
    </w:p>
    <w:p w14:paraId="4ABB0689" w14:textId="77777777" w:rsidR="004C4FC3" w:rsidRDefault="004C4FC3" w:rsidP="004C4FC3">
      <w:pPr>
        <w:pStyle w:val="Code"/>
      </w:pPr>
      <w:r>
        <w:t xml:space="preserve">    /**</w:t>
      </w:r>
    </w:p>
    <w:p w14:paraId="03F691B6" w14:textId="77777777" w:rsidR="004C4FC3" w:rsidRDefault="004C4FC3" w:rsidP="004C4FC3">
      <w:pPr>
        <w:pStyle w:val="Code"/>
      </w:pPr>
      <w:r>
        <w:t xml:space="preserve">     * The board to play on.</w:t>
      </w:r>
    </w:p>
    <w:p w14:paraId="2540A1B9" w14:textId="77777777" w:rsidR="004C4FC3" w:rsidRDefault="004C4FC3" w:rsidP="004C4FC3">
      <w:pPr>
        <w:pStyle w:val="Code"/>
      </w:pPr>
      <w:r>
        <w:t xml:space="preserve">     */</w:t>
      </w:r>
    </w:p>
    <w:p w14:paraId="3B890F4C" w14:textId="77777777" w:rsidR="004C4FC3" w:rsidRDefault="004C4FC3" w:rsidP="004C4FC3">
      <w:pPr>
        <w:pStyle w:val="Code"/>
      </w:pPr>
      <w:r>
        <w:t xml:space="preserve">    private Board b;</w:t>
      </w:r>
    </w:p>
    <w:p w14:paraId="141CAF54" w14:textId="77777777" w:rsidR="004C4FC3" w:rsidRDefault="004C4FC3" w:rsidP="004C4FC3">
      <w:pPr>
        <w:pStyle w:val="Code"/>
      </w:pPr>
    </w:p>
    <w:p w14:paraId="2B7EDF64" w14:textId="77777777" w:rsidR="004C4FC3" w:rsidRDefault="004C4FC3" w:rsidP="004C4FC3">
      <w:pPr>
        <w:pStyle w:val="Code"/>
      </w:pPr>
      <w:r>
        <w:t xml:space="preserve">    /**</w:t>
      </w:r>
    </w:p>
    <w:p w14:paraId="3D4CC9CF" w14:textId="77777777" w:rsidR="004C4FC3" w:rsidRDefault="004C4FC3" w:rsidP="004C4FC3">
      <w:pPr>
        <w:pStyle w:val="Code"/>
      </w:pPr>
      <w:r>
        <w:t xml:space="preserve">     * Construct a Referee object from Players and a Board.</w:t>
      </w:r>
    </w:p>
    <w:p w14:paraId="45E6D2CE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board the Board for the referee to control</w:t>
      </w:r>
    </w:p>
    <w:p w14:paraId="4332030D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xPlayer</w:t>
      </w:r>
      <w:proofErr w:type="spellEnd"/>
      <w:r>
        <w:t xml:space="preserve"> the player with the mark 'X'</w:t>
      </w:r>
    </w:p>
    <w:p w14:paraId="70ABD7DF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oPlayer</w:t>
      </w:r>
      <w:proofErr w:type="spellEnd"/>
      <w:r>
        <w:t xml:space="preserve"> the player with the mark 'O'</w:t>
      </w:r>
    </w:p>
    <w:p w14:paraId="0B85712A" w14:textId="77777777" w:rsidR="004C4FC3" w:rsidRDefault="004C4FC3" w:rsidP="004C4FC3">
      <w:pPr>
        <w:pStyle w:val="Code"/>
      </w:pPr>
      <w:r>
        <w:t xml:space="preserve">     */</w:t>
      </w:r>
    </w:p>
    <w:p w14:paraId="19530225" w14:textId="77777777" w:rsidR="004C4FC3" w:rsidRDefault="004C4FC3" w:rsidP="004C4FC3">
      <w:pPr>
        <w:pStyle w:val="Code"/>
      </w:pPr>
      <w:r>
        <w:t xml:space="preserve">    public </w:t>
      </w:r>
      <w:proofErr w:type="gramStart"/>
      <w:r>
        <w:t>Referee(</w:t>
      </w:r>
      <w:proofErr w:type="gramEnd"/>
      <w:r>
        <w:t xml:space="preserve">Board board, Player </w:t>
      </w:r>
      <w:proofErr w:type="spellStart"/>
      <w:r>
        <w:t>xPlayer</w:t>
      </w:r>
      <w:proofErr w:type="spellEnd"/>
      <w:r>
        <w:t xml:space="preserve">, Player </w:t>
      </w:r>
      <w:proofErr w:type="spellStart"/>
      <w:r>
        <w:t>oPlayer</w:t>
      </w:r>
      <w:proofErr w:type="spellEnd"/>
      <w:r>
        <w:t>) {</w:t>
      </w:r>
    </w:p>
    <w:p w14:paraId="20860D86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board;</w:t>
      </w:r>
    </w:p>
    <w:p w14:paraId="51C19D7A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xPlayer</w:t>
      </w:r>
      <w:proofErr w:type="spellEnd"/>
      <w:r>
        <w:t>;</w:t>
      </w:r>
    </w:p>
    <w:p w14:paraId="0BC33C52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this.o</w:t>
      </w:r>
      <w:proofErr w:type="spellEnd"/>
      <w:proofErr w:type="gramEnd"/>
      <w:r>
        <w:t xml:space="preserve"> = </w:t>
      </w:r>
      <w:proofErr w:type="spellStart"/>
      <w:r>
        <w:t>oPlayer</w:t>
      </w:r>
      <w:proofErr w:type="spellEnd"/>
      <w:r>
        <w:t>;</w:t>
      </w:r>
    </w:p>
    <w:p w14:paraId="5BEDD7F3" w14:textId="77777777" w:rsidR="004C4FC3" w:rsidRDefault="004C4FC3" w:rsidP="004C4FC3">
      <w:pPr>
        <w:pStyle w:val="Code"/>
      </w:pPr>
      <w:r>
        <w:t xml:space="preserve">    }</w:t>
      </w:r>
    </w:p>
    <w:p w14:paraId="4E826E07" w14:textId="77777777" w:rsidR="004C4FC3" w:rsidRDefault="004C4FC3" w:rsidP="004C4FC3">
      <w:pPr>
        <w:pStyle w:val="Code"/>
      </w:pPr>
    </w:p>
    <w:p w14:paraId="7CC3D9D5" w14:textId="77777777" w:rsidR="004C4FC3" w:rsidRDefault="004C4FC3" w:rsidP="004C4FC3">
      <w:pPr>
        <w:pStyle w:val="Code"/>
      </w:pPr>
      <w:r>
        <w:t xml:space="preserve">    /**</w:t>
      </w:r>
    </w:p>
    <w:p w14:paraId="0088B1AD" w14:textId="77777777" w:rsidR="004C4FC3" w:rsidRDefault="004C4FC3" w:rsidP="004C4FC3">
      <w:pPr>
        <w:pStyle w:val="Code"/>
      </w:pPr>
      <w:r>
        <w:t xml:space="preserve">     * Initiate a game with Player X as the starting player.</w:t>
      </w:r>
    </w:p>
    <w:p w14:paraId="1714DF8A" w14:textId="77777777" w:rsidR="004C4FC3" w:rsidRDefault="004C4FC3" w:rsidP="004C4FC3">
      <w:pPr>
        <w:pStyle w:val="Code"/>
      </w:pPr>
      <w:r>
        <w:t xml:space="preserve">     * @throws </w:t>
      </w:r>
      <w:proofErr w:type="spellStart"/>
      <w:r>
        <w:t>IOException</w:t>
      </w:r>
      <w:proofErr w:type="spellEnd"/>
    </w:p>
    <w:p w14:paraId="16D072A0" w14:textId="77777777" w:rsidR="004C4FC3" w:rsidRDefault="004C4FC3" w:rsidP="004C4FC3">
      <w:pPr>
        <w:pStyle w:val="Code"/>
      </w:pPr>
      <w:r>
        <w:t xml:space="preserve">     */</w:t>
      </w:r>
    </w:p>
    <w:p w14:paraId="55CA19A9" w14:textId="77777777" w:rsidR="004C4FC3" w:rsidRDefault="004C4FC3" w:rsidP="004C4FC3">
      <w:pPr>
        <w:pStyle w:val="Code"/>
      </w:pPr>
      <w:r>
        <w:t xml:space="preserve">    public void </w:t>
      </w:r>
      <w:proofErr w:type="spellStart"/>
      <w:proofErr w:type="gramStart"/>
      <w:r>
        <w:t>runTheGame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java.io.IOException</w:t>
      </w:r>
      <w:proofErr w:type="spellEnd"/>
      <w:r>
        <w:t xml:space="preserve"> {</w:t>
      </w:r>
    </w:p>
    <w:p w14:paraId="45474D10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x.setOpponent</w:t>
      </w:r>
      <w:proofErr w:type="spellEnd"/>
      <w:r>
        <w:t>(o);</w:t>
      </w:r>
    </w:p>
    <w:p w14:paraId="5B6426BE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o.setOpponent</w:t>
      </w:r>
      <w:proofErr w:type="spellEnd"/>
      <w:proofErr w:type="gramEnd"/>
      <w:r>
        <w:t>(x);</w:t>
      </w:r>
    </w:p>
    <w:p w14:paraId="2C2F2F40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x.</w:t>
      </w:r>
      <w:proofErr w:type="gramStart"/>
      <w:r>
        <w:t>play</w:t>
      </w:r>
      <w:proofErr w:type="spellEnd"/>
      <w:r>
        <w:t>(</w:t>
      </w:r>
      <w:proofErr w:type="gramEnd"/>
      <w:r>
        <w:t>);</w:t>
      </w:r>
    </w:p>
    <w:p w14:paraId="29347721" w14:textId="77777777" w:rsidR="004C4FC3" w:rsidRDefault="004C4FC3" w:rsidP="004C4FC3">
      <w:pPr>
        <w:pStyle w:val="Code"/>
      </w:pPr>
    </w:p>
    <w:p w14:paraId="5CCAEE66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x.</w:t>
      </w:r>
      <w:proofErr w:type="gramStart"/>
      <w:r>
        <w:t>sout.println</w:t>
      </w:r>
      <w:proofErr w:type="spellEnd"/>
      <w:proofErr w:type="gramEnd"/>
      <w:r>
        <w:t>("\033[1mGame ended ...\033[0m");</w:t>
      </w:r>
    </w:p>
    <w:p w14:paraId="7028AED8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o.sout</w:t>
      </w:r>
      <w:proofErr w:type="gramEnd"/>
      <w:r>
        <w:t>.println</w:t>
      </w:r>
      <w:proofErr w:type="spellEnd"/>
      <w:r>
        <w:t>("\033[1mGame ended ...\033[0m");</w:t>
      </w:r>
    </w:p>
    <w:p w14:paraId="63C894F8" w14:textId="77777777" w:rsidR="004C4FC3" w:rsidRDefault="004C4FC3" w:rsidP="004C4FC3">
      <w:pPr>
        <w:pStyle w:val="Code"/>
      </w:pPr>
      <w:r>
        <w:t xml:space="preserve">    }</w:t>
      </w:r>
    </w:p>
    <w:p w14:paraId="2107DBB7" w14:textId="77777777" w:rsidR="004C4FC3" w:rsidRDefault="004C4FC3" w:rsidP="004C4FC3">
      <w:pPr>
        <w:pStyle w:val="Code"/>
      </w:pPr>
      <w:r>
        <w:t>}</w:t>
      </w:r>
    </w:p>
    <w:p w14:paraId="4584CB5B" w14:textId="77777777" w:rsidR="004C4FC3" w:rsidRDefault="004C4FC3" w:rsidP="004C4FC3">
      <w:r>
        <w:t>SmartPlayer.java</w:t>
      </w:r>
    </w:p>
    <w:p w14:paraId="127A2DAA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743690CC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C5DCB3B" w14:textId="77777777" w:rsidR="004C4FC3" w:rsidRDefault="004C4FC3" w:rsidP="004C4FC3">
      <w:pPr>
        <w:pStyle w:val="Code"/>
      </w:pPr>
      <w:r>
        <w:t>/**</w:t>
      </w:r>
    </w:p>
    <w:p w14:paraId="654A90A4" w14:textId="77777777" w:rsidR="004C4FC3" w:rsidRDefault="004C4FC3" w:rsidP="004C4FC3">
      <w:pPr>
        <w:pStyle w:val="Code"/>
      </w:pPr>
      <w:r>
        <w:t xml:space="preserve"> * Provides a tic </w:t>
      </w:r>
      <w:proofErr w:type="spellStart"/>
      <w:r>
        <w:t>tac</w:t>
      </w:r>
      <w:proofErr w:type="spellEnd"/>
      <w:r>
        <w:t xml:space="preserve"> toe robot that first checks it it can win, and then checks whether or not it can block the opponent from winning.</w:t>
      </w:r>
    </w:p>
    <w:p w14:paraId="789BC74E" w14:textId="77777777" w:rsidR="004C4FC3" w:rsidRDefault="004C4FC3" w:rsidP="004C4FC3">
      <w:pPr>
        <w:pStyle w:val="Code"/>
      </w:pPr>
      <w:r>
        <w:t xml:space="preserve"> * @author Mitchell </w:t>
      </w:r>
      <w:proofErr w:type="spellStart"/>
      <w:r>
        <w:t>Sawatzky</w:t>
      </w:r>
      <w:proofErr w:type="spellEnd"/>
      <w:r>
        <w:t xml:space="preserve"> and Connor Newman</w:t>
      </w:r>
    </w:p>
    <w:p w14:paraId="0B39F27A" w14:textId="77777777" w:rsidR="004C4FC3" w:rsidRDefault="004C4FC3" w:rsidP="004C4FC3">
      <w:pPr>
        <w:pStyle w:val="Code"/>
      </w:pPr>
      <w:r>
        <w:t xml:space="preserve"> * @version 1.0</w:t>
      </w:r>
    </w:p>
    <w:p w14:paraId="4917DE9A" w14:textId="77777777" w:rsidR="004C4FC3" w:rsidRDefault="004C4FC3" w:rsidP="004C4FC3">
      <w:pPr>
        <w:pStyle w:val="Code"/>
      </w:pPr>
      <w:r>
        <w:t xml:space="preserve"> * @since Mar 2016</w:t>
      </w:r>
    </w:p>
    <w:p w14:paraId="33C3A133" w14:textId="77777777" w:rsidR="004C4FC3" w:rsidRDefault="004C4FC3" w:rsidP="004C4FC3">
      <w:pPr>
        <w:pStyle w:val="Code"/>
      </w:pPr>
      <w:r>
        <w:t xml:space="preserve"> */</w:t>
      </w:r>
    </w:p>
    <w:p w14:paraId="730BE08A" w14:textId="77777777" w:rsidR="004C4FC3" w:rsidRDefault="004C4FC3" w:rsidP="004C4FC3">
      <w:pPr>
        <w:pStyle w:val="Code"/>
      </w:pPr>
      <w:r>
        <w:t xml:space="preserve">public class </w:t>
      </w:r>
      <w:proofErr w:type="spellStart"/>
      <w:r>
        <w:t>SmartPlayer</w:t>
      </w:r>
      <w:proofErr w:type="spellEnd"/>
      <w:r>
        <w:t xml:space="preserve"> extends </w:t>
      </w:r>
      <w:proofErr w:type="spellStart"/>
      <w:r>
        <w:t>BlockingPlayer</w:t>
      </w:r>
      <w:proofErr w:type="spellEnd"/>
      <w:r>
        <w:t xml:space="preserve"> {</w:t>
      </w:r>
    </w:p>
    <w:p w14:paraId="29B2051F" w14:textId="77777777" w:rsidR="004C4FC3" w:rsidRDefault="004C4FC3" w:rsidP="004C4FC3">
      <w:pPr>
        <w:pStyle w:val="Code"/>
      </w:pPr>
    </w:p>
    <w:p w14:paraId="2D7B3AD3" w14:textId="77777777" w:rsidR="004C4FC3" w:rsidRDefault="004C4FC3" w:rsidP="004C4FC3">
      <w:pPr>
        <w:pStyle w:val="Code"/>
      </w:pPr>
      <w:r>
        <w:t xml:space="preserve">    /**</w:t>
      </w:r>
    </w:p>
    <w:p w14:paraId="6B8C6BD8" w14:textId="77777777" w:rsidR="004C4FC3" w:rsidRDefault="004C4FC3" w:rsidP="004C4FC3">
      <w:pPr>
        <w:pStyle w:val="Code"/>
      </w:pPr>
      <w:r>
        <w:t xml:space="preserve">     * Constructs a </w:t>
      </w:r>
      <w:proofErr w:type="spellStart"/>
      <w:r>
        <w:t>SmartPlayer</w:t>
      </w:r>
      <w:proofErr w:type="spellEnd"/>
      <w:r>
        <w:t xml:space="preserve"> object with the specified name, mark, and board.</w:t>
      </w:r>
    </w:p>
    <w:p w14:paraId="05122A58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name the Player's name</w:t>
      </w:r>
    </w:p>
    <w:p w14:paraId="24EF2299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mark the Player's mark</w:t>
      </w:r>
    </w:p>
    <w:p w14:paraId="050F1D01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board the board to play the game on</w:t>
      </w:r>
    </w:p>
    <w:p w14:paraId="2FD8658A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in the input stream</w:t>
      </w:r>
    </w:p>
    <w:p w14:paraId="1BBC1F20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out the output stream</w:t>
      </w:r>
    </w:p>
    <w:p w14:paraId="1B02C6C0" w14:textId="77777777" w:rsidR="004C4FC3" w:rsidRDefault="004C4FC3" w:rsidP="004C4FC3">
      <w:pPr>
        <w:pStyle w:val="Code"/>
      </w:pPr>
      <w:r>
        <w:t xml:space="preserve">     */</w:t>
      </w:r>
    </w:p>
    <w:p w14:paraId="548F6919" w14:textId="77777777" w:rsidR="004C4FC3" w:rsidRDefault="004C4FC3" w:rsidP="004C4FC3">
      <w:pPr>
        <w:pStyle w:val="Code"/>
      </w:pPr>
      <w:r>
        <w:t xml:space="preserve">    public </w:t>
      </w:r>
      <w:proofErr w:type="spellStart"/>
      <w:proofErr w:type="gramStart"/>
      <w:r>
        <w:t>SmartPlayer</w:t>
      </w:r>
      <w:proofErr w:type="spellEnd"/>
      <w:r>
        <w:t>(</w:t>
      </w:r>
      <w:proofErr w:type="gramEnd"/>
      <w:r>
        <w:t xml:space="preserve">String name, char mark, Board board, </w:t>
      </w:r>
      <w:proofErr w:type="spellStart"/>
      <w:r>
        <w:t>BufferedReader</w:t>
      </w:r>
      <w:proofErr w:type="spellEnd"/>
      <w:r>
        <w:t xml:space="preserve"> in, </w:t>
      </w:r>
      <w:proofErr w:type="spellStart"/>
      <w:r>
        <w:t>PrintWriter</w:t>
      </w:r>
      <w:proofErr w:type="spellEnd"/>
      <w:r>
        <w:t xml:space="preserve"> out) {</w:t>
      </w:r>
    </w:p>
    <w:p w14:paraId="1CBFCA83" w14:textId="77777777" w:rsidR="004C4FC3" w:rsidRDefault="004C4FC3" w:rsidP="004C4FC3">
      <w:pPr>
        <w:pStyle w:val="Code"/>
      </w:pPr>
      <w:r>
        <w:t xml:space="preserve">        </w:t>
      </w:r>
      <w:proofErr w:type="gramStart"/>
      <w:r>
        <w:t>super(</w:t>
      </w:r>
      <w:proofErr w:type="gramEnd"/>
      <w:r>
        <w:t>name, mark, board, in, out);</w:t>
      </w:r>
    </w:p>
    <w:p w14:paraId="04C8C2AF" w14:textId="77777777" w:rsidR="004C4FC3" w:rsidRDefault="004C4FC3" w:rsidP="004C4FC3">
      <w:pPr>
        <w:pStyle w:val="Code"/>
      </w:pPr>
      <w:r>
        <w:t xml:space="preserve">    }</w:t>
      </w:r>
    </w:p>
    <w:p w14:paraId="24E164CE" w14:textId="77777777" w:rsidR="004C4FC3" w:rsidRDefault="004C4FC3" w:rsidP="004C4FC3">
      <w:pPr>
        <w:pStyle w:val="Code"/>
      </w:pPr>
    </w:p>
    <w:p w14:paraId="75E4F345" w14:textId="77777777" w:rsidR="004C4FC3" w:rsidRDefault="004C4FC3" w:rsidP="004C4FC3">
      <w:pPr>
        <w:pStyle w:val="Code"/>
      </w:pPr>
      <w:r>
        <w:t xml:space="preserve">    /**</w:t>
      </w:r>
    </w:p>
    <w:p w14:paraId="6B55A65C" w14:textId="77777777" w:rsidR="004C4FC3" w:rsidRDefault="004C4FC3" w:rsidP="004C4FC3">
      <w:pPr>
        <w:pStyle w:val="Code"/>
      </w:pPr>
      <w:r>
        <w:t xml:space="preserve">     * First checks whether it can win the game, and then falls back to </w:t>
      </w:r>
      <w:proofErr w:type="spellStart"/>
      <w:r>
        <w:t>BlockingPlayer's</w:t>
      </w:r>
      <w:proofErr w:type="spellEnd"/>
      <w:r>
        <w:t xml:space="preserve"> logic to block the opponent.</w:t>
      </w:r>
    </w:p>
    <w:p w14:paraId="4FDC00D8" w14:textId="77777777" w:rsidR="004C4FC3" w:rsidRDefault="004C4FC3" w:rsidP="004C4FC3">
      <w:pPr>
        <w:pStyle w:val="Code"/>
      </w:pPr>
      <w:r>
        <w:t xml:space="preserve">     */</w:t>
      </w:r>
    </w:p>
    <w:p w14:paraId="46194E30" w14:textId="77777777" w:rsidR="004C4FC3" w:rsidRDefault="004C4FC3" w:rsidP="004C4FC3">
      <w:pPr>
        <w:pStyle w:val="Code"/>
      </w:pPr>
      <w:r>
        <w:t xml:space="preserve">    protected 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 {</w:t>
      </w:r>
    </w:p>
    <w:p w14:paraId="53D95A9B" w14:textId="77777777" w:rsidR="004C4FC3" w:rsidRDefault="004C4FC3" w:rsidP="004C4FC3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475DDF9" w14:textId="77777777" w:rsidR="004C4FC3" w:rsidRDefault="004C4FC3" w:rsidP="004C4FC3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 3; j++) {</w:t>
      </w:r>
    </w:p>
    <w:p w14:paraId="48D1885A" w14:textId="77777777" w:rsidR="004C4FC3" w:rsidRDefault="004C4FC3" w:rsidP="004C4FC3">
      <w:pPr>
        <w:pStyle w:val="Code"/>
      </w:pPr>
      <w:r>
        <w:t xml:space="preserve">                if ((</w:t>
      </w:r>
      <w:proofErr w:type="spellStart"/>
      <w:proofErr w:type="gramStart"/>
      <w:r>
        <w:t>board.getMark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j) == SPACE_CHAR) &amp;&amp; </w:t>
      </w:r>
      <w:proofErr w:type="spellStart"/>
      <w:r>
        <w:t>testForWinning</w:t>
      </w:r>
      <w:proofErr w:type="spellEnd"/>
      <w:r>
        <w:t>(</w:t>
      </w:r>
      <w:proofErr w:type="spellStart"/>
      <w:r>
        <w:t>i</w:t>
      </w:r>
      <w:proofErr w:type="spellEnd"/>
      <w:r>
        <w:t>, j)) {</w:t>
      </w:r>
    </w:p>
    <w:p w14:paraId="2968B7F1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proofErr w:type="gramStart"/>
      <w:r>
        <w:t>board.addMark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j, mark);</w:t>
      </w:r>
    </w:p>
    <w:p w14:paraId="31656AD3" w14:textId="77777777" w:rsidR="004C4FC3" w:rsidRDefault="004C4FC3" w:rsidP="004C4FC3">
      <w:pPr>
        <w:pStyle w:val="Code"/>
      </w:pPr>
      <w:r>
        <w:t xml:space="preserve">                    return;</w:t>
      </w:r>
    </w:p>
    <w:p w14:paraId="1ABFE511" w14:textId="77777777" w:rsidR="004C4FC3" w:rsidRDefault="004C4FC3" w:rsidP="004C4FC3">
      <w:pPr>
        <w:pStyle w:val="Code"/>
      </w:pPr>
      <w:r>
        <w:t xml:space="preserve">                }</w:t>
      </w:r>
    </w:p>
    <w:p w14:paraId="4EC36A6F" w14:textId="77777777" w:rsidR="004C4FC3" w:rsidRDefault="004C4FC3" w:rsidP="004C4FC3">
      <w:pPr>
        <w:pStyle w:val="Code"/>
      </w:pPr>
      <w:r>
        <w:t xml:space="preserve">            }</w:t>
      </w:r>
    </w:p>
    <w:p w14:paraId="39D6F313" w14:textId="77777777" w:rsidR="004C4FC3" w:rsidRDefault="004C4FC3" w:rsidP="004C4FC3">
      <w:pPr>
        <w:pStyle w:val="Code"/>
      </w:pPr>
      <w:r>
        <w:t xml:space="preserve">        }</w:t>
      </w:r>
    </w:p>
    <w:p w14:paraId="0637F613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super.makeMove</w:t>
      </w:r>
      <w:proofErr w:type="spellEnd"/>
      <w:proofErr w:type="gramEnd"/>
      <w:r>
        <w:t>();</w:t>
      </w:r>
    </w:p>
    <w:p w14:paraId="2BE7E609" w14:textId="77777777" w:rsidR="004C4FC3" w:rsidRDefault="004C4FC3" w:rsidP="004C4FC3">
      <w:pPr>
        <w:pStyle w:val="Code"/>
      </w:pPr>
      <w:r>
        <w:t xml:space="preserve">    }</w:t>
      </w:r>
    </w:p>
    <w:p w14:paraId="7A70A468" w14:textId="77777777" w:rsidR="004C4FC3" w:rsidRDefault="004C4FC3" w:rsidP="004C4FC3">
      <w:pPr>
        <w:pStyle w:val="Code"/>
      </w:pPr>
    </w:p>
    <w:p w14:paraId="4E603260" w14:textId="77777777" w:rsidR="004C4FC3" w:rsidRDefault="004C4FC3" w:rsidP="004C4FC3">
      <w:pPr>
        <w:pStyle w:val="Code"/>
      </w:pPr>
      <w:r>
        <w:t xml:space="preserve">    /**</w:t>
      </w:r>
    </w:p>
    <w:p w14:paraId="5B796BCF" w14:textId="77777777" w:rsidR="004C4FC3" w:rsidRDefault="004C4FC3" w:rsidP="004C4FC3">
      <w:pPr>
        <w:pStyle w:val="Code"/>
      </w:pPr>
      <w:r>
        <w:t xml:space="preserve">     * Decides whether placing a mark in the specified row and column will win the </w:t>
      </w:r>
      <w:proofErr w:type="spellStart"/>
      <w:r>
        <w:t>getName</w:t>
      </w:r>
      <w:proofErr w:type="spellEnd"/>
    </w:p>
    <w:p w14:paraId="5C29C35B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row the row to place the mark in</w:t>
      </w:r>
    </w:p>
    <w:p w14:paraId="49386E1F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col the column to place the mark in</w:t>
      </w:r>
    </w:p>
    <w:p w14:paraId="14E582F7" w14:textId="77777777" w:rsidR="004C4FC3" w:rsidRDefault="004C4FC3" w:rsidP="004C4FC3">
      <w:pPr>
        <w:pStyle w:val="Code"/>
      </w:pPr>
      <w:r>
        <w:t xml:space="preserve">     * @return true if placing the mark wins the game, false otherwise</w:t>
      </w:r>
    </w:p>
    <w:p w14:paraId="43DE0031" w14:textId="77777777" w:rsidR="004C4FC3" w:rsidRDefault="004C4FC3" w:rsidP="004C4FC3">
      <w:pPr>
        <w:pStyle w:val="Code"/>
      </w:pPr>
      <w:r>
        <w:t xml:space="preserve">     */</w:t>
      </w:r>
    </w:p>
    <w:p w14:paraId="36BA3610" w14:textId="77777777" w:rsidR="004C4FC3" w:rsidRDefault="004C4FC3" w:rsidP="004C4FC3">
      <w:pPr>
        <w:pStyle w:val="Code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testForWinning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 {</w:t>
      </w:r>
    </w:p>
    <w:p w14:paraId="20B8CA9F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boolean</w:t>
      </w:r>
      <w:proofErr w:type="spellEnd"/>
      <w:r>
        <w:t xml:space="preserve"> res = true;</w:t>
      </w:r>
    </w:p>
    <w:p w14:paraId="6C420230" w14:textId="77777777" w:rsidR="004C4FC3" w:rsidRDefault="004C4FC3" w:rsidP="004C4FC3">
      <w:pPr>
        <w:pStyle w:val="Code"/>
      </w:pPr>
    </w:p>
    <w:p w14:paraId="3B5ACFC4" w14:textId="77777777" w:rsidR="004C4FC3" w:rsidRDefault="004C4FC3" w:rsidP="004C4FC3">
      <w:pPr>
        <w:pStyle w:val="Code"/>
      </w:pPr>
      <w:r>
        <w:t xml:space="preserve">        // row</w:t>
      </w:r>
    </w:p>
    <w:p w14:paraId="25E17470" w14:textId="77777777" w:rsidR="004C4FC3" w:rsidRDefault="004C4FC3" w:rsidP="004C4FC3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53CA52F" w14:textId="77777777" w:rsidR="004C4FC3" w:rsidRDefault="004C4FC3" w:rsidP="004C4FC3">
      <w:pPr>
        <w:pStyle w:val="Code"/>
      </w:pPr>
      <w:r>
        <w:t xml:space="preserve">            if ((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col) &amp;&amp; (</w:t>
      </w:r>
      <w:proofErr w:type="spellStart"/>
      <w:r>
        <w:t>board.getMark</w:t>
      </w:r>
      <w:proofErr w:type="spellEnd"/>
      <w:r>
        <w:t xml:space="preserve">(row, </w:t>
      </w:r>
      <w:proofErr w:type="spellStart"/>
      <w:r>
        <w:t>i</w:t>
      </w:r>
      <w:proofErr w:type="spellEnd"/>
      <w:r>
        <w:t>) != mark)) {</w:t>
      </w:r>
    </w:p>
    <w:p w14:paraId="1299D445" w14:textId="77777777" w:rsidR="004C4FC3" w:rsidRDefault="004C4FC3" w:rsidP="004C4FC3">
      <w:pPr>
        <w:pStyle w:val="Code"/>
      </w:pPr>
      <w:r>
        <w:t xml:space="preserve">                res = false;</w:t>
      </w:r>
    </w:p>
    <w:p w14:paraId="32710687" w14:textId="77777777" w:rsidR="004C4FC3" w:rsidRDefault="004C4FC3" w:rsidP="004C4FC3">
      <w:pPr>
        <w:pStyle w:val="Code"/>
      </w:pPr>
      <w:r>
        <w:t xml:space="preserve">                break;</w:t>
      </w:r>
    </w:p>
    <w:p w14:paraId="35142A02" w14:textId="77777777" w:rsidR="004C4FC3" w:rsidRDefault="004C4FC3" w:rsidP="004C4FC3">
      <w:pPr>
        <w:pStyle w:val="Code"/>
      </w:pPr>
      <w:r>
        <w:t xml:space="preserve">            }</w:t>
      </w:r>
    </w:p>
    <w:p w14:paraId="619C54B5" w14:textId="77777777" w:rsidR="004C4FC3" w:rsidRDefault="004C4FC3" w:rsidP="004C4FC3">
      <w:pPr>
        <w:pStyle w:val="Code"/>
      </w:pPr>
      <w:r>
        <w:t xml:space="preserve">        }</w:t>
      </w:r>
    </w:p>
    <w:p w14:paraId="456A969E" w14:textId="77777777" w:rsidR="004C4FC3" w:rsidRDefault="004C4FC3" w:rsidP="004C4FC3">
      <w:pPr>
        <w:pStyle w:val="Code"/>
      </w:pPr>
      <w:r>
        <w:t xml:space="preserve">        if (res)</w:t>
      </w:r>
    </w:p>
    <w:p w14:paraId="252116B3" w14:textId="77777777" w:rsidR="004C4FC3" w:rsidRDefault="004C4FC3" w:rsidP="004C4FC3">
      <w:pPr>
        <w:pStyle w:val="Code"/>
      </w:pPr>
      <w:r>
        <w:t xml:space="preserve">            return true;</w:t>
      </w:r>
    </w:p>
    <w:p w14:paraId="017088B4" w14:textId="77777777" w:rsidR="004C4FC3" w:rsidRDefault="004C4FC3" w:rsidP="004C4FC3">
      <w:pPr>
        <w:pStyle w:val="Code"/>
      </w:pPr>
    </w:p>
    <w:p w14:paraId="5539134B" w14:textId="77777777" w:rsidR="004C4FC3" w:rsidRDefault="004C4FC3" w:rsidP="004C4FC3">
      <w:pPr>
        <w:pStyle w:val="Code"/>
      </w:pPr>
      <w:r>
        <w:t xml:space="preserve">        // col</w:t>
      </w:r>
    </w:p>
    <w:p w14:paraId="09A5FD0A" w14:textId="77777777" w:rsidR="004C4FC3" w:rsidRDefault="004C4FC3" w:rsidP="004C4FC3">
      <w:pPr>
        <w:pStyle w:val="Code"/>
      </w:pPr>
      <w:r>
        <w:t xml:space="preserve">        res = true;</w:t>
      </w:r>
    </w:p>
    <w:p w14:paraId="3FE930F0" w14:textId="77777777" w:rsidR="004C4FC3" w:rsidRDefault="004C4FC3" w:rsidP="004C4FC3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0074BE3" w14:textId="77777777" w:rsidR="004C4FC3" w:rsidRDefault="004C4FC3" w:rsidP="004C4FC3">
      <w:pPr>
        <w:pStyle w:val="Code"/>
      </w:pPr>
      <w:r>
        <w:t xml:space="preserve">            if ((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row) &amp;&amp; (</w:t>
      </w:r>
      <w:proofErr w:type="spellStart"/>
      <w:r>
        <w:t>board.getMark</w:t>
      </w:r>
      <w:proofErr w:type="spellEnd"/>
      <w:r>
        <w:t>(</w:t>
      </w:r>
      <w:proofErr w:type="spellStart"/>
      <w:r>
        <w:t>i</w:t>
      </w:r>
      <w:proofErr w:type="spellEnd"/>
      <w:r>
        <w:t>, col) != mark)) {</w:t>
      </w:r>
    </w:p>
    <w:p w14:paraId="62F74876" w14:textId="77777777" w:rsidR="004C4FC3" w:rsidRDefault="004C4FC3" w:rsidP="004C4FC3">
      <w:pPr>
        <w:pStyle w:val="Code"/>
      </w:pPr>
      <w:r>
        <w:t xml:space="preserve">                res = false;</w:t>
      </w:r>
    </w:p>
    <w:p w14:paraId="43A3C097" w14:textId="77777777" w:rsidR="004C4FC3" w:rsidRDefault="004C4FC3" w:rsidP="004C4FC3">
      <w:pPr>
        <w:pStyle w:val="Code"/>
      </w:pPr>
      <w:r>
        <w:t xml:space="preserve">                break;</w:t>
      </w:r>
    </w:p>
    <w:p w14:paraId="7C204601" w14:textId="77777777" w:rsidR="004C4FC3" w:rsidRDefault="004C4FC3" w:rsidP="004C4FC3">
      <w:pPr>
        <w:pStyle w:val="Code"/>
      </w:pPr>
      <w:r>
        <w:t xml:space="preserve">            }</w:t>
      </w:r>
    </w:p>
    <w:p w14:paraId="7D2A9CCE" w14:textId="77777777" w:rsidR="004C4FC3" w:rsidRDefault="004C4FC3" w:rsidP="004C4FC3">
      <w:pPr>
        <w:pStyle w:val="Code"/>
      </w:pPr>
      <w:r>
        <w:t xml:space="preserve">        }</w:t>
      </w:r>
    </w:p>
    <w:p w14:paraId="66CE8232" w14:textId="77777777" w:rsidR="004C4FC3" w:rsidRDefault="004C4FC3" w:rsidP="004C4FC3">
      <w:pPr>
        <w:pStyle w:val="Code"/>
      </w:pPr>
      <w:r>
        <w:t xml:space="preserve">        if (res)</w:t>
      </w:r>
    </w:p>
    <w:p w14:paraId="1B659FA5" w14:textId="77777777" w:rsidR="004C4FC3" w:rsidRDefault="004C4FC3" w:rsidP="004C4FC3">
      <w:pPr>
        <w:pStyle w:val="Code"/>
      </w:pPr>
      <w:r>
        <w:t xml:space="preserve">            return true;</w:t>
      </w:r>
    </w:p>
    <w:p w14:paraId="24AA2A80" w14:textId="77777777" w:rsidR="004C4FC3" w:rsidRDefault="004C4FC3" w:rsidP="004C4FC3">
      <w:pPr>
        <w:pStyle w:val="Code"/>
      </w:pPr>
    </w:p>
    <w:p w14:paraId="2F2D34C3" w14:textId="77777777" w:rsidR="004C4FC3" w:rsidRDefault="004C4FC3" w:rsidP="004C4FC3">
      <w:pPr>
        <w:pStyle w:val="Code"/>
      </w:pPr>
      <w:r>
        <w:t xml:space="preserve">        // can't be diagonal</w:t>
      </w:r>
    </w:p>
    <w:p w14:paraId="744DE285" w14:textId="77777777" w:rsidR="004C4FC3" w:rsidRDefault="004C4FC3" w:rsidP="004C4FC3">
      <w:pPr>
        <w:pStyle w:val="Code"/>
      </w:pPr>
      <w:r>
        <w:t xml:space="preserve">        if ((row + col) % </w:t>
      </w:r>
      <w:proofErr w:type="gramStart"/>
      <w:r>
        <w:t>2 !</w:t>
      </w:r>
      <w:proofErr w:type="gramEnd"/>
      <w:r>
        <w:t>= 0)</w:t>
      </w:r>
    </w:p>
    <w:p w14:paraId="6AF805AB" w14:textId="77777777" w:rsidR="004C4FC3" w:rsidRDefault="004C4FC3" w:rsidP="004C4FC3">
      <w:pPr>
        <w:pStyle w:val="Code"/>
      </w:pPr>
      <w:r>
        <w:t xml:space="preserve">            return false;</w:t>
      </w:r>
    </w:p>
    <w:p w14:paraId="47FE6CFA" w14:textId="77777777" w:rsidR="004C4FC3" w:rsidRDefault="004C4FC3" w:rsidP="004C4FC3">
      <w:pPr>
        <w:pStyle w:val="Code"/>
      </w:pPr>
    </w:p>
    <w:p w14:paraId="06A79667" w14:textId="77777777" w:rsidR="004C4FC3" w:rsidRDefault="004C4FC3" w:rsidP="004C4FC3">
      <w:pPr>
        <w:pStyle w:val="Code"/>
      </w:pPr>
      <w:r>
        <w:t xml:space="preserve">        // diagonal</w:t>
      </w:r>
    </w:p>
    <w:p w14:paraId="6641B041" w14:textId="77777777" w:rsidR="004C4FC3" w:rsidRDefault="004C4FC3" w:rsidP="004C4FC3">
      <w:pPr>
        <w:pStyle w:val="Code"/>
      </w:pPr>
      <w:r>
        <w:t xml:space="preserve">        switch (row) {</w:t>
      </w:r>
    </w:p>
    <w:p w14:paraId="0113885B" w14:textId="77777777" w:rsidR="004C4FC3" w:rsidRDefault="004C4FC3" w:rsidP="004C4FC3">
      <w:pPr>
        <w:pStyle w:val="Code"/>
      </w:pPr>
      <w:r>
        <w:t xml:space="preserve">            case 0:</w:t>
      </w:r>
    </w:p>
    <w:p w14:paraId="6562BD42" w14:textId="77777777" w:rsidR="004C4FC3" w:rsidRDefault="004C4FC3" w:rsidP="004C4FC3">
      <w:pPr>
        <w:pStyle w:val="Code"/>
      </w:pPr>
      <w:r>
        <w:t xml:space="preserve">                if (</w:t>
      </w:r>
      <w:proofErr w:type="gramStart"/>
      <w:r>
        <w:t>col !</w:t>
      </w:r>
      <w:proofErr w:type="gramEnd"/>
      <w:r>
        <w:t xml:space="preserve">= 0 &amp;&amp; </w:t>
      </w:r>
      <w:proofErr w:type="spellStart"/>
      <w:r>
        <w:t>board.getMark</w:t>
      </w:r>
      <w:proofErr w:type="spellEnd"/>
      <w:r>
        <w:t xml:space="preserve">(2, 0) == mark &amp;&amp; </w:t>
      </w:r>
      <w:proofErr w:type="spellStart"/>
      <w:r>
        <w:t>board.getMark</w:t>
      </w:r>
      <w:proofErr w:type="spellEnd"/>
      <w:r>
        <w:t>(1, 1) == mark)</w:t>
      </w:r>
    </w:p>
    <w:p w14:paraId="180381A5" w14:textId="77777777" w:rsidR="004C4FC3" w:rsidRDefault="004C4FC3" w:rsidP="004C4FC3">
      <w:pPr>
        <w:pStyle w:val="Code"/>
      </w:pPr>
      <w:r>
        <w:t xml:space="preserve">                    return true;</w:t>
      </w:r>
    </w:p>
    <w:p w14:paraId="59914EC3" w14:textId="77777777" w:rsidR="004C4FC3" w:rsidRDefault="004C4FC3" w:rsidP="004C4FC3">
      <w:pPr>
        <w:pStyle w:val="Code"/>
      </w:pPr>
      <w:r>
        <w:t xml:space="preserve">                else if (</w:t>
      </w:r>
      <w:proofErr w:type="spellStart"/>
      <w:proofErr w:type="gramStart"/>
      <w:r>
        <w:t>board.getMark</w:t>
      </w:r>
      <w:proofErr w:type="spellEnd"/>
      <w:proofErr w:type="gramEnd"/>
      <w:r>
        <w:t xml:space="preserve">(2, 2) == mark &amp;&amp; </w:t>
      </w:r>
      <w:proofErr w:type="spellStart"/>
      <w:r>
        <w:t>board.getMark</w:t>
      </w:r>
      <w:proofErr w:type="spellEnd"/>
      <w:r>
        <w:t>(1, 1) == mark)</w:t>
      </w:r>
    </w:p>
    <w:p w14:paraId="3687750B" w14:textId="77777777" w:rsidR="004C4FC3" w:rsidRDefault="004C4FC3" w:rsidP="004C4FC3">
      <w:pPr>
        <w:pStyle w:val="Code"/>
      </w:pPr>
      <w:r>
        <w:t xml:space="preserve">                    return true;</w:t>
      </w:r>
    </w:p>
    <w:p w14:paraId="05A1F78C" w14:textId="77777777" w:rsidR="004C4FC3" w:rsidRDefault="004C4FC3" w:rsidP="004C4FC3">
      <w:pPr>
        <w:pStyle w:val="Code"/>
      </w:pPr>
      <w:r>
        <w:t xml:space="preserve">                break;</w:t>
      </w:r>
    </w:p>
    <w:p w14:paraId="31A27374" w14:textId="77777777" w:rsidR="004C4FC3" w:rsidRDefault="004C4FC3" w:rsidP="004C4FC3">
      <w:pPr>
        <w:pStyle w:val="Code"/>
      </w:pPr>
      <w:r>
        <w:t xml:space="preserve">            case 1:</w:t>
      </w:r>
    </w:p>
    <w:p w14:paraId="4033E875" w14:textId="77777777" w:rsidR="004C4FC3" w:rsidRDefault="004C4FC3" w:rsidP="004C4FC3">
      <w:pPr>
        <w:pStyle w:val="Code"/>
      </w:pPr>
      <w:r>
        <w:t xml:space="preserve">                if ((</w:t>
      </w:r>
      <w:proofErr w:type="spellStart"/>
      <w:proofErr w:type="gramStart"/>
      <w:r>
        <w:t>board.getMark</w:t>
      </w:r>
      <w:proofErr w:type="spellEnd"/>
      <w:proofErr w:type="gramEnd"/>
      <w:r>
        <w:t xml:space="preserve">(0, 0) == mark &amp;&amp; </w:t>
      </w:r>
      <w:proofErr w:type="spellStart"/>
      <w:r>
        <w:t>board.getMark</w:t>
      </w:r>
      <w:proofErr w:type="spellEnd"/>
      <w:r>
        <w:t>(2, 2) == mark) ||</w:t>
      </w:r>
    </w:p>
    <w:p w14:paraId="226996A4" w14:textId="77777777" w:rsidR="004C4FC3" w:rsidRDefault="004C4FC3" w:rsidP="004C4FC3">
      <w:pPr>
        <w:pStyle w:val="Code"/>
      </w:pPr>
      <w:r>
        <w:t xml:space="preserve">                    (</w:t>
      </w:r>
      <w:proofErr w:type="spellStart"/>
      <w:proofErr w:type="gramStart"/>
      <w:r>
        <w:t>board.getMark</w:t>
      </w:r>
      <w:proofErr w:type="spellEnd"/>
      <w:proofErr w:type="gramEnd"/>
      <w:r>
        <w:t xml:space="preserve">(0, 2) == mark &amp;&amp; </w:t>
      </w:r>
      <w:proofErr w:type="spellStart"/>
      <w:r>
        <w:t>board.getMark</w:t>
      </w:r>
      <w:proofErr w:type="spellEnd"/>
      <w:r>
        <w:t>(2, 0) == mark))</w:t>
      </w:r>
    </w:p>
    <w:p w14:paraId="47C4C5A7" w14:textId="77777777" w:rsidR="004C4FC3" w:rsidRDefault="004C4FC3" w:rsidP="004C4FC3">
      <w:pPr>
        <w:pStyle w:val="Code"/>
      </w:pPr>
      <w:r>
        <w:t xml:space="preserve">                    return true;</w:t>
      </w:r>
    </w:p>
    <w:p w14:paraId="62DF7AB9" w14:textId="77777777" w:rsidR="004C4FC3" w:rsidRDefault="004C4FC3" w:rsidP="004C4FC3">
      <w:pPr>
        <w:pStyle w:val="Code"/>
      </w:pPr>
      <w:r>
        <w:t xml:space="preserve">                break;</w:t>
      </w:r>
    </w:p>
    <w:p w14:paraId="3273E9FE" w14:textId="77777777" w:rsidR="004C4FC3" w:rsidRDefault="004C4FC3" w:rsidP="004C4FC3">
      <w:pPr>
        <w:pStyle w:val="Code"/>
      </w:pPr>
      <w:r>
        <w:t xml:space="preserve">            case 2:</w:t>
      </w:r>
    </w:p>
    <w:p w14:paraId="23E4867F" w14:textId="77777777" w:rsidR="004C4FC3" w:rsidRDefault="004C4FC3" w:rsidP="004C4FC3">
      <w:pPr>
        <w:pStyle w:val="Code"/>
      </w:pPr>
      <w:r>
        <w:t xml:space="preserve">                if (</w:t>
      </w:r>
      <w:proofErr w:type="gramStart"/>
      <w:r>
        <w:t>col !</w:t>
      </w:r>
      <w:proofErr w:type="gramEnd"/>
      <w:r>
        <w:t xml:space="preserve">= 0 &amp;&amp; </w:t>
      </w:r>
      <w:proofErr w:type="spellStart"/>
      <w:r>
        <w:t>board.getMark</w:t>
      </w:r>
      <w:proofErr w:type="spellEnd"/>
      <w:r>
        <w:t xml:space="preserve">(0, 0) == mark &amp;&amp; </w:t>
      </w:r>
      <w:proofErr w:type="spellStart"/>
      <w:r>
        <w:t>board.getMark</w:t>
      </w:r>
      <w:proofErr w:type="spellEnd"/>
      <w:r>
        <w:t>(1, 1) == mark)</w:t>
      </w:r>
    </w:p>
    <w:p w14:paraId="11088C15" w14:textId="77777777" w:rsidR="004C4FC3" w:rsidRDefault="004C4FC3" w:rsidP="004C4FC3">
      <w:pPr>
        <w:pStyle w:val="Code"/>
      </w:pPr>
      <w:r>
        <w:t xml:space="preserve">                    return true;</w:t>
      </w:r>
    </w:p>
    <w:p w14:paraId="0FF2C238" w14:textId="77777777" w:rsidR="004C4FC3" w:rsidRDefault="004C4FC3" w:rsidP="004C4FC3">
      <w:pPr>
        <w:pStyle w:val="Code"/>
      </w:pPr>
      <w:r>
        <w:t xml:space="preserve">                else if (</w:t>
      </w:r>
      <w:proofErr w:type="spellStart"/>
      <w:proofErr w:type="gramStart"/>
      <w:r>
        <w:t>board.getMark</w:t>
      </w:r>
      <w:proofErr w:type="spellEnd"/>
      <w:proofErr w:type="gramEnd"/>
      <w:r>
        <w:t xml:space="preserve">(0, 2) == mark &amp;&amp; </w:t>
      </w:r>
      <w:proofErr w:type="spellStart"/>
      <w:r>
        <w:t>board.getMark</w:t>
      </w:r>
      <w:proofErr w:type="spellEnd"/>
      <w:r>
        <w:t>(1, 1) == mark)</w:t>
      </w:r>
    </w:p>
    <w:p w14:paraId="6F11A7D9" w14:textId="77777777" w:rsidR="004C4FC3" w:rsidRDefault="004C4FC3" w:rsidP="004C4FC3">
      <w:pPr>
        <w:pStyle w:val="Code"/>
      </w:pPr>
      <w:r>
        <w:t xml:space="preserve">                    return true;</w:t>
      </w:r>
    </w:p>
    <w:p w14:paraId="136110F1" w14:textId="77777777" w:rsidR="004C4FC3" w:rsidRDefault="004C4FC3" w:rsidP="004C4FC3">
      <w:pPr>
        <w:pStyle w:val="Code"/>
      </w:pPr>
      <w:r>
        <w:t xml:space="preserve">                break;</w:t>
      </w:r>
    </w:p>
    <w:p w14:paraId="0DD3B09D" w14:textId="77777777" w:rsidR="004C4FC3" w:rsidRDefault="004C4FC3" w:rsidP="004C4FC3">
      <w:pPr>
        <w:pStyle w:val="Code"/>
      </w:pPr>
      <w:r>
        <w:t xml:space="preserve">        }</w:t>
      </w:r>
    </w:p>
    <w:p w14:paraId="0D2B4052" w14:textId="77777777" w:rsidR="004C4FC3" w:rsidRDefault="004C4FC3" w:rsidP="004C4FC3">
      <w:pPr>
        <w:pStyle w:val="Code"/>
      </w:pPr>
      <w:r>
        <w:t xml:space="preserve">        return false;</w:t>
      </w:r>
    </w:p>
    <w:p w14:paraId="4F4F2FA1" w14:textId="77777777" w:rsidR="004C4FC3" w:rsidRDefault="004C4FC3" w:rsidP="004C4FC3">
      <w:pPr>
        <w:pStyle w:val="Code"/>
      </w:pPr>
      <w:r>
        <w:t xml:space="preserve">    }</w:t>
      </w:r>
    </w:p>
    <w:p w14:paraId="2BE302EA" w14:textId="77777777" w:rsidR="004C4FC3" w:rsidRDefault="004C4FC3" w:rsidP="004C4FC3">
      <w:pPr>
        <w:pStyle w:val="Code"/>
      </w:pPr>
      <w:r>
        <w:t>}</w:t>
      </w:r>
    </w:p>
    <w:p w14:paraId="3EF3932A" w14:textId="77777777" w:rsidR="004C4FC3" w:rsidRDefault="004C4FC3" w:rsidP="004C4FC3">
      <w:r>
        <w:t>TTTClient.java</w:t>
      </w:r>
    </w:p>
    <w:p w14:paraId="21618907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35D2920F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A3A0BFC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4FEAA7C6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8333FFA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612A4CFC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java.net.UnknownHostException</w:t>
      </w:r>
      <w:proofErr w:type="spellEnd"/>
      <w:proofErr w:type="gramEnd"/>
      <w:r>
        <w:t>;</w:t>
      </w:r>
    </w:p>
    <w:p w14:paraId="2ED8406E" w14:textId="77777777" w:rsidR="004C4FC3" w:rsidRDefault="004C4FC3" w:rsidP="004C4FC3">
      <w:pPr>
        <w:pStyle w:val="Code"/>
      </w:pPr>
    </w:p>
    <w:p w14:paraId="392C907B" w14:textId="77777777" w:rsidR="004C4FC3" w:rsidRDefault="004C4FC3" w:rsidP="004C4FC3">
      <w:pPr>
        <w:pStyle w:val="Code"/>
      </w:pPr>
      <w:r>
        <w:t>/**</w:t>
      </w:r>
    </w:p>
    <w:p w14:paraId="7DAF9453" w14:textId="77777777" w:rsidR="004C4FC3" w:rsidRDefault="004C4FC3" w:rsidP="004C4FC3">
      <w:pPr>
        <w:pStyle w:val="Code"/>
      </w:pPr>
      <w:r>
        <w:t xml:space="preserve"> * Acts an an isolated client designed to interact with the </w:t>
      </w:r>
      <w:proofErr w:type="spellStart"/>
      <w:r>
        <w:t>TTTServer</w:t>
      </w:r>
      <w:proofErr w:type="spellEnd"/>
    </w:p>
    <w:p w14:paraId="53DA2598" w14:textId="77777777" w:rsidR="004C4FC3" w:rsidRDefault="004C4FC3" w:rsidP="004C4FC3">
      <w:pPr>
        <w:pStyle w:val="Code"/>
      </w:pPr>
      <w:r>
        <w:t xml:space="preserve"> * @author Mitchell </w:t>
      </w:r>
      <w:proofErr w:type="spellStart"/>
      <w:r>
        <w:t>Sawatzky</w:t>
      </w:r>
      <w:proofErr w:type="spellEnd"/>
    </w:p>
    <w:p w14:paraId="72E1125B" w14:textId="77777777" w:rsidR="004C4FC3" w:rsidRDefault="004C4FC3" w:rsidP="004C4FC3">
      <w:pPr>
        <w:pStyle w:val="Code"/>
      </w:pPr>
      <w:r>
        <w:t xml:space="preserve"> * @version 1.0</w:t>
      </w:r>
    </w:p>
    <w:p w14:paraId="3F8A1A9B" w14:textId="77777777" w:rsidR="004C4FC3" w:rsidRDefault="004C4FC3" w:rsidP="004C4FC3">
      <w:pPr>
        <w:pStyle w:val="Code"/>
      </w:pPr>
      <w:r>
        <w:t xml:space="preserve"> * @since Mar 2016</w:t>
      </w:r>
    </w:p>
    <w:p w14:paraId="302B755D" w14:textId="77777777" w:rsidR="004C4FC3" w:rsidRDefault="004C4FC3" w:rsidP="004C4FC3">
      <w:pPr>
        <w:pStyle w:val="Code"/>
      </w:pPr>
      <w:r>
        <w:t xml:space="preserve"> */</w:t>
      </w:r>
    </w:p>
    <w:p w14:paraId="0E424E73" w14:textId="77777777" w:rsidR="004C4FC3" w:rsidRDefault="004C4FC3" w:rsidP="004C4FC3">
      <w:pPr>
        <w:pStyle w:val="Code"/>
      </w:pPr>
      <w:r>
        <w:t xml:space="preserve">public class </w:t>
      </w:r>
      <w:proofErr w:type="spellStart"/>
      <w:r>
        <w:t>TTTClient</w:t>
      </w:r>
      <w:proofErr w:type="spellEnd"/>
      <w:r>
        <w:t xml:space="preserve"> {</w:t>
      </w:r>
    </w:p>
    <w:p w14:paraId="20C84734" w14:textId="77777777" w:rsidR="004C4FC3" w:rsidRDefault="004C4FC3" w:rsidP="004C4FC3">
      <w:pPr>
        <w:pStyle w:val="Code"/>
      </w:pPr>
      <w:r>
        <w:t xml:space="preserve">    /**</w:t>
      </w:r>
    </w:p>
    <w:p w14:paraId="3E605CEC" w14:textId="77777777" w:rsidR="004C4FC3" w:rsidRDefault="004C4FC3" w:rsidP="004C4FC3">
      <w:pPr>
        <w:pStyle w:val="Code"/>
      </w:pPr>
      <w:r>
        <w:t xml:space="preserve">     * The outgoing stream</w:t>
      </w:r>
    </w:p>
    <w:p w14:paraId="11D9AB12" w14:textId="77777777" w:rsidR="004C4FC3" w:rsidRDefault="004C4FC3" w:rsidP="004C4FC3">
      <w:pPr>
        <w:pStyle w:val="Code"/>
      </w:pPr>
      <w:r>
        <w:t xml:space="preserve">     */</w:t>
      </w:r>
    </w:p>
    <w:p w14:paraId="66848324" w14:textId="77777777" w:rsidR="004C4FC3" w:rsidRDefault="004C4FC3" w:rsidP="004C4FC3">
      <w:pPr>
        <w:pStyle w:val="Code"/>
      </w:pPr>
      <w:r>
        <w:t xml:space="preserve">    private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sOut</w:t>
      </w:r>
      <w:proofErr w:type="spellEnd"/>
      <w:r>
        <w:t>;</w:t>
      </w:r>
    </w:p>
    <w:p w14:paraId="04A7DF5D" w14:textId="77777777" w:rsidR="004C4FC3" w:rsidRDefault="004C4FC3" w:rsidP="004C4FC3">
      <w:pPr>
        <w:pStyle w:val="Code"/>
      </w:pPr>
    </w:p>
    <w:p w14:paraId="373099C0" w14:textId="77777777" w:rsidR="004C4FC3" w:rsidRDefault="004C4FC3" w:rsidP="004C4FC3">
      <w:pPr>
        <w:pStyle w:val="Code"/>
      </w:pPr>
      <w:r>
        <w:t xml:space="preserve">    /**</w:t>
      </w:r>
    </w:p>
    <w:p w14:paraId="5E871F9C" w14:textId="77777777" w:rsidR="004C4FC3" w:rsidRDefault="004C4FC3" w:rsidP="004C4FC3">
      <w:pPr>
        <w:pStyle w:val="Code"/>
      </w:pPr>
      <w:r>
        <w:t xml:space="preserve">     * The client socket</w:t>
      </w:r>
    </w:p>
    <w:p w14:paraId="00D47ABE" w14:textId="77777777" w:rsidR="004C4FC3" w:rsidRDefault="004C4FC3" w:rsidP="004C4FC3">
      <w:pPr>
        <w:pStyle w:val="Code"/>
      </w:pPr>
      <w:r>
        <w:t xml:space="preserve">     */</w:t>
      </w:r>
    </w:p>
    <w:p w14:paraId="7275810B" w14:textId="77777777" w:rsidR="004C4FC3" w:rsidRDefault="004C4FC3" w:rsidP="004C4FC3">
      <w:pPr>
        <w:pStyle w:val="Code"/>
      </w:pPr>
      <w:r>
        <w:t xml:space="preserve">    private Socket sock;</w:t>
      </w:r>
    </w:p>
    <w:p w14:paraId="20E481C7" w14:textId="77777777" w:rsidR="004C4FC3" w:rsidRDefault="004C4FC3" w:rsidP="004C4FC3">
      <w:pPr>
        <w:pStyle w:val="Code"/>
      </w:pPr>
    </w:p>
    <w:p w14:paraId="79537B31" w14:textId="77777777" w:rsidR="004C4FC3" w:rsidRDefault="004C4FC3" w:rsidP="004C4FC3">
      <w:pPr>
        <w:pStyle w:val="Code"/>
      </w:pPr>
      <w:r>
        <w:t xml:space="preserve">    /**</w:t>
      </w:r>
    </w:p>
    <w:p w14:paraId="12AA0715" w14:textId="77777777" w:rsidR="004C4FC3" w:rsidRDefault="004C4FC3" w:rsidP="004C4FC3">
      <w:pPr>
        <w:pStyle w:val="Code"/>
      </w:pPr>
      <w:r>
        <w:t xml:space="preserve">     * The incoming stream</w:t>
      </w:r>
    </w:p>
    <w:p w14:paraId="1FDE62E8" w14:textId="77777777" w:rsidR="004C4FC3" w:rsidRDefault="004C4FC3" w:rsidP="004C4FC3">
      <w:pPr>
        <w:pStyle w:val="Code"/>
      </w:pPr>
      <w:r>
        <w:t xml:space="preserve">     */</w:t>
      </w:r>
    </w:p>
    <w:p w14:paraId="3185338D" w14:textId="77777777" w:rsidR="004C4FC3" w:rsidRDefault="004C4FC3" w:rsidP="004C4FC3">
      <w:pPr>
        <w:pStyle w:val="Code"/>
      </w:pPr>
      <w:r>
        <w:t xml:space="preserve">    private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sIn</w:t>
      </w:r>
      <w:proofErr w:type="spellEnd"/>
      <w:r>
        <w:t>;</w:t>
      </w:r>
    </w:p>
    <w:p w14:paraId="5E1776D2" w14:textId="77777777" w:rsidR="004C4FC3" w:rsidRDefault="004C4FC3" w:rsidP="004C4FC3">
      <w:pPr>
        <w:pStyle w:val="Code"/>
      </w:pPr>
    </w:p>
    <w:p w14:paraId="453644E2" w14:textId="77777777" w:rsidR="004C4FC3" w:rsidRDefault="004C4FC3" w:rsidP="004C4FC3">
      <w:pPr>
        <w:pStyle w:val="Code"/>
      </w:pPr>
      <w:r>
        <w:t xml:space="preserve">    /**</w:t>
      </w:r>
    </w:p>
    <w:p w14:paraId="4DFD6FD6" w14:textId="77777777" w:rsidR="004C4FC3" w:rsidRDefault="004C4FC3" w:rsidP="004C4FC3">
      <w:pPr>
        <w:pStyle w:val="Code"/>
      </w:pPr>
      <w:r>
        <w:t xml:space="preserve">     * A </w:t>
      </w:r>
      <w:proofErr w:type="spellStart"/>
      <w:r>
        <w:t>BufferedReader</w:t>
      </w:r>
      <w:proofErr w:type="spellEnd"/>
      <w:r>
        <w:t xml:space="preserve"> of </w:t>
      </w:r>
      <w:proofErr w:type="spellStart"/>
      <w:r>
        <w:t>stdin</w:t>
      </w:r>
      <w:proofErr w:type="spellEnd"/>
    </w:p>
    <w:p w14:paraId="0EB84780" w14:textId="77777777" w:rsidR="004C4FC3" w:rsidRDefault="004C4FC3" w:rsidP="004C4FC3">
      <w:pPr>
        <w:pStyle w:val="Code"/>
      </w:pPr>
      <w:r>
        <w:t xml:space="preserve">     */</w:t>
      </w:r>
    </w:p>
    <w:p w14:paraId="4E9BBC69" w14:textId="77777777" w:rsidR="004C4FC3" w:rsidRDefault="004C4FC3" w:rsidP="004C4FC3">
      <w:pPr>
        <w:pStyle w:val="Code"/>
      </w:pPr>
      <w:r>
        <w:t xml:space="preserve">    private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stdIn</w:t>
      </w:r>
      <w:proofErr w:type="spellEnd"/>
      <w:r>
        <w:t>;</w:t>
      </w:r>
    </w:p>
    <w:p w14:paraId="4797E9DA" w14:textId="77777777" w:rsidR="004C4FC3" w:rsidRDefault="004C4FC3" w:rsidP="004C4FC3">
      <w:pPr>
        <w:pStyle w:val="Code"/>
      </w:pPr>
    </w:p>
    <w:p w14:paraId="29F324A4" w14:textId="77777777" w:rsidR="004C4FC3" w:rsidRDefault="004C4FC3" w:rsidP="004C4FC3">
      <w:pPr>
        <w:pStyle w:val="Code"/>
      </w:pPr>
      <w:r>
        <w:t xml:space="preserve">    /**</w:t>
      </w:r>
    </w:p>
    <w:p w14:paraId="6FD17640" w14:textId="77777777" w:rsidR="004C4FC3" w:rsidRDefault="004C4FC3" w:rsidP="004C4FC3">
      <w:pPr>
        <w:pStyle w:val="Code"/>
      </w:pPr>
      <w:r>
        <w:t xml:space="preserve">     * Constructs a </w:t>
      </w:r>
      <w:proofErr w:type="spellStart"/>
      <w:r>
        <w:t>TTTClient</w:t>
      </w:r>
      <w:proofErr w:type="spellEnd"/>
      <w:r>
        <w:t xml:space="preserve"> </w:t>
      </w:r>
      <w:proofErr w:type="spellStart"/>
      <w:r>
        <w:t>opject</w:t>
      </w:r>
      <w:proofErr w:type="spellEnd"/>
    </w:p>
    <w:p w14:paraId="51B26AD0" w14:textId="77777777" w:rsidR="004C4FC3" w:rsidRDefault="004C4FC3" w:rsidP="004C4FC3">
      <w:pPr>
        <w:pStyle w:val="Code"/>
      </w:pPr>
      <w:r>
        <w:t xml:space="preserve">     * @constructor</w:t>
      </w:r>
    </w:p>
    <w:p w14:paraId="44B88740" w14:textId="77777777" w:rsidR="004C4FC3" w:rsidRDefault="004C4FC3" w:rsidP="004C4FC3">
      <w:pPr>
        <w:pStyle w:val="Code"/>
      </w:pPr>
      <w:r>
        <w:t xml:space="preserve">     */</w:t>
      </w:r>
    </w:p>
    <w:p w14:paraId="76298C58" w14:textId="77777777" w:rsidR="004C4FC3" w:rsidRDefault="004C4FC3" w:rsidP="004C4FC3">
      <w:pPr>
        <w:pStyle w:val="Code"/>
      </w:pPr>
      <w:r>
        <w:t xml:space="preserve">    public </w:t>
      </w:r>
      <w:proofErr w:type="spellStart"/>
      <w:r>
        <w:t>TTTClient</w:t>
      </w:r>
      <w:proofErr w:type="spellEnd"/>
      <w:r>
        <w:t xml:space="preserve"> () {</w:t>
      </w:r>
    </w:p>
    <w:p w14:paraId="32FA13F7" w14:textId="77777777" w:rsidR="004C4FC3" w:rsidRDefault="004C4FC3" w:rsidP="004C4FC3">
      <w:pPr>
        <w:pStyle w:val="Code"/>
      </w:pPr>
      <w:r>
        <w:t xml:space="preserve">        try {</w:t>
      </w:r>
    </w:p>
    <w:p w14:paraId="3EDCB848" w14:textId="77777777" w:rsidR="004C4FC3" w:rsidRDefault="004C4FC3" w:rsidP="004C4FC3">
      <w:pPr>
        <w:pStyle w:val="Code"/>
      </w:pPr>
      <w:r>
        <w:t xml:space="preserve">            sock = new </w:t>
      </w:r>
      <w:proofErr w:type="gramStart"/>
      <w:r>
        <w:t>Socket(</w:t>
      </w:r>
      <w:proofErr w:type="gramEnd"/>
      <w:r>
        <w:t>"</w:t>
      </w:r>
      <w:proofErr w:type="spellStart"/>
      <w:r>
        <w:t>localhost</w:t>
      </w:r>
      <w:proofErr w:type="spellEnd"/>
      <w:r>
        <w:t>", 8080);</w:t>
      </w:r>
    </w:p>
    <w:p w14:paraId="34967BEC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</w:t>
      </w:r>
    </w:p>
    <w:p w14:paraId="0C1CD771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sOut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>(), true);</w:t>
      </w:r>
    </w:p>
    <w:p w14:paraId="4981C133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stdIn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1DD8F62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sOut.println</w:t>
      </w:r>
      <w:proofErr w:type="spellEnd"/>
      <w:r>
        <w:t>("R");</w:t>
      </w:r>
    </w:p>
    <w:p w14:paraId="7BD24B82" w14:textId="77777777" w:rsidR="004C4FC3" w:rsidRDefault="004C4FC3" w:rsidP="004C4FC3">
      <w:pPr>
        <w:pStyle w:val="Code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DA7C12C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System.err.println</w:t>
      </w:r>
      <w:proofErr w:type="spellEnd"/>
      <w:r>
        <w:t>("Unable to connect to localhost:8080");</w:t>
      </w:r>
    </w:p>
    <w:p w14:paraId="37AA9412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e.getStackTrace</w:t>
      </w:r>
      <w:proofErr w:type="spellEnd"/>
      <w:proofErr w:type="gramEnd"/>
      <w:r>
        <w:t>());</w:t>
      </w:r>
    </w:p>
    <w:p w14:paraId="25FF3D46" w14:textId="77777777" w:rsidR="004C4FC3" w:rsidRDefault="004C4FC3" w:rsidP="004C4FC3">
      <w:pPr>
        <w:pStyle w:val="Code"/>
      </w:pPr>
      <w:r>
        <w:t xml:space="preserve">        }</w:t>
      </w:r>
    </w:p>
    <w:p w14:paraId="4BDE6BE3" w14:textId="77777777" w:rsidR="004C4FC3" w:rsidRDefault="004C4FC3" w:rsidP="004C4FC3">
      <w:pPr>
        <w:pStyle w:val="Code"/>
      </w:pPr>
      <w:r>
        <w:t xml:space="preserve">    }</w:t>
      </w:r>
    </w:p>
    <w:p w14:paraId="2EDDCBEB" w14:textId="77777777" w:rsidR="004C4FC3" w:rsidRDefault="004C4FC3" w:rsidP="004C4FC3">
      <w:pPr>
        <w:pStyle w:val="Code"/>
      </w:pPr>
    </w:p>
    <w:p w14:paraId="0DE4B1CB" w14:textId="77777777" w:rsidR="004C4FC3" w:rsidRDefault="004C4FC3" w:rsidP="004C4FC3">
      <w:pPr>
        <w:pStyle w:val="Code"/>
      </w:pPr>
      <w:r>
        <w:t xml:space="preserve">    /**</w:t>
      </w:r>
    </w:p>
    <w:p w14:paraId="19856DCC" w14:textId="77777777" w:rsidR="004C4FC3" w:rsidRDefault="004C4FC3" w:rsidP="004C4FC3">
      <w:pPr>
        <w:pStyle w:val="Code"/>
      </w:pPr>
      <w:r>
        <w:t xml:space="preserve">     * Logic for parsing server responses and instructions</w:t>
      </w:r>
    </w:p>
    <w:p w14:paraId="2ED1F5AA" w14:textId="77777777" w:rsidR="004C4FC3" w:rsidRDefault="004C4FC3" w:rsidP="004C4FC3">
      <w:pPr>
        <w:pStyle w:val="Code"/>
      </w:pPr>
      <w:r>
        <w:t xml:space="preserve">     */</w:t>
      </w:r>
    </w:p>
    <w:p w14:paraId="47CA4A55" w14:textId="77777777" w:rsidR="004C4FC3" w:rsidRDefault="004C4FC3" w:rsidP="004C4FC3">
      <w:pPr>
        <w:pStyle w:val="Code"/>
      </w:pPr>
      <w:r>
        <w:t xml:space="preserve">    public void </w:t>
      </w:r>
      <w:proofErr w:type="spellStart"/>
      <w:r>
        <w:t>parseServer</w:t>
      </w:r>
      <w:proofErr w:type="spellEnd"/>
      <w:r>
        <w:t xml:space="preserve"> () {</w:t>
      </w:r>
    </w:p>
    <w:p w14:paraId="369274F9" w14:textId="77777777" w:rsidR="004C4FC3" w:rsidRDefault="004C4FC3" w:rsidP="004C4FC3">
      <w:pPr>
        <w:pStyle w:val="Code"/>
      </w:pPr>
      <w:r>
        <w:t xml:space="preserve">        String line = "";</w:t>
      </w:r>
    </w:p>
    <w:p w14:paraId="2B9E42FC" w14:textId="77777777" w:rsidR="004C4FC3" w:rsidRDefault="004C4FC3" w:rsidP="004C4FC3">
      <w:pPr>
        <w:pStyle w:val="Code"/>
      </w:pPr>
      <w:r>
        <w:t xml:space="preserve">        try {</w:t>
      </w:r>
    </w:p>
    <w:p w14:paraId="717C7ECF" w14:textId="77777777" w:rsidR="004C4FC3" w:rsidRDefault="004C4FC3" w:rsidP="004C4FC3">
      <w:pPr>
        <w:pStyle w:val="Code"/>
      </w:pPr>
      <w:r>
        <w:t xml:space="preserve">            do {</w:t>
      </w:r>
    </w:p>
    <w:p w14:paraId="5019AD0E" w14:textId="77777777" w:rsidR="004C4FC3" w:rsidRDefault="004C4FC3" w:rsidP="004C4FC3">
      <w:pPr>
        <w:pStyle w:val="Code"/>
      </w:pPr>
      <w:r>
        <w:t xml:space="preserve">                line = </w:t>
      </w:r>
      <w:proofErr w:type="spellStart"/>
      <w:r>
        <w:t>sIn.readLine</w:t>
      </w:r>
      <w:proofErr w:type="spellEnd"/>
      <w:r>
        <w:t>();</w:t>
      </w:r>
    </w:p>
    <w:p w14:paraId="0410D49F" w14:textId="77777777" w:rsidR="004C4FC3" w:rsidRDefault="004C4FC3" w:rsidP="004C4FC3">
      <w:pPr>
        <w:pStyle w:val="Code"/>
      </w:pPr>
      <w:r>
        <w:t xml:space="preserve">                // </w:t>
      </w:r>
      <w:proofErr w:type="spellStart"/>
      <w:r>
        <w:t>System.out.println</w:t>
      </w:r>
      <w:proofErr w:type="spellEnd"/>
      <w:r>
        <w:t>("server&gt;&gt; " + line);</w:t>
      </w:r>
    </w:p>
    <w:p w14:paraId="14B985C5" w14:textId="77777777" w:rsidR="004C4FC3" w:rsidRDefault="004C4FC3" w:rsidP="004C4FC3">
      <w:pPr>
        <w:pStyle w:val="Code"/>
      </w:pPr>
      <w:r>
        <w:t xml:space="preserve">                if (</w:t>
      </w:r>
      <w:proofErr w:type="gramStart"/>
      <w:r>
        <w:t>line !</w:t>
      </w:r>
      <w:proofErr w:type="gramEnd"/>
      <w:r>
        <w:t>= null) {</w:t>
      </w:r>
    </w:p>
    <w:p w14:paraId="2C4D9E46" w14:textId="77777777" w:rsidR="004C4FC3" w:rsidRDefault="004C4FC3" w:rsidP="004C4FC3">
      <w:pPr>
        <w:pStyle w:val="Code"/>
      </w:pPr>
      <w:r>
        <w:t xml:space="preserve">                    switch (</w:t>
      </w:r>
      <w:proofErr w:type="spellStart"/>
      <w:proofErr w:type="gramStart"/>
      <w:r>
        <w:t>line.substring</w:t>
      </w:r>
      <w:proofErr w:type="spellEnd"/>
      <w:proofErr w:type="gramEnd"/>
      <w:r>
        <w:t>(0, 1)) {</w:t>
      </w:r>
    </w:p>
    <w:p w14:paraId="38BDB6C0" w14:textId="77777777" w:rsidR="004C4FC3" w:rsidRDefault="004C4FC3" w:rsidP="004C4FC3">
      <w:pPr>
        <w:pStyle w:val="Code"/>
      </w:pPr>
      <w:r>
        <w:t xml:space="preserve">                        case "R": // READY</w:t>
      </w:r>
    </w:p>
    <w:p w14:paraId="6118BCFD" w14:textId="77777777" w:rsidR="004C4FC3" w:rsidRDefault="004C4FC3" w:rsidP="004C4FC3">
      <w:pPr>
        <w:pStyle w:val="Code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("Connected to the server...");</w:t>
      </w:r>
    </w:p>
    <w:p w14:paraId="0D171C91" w14:textId="77777777" w:rsidR="004C4FC3" w:rsidRDefault="004C4FC3" w:rsidP="004C4FC3">
      <w:pPr>
        <w:pStyle w:val="Code"/>
      </w:pPr>
      <w:r>
        <w:t xml:space="preserve">                            break;</w:t>
      </w:r>
    </w:p>
    <w:p w14:paraId="4AAF944F" w14:textId="77777777" w:rsidR="004C4FC3" w:rsidRDefault="004C4FC3" w:rsidP="004C4FC3">
      <w:pPr>
        <w:pStyle w:val="Code"/>
      </w:pPr>
      <w:r>
        <w:t xml:space="preserve">                        case "I": // INPUT</w:t>
      </w:r>
    </w:p>
    <w:p w14:paraId="4CD965ED" w14:textId="77777777" w:rsidR="004C4FC3" w:rsidRDefault="004C4FC3" w:rsidP="004C4FC3">
      <w:pPr>
        <w:pStyle w:val="Code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line.substring</w:t>
      </w:r>
      <w:proofErr w:type="spellEnd"/>
      <w:proofErr w:type="gramEnd"/>
      <w:r>
        <w:t xml:space="preserve">(2, </w:t>
      </w:r>
      <w:proofErr w:type="spellStart"/>
      <w:r>
        <w:t>line.length</w:t>
      </w:r>
      <w:proofErr w:type="spellEnd"/>
      <w:r>
        <w:t>()));</w:t>
      </w:r>
    </w:p>
    <w:p w14:paraId="4B281D06" w14:textId="77777777" w:rsidR="004C4FC3" w:rsidRDefault="004C4FC3" w:rsidP="004C4FC3">
      <w:pPr>
        <w:pStyle w:val="Code"/>
      </w:pPr>
      <w:r>
        <w:t xml:space="preserve">                            </w:t>
      </w:r>
      <w:proofErr w:type="spellStart"/>
      <w:r>
        <w:t>sOut.println</w:t>
      </w:r>
      <w:proofErr w:type="spellEnd"/>
      <w:r>
        <w:t>(</w:t>
      </w:r>
      <w:proofErr w:type="spellStart"/>
      <w:r>
        <w:t>stdIn.readLine</w:t>
      </w:r>
      <w:proofErr w:type="spellEnd"/>
      <w:r>
        <w:t>());</w:t>
      </w:r>
    </w:p>
    <w:p w14:paraId="5CEE468B" w14:textId="77777777" w:rsidR="004C4FC3" w:rsidRDefault="004C4FC3" w:rsidP="004C4FC3">
      <w:pPr>
        <w:pStyle w:val="Code"/>
      </w:pPr>
      <w:r>
        <w:t xml:space="preserve">                            break;</w:t>
      </w:r>
    </w:p>
    <w:p w14:paraId="3C153AC2" w14:textId="77777777" w:rsidR="004C4FC3" w:rsidRDefault="004C4FC3" w:rsidP="004C4FC3">
      <w:pPr>
        <w:pStyle w:val="Code"/>
      </w:pPr>
      <w:r>
        <w:t xml:space="preserve">                        case "P": // PRINT</w:t>
      </w:r>
    </w:p>
    <w:p w14:paraId="157BEC69" w14:textId="77777777" w:rsidR="004C4FC3" w:rsidRDefault="004C4FC3" w:rsidP="004C4FC3">
      <w:pPr>
        <w:pStyle w:val="Code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line.substring</w:t>
      </w:r>
      <w:proofErr w:type="spellEnd"/>
      <w:proofErr w:type="gramEnd"/>
      <w:r>
        <w:t xml:space="preserve">(2, </w:t>
      </w:r>
      <w:proofErr w:type="spellStart"/>
      <w:r>
        <w:t>line.length</w:t>
      </w:r>
      <w:proofErr w:type="spellEnd"/>
      <w:r>
        <w:t>()));</w:t>
      </w:r>
    </w:p>
    <w:p w14:paraId="4E293A02" w14:textId="77777777" w:rsidR="004C4FC3" w:rsidRDefault="004C4FC3" w:rsidP="004C4FC3">
      <w:pPr>
        <w:pStyle w:val="Code"/>
      </w:pPr>
      <w:r>
        <w:t xml:space="preserve">                            break;</w:t>
      </w:r>
    </w:p>
    <w:p w14:paraId="1EA32B9B" w14:textId="77777777" w:rsidR="004C4FC3" w:rsidRDefault="004C4FC3" w:rsidP="004C4FC3">
      <w:pPr>
        <w:pStyle w:val="Code"/>
      </w:pPr>
      <w:r>
        <w:t xml:space="preserve">                        case "S": // Server full</w:t>
      </w:r>
    </w:p>
    <w:p w14:paraId="74CC9AB8" w14:textId="77777777" w:rsidR="004C4FC3" w:rsidRDefault="004C4FC3" w:rsidP="004C4FC3">
      <w:pPr>
        <w:pStyle w:val="Code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(line);</w:t>
      </w:r>
    </w:p>
    <w:p w14:paraId="685874A2" w14:textId="77777777" w:rsidR="004C4FC3" w:rsidRDefault="004C4FC3" w:rsidP="004C4FC3">
      <w:pPr>
        <w:pStyle w:val="Code"/>
      </w:pPr>
      <w:r>
        <w:t xml:space="preserve">                            line = "QUIT";</w:t>
      </w:r>
    </w:p>
    <w:p w14:paraId="247F6B5B" w14:textId="77777777" w:rsidR="004C4FC3" w:rsidRDefault="004C4FC3" w:rsidP="004C4FC3">
      <w:pPr>
        <w:pStyle w:val="Code"/>
      </w:pPr>
      <w:r>
        <w:t xml:space="preserve">                            break;</w:t>
      </w:r>
    </w:p>
    <w:p w14:paraId="4746493E" w14:textId="77777777" w:rsidR="004C4FC3" w:rsidRDefault="004C4FC3" w:rsidP="004C4FC3">
      <w:pPr>
        <w:pStyle w:val="Code"/>
      </w:pPr>
      <w:r>
        <w:t xml:space="preserve">                        case "Q":</w:t>
      </w:r>
    </w:p>
    <w:p w14:paraId="6E74986D" w14:textId="77777777" w:rsidR="004C4FC3" w:rsidRDefault="004C4FC3" w:rsidP="004C4FC3">
      <w:pPr>
        <w:pStyle w:val="Code"/>
      </w:pPr>
      <w:r>
        <w:t xml:space="preserve">                            line = "QUIT";</w:t>
      </w:r>
    </w:p>
    <w:p w14:paraId="0A0883B0" w14:textId="77777777" w:rsidR="004C4FC3" w:rsidRDefault="004C4FC3" w:rsidP="004C4FC3">
      <w:pPr>
        <w:pStyle w:val="Code"/>
      </w:pPr>
      <w:r>
        <w:t xml:space="preserve">                            break;</w:t>
      </w:r>
    </w:p>
    <w:p w14:paraId="03B0B49C" w14:textId="77777777" w:rsidR="004C4FC3" w:rsidRDefault="004C4FC3" w:rsidP="004C4FC3">
      <w:pPr>
        <w:pStyle w:val="Code"/>
      </w:pPr>
      <w:r>
        <w:t xml:space="preserve">                    }</w:t>
      </w:r>
    </w:p>
    <w:p w14:paraId="2D0D6498" w14:textId="77777777" w:rsidR="004C4FC3" w:rsidRDefault="004C4FC3" w:rsidP="004C4FC3">
      <w:pPr>
        <w:pStyle w:val="Code"/>
      </w:pPr>
      <w:r>
        <w:t xml:space="preserve">                } else {</w:t>
      </w:r>
    </w:p>
    <w:p w14:paraId="75D8DD3A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r>
        <w:t>System.out.println</w:t>
      </w:r>
      <w:proofErr w:type="spellEnd"/>
      <w:r>
        <w:t>("The server disconnected you.");</w:t>
      </w:r>
    </w:p>
    <w:p w14:paraId="1BABFB40" w14:textId="77777777" w:rsidR="004C4FC3" w:rsidRDefault="004C4FC3" w:rsidP="004C4FC3">
      <w:pPr>
        <w:pStyle w:val="Code"/>
      </w:pPr>
      <w:r>
        <w:t xml:space="preserve">                    line = "QUIT";</w:t>
      </w:r>
    </w:p>
    <w:p w14:paraId="2FD27F6C" w14:textId="77777777" w:rsidR="004C4FC3" w:rsidRDefault="004C4FC3" w:rsidP="004C4FC3">
      <w:pPr>
        <w:pStyle w:val="Code"/>
      </w:pPr>
      <w:r>
        <w:t xml:space="preserve">                }</w:t>
      </w:r>
    </w:p>
    <w:p w14:paraId="396F1C6A" w14:textId="77777777" w:rsidR="004C4FC3" w:rsidRDefault="004C4FC3" w:rsidP="004C4FC3">
      <w:pPr>
        <w:pStyle w:val="Code"/>
      </w:pPr>
      <w:r>
        <w:t xml:space="preserve">            } while (</w:t>
      </w:r>
      <w:proofErr w:type="gramStart"/>
      <w:r>
        <w:t>line !</w:t>
      </w:r>
      <w:proofErr w:type="gramEnd"/>
      <w:r>
        <w:t>= "QUIT");</w:t>
      </w:r>
    </w:p>
    <w:p w14:paraId="76A1E19A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sIn.close</w:t>
      </w:r>
      <w:proofErr w:type="spellEnd"/>
      <w:r>
        <w:t>();</w:t>
      </w:r>
    </w:p>
    <w:p w14:paraId="3B58BBA5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sOut.close</w:t>
      </w:r>
      <w:proofErr w:type="spellEnd"/>
      <w:r>
        <w:t>();</w:t>
      </w:r>
    </w:p>
    <w:p w14:paraId="56237598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stdIn.close</w:t>
      </w:r>
      <w:proofErr w:type="spellEnd"/>
      <w:r>
        <w:t>();</w:t>
      </w:r>
    </w:p>
    <w:p w14:paraId="29631B17" w14:textId="77777777" w:rsidR="004C4FC3" w:rsidRDefault="004C4FC3" w:rsidP="004C4FC3">
      <w:pPr>
        <w:pStyle w:val="Code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A131726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e.getStackTrace</w:t>
      </w:r>
      <w:proofErr w:type="spellEnd"/>
      <w:proofErr w:type="gramEnd"/>
      <w:r>
        <w:t>());</w:t>
      </w:r>
    </w:p>
    <w:p w14:paraId="296BE5D2" w14:textId="77777777" w:rsidR="004C4FC3" w:rsidRDefault="004C4FC3" w:rsidP="004C4FC3">
      <w:pPr>
        <w:pStyle w:val="Code"/>
      </w:pPr>
      <w:r>
        <w:t xml:space="preserve">        }</w:t>
      </w:r>
    </w:p>
    <w:p w14:paraId="2B5C7B0A" w14:textId="77777777" w:rsidR="004C4FC3" w:rsidRDefault="004C4FC3" w:rsidP="004C4FC3">
      <w:pPr>
        <w:pStyle w:val="Code"/>
      </w:pPr>
      <w:r>
        <w:t xml:space="preserve">    }</w:t>
      </w:r>
    </w:p>
    <w:p w14:paraId="15E8E8A1" w14:textId="77777777" w:rsidR="004C4FC3" w:rsidRDefault="004C4FC3" w:rsidP="004C4FC3">
      <w:pPr>
        <w:pStyle w:val="Code"/>
      </w:pPr>
    </w:p>
    <w:p w14:paraId="23313298" w14:textId="77777777" w:rsidR="004C4FC3" w:rsidRDefault="004C4FC3" w:rsidP="004C4FC3">
      <w:pPr>
        <w:pStyle w:val="Code"/>
      </w:pPr>
      <w:r>
        <w:t xml:space="preserve">    /**</w:t>
      </w:r>
    </w:p>
    <w:p w14:paraId="316EBD59" w14:textId="77777777" w:rsidR="004C4FC3" w:rsidRDefault="004C4FC3" w:rsidP="004C4FC3">
      <w:pPr>
        <w:pStyle w:val="Code"/>
      </w:pPr>
      <w:r>
        <w:t xml:space="preserve">     * Program entry point</w:t>
      </w:r>
    </w:p>
    <w:p w14:paraId="0062C7CB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 the command line arguments</w:t>
      </w:r>
    </w:p>
    <w:p w14:paraId="68975CA8" w14:textId="77777777" w:rsidR="004C4FC3" w:rsidRDefault="004C4FC3" w:rsidP="004C4FC3">
      <w:pPr>
        <w:pStyle w:val="Code"/>
      </w:pPr>
      <w:r>
        <w:t xml:space="preserve">     */</w:t>
      </w:r>
    </w:p>
    <w:p w14:paraId="11CA95CB" w14:textId="77777777" w:rsidR="004C4FC3" w:rsidRDefault="004C4FC3" w:rsidP="004C4FC3">
      <w:pPr>
        <w:pStyle w:val="Code"/>
      </w:pPr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argv</w:t>
      </w:r>
      <w:proofErr w:type="spellEnd"/>
      <w:r>
        <w:t>) {</w:t>
      </w:r>
    </w:p>
    <w:p w14:paraId="23E138CE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TTTClient</w:t>
      </w:r>
      <w:proofErr w:type="spellEnd"/>
      <w:r>
        <w:t xml:space="preserve"> cli = new </w:t>
      </w:r>
      <w:proofErr w:type="spellStart"/>
      <w:proofErr w:type="gramStart"/>
      <w:r>
        <w:t>TTTClient</w:t>
      </w:r>
      <w:proofErr w:type="spellEnd"/>
      <w:r>
        <w:t>(</w:t>
      </w:r>
      <w:proofErr w:type="gramEnd"/>
      <w:r>
        <w:t>);</w:t>
      </w:r>
    </w:p>
    <w:p w14:paraId="124D092F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cli.</w:t>
      </w:r>
      <w:proofErr w:type="gramStart"/>
      <w:r>
        <w:t>parseServer</w:t>
      </w:r>
      <w:proofErr w:type="spellEnd"/>
      <w:r>
        <w:t>(</w:t>
      </w:r>
      <w:proofErr w:type="gramEnd"/>
      <w:r>
        <w:t>);</w:t>
      </w:r>
    </w:p>
    <w:p w14:paraId="30661B74" w14:textId="77777777" w:rsidR="004C4FC3" w:rsidRDefault="004C4FC3" w:rsidP="004C4FC3">
      <w:pPr>
        <w:pStyle w:val="Code"/>
      </w:pPr>
      <w:r>
        <w:t xml:space="preserve">    }</w:t>
      </w:r>
    </w:p>
    <w:p w14:paraId="583800A3" w14:textId="77777777" w:rsidR="004C4FC3" w:rsidRDefault="004C4FC3" w:rsidP="004C4FC3">
      <w:pPr>
        <w:pStyle w:val="Code"/>
      </w:pPr>
      <w:r>
        <w:t>}</w:t>
      </w:r>
    </w:p>
    <w:p w14:paraId="777D62B3" w14:textId="77777777" w:rsidR="004C4FC3" w:rsidRDefault="004C4FC3" w:rsidP="004C4FC3">
      <w:r>
        <w:t>TTTServer.java</w:t>
      </w:r>
    </w:p>
    <w:p w14:paraId="2040660A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1974E98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4AF0992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4A0ECC2D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4BBC5A5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14:paraId="229A28FB" w14:textId="77777777" w:rsidR="004C4FC3" w:rsidRDefault="004C4FC3" w:rsidP="004C4FC3">
      <w:pPr>
        <w:pStyle w:val="Code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0F22D717" w14:textId="77777777" w:rsidR="004C4FC3" w:rsidRDefault="004C4FC3" w:rsidP="004C4FC3">
      <w:pPr>
        <w:pStyle w:val="Code"/>
      </w:pPr>
    </w:p>
    <w:p w14:paraId="46A23FC8" w14:textId="77777777" w:rsidR="004C4FC3" w:rsidRDefault="004C4FC3" w:rsidP="004C4FC3">
      <w:pPr>
        <w:pStyle w:val="Code"/>
      </w:pPr>
      <w:r>
        <w:t>/**</w:t>
      </w:r>
    </w:p>
    <w:p w14:paraId="5975BEDC" w14:textId="77777777" w:rsidR="004C4FC3" w:rsidRDefault="004C4FC3" w:rsidP="004C4FC3">
      <w:pPr>
        <w:pStyle w:val="Code"/>
      </w:pPr>
      <w:r>
        <w:t xml:space="preserve"> * Server for a game of Tic </w:t>
      </w:r>
      <w:proofErr w:type="spellStart"/>
      <w:r>
        <w:t>Tac</w:t>
      </w:r>
      <w:proofErr w:type="spellEnd"/>
      <w:r>
        <w:t xml:space="preserve"> Toe</w:t>
      </w:r>
    </w:p>
    <w:p w14:paraId="1527EAA5" w14:textId="77777777" w:rsidR="004C4FC3" w:rsidRDefault="004C4FC3" w:rsidP="004C4FC3">
      <w:pPr>
        <w:pStyle w:val="Code"/>
      </w:pPr>
      <w:r>
        <w:t xml:space="preserve"> * @author Mitchell </w:t>
      </w:r>
      <w:proofErr w:type="spellStart"/>
      <w:r>
        <w:t>Sawatzky</w:t>
      </w:r>
      <w:proofErr w:type="spellEnd"/>
    </w:p>
    <w:p w14:paraId="376184EC" w14:textId="77777777" w:rsidR="004C4FC3" w:rsidRDefault="004C4FC3" w:rsidP="004C4FC3">
      <w:pPr>
        <w:pStyle w:val="Code"/>
      </w:pPr>
      <w:r>
        <w:t xml:space="preserve"> * @version 1.0</w:t>
      </w:r>
    </w:p>
    <w:p w14:paraId="3335286D" w14:textId="77777777" w:rsidR="004C4FC3" w:rsidRDefault="004C4FC3" w:rsidP="004C4FC3">
      <w:pPr>
        <w:pStyle w:val="Code"/>
      </w:pPr>
      <w:r>
        <w:t xml:space="preserve"> * @since Mar, 2016</w:t>
      </w:r>
    </w:p>
    <w:p w14:paraId="195CBD82" w14:textId="77777777" w:rsidR="004C4FC3" w:rsidRDefault="004C4FC3" w:rsidP="004C4FC3">
      <w:pPr>
        <w:pStyle w:val="Code"/>
      </w:pPr>
      <w:r>
        <w:t xml:space="preserve"> */</w:t>
      </w:r>
    </w:p>
    <w:p w14:paraId="15DEEAE3" w14:textId="77777777" w:rsidR="004C4FC3" w:rsidRDefault="004C4FC3" w:rsidP="004C4FC3">
      <w:pPr>
        <w:pStyle w:val="Code"/>
      </w:pPr>
      <w:r>
        <w:t xml:space="preserve">public class </w:t>
      </w:r>
      <w:proofErr w:type="spellStart"/>
      <w:r>
        <w:t>TTTServer</w:t>
      </w:r>
      <w:proofErr w:type="spellEnd"/>
      <w:r>
        <w:t xml:space="preserve"> implements Constants {</w:t>
      </w:r>
    </w:p>
    <w:p w14:paraId="23E5C4F5" w14:textId="77777777" w:rsidR="004C4FC3" w:rsidRDefault="004C4FC3" w:rsidP="004C4FC3">
      <w:pPr>
        <w:pStyle w:val="Code"/>
      </w:pPr>
      <w:r>
        <w:t xml:space="preserve">    /**</w:t>
      </w:r>
    </w:p>
    <w:p w14:paraId="40C1B136" w14:textId="77777777" w:rsidR="004C4FC3" w:rsidRDefault="004C4FC3" w:rsidP="004C4FC3">
      <w:pPr>
        <w:pStyle w:val="Code"/>
      </w:pPr>
      <w:r>
        <w:t xml:space="preserve">     * The server socket</w:t>
      </w:r>
    </w:p>
    <w:p w14:paraId="61B84606" w14:textId="77777777" w:rsidR="004C4FC3" w:rsidRDefault="004C4FC3" w:rsidP="004C4FC3">
      <w:pPr>
        <w:pStyle w:val="Code"/>
      </w:pPr>
      <w:r>
        <w:t xml:space="preserve">     */</w:t>
      </w:r>
    </w:p>
    <w:p w14:paraId="7563331C" w14:textId="77777777" w:rsidR="004C4FC3" w:rsidRDefault="004C4FC3" w:rsidP="004C4FC3">
      <w:pPr>
        <w:pStyle w:val="Code"/>
      </w:pPr>
      <w:r>
        <w:t xml:space="preserve">    private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sSock</w:t>
      </w:r>
      <w:proofErr w:type="spellEnd"/>
      <w:r>
        <w:t>;</w:t>
      </w:r>
    </w:p>
    <w:p w14:paraId="79ACBEB1" w14:textId="77777777" w:rsidR="004C4FC3" w:rsidRDefault="004C4FC3" w:rsidP="004C4FC3">
      <w:pPr>
        <w:pStyle w:val="Code"/>
      </w:pPr>
    </w:p>
    <w:p w14:paraId="731C8083" w14:textId="77777777" w:rsidR="004C4FC3" w:rsidRDefault="004C4FC3" w:rsidP="004C4FC3">
      <w:pPr>
        <w:pStyle w:val="Code"/>
      </w:pPr>
      <w:r>
        <w:t xml:space="preserve">    /**</w:t>
      </w:r>
    </w:p>
    <w:p w14:paraId="277B174E" w14:textId="77777777" w:rsidR="004C4FC3" w:rsidRDefault="004C4FC3" w:rsidP="004C4FC3">
      <w:pPr>
        <w:pStyle w:val="Code"/>
      </w:pPr>
      <w:r>
        <w:t xml:space="preserve">     * A </w:t>
      </w:r>
      <w:proofErr w:type="spellStart"/>
      <w:r>
        <w:t>ServerConnection</w:t>
      </w:r>
      <w:proofErr w:type="spellEnd"/>
      <w:r>
        <w:t xml:space="preserve"> for player 1</w:t>
      </w:r>
    </w:p>
    <w:p w14:paraId="3839CC99" w14:textId="77777777" w:rsidR="004C4FC3" w:rsidRDefault="004C4FC3" w:rsidP="004C4FC3">
      <w:pPr>
        <w:pStyle w:val="Code"/>
      </w:pPr>
      <w:r>
        <w:t xml:space="preserve">     */</w:t>
      </w:r>
    </w:p>
    <w:p w14:paraId="1C6AEB71" w14:textId="77777777" w:rsidR="004C4FC3" w:rsidRDefault="004C4FC3" w:rsidP="004C4FC3">
      <w:pPr>
        <w:pStyle w:val="Code"/>
      </w:pPr>
      <w:r>
        <w:t xml:space="preserve">    protected </w:t>
      </w:r>
      <w:proofErr w:type="spellStart"/>
      <w:r>
        <w:t>ServerConnection</w:t>
      </w:r>
      <w:proofErr w:type="spellEnd"/>
      <w:r>
        <w:t xml:space="preserve"> p1 = null;</w:t>
      </w:r>
    </w:p>
    <w:p w14:paraId="4CD70A11" w14:textId="77777777" w:rsidR="004C4FC3" w:rsidRDefault="004C4FC3" w:rsidP="004C4FC3">
      <w:pPr>
        <w:pStyle w:val="Code"/>
      </w:pPr>
    </w:p>
    <w:p w14:paraId="70AA1AF8" w14:textId="77777777" w:rsidR="004C4FC3" w:rsidRDefault="004C4FC3" w:rsidP="004C4FC3">
      <w:pPr>
        <w:pStyle w:val="Code"/>
      </w:pPr>
      <w:r>
        <w:t xml:space="preserve">    /**</w:t>
      </w:r>
    </w:p>
    <w:p w14:paraId="48D99268" w14:textId="77777777" w:rsidR="004C4FC3" w:rsidRDefault="004C4FC3" w:rsidP="004C4FC3">
      <w:pPr>
        <w:pStyle w:val="Code"/>
      </w:pPr>
      <w:r>
        <w:t xml:space="preserve">     * A </w:t>
      </w:r>
      <w:proofErr w:type="spellStart"/>
      <w:r>
        <w:t>ServerConnection</w:t>
      </w:r>
      <w:proofErr w:type="spellEnd"/>
      <w:r>
        <w:t xml:space="preserve"> for player 2</w:t>
      </w:r>
    </w:p>
    <w:p w14:paraId="5DD2726D" w14:textId="77777777" w:rsidR="004C4FC3" w:rsidRDefault="004C4FC3" w:rsidP="004C4FC3">
      <w:pPr>
        <w:pStyle w:val="Code"/>
      </w:pPr>
      <w:r>
        <w:t xml:space="preserve">     */</w:t>
      </w:r>
    </w:p>
    <w:p w14:paraId="6D7CA6D9" w14:textId="77777777" w:rsidR="004C4FC3" w:rsidRDefault="004C4FC3" w:rsidP="004C4FC3">
      <w:pPr>
        <w:pStyle w:val="Code"/>
      </w:pPr>
      <w:r>
        <w:t xml:space="preserve">    protected </w:t>
      </w:r>
      <w:proofErr w:type="spellStart"/>
      <w:r>
        <w:t>ServerConnection</w:t>
      </w:r>
      <w:proofErr w:type="spellEnd"/>
      <w:r>
        <w:t xml:space="preserve"> p2 = null;</w:t>
      </w:r>
    </w:p>
    <w:p w14:paraId="6219B835" w14:textId="77777777" w:rsidR="004C4FC3" w:rsidRDefault="004C4FC3" w:rsidP="004C4FC3">
      <w:pPr>
        <w:pStyle w:val="Code"/>
      </w:pPr>
    </w:p>
    <w:p w14:paraId="0FBCC051" w14:textId="77777777" w:rsidR="004C4FC3" w:rsidRDefault="004C4FC3" w:rsidP="004C4FC3">
      <w:pPr>
        <w:pStyle w:val="Code"/>
      </w:pPr>
      <w:r>
        <w:t xml:space="preserve">    /**</w:t>
      </w:r>
    </w:p>
    <w:p w14:paraId="572AAEF4" w14:textId="77777777" w:rsidR="004C4FC3" w:rsidRDefault="004C4FC3" w:rsidP="004C4FC3">
      <w:pPr>
        <w:pStyle w:val="Code"/>
      </w:pPr>
      <w:r>
        <w:t xml:space="preserve">     * Thread wrapper for each connection</w:t>
      </w:r>
    </w:p>
    <w:p w14:paraId="1B86A414" w14:textId="77777777" w:rsidR="004C4FC3" w:rsidRDefault="004C4FC3" w:rsidP="004C4FC3">
      <w:pPr>
        <w:pStyle w:val="Code"/>
      </w:pPr>
      <w:r>
        <w:t xml:space="preserve">     * @author Mitchell </w:t>
      </w:r>
      <w:proofErr w:type="spellStart"/>
      <w:r>
        <w:t>Sawatzky</w:t>
      </w:r>
      <w:proofErr w:type="spellEnd"/>
    </w:p>
    <w:p w14:paraId="17515A27" w14:textId="77777777" w:rsidR="004C4FC3" w:rsidRDefault="004C4FC3" w:rsidP="004C4FC3">
      <w:pPr>
        <w:pStyle w:val="Code"/>
      </w:pPr>
      <w:r>
        <w:t xml:space="preserve">     * @since Mar, 2016</w:t>
      </w:r>
    </w:p>
    <w:p w14:paraId="26FC3734" w14:textId="77777777" w:rsidR="004C4FC3" w:rsidRDefault="004C4FC3" w:rsidP="004C4FC3">
      <w:pPr>
        <w:pStyle w:val="Code"/>
      </w:pPr>
      <w:r>
        <w:t xml:space="preserve">     * @version 1.0</w:t>
      </w:r>
    </w:p>
    <w:p w14:paraId="34DE7FBC" w14:textId="77777777" w:rsidR="004C4FC3" w:rsidRDefault="004C4FC3" w:rsidP="004C4FC3">
      <w:pPr>
        <w:pStyle w:val="Code"/>
      </w:pPr>
      <w:r>
        <w:t xml:space="preserve">     */</w:t>
      </w:r>
    </w:p>
    <w:p w14:paraId="56D731D4" w14:textId="77777777" w:rsidR="004C4FC3" w:rsidRDefault="004C4FC3" w:rsidP="004C4FC3">
      <w:pPr>
        <w:pStyle w:val="Code"/>
      </w:pPr>
      <w:r>
        <w:t xml:space="preserve">    private class </w:t>
      </w:r>
      <w:proofErr w:type="spellStart"/>
      <w:r>
        <w:t>ServerConnection</w:t>
      </w:r>
      <w:proofErr w:type="spellEnd"/>
      <w:r>
        <w:t xml:space="preserve"> implements Runnable {</w:t>
      </w:r>
    </w:p>
    <w:p w14:paraId="189F6663" w14:textId="77777777" w:rsidR="004C4FC3" w:rsidRDefault="004C4FC3" w:rsidP="004C4FC3">
      <w:pPr>
        <w:pStyle w:val="Code"/>
      </w:pPr>
      <w:r>
        <w:t xml:space="preserve">        /**</w:t>
      </w:r>
    </w:p>
    <w:p w14:paraId="3627ABAC" w14:textId="77777777" w:rsidR="004C4FC3" w:rsidRDefault="004C4FC3" w:rsidP="004C4FC3">
      <w:pPr>
        <w:pStyle w:val="Code"/>
      </w:pPr>
      <w:r>
        <w:t xml:space="preserve">         * The output stream</w:t>
      </w:r>
    </w:p>
    <w:p w14:paraId="2AF1B8CE" w14:textId="77777777" w:rsidR="004C4FC3" w:rsidRDefault="004C4FC3" w:rsidP="004C4FC3">
      <w:pPr>
        <w:pStyle w:val="Code"/>
      </w:pPr>
      <w:r>
        <w:t xml:space="preserve">         */</w:t>
      </w:r>
    </w:p>
    <w:p w14:paraId="164B9014" w14:textId="77777777" w:rsidR="004C4FC3" w:rsidRDefault="004C4FC3" w:rsidP="004C4FC3">
      <w:pPr>
        <w:pStyle w:val="Code"/>
      </w:pPr>
      <w:r>
        <w:t xml:space="preserve">        private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sOut</w:t>
      </w:r>
      <w:proofErr w:type="spellEnd"/>
      <w:r>
        <w:t>;</w:t>
      </w:r>
    </w:p>
    <w:p w14:paraId="6BE30F8D" w14:textId="77777777" w:rsidR="004C4FC3" w:rsidRDefault="004C4FC3" w:rsidP="004C4FC3">
      <w:pPr>
        <w:pStyle w:val="Code"/>
      </w:pPr>
    </w:p>
    <w:p w14:paraId="00D88E96" w14:textId="77777777" w:rsidR="004C4FC3" w:rsidRDefault="004C4FC3" w:rsidP="004C4FC3">
      <w:pPr>
        <w:pStyle w:val="Code"/>
      </w:pPr>
      <w:r>
        <w:t xml:space="preserve">        /**</w:t>
      </w:r>
    </w:p>
    <w:p w14:paraId="0EE2B56F" w14:textId="77777777" w:rsidR="004C4FC3" w:rsidRDefault="004C4FC3" w:rsidP="004C4FC3">
      <w:pPr>
        <w:pStyle w:val="Code"/>
      </w:pPr>
      <w:r>
        <w:t xml:space="preserve">         * The input stream</w:t>
      </w:r>
    </w:p>
    <w:p w14:paraId="2A572BDC" w14:textId="77777777" w:rsidR="004C4FC3" w:rsidRDefault="004C4FC3" w:rsidP="004C4FC3">
      <w:pPr>
        <w:pStyle w:val="Code"/>
      </w:pPr>
      <w:r>
        <w:t xml:space="preserve">         */</w:t>
      </w:r>
    </w:p>
    <w:p w14:paraId="6D3A4F4E" w14:textId="77777777" w:rsidR="004C4FC3" w:rsidRDefault="004C4FC3" w:rsidP="004C4FC3">
      <w:pPr>
        <w:pStyle w:val="Code"/>
      </w:pPr>
      <w:r>
        <w:t xml:space="preserve">        private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sIn</w:t>
      </w:r>
      <w:proofErr w:type="spellEnd"/>
      <w:r>
        <w:t>;</w:t>
      </w:r>
    </w:p>
    <w:p w14:paraId="71014441" w14:textId="77777777" w:rsidR="004C4FC3" w:rsidRDefault="004C4FC3" w:rsidP="004C4FC3">
      <w:pPr>
        <w:pStyle w:val="Code"/>
      </w:pPr>
    </w:p>
    <w:p w14:paraId="58A45CD6" w14:textId="77777777" w:rsidR="004C4FC3" w:rsidRDefault="004C4FC3" w:rsidP="004C4FC3">
      <w:pPr>
        <w:pStyle w:val="Code"/>
      </w:pPr>
      <w:r>
        <w:t xml:space="preserve">        /**</w:t>
      </w:r>
    </w:p>
    <w:p w14:paraId="348A54E3" w14:textId="77777777" w:rsidR="004C4FC3" w:rsidRDefault="004C4FC3" w:rsidP="004C4FC3">
      <w:pPr>
        <w:pStyle w:val="Code"/>
      </w:pPr>
      <w:r>
        <w:t xml:space="preserve">         * The client socket</w:t>
      </w:r>
    </w:p>
    <w:p w14:paraId="39E74575" w14:textId="77777777" w:rsidR="004C4FC3" w:rsidRDefault="004C4FC3" w:rsidP="004C4FC3">
      <w:pPr>
        <w:pStyle w:val="Code"/>
      </w:pPr>
      <w:r>
        <w:t xml:space="preserve">         */</w:t>
      </w:r>
    </w:p>
    <w:p w14:paraId="78606DCC" w14:textId="77777777" w:rsidR="004C4FC3" w:rsidRDefault="004C4FC3" w:rsidP="004C4FC3">
      <w:pPr>
        <w:pStyle w:val="Code"/>
      </w:pPr>
      <w:r>
        <w:t xml:space="preserve">        private Socket sock;</w:t>
      </w:r>
    </w:p>
    <w:p w14:paraId="26611236" w14:textId="77777777" w:rsidR="004C4FC3" w:rsidRDefault="004C4FC3" w:rsidP="004C4FC3">
      <w:pPr>
        <w:pStyle w:val="Code"/>
      </w:pPr>
    </w:p>
    <w:p w14:paraId="7504790E" w14:textId="77777777" w:rsidR="004C4FC3" w:rsidRDefault="004C4FC3" w:rsidP="004C4FC3">
      <w:pPr>
        <w:pStyle w:val="Code"/>
      </w:pPr>
      <w:r>
        <w:t xml:space="preserve">        /**</w:t>
      </w:r>
    </w:p>
    <w:p w14:paraId="47A50D50" w14:textId="77777777" w:rsidR="004C4FC3" w:rsidRDefault="004C4FC3" w:rsidP="004C4FC3">
      <w:pPr>
        <w:pStyle w:val="Code"/>
      </w:pPr>
      <w:r>
        <w:t xml:space="preserve">         * Whether or not this is player 1</w:t>
      </w:r>
    </w:p>
    <w:p w14:paraId="21FCA063" w14:textId="77777777" w:rsidR="004C4FC3" w:rsidRDefault="004C4FC3" w:rsidP="004C4FC3">
      <w:pPr>
        <w:pStyle w:val="Code"/>
      </w:pPr>
      <w:r>
        <w:t xml:space="preserve">         */</w:t>
      </w:r>
    </w:p>
    <w:p w14:paraId="73A1C623" w14:textId="77777777" w:rsidR="004C4FC3" w:rsidRDefault="004C4FC3" w:rsidP="004C4FC3">
      <w:pPr>
        <w:pStyle w:val="Code"/>
      </w:pPr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playerOne</w:t>
      </w:r>
      <w:proofErr w:type="spellEnd"/>
      <w:r>
        <w:t>;</w:t>
      </w:r>
    </w:p>
    <w:p w14:paraId="203B1431" w14:textId="77777777" w:rsidR="004C4FC3" w:rsidRDefault="004C4FC3" w:rsidP="004C4FC3">
      <w:pPr>
        <w:pStyle w:val="Code"/>
      </w:pPr>
    </w:p>
    <w:p w14:paraId="15826FCC" w14:textId="77777777" w:rsidR="004C4FC3" w:rsidRDefault="004C4FC3" w:rsidP="004C4FC3">
      <w:pPr>
        <w:pStyle w:val="Code"/>
      </w:pPr>
      <w:r>
        <w:t xml:space="preserve">        /**</w:t>
      </w:r>
    </w:p>
    <w:p w14:paraId="4807B056" w14:textId="77777777" w:rsidR="004C4FC3" w:rsidRDefault="004C4FC3" w:rsidP="004C4FC3">
      <w:pPr>
        <w:pStyle w:val="Code"/>
      </w:pPr>
      <w:r>
        <w:t xml:space="preserve">         * Constructs a </w:t>
      </w:r>
      <w:proofErr w:type="spellStart"/>
      <w:r>
        <w:t>ServerConnection</w:t>
      </w:r>
      <w:proofErr w:type="spellEnd"/>
      <w:r>
        <w:t xml:space="preserve"> </w:t>
      </w:r>
      <w:proofErr w:type="spellStart"/>
      <w:r>
        <w:t>ovject</w:t>
      </w:r>
      <w:proofErr w:type="spellEnd"/>
      <w:r>
        <w:t xml:space="preserve"> with a socket</w:t>
      </w:r>
    </w:p>
    <w:p w14:paraId="6A04BB2A" w14:textId="77777777" w:rsidR="004C4FC3" w:rsidRDefault="004C4FC3" w:rsidP="004C4FC3">
      <w:pPr>
        <w:pStyle w:val="Code"/>
      </w:pPr>
      <w:r>
        <w:t xml:space="preserve">         * @constructor</w:t>
      </w:r>
    </w:p>
    <w:p w14:paraId="528D37FD" w14:textId="77777777" w:rsidR="004C4FC3" w:rsidRDefault="004C4FC3" w:rsidP="004C4FC3">
      <w:pPr>
        <w:pStyle w:val="Code"/>
      </w:pPr>
      <w:r>
        <w:t xml:space="preserve">         * @</w:t>
      </w:r>
      <w:proofErr w:type="spellStart"/>
      <w:r>
        <w:t>param</w:t>
      </w:r>
      <w:proofErr w:type="spellEnd"/>
      <w:r>
        <w:t xml:space="preserve"> s the client socket</w:t>
      </w:r>
    </w:p>
    <w:p w14:paraId="0EA9B6CF" w14:textId="77777777" w:rsidR="004C4FC3" w:rsidRDefault="004C4FC3" w:rsidP="004C4FC3">
      <w:pPr>
        <w:pStyle w:val="Code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pOne</w:t>
      </w:r>
      <w:proofErr w:type="spellEnd"/>
      <w:r>
        <w:t xml:space="preserve"> if this connection is player 1</w:t>
      </w:r>
    </w:p>
    <w:p w14:paraId="1FD6EB22" w14:textId="77777777" w:rsidR="004C4FC3" w:rsidRDefault="004C4FC3" w:rsidP="004C4FC3">
      <w:pPr>
        <w:pStyle w:val="Code"/>
      </w:pPr>
      <w:r>
        <w:t xml:space="preserve">         * @throws </w:t>
      </w:r>
      <w:proofErr w:type="spellStart"/>
      <w:r>
        <w:t>IOException</w:t>
      </w:r>
      <w:proofErr w:type="spellEnd"/>
    </w:p>
    <w:p w14:paraId="13073937" w14:textId="77777777" w:rsidR="004C4FC3" w:rsidRDefault="004C4FC3" w:rsidP="004C4FC3">
      <w:pPr>
        <w:pStyle w:val="Code"/>
      </w:pPr>
      <w:r>
        <w:t xml:space="preserve">         */</w:t>
      </w:r>
    </w:p>
    <w:p w14:paraId="172ABFDC" w14:textId="77777777" w:rsidR="004C4FC3" w:rsidRDefault="004C4FC3" w:rsidP="004C4FC3">
      <w:pPr>
        <w:pStyle w:val="Code"/>
      </w:pPr>
      <w:r>
        <w:t xml:space="preserve">        private </w:t>
      </w:r>
      <w:proofErr w:type="spellStart"/>
      <w:r>
        <w:t>ServerConnection</w:t>
      </w:r>
      <w:proofErr w:type="spellEnd"/>
      <w:r>
        <w:t xml:space="preserve"> (Socket s,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pOne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E0F1C55" w14:textId="77777777" w:rsidR="004C4FC3" w:rsidRDefault="004C4FC3" w:rsidP="004C4FC3">
      <w:pPr>
        <w:pStyle w:val="Code"/>
      </w:pPr>
      <w:r>
        <w:t xml:space="preserve">            sock = s;</w:t>
      </w:r>
    </w:p>
    <w:p w14:paraId="04BED8AD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</w:t>
      </w:r>
    </w:p>
    <w:p w14:paraId="288B18A0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sOut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(), true);</w:t>
      </w:r>
    </w:p>
    <w:p w14:paraId="7B3C794E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playerOne</w:t>
      </w:r>
      <w:proofErr w:type="spellEnd"/>
      <w:r>
        <w:t xml:space="preserve"> = </w:t>
      </w:r>
      <w:proofErr w:type="spellStart"/>
      <w:r>
        <w:t>pOne</w:t>
      </w:r>
      <w:proofErr w:type="spellEnd"/>
      <w:r>
        <w:t>;</w:t>
      </w:r>
    </w:p>
    <w:p w14:paraId="5A06949A" w14:textId="77777777" w:rsidR="004C4FC3" w:rsidRDefault="004C4FC3" w:rsidP="004C4FC3">
      <w:pPr>
        <w:pStyle w:val="Code"/>
      </w:pPr>
      <w:r>
        <w:t xml:space="preserve">        }</w:t>
      </w:r>
    </w:p>
    <w:p w14:paraId="497FCE1B" w14:textId="77777777" w:rsidR="004C4FC3" w:rsidRDefault="004C4FC3" w:rsidP="004C4FC3">
      <w:pPr>
        <w:pStyle w:val="Code"/>
      </w:pPr>
    </w:p>
    <w:p w14:paraId="4712CCCE" w14:textId="77777777" w:rsidR="004C4FC3" w:rsidRDefault="004C4FC3" w:rsidP="004C4FC3">
      <w:pPr>
        <w:pStyle w:val="Code"/>
      </w:pPr>
      <w:r>
        <w:t xml:space="preserve">        /**</w:t>
      </w:r>
    </w:p>
    <w:p w14:paraId="3747E35D" w14:textId="77777777" w:rsidR="004C4FC3" w:rsidRDefault="004C4FC3" w:rsidP="004C4FC3">
      <w:pPr>
        <w:pStyle w:val="Code"/>
      </w:pPr>
      <w:r>
        <w:t xml:space="preserve">         * Thread entry point</w:t>
      </w:r>
    </w:p>
    <w:p w14:paraId="5BEA292C" w14:textId="77777777" w:rsidR="004C4FC3" w:rsidRDefault="004C4FC3" w:rsidP="004C4FC3">
      <w:pPr>
        <w:pStyle w:val="Code"/>
      </w:pPr>
      <w:r>
        <w:t xml:space="preserve">         */</w:t>
      </w:r>
    </w:p>
    <w:p w14:paraId="413A5447" w14:textId="77777777" w:rsidR="004C4FC3" w:rsidRDefault="004C4FC3" w:rsidP="004C4FC3">
      <w:pPr>
        <w:pStyle w:val="Code"/>
      </w:pPr>
      <w:r>
        <w:t xml:space="preserve">        public void run () {</w:t>
      </w:r>
    </w:p>
    <w:p w14:paraId="75BFF2B8" w14:textId="77777777" w:rsidR="004C4FC3" w:rsidRDefault="004C4FC3" w:rsidP="004C4FC3">
      <w:pPr>
        <w:pStyle w:val="Code"/>
      </w:pPr>
      <w:r>
        <w:t xml:space="preserve">            try {</w:t>
      </w:r>
    </w:p>
    <w:p w14:paraId="5FCF6F42" w14:textId="77777777" w:rsidR="004C4FC3" w:rsidRDefault="004C4FC3" w:rsidP="004C4FC3">
      <w:pPr>
        <w:pStyle w:val="Code"/>
      </w:pPr>
      <w:r>
        <w:t xml:space="preserve">                String line = "";</w:t>
      </w:r>
    </w:p>
    <w:p w14:paraId="33EC1EE7" w14:textId="77777777" w:rsidR="004C4FC3" w:rsidRDefault="004C4FC3" w:rsidP="004C4FC3">
      <w:pPr>
        <w:pStyle w:val="Code"/>
      </w:pPr>
      <w:r>
        <w:t xml:space="preserve">                do {</w:t>
      </w:r>
    </w:p>
    <w:p w14:paraId="046A5B4A" w14:textId="77777777" w:rsidR="004C4FC3" w:rsidRDefault="004C4FC3" w:rsidP="004C4FC3">
      <w:pPr>
        <w:pStyle w:val="Code"/>
      </w:pPr>
      <w:r>
        <w:t xml:space="preserve">                    try {</w:t>
      </w:r>
    </w:p>
    <w:p w14:paraId="7F3CD16A" w14:textId="77777777" w:rsidR="004C4FC3" w:rsidRDefault="004C4FC3" w:rsidP="004C4FC3">
      <w:pPr>
        <w:pStyle w:val="Code"/>
      </w:pPr>
      <w:r>
        <w:t xml:space="preserve">                        line = </w:t>
      </w:r>
      <w:proofErr w:type="spellStart"/>
      <w:r>
        <w:t>sIn.readLine</w:t>
      </w:r>
      <w:proofErr w:type="spellEnd"/>
      <w:r>
        <w:t>();</w:t>
      </w:r>
    </w:p>
    <w:p w14:paraId="5B3ABDCD" w14:textId="77777777" w:rsidR="004C4FC3" w:rsidRDefault="004C4FC3" w:rsidP="004C4FC3">
      <w:pPr>
        <w:pStyle w:val="Code"/>
      </w:pPr>
      <w:r>
        <w:t xml:space="preserve">                        if (line == null) {</w:t>
      </w:r>
    </w:p>
    <w:p w14:paraId="779049B2" w14:textId="77777777" w:rsidR="004C4FC3" w:rsidRDefault="004C4FC3" w:rsidP="004C4FC3">
      <w:pPr>
        <w:pStyle w:val="Code"/>
      </w:pPr>
      <w:r>
        <w:t xml:space="preserve">                            throw new </w:t>
      </w:r>
      <w:proofErr w:type="gramStart"/>
      <w:r>
        <w:t>Exception(</w:t>
      </w:r>
      <w:proofErr w:type="gramEnd"/>
      <w:r>
        <w:t>);</w:t>
      </w:r>
    </w:p>
    <w:p w14:paraId="756824E7" w14:textId="77777777" w:rsidR="004C4FC3" w:rsidRDefault="004C4FC3" w:rsidP="004C4FC3">
      <w:pPr>
        <w:pStyle w:val="Code"/>
      </w:pPr>
      <w:r>
        <w:t xml:space="preserve">                        }</w:t>
      </w:r>
    </w:p>
    <w:p w14:paraId="375C99D8" w14:textId="77777777" w:rsidR="004C4FC3" w:rsidRDefault="004C4FC3" w:rsidP="004C4FC3">
      <w:pPr>
        <w:pStyle w:val="Code"/>
      </w:pPr>
      <w:r>
        <w:t xml:space="preserve">                    } catch (Exception e) {</w:t>
      </w:r>
    </w:p>
    <w:p w14:paraId="7686CAE8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r>
        <w:t>System.out.println</w:t>
      </w:r>
      <w:proofErr w:type="spellEnd"/>
      <w:r>
        <w:t>((</w:t>
      </w:r>
      <w:proofErr w:type="spellStart"/>
      <w:proofErr w:type="gramStart"/>
      <w:r>
        <w:t>playerOne</w:t>
      </w:r>
      <w:proofErr w:type="spellEnd"/>
      <w:r>
        <w:t xml:space="preserve"> ?</w:t>
      </w:r>
      <w:proofErr w:type="gramEnd"/>
      <w:r>
        <w:t xml:space="preserve"> "p1</w:t>
      </w:r>
      <w:proofErr w:type="gramStart"/>
      <w:r>
        <w:t>" :</w:t>
      </w:r>
      <w:proofErr w:type="gramEnd"/>
      <w:r>
        <w:t xml:space="preserve"> "p2") + " disconnected...");</w:t>
      </w:r>
    </w:p>
    <w:p w14:paraId="2C232583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r>
        <w:t>sIn.close</w:t>
      </w:r>
      <w:proofErr w:type="spellEnd"/>
      <w:r>
        <w:t>();</w:t>
      </w:r>
    </w:p>
    <w:p w14:paraId="5B62D68C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r>
        <w:t>sOut.close</w:t>
      </w:r>
      <w:proofErr w:type="spellEnd"/>
      <w:r>
        <w:t>();</w:t>
      </w:r>
    </w:p>
    <w:p w14:paraId="79CDAF65" w14:textId="77777777" w:rsidR="004C4FC3" w:rsidRDefault="004C4FC3" w:rsidP="004C4FC3">
      <w:pPr>
        <w:pStyle w:val="Code"/>
      </w:pPr>
      <w:r>
        <w:t xml:space="preserve">                        if (</w:t>
      </w:r>
      <w:proofErr w:type="spellStart"/>
      <w:r>
        <w:t>playerOne</w:t>
      </w:r>
      <w:proofErr w:type="spellEnd"/>
      <w:r>
        <w:t>) {</w:t>
      </w:r>
    </w:p>
    <w:p w14:paraId="62CE9D2A" w14:textId="77777777" w:rsidR="004C4FC3" w:rsidRDefault="004C4FC3" w:rsidP="004C4FC3">
      <w:pPr>
        <w:pStyle w:val="Code"/>
      </w:pPr>
      <w:r>
        <w:t xml:space="preserve">                            p1 = null;</w:t>
      </w:r>
    </w:p>
    <w:p w14:paraId="2B704E9E" w14:textId="77777777" w:rsidR="004C4FC3" w:rsidRDefault="004C4FC3" w:rsidP="004C4FC3">
      <w:pPr>
        <w:pStyle w:val="Code"/>
      </w:pPr>
      <w:r>
        <w:t xml:space="preserve">                        } else {</w:t>
      </w:r>
    </w:p>
    <w:p w14:paraId="0E84CEA1" w14:textId="77777777" w:rsidR="004C4FC3" w:rsidRDefault="004C4FC3" w:rsidP="004C4FC3">
      <w:pPr>
        <w:pStyle w:val="Code"/>
      </w:pPr>
      <w:r>
        <w:t xml:space="preserve">                            p2 = null;</w:t>
      </w:r>
    </w:p>
    <w:p w14:paraId="17F7B80E" w14:textId="77777777" w:rsidR="004C4FC3" w:rsidRDefault="004C4FC3" w:rsidP="004C4FC3">
      <w:pPr>
        <w:pStyle w:val="Code"/>
      </w:pPr>
      <w:r>
        <w:t xml:space="preserve">                        }</w:t>
      </w:r>
    </w:p>
    <w:p w14:paraId="155CA218" w14:textId="77777777" w:rsidR="004C4FC3" w:rsidRDefault="004C4FC3" w:rsidP="004C4FC3">
      <w:pPr>
        <w:pStyle w:val="Code"/>
      </w:pPr>
      <w:r>
        <w:t xml:space="preserve">                    }</w:t>
      </w:r>
    </w:p>
    <w:p w14:paraId="1DC31E41" w14:textId="77777777" w:rsidR="004C4FC3" w:rsidRDefault="004C4FC3" w:rsidP="004C4FC3">
      <w:pPr>
        <w:pStyle w:val="Code"/>
      </w:pPr>
      <w:r>
        <w:t xml:space="preserve">                    // </w:t>
      </w:r>
      <w:proofErr w:type="spellStart"/>
      <w:r>
        <w:t>System.out.println</w:t>
      </w:r>
      <w:proofErr w:type="spellEnd"/>
      <w:r>
        <w:t>((</w:t>
      </w:r>
      <w:proofErr w:type="spellStart"/>
      <w:proofErr w:type="gramStart"/>
      <w:r>
        <w:t>playerOne</w:t>
      </w:r>
      <w:proofErr w:type="spellEnd"/>
      <w:r>
        <w:t xml:space="preserve"> ?</w:t>
      </w:r>
      <w:proofErr w:type="gramEnd"/>
      <w:r>
        <w:t xml:space="preserve"> "p1</w:t>
      </w:r>
      <w:proofErr w:type="gramStart"/>
      <w:r>
        <w:t>" :</w:t>
      </w:r>
      <w:proofErr w:type="gramEnd"/>
      <w:r>
        <w:t xml:space="preserve"> "p2" ) + "&gt;&gt; " + line);</w:t>
      </w:r>
    </w:p>
    <w:p w14:paraId="616C6B8B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r>
        <w:t>sOut.println</w:t>
      </w:r>
      <w:proofErr w:type="spellEnd"/>
      <w:r>
        <w:t>("R");</w:t>
      </w:r>
    </w:p>
    <w:p w14:paraId="17669BB9" w14:textId="77777777" w:rsidR="004C4FC3" w:rsidRDefault="004C4FC3" w:rsidP="004C4FC3">
      <w:pPr>
        <w:pStyle w:val="Code"/>
      </w:pPr>
      <w:r>
        <w:t xml:space="preserve">                    if (</w:t>
      </w:r>
      <w:proofErr w:type="spellStart"/>
      <w:r>
        <w:t>playerOne</w:t>
      </w:r>
      <w:proofErr w:type="spellEnd"/>
      <w:r>
        <w:t>) {</w:t>
      </w:r>
    </w:p>
    <w:p w14:paraId="5670D515" w14:textId="77777777" w:rsidR="004C4FC3" w:rsidRDefault="004C4FC3" w:rsidP="004C4FC3">
      <w:pPr>
        <w:pStyle w:val="Code"/>
      </w:pPr>
      <w:r>
        <w:t xml:space="preserve">                            </w:t>
      </w:r>
      <w:proofErr w:type="spellStart"/>
      <w:r>
        <w:t>sOut.println</w:t>
      </w:r>
      <w:proofErr w:type="spellEnd"/>
      <w:r>
        <w:t>("P Waiting for player 2...");</w:t>
      </w:r>
    </w:p>
    <w:p w14:paraId="41AB6E68" w14:textId="77777777" w:rsidR="004C4FC3" w:rsidRDefault="004C4FC3" w:rsidP="004C4FC3">
      <w:pPr>
        <w:pStyle w:val="Code"/>
      </w:pPr>
      <w:r>
        <w:t xml:space="preserve">                    } else {</w:t>
      </w:r>
    </w:p>
    <w:p w14:paraId="68B75535" w14:textId="77777777" w:rsidR="004C4FC3" w:rsidRDefault="004C4FC3" w:rsidP="004C4FC3">
      <w:pPr>
        <w:pStyle w:val="Code"/>
      </w:pPr>
      <w:r>
        <w:t xml:space="preserve">                        Game </w:t>
      </w:r>
      <w:proofErr w:type="spellStart"/>
      <w:r>
        <w:t>theGame</w:t>
      </w:r>
      <w:proofErr w:type="spellEnd"/>
      <w:r>
        <w:t xml:space="preserve"> = new </w:t>
      </w:r>
      <w:proofErr w:type="gramStart"/>
      <w:r>
        <w:t>Game(</w:t>
      </w:r>
      <w:proofErr w:type="gramEnd"/>
      <w:r>
        <w:t>);</w:t>
      </w:r>
    </w:p>
    <w:p w14:paraId="5C4CD2C1" w14:textId="77777777" w:rsidR="004C4FC3" w:rsidRDefault="004C4FC3" w:rsidP="004C4FC3">
      <w:pPr>
        <w:pStyle w:val="Code"/>
      </w:pPr>
      <w:r>
        <w:t xml:space="preserve">                        try {</w:t>
      </w:r>
    </w:p>
    <w:p w14:paraId="0A3E23A9" w14:textId="77777777" w:rsidR="004C4FC3" w:rsidRDefault="004C4FC3" w:rsidP="004C4FC3">
      <w:pPr>
        <w:pStyle w:val="Code"/>
      </w:pPr>
      <w:r>
        <w:t xml:space="preserve">                            </w:t>
      </w:r>
      <w:proofErr w:type="spellStart"/>
      <w:r>
        <w:t>theGame.start</w:t>
      </w:r>
      <w:proofErr w:type="spellEnd"/>
      <w:r>
        <w:t>(p</w:t>
      </w:r>
      <w:proofErr w:type="gramStart"/>
      <w:r>
        <w:t>1.sIn</w:t>
      </w:r>
      <w:proofErr w:type="gramEnd"/>
      <w:r>
        <w:t xml:space="preserve">, p1.sOut, </w:t>
      </w:r>
      <w:proofErr w:type="spellStart"/>
      <w:r>
        <w:t>sIn</w:t>
      </w:r>
      <w:proofErr w:type="spellEnd"/>
      <w:r>
        <w:t xml:space="preserve">, </w:t>
      </w:r>
      <w:proofErr w:type="spellStart"/>
      <w:r>
        <w:t>sOut</w:t>
      </w:r>
      <w:proofErr w:type="spellEnd"/>
      <w:r>
        <w:t>);</w:t>
      </w:r>
    </w:p>
    <w:p w14:paraId="0CEAD34E" w14:textId="77777777" w:rsidR="004C4FC3" w:rsidRDefault="004C4FC3" w:rsidP="004C4FC3">
      <w:pPr>
        <w:pStyle w:val="Code"/>
      </w:pPr>
      <w:r>
        <w:t xml:space="preserve">        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27B900B3" w14:textId="77777777" w:rsidR="004C4FC3" w:rsidRDefault="004C4FC3" w:rsidP="004C4FC3">
      <w:pPr>
        <w:pStyle w:val="Code"/>
      </w:pPr>
      <w:r>
        <w:t xml:space="preserve">                            </w:t>
      </w:r>
      <w:proofErr w:type="spellStart"/>
      <w:r>
        <w:t>sIn.close</w:t>
      </w:r>
      <w:proofErr w:type="spellEnd"/>
      <w:r>
        <w:t>();</w:t>
      </w:r>
    </w:p>
    <w:p w14:paraId="7F5C90B1" w14:textId="77777777" w:rsidR="004C4FC3" w:rsidRDefault="004C4FC3" w:rsidP="004C4FC3">
      <w:pPr>
        <w:pStyle w:val="Code"/>
      </w:pPr>
      <w:r>
        <w:t xml:space="preserve">                            </w:t>
      </w:r>
      <w:proofErr w:type="spellStart"/>
      <w:r>
        <w:t>sOut.close</w:t>
      </w:r>
      <w:proofErr w:type="spellEnd"/>
      <w:r>
        <w:t>();</w:t>
      </w:r>
    </w:p>
    <w:p w14:paraId="1D27C2F3" w14:textId="77777777" w:rsidR="004C4FC3" w:rsidRDefault="004C4FC3" w:rsidP="004C4FC3">
      <w:pPr>
        <w:pStyle w:val="Code"/>
      </w:pPr>
      <w:r>
        <w:t xml:space="preserve">                            p</w:t>
      </w:r>
      <w:proofErr w:type="gramStart"/>
      <w:r>
        <w:t>1.sIn.close</w:t>
      </w:r>
      <w:proofErr w:type="gramEnd"/>
      <w:r>
        <w:t>();</w:t>
      </w:r>
    </w:p>
    <w:p w14:paraId="196EA671" w14:textId="77777777" w:rsidR="004C4FC3" w:rsidRDefault="004C4FC3" w:rsidP="004C4FC3">
      <w:pPr>
        <w:pStyle w:val="Code"/>
      </w:pPr>
      <w:r>
        <w:t xml:space="preserve">                            p</w:t>
      </w:r>
      <w:proofErr w:type="gramStart"/>
      <w:r>
        <w:t>1.sOut.close</w:t>
      </w:r>
      <w:proofErr w:type="gramEnd"/>
      <w:r>
        <w:t>();</w:t>
      </w:r>
    </w:p>
    <w:p w14:paraId="44F3FF70" w14:textId="77777777" w:rsidR="004C4FC3" w:rsidRDefault="004C4FC3" w:rsidP="004C4FC3">
      <w:pPr>
        <w:pStyle w:val="Code"/>
      </w:pPr>
      <w:r>
        <w:t xml:space="preserve">                            p1 = null;</w:t>
      </w:r>
    </w:p>
    <w:p w14:paraId="5F9B42FA" w14:textId="77777777" w:rsidR="004C4FC3" w:rsidRDefault="004C4FC3" w:rsidP="004C4FC3">
      <w:pPr>
        <w:pStyle w:val="Code"/>
      </w:pPr>
      <w:r>
        <w:t xml:space="preserve">                            p2 = null;</w:t>
      </w:r>
    </w:p>
    <w:p w14:paraId="6265621C" w14:textId="77777777" w:rsidR="004C4FC3" w:rsidRDefault="004C4FC3" w:rsidP="004C4FC3">
      <w:pPr>
        <w:pStyle w:val="Code"/>
      </w:pPr>
      <w:r>
        <w:t xml:space="preserve">                        }</w:t>
      </w:r>
    </w:p>
    <w:p w14:paraId="6671BE96" w14:textId="77777777" w:rsidR="004C4FC3" w:rsidRDefault="004C4FC3" w:rsidP="004C4FC3">
      <w:pPr>
        <w:pStyle w:val="Code"/>
      </w:pPr>
      <w:r>
        <w:t xml:space="preserve">                        break;</w:t>
      </w:r>
    </w:p>
    <w:p w14:paraId="34A96858" w14:textId="77777777" w:rsidR="004C4FC3" w:rsidRDefault="004C4FC3" w:rsidP="004C4FC3">
      <w:pPr>
        <w:pStyle w:val="Code"/>
      </w:pPr>
      <w:r>
        <w:t xml:space="preserve">                    }</w:t>
      </w:r>
    </w:p>
    <w:p w14:paraId="6214C85D" w14:textId="77777777" w:rsidR="004C4FC3" w:rsidRDefault="004C4FC3" w:rsidP="004C4FC3">
      <w:pPr>
        <w:pStyle w:val="Code"/>
      </w:pPr>
      <w:r>
        <w:t xml:space="preserve">                } while (line == "R");</w:t>
      </w:r>
    </w:p>
    <w:p w14:paraId="5257942A" w14:textId="77777777" w:rsidR="004C4FC3" w:rsidRDefault="004C4FC3" w:rsidP="004C4FC3">
      <w:pPr>
        <w:pStyle w:val="Code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04DBFD2E" w14:textId="77777777" w:rsidR="004C4FC3" w:rsidRDefault="004C4FC3" w:rsidP="004C4FC3">
      <w:pPr>
        <w:pStyle w:val="Code"/>
      </w:pPr>
      <w:r>
        <w:t xml:space="preserve">                </w:t>
      </w:r>
      <w:proofErr w:type="spellStart"/>
      <w:r>
        <w:t>System.err.println</w:t>
      </w:r>
      <w:proofErr w:type="spellEnd"/>
      <w:r>
        <w:t>("Error closing connection");</w:t>
      </w:r>
    </w:p>
    <w:p w14:paraId="068C9319" w14:textId="77777777" w:rsidR="004C4FC3" w:rsidRDefault="004C4FC3" w:rsidP="004C4FC3">
      <w:pPr>
        <w:pStyle w:val="Code"/>
      </w:pPr>
      <w:r>
        <w:t xml:space="preserve">    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e.getStackTrace</w:t>
      </w:r>
      <w:proofErr w:type="spellEnd"/>
      <w:proofErr w:type="gramEnd"/>
      <w:r>
        <w:t>());</w:t>
      </w:r>
    </w:p>
    <w:p w14:paraId="59F3E133" w14:textId="77777777" w:rsidR="004C4FC3" w:rsidRDefault="004C4FC3" w:rsidP="004C4FC3">
      <w:pPr>
        <w:pStyle w:val="Code"/>
      </w:pPr>
      <w:r>
        <w:t xml:space="preserve">            }</w:t>
      </w:r>
    </w:p>
    <w:p w14:paraId="7C13476D" w14:textId="77777777" w:rsidR="004C4FC3" w:rsidRDefault="004C4FC3" w:rsidP="004C4FC3">
      <w:pPr>
        <w:pStyle w:val="Code"/>
      </w:pPr>
      <w:r>
        <w:t xml:space="preserve">        }</w:t>
      </w:r>
    </w:p>
    <w:p w14:paraId="0AA82201" w14:textId="77777777" w:rsidR="004C4FC3" w:rsidRDefault="004C4FC3" w:rsidP="004C4FC3">
      <w:pPr>
        <w:pStyle w:val="Code"/>
      </w:pPr>
      <w:r>
        <w:t xml:space="preserve">    }</w:t>
      </w:r>
    </w:p>
    <w:p w14:paraId="6F2D2826" w14:textId="77777777" w:rsidR="004C4FC3" w:rsidRDefault="004C4FC3" w:rsidP="004C4FC3">
      <w:pPr>
        <w:pStyle w:val="Code"/>
      </w:pPr>
    </w:p>
    <w:p w14:paraId="326A24F4" w14:textId="77777777" w:rsidR="004C4FC3" w:rsidRDefault="004C4FC3" w:rsidP="004C4FC3">
      <w:pPr>
        <w:pStyle w:val="Code"/>
      </w:pPr>
      <w:r>
        <w:t xml:space="preserve">    /**</w:t>
      </w:r>
    </w:p>
    <w:p w14:paraId="2D1874E4" w14:textId="77777777" w:rsidR="004C4FC3" w:rsidRDefault="004C4FC3" w:rsidP="004C4FC3">
      <w:pPr>
        <w:pStyle w:val="Code"/>
      </w:pPr>
      <w:r>
        <w:t xml:space="preserve">     * Constructs a </w:t>
      </w:r>
      <w:proofErr w:type="spellStart"/>
      <w:r>
        <w:t>TTTServer</w:t>
      </w:r>
      <w:proofErr w:type="spellEnd"/>
      <w:r>
        <w:t xml:space="preserve"> object</w:t>
      </w:r>
    </w:p>
    <w:p w14:paraId="1E4916E9" w14:textId="77777777" w:rsidR="004C4FC3" w:rsidRDefault="004C4FC3" w:rsidP="004C4FC3">
      <w:pPr>
        <w:pStyle w:val="Code"/>
      </w:pPr>
      <w:r>
        <w:t xml:space="preserve">     * @constructor</w:t>
      </w:r>
    </w:p>
    <w:p w14:paraId="7500B871" w14:textId="77777777" w:rsidR="004C4FC3" w:rsidRDefault="004C4FC3" w:rsidP="004C4FC3">
      <w:pPr>
        <w:pStyle w:val="Code"/>
      </w:pPr>
      <w:r>
        <w:t xml:space="preserve">     */</w:t>
      </w:r>
    </w:p>
    <w:p w14:paraId="37B0B20D" w14:textId="77777777" w:rsidR="004C4FC3" w:rsidRDefault="004C4FC3" w:rsidP="004C4FC3">
      <w:pPr>
        <w:pStyle w:val="Code"/>
      </w:pPr>
      <w:r>
        <w:t xml:space="preserve">    public </w:t>
      </w:r>
      <w:proofErr w:type="spellStart"/>
      <w:r>
        <w:t>TTTServer</w:t>
      </w:r>
      <w:proofErr w:type="spellEnd"/>
      <w:r>
        <w:t xml:space="preserve"> () {</w:t>
      </w:r>
    </w:p>
    <w:p w14:paraId="10AB5EE3" w14:textId="77777777" w:rsidR="004C4FC3" w:rsidRDefault="004C4FC3" w:rsidP="004C4FC3">
      <w:pPr>
        <w:pStyle w:val="Code"/>
      </w:pPr>
      <w:r>
        <w:t xml:space="preserve">        try {</w:t>
      </w:r>
    </w:p>
    <w:p w14:paraId="1963ECDB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sSock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8080);</w:t>
      </w:r>
    </w:p>
    <w:p w14:paraId="29823E7D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("Server started");</w:t>
      </w:r>
    </w:p>
    <w:p w14:paraId="04A40C58" w14:textId="77777777" w:rsidR="004C4FC3" w:rsidRDefault="004C4FC3" w:rsidP="004C4FC3">
      <w:pPr>
        <w:pStyle w:val="Code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47A31A9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System.err.println</w:t>
      </w:r>
      <w:proofErr w:type="spellEnd"/>
      <w:r>
        <w:t>("Could not start server on localhost:8080");</w:t>
      </w:r>
    </w:p>
    <w:p w14:paraId="7ECFE1E1" w14:textId="77777777" w:rsidR="004C4FC3" w:rsidRDefault="004C4FC3" w:rsidP="004C4FC3">
      <w:pPr>
        <w:pStyle w:val="Code"/>
      </w:pPr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e.getStackTrace</w:t>
      </w:r>
      <w:proofErr w:type="spellEnd"/>
      <w:proofErr w:type="gramEnd"/>
      <w:r>
        <w:t>());</w:t>
      </w:r>
    </w:p>
    <w:p w14:paraId="08196B81" w14:textId="77777777" w:rsidR="004C4FC3" w:rsidRDefault="004C4FC3" w:rsidP="004C4FC3">
      <w:pPr>
        <w:pStyle w:val="Code"/>
      </w:pPr>
      <w:r>
        <w:t xml:space="preserve">        }</w:t>
      </w:r>
    </w:p>
    <w:p w14:paraId="523DE398" w14:textId="77777777" w:rsidR="004C4FC3" w:rsidRDefault="004C4FC3" w:rsidP="004C4FC3">
      <w:pPr>
        <w:pStyle w:val="Code"/>
      </w:pPr>
      <w:r>
        <w:t xml:space="preserve">    }</w:t>
      </w:r>
    </w:p>
    <w:p w14:paraId="2B510CBF" w14:textId="77777777" w:rsidR="004C4FC3" w:rsidRDefault="004C4FC3" w:rsidP="004C4FC3">
      <w:pPr>
        <w:pStyle w:val="Code"/>
      </w:pPr>
    </w:p>
    <w:p w14:paraId="5F62BCA6" w14:textId="77777777" w:rsidR="004C4FC3" w:rsidRDefault="004C4FC3" w:rsidP="004C4FC3">
      <w:pPr>
        <w:pStyle w:val="Code"/>
      </w:pPr>
      <w:r>
        <w:t xml:space="preserve">    /**</w:t>
      </w:r>
    </w:p>
    <w:p w14:paraId="69EC0E29" w14:textId="77777777" w:rsidR="004C4FC3" w:rsidRDefault="004C4FC3" w:rsidP="004C4FC3">
      <w:pPr>
        <w:pStyle w:val="Code"/>
      </w:pPr>
      <w:r>
        <w:t xml:space="preserve">     * Program entry point</w:t>
      </w:r>
    </w:p>
    <w:p w14:paraId="1FE81D47" w14:textId="77777777" w:rsidR="004C4FC3" w:rsidRDefault="004C4FC3" w:rsidP="004C4FC3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 the command line arguments</w:t>
      </w:r>
    </w:p>
    <w:p w14:paraId="26B7F33A" w14:textId="77777777" w:rsidR="004C4FC3" w:rsidRDefault="004C4FC3" w:rsidP="004C4FC3">
      <w:pPr>
        <w:pStyle w:val="Code"/>
      </w:pPr>
      <w:r>
        <w:t xml:space="preserve">     */</w:t>
      </w:r>
    </w:p>
    <w:p w14:paraId="79FAC804" w14:textId="77777777" w:rsidR="004C4FC3" w:rsidRDefault="004C4FC3" w:rsidP="004C4FC3">
      <w:pPr>
        <w:pStyle w:val="Code"/>
      </w:pPr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argv</w:t>
      </w:r>
      <w:proofErr w:type="spellEnd"/>
      <w:r>
        <w:t>) {</w:t>
      </w:r>
    </w:p>
    <w:p w14:paraId="24D83A64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TTTServer</w:t>
      </w:r>
      <w:proofErr w:type="spellEnd"/>
      <w:r>
        <w:t xml:space="preserve"> server = new </w:t>
      </w:r>
      <w:proofErr w:type="spellStart"/>
      <w:proofErr w:type="gramStart"/>
      <w:r>
        <w:t>TTTServer</w:t>
      </w:r>
      <w:proofErr w:type="spellEnd"/>
      <w:r>
        <w:t>(</w:t>
      </w:r>
      <w:proofErr w:type="gramEnd"/>
      <w:r>
        <w:t>);</w:t>
      </w:r>
    </w:p>
    <w:p w14:paraId="1644C867" w14:textId="77777777" w:rsidR="004C4FC3" w:rsidRDefault="004C4FC3" w:rsidP="004C4FC3">
      <w:pPr>
        <w:pStyle w:val="Code"/>
      </w:pPr>
      <w:r>
        <w:t xml:space="preserve">        </w:t>
      </w:r>
      <w:proofErr w:type="spellStart"/>
      <w:proofErr w:type="gramStart"/>
      <w:r>
        <w:t>server.listen</w:t>
      </w:r>
      <w:proofErr w:type="spellEnd"/>
      <w:proofErr w:type="gramEnd"/>
      <w:r>
        <w:t>();</w:t>
      </w:r>
    </w:p>
    <w:p w14:paraId="67C8C220" w14:textId="77777777" w:rsidR="004C4FC3" w:rsidRDefault="004C4FC3" w:rsidP="004C4FC3">
      <w:pPr>
        <w:pStyle w:val="Code"/>
      </w:pPr>
      <w:r>
        <w:t xml:space="preserve">    }</w:t>
      </w:r>
    </w:p>
    <w:p w14:paraId="1BCC33FF" w14:textId="77777777" w:rsidR="004C4FC3" w:rsidRDefault="004C4FC3" w:rsidP="004C4FC3">
      <w:pPr>
        <w:pStyle w:val="Code"/>
      </w:pPr>
    </w:p>
    <w:p w14:paraId="03F38679" w14:textId="77777777" w:rsidR="004C4FC3" w:rsidRDefault="004C4FC3" w:rsidP="004C4FC3">
      <w:pPr>
        <w:pStyle w:val="Code"/>
      </w:pPr>
      <w:r>
        <w:t xml:space="preserve">    /**</w:t>
      </w:r>
    </w:p>
    <w:p w14:paraId="307A725A" w14:textId="77777777" w:rsidR="004C4FC3" w:rsidRDefault="004C4FC3" w:rsidP="004C4FC3">
      <w:pPr>
        <w:pStyle w:val="Code"/>
      </w:pPr>
      <w:r>
        <w:t xml:space="preserve">     * Listen for new connections to the server</w:t>
      </w:r>
    </w:p>
    <w:p w14:paraId="6481A87B" w14:textId="77777777" w:rsidR="004C4FC3" w:rsidRDefault="004C4FC3" w:rsidP="004C4FC3">
      <w:pPr>
        <w:pStyle w:val="Code"/>
      </w:pPr>
      <w:r>
        <w:t xml:space="preserve">     */</w:t>
      </w:r>
    </w:p>
    <w:p w14:paraId="5D2962F4" w14:textId="77777777" w:rsidR="004C4FC3" w:rsidRDefault="004C4FC3" w:rsidP="004C4FC3">
      <w:pPr>
        <w:pStyle w:val="Code"/>
      </w:pPr>
      <w:r>
        <w:t xml:space="preserve">    public void listen () {</w:t>
      </w:r>
    </w:p>
    <w:p w14:paraId="17C6168A" w14:textId="77777777" w:rsidR="004C4FC3" w:rsidRDefault="004C4FC3" w:rsidP="004C4FC3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("Listening on localhost:8080");</w:t>
      </w:r>
    </w:p>
    <w:p w14:paraId="255B7531" w14:textId="77777777" w:rsidR="004C4FC3" w:rsidRDefault="004C4FC3" w:rsidP="004C4FC3">
      <w:pPr>
        <w:pStyle w:val="Code"/>
      </w:pPr>
      <w:r>
        <w:t xml:space="preserve">        while (true) {</w:t>
      </w:r>
    </w:p>
    <w:p w14:paraId="40AB9019" w14:textId="77777777" w:rsidR="004C4FC3" w:rsidRDefault="004C4FC3" w:rsidP="004C4FC3">
      <w:pPr>
        <w:pStyle w:val="Code"/>
      </w:pPr>
      <w:r>
        <w:t xml:space="preserve">            try {</w:t>
      </w:r>
    </w:p>
    <w:p w14:paraId="10C3EADF" w14:textId="77777777" w:rsidR="004C4FC3" w:rsidRDefault="004C4FC3" w:rsidP="004C4FC3">
      <w:pPr>
        <w:pStyle w:val="Code"/>
      </w:pPr>
      <w:r>
        <w:t xml:space="preserve">                Socket s = </w:t>
      </w:r>
      <w:proofErr w:type="spellStart"/>
      <w:r>
        <w:t>sSock.accept</w:t>
      </w:r>
      <w:proofErr w:type="spellEnd"/>
      <w:r>
        <w:t>();</w:t>
      </w:r>
    </w:p>
    <w:p w14:paraId="4716340B" w14:textId="77777777" w:rsidR="004C4FC3" w:rsidRDefault="004C4FC3" w:rsidP="004C4FC3">
      <w:pPr>
        <w:pStyle w:val="Code"/>
      </w:pPr>
      <w:r>
        <w:t xml:space="preserve">                if (p1 == null) {</w:t>
      </w:r>
    </w:p>
    <w:p w14:paraId="39D76B54" w14:textId="77777777" w:rsidR="004C4FC3" w:rsidRDefault="004C4FC3" w:rsidP="004C4FC3">
      <w:pPr>
        <w:pStyle w:val="Code"/>
      </w:pPr>
      <w:r>
        <w:t xml:space="preserve">                    p1 = new </w:t>
      </w:r>
      <w:proofErr w:type="spellStart"/>
      <w:proofErr w:type="gramStart"/>
      <w:r>
        <w:t>ServerConnection</w:t>
      </w:r>
      <w:proofErr w:type="spellEnd"/>
      <w:r>
        <w:t>(</w:t>
      </w:r>
      <w:proofErr w:type="gramEnd"/>
      <w:r>
        <w:t>s, true);</w:t>
      </w:r>
    </w:p>
    <w:p w14:paraId="183D4D7C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r>
        <w:t>System.out.println</w:t>
      </w:r>
      <w:proofErr w:type="spellEnd"/>
      <w:r>
        <w:t>("Player 1 connected");</w:t>
      </w:r>
    </w:p>
    <w:p w14:paraId="02D24AF8" w14:textId="77777777" w:rsidR="004C4FC3" w:rsidRDefault="004C4FC3" w:rsidP="004C4FC3">
      <w:pPr>
        <w:pStyle w:val="Code"/>
      </w:pPr>
      <w:r>
        <w:t xml:space="preserve">                    Thread t = new Thread(p1);</w:t>
      </w:r>
    </w:p>
    <w:p w14:paraId="5892B30E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0EEC0B50" w14:textId="77777777" w:rsidR="004C4FC3" w:rsidRDefault="004C4FC3" w:rsidP="004C4FC3">
      <w:pPr>
        <w:pStyle w:val="Code"/>
      </w:pPr>
      <w:r>
        <w:t xml:space="preserve">                } else if (p2 == null) {</w:t>
      </w:r>
    </w:p>
    <w:p w14:paraId="107AC3C6" w14:textId="77777777" w:rsidR="004C4FC3" w:rsidRDefault="004C4FC3" w:rsidP="004C4FC3">
      <w:pPr>
        <w:pStyle w:val="Code"/>
      </w:pPr>
      <w:r>
        <w:t xml:space="preserve">                    p2 = new </w:t>
      </w:r>
      <w:proofErr w:type="spellStart"/>
      <w:proofErr w:type="gramStart"/>
      <w:r>
        <w:t>ServerConnection</w:t>
      </w:r>
      <w:proofErr w:type="spellEnd"/>
      <w:r>
        <w:t>(</w:t>
      </w:r>
      <w:proofErr w:type="gramEnd"/>
      <w:r>
        <w:t>s, false);</w:t>
      </w:r>
    </w:p>
    <w:p w14:paraId="50B52FE3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r>
        <w:t>System.out.println</w:t>
      </w:r>
      <w:proofErr w:type="spellEnd"/>
      <w:r>
        <w:t>("Player 2 connected");</w:t>
      </w:r>
    </w:p>
    <w:p w14:paraId="51FAF0B4" w14:textId="77777777" w:rsidR="004C4FC3" w:rsidRDefault="004C4FC3" w:rsidP="004C4FC3">
      <w:pPr>
        <w:pStyle w:val="Code"/>
      </w:pPr>
      <w:r>
        <w:t xml:space="preserve">                    Thread t = new Thread(p2);</w:t>
      </w:r>
    </w:p>
    <w:p w14:paraId="22F1100B" w14:textId="77777777" w:rsidR="004C4FC3" w:rsidRDefault="004C4FC3" w:rsidP="004C4FC3">
      <w:pPr>
        <w:pStyle w:val="Code"/>
      </w:pPr>
      <w:r>
        <w:t xml:space="preserve">            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150149FE" w14:textId="77777777" w:rsidR="004C4FC3" w:rsidRDefault="004C4FC3" w:rsidP="004C4FC3">
      <w:pPr>
        <w:pStyle w:val="Code"/>
      </w:pPr>
      <w:r>
        <w:t xml:space="preserve">                } else {</w:t>
      </w:r>
    </w:p>
    <w:p w14:paraId="6D806080" w14:textId="77777777" w:rsidR="004C4FC3" w:rsidRDefault="004C4FC3" w:rsidP="004C4FC3">
      <w:pPr>
        <w:pStyle w:val="Code"/>
      </w:pPr>
      <w:r>
        <w:t xml:space="preserve">                    try {</w:t>
      </w:r>
    </w:p>
    <w:p w14:paraId="7102F66C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r>
        <w:t>PrintWriter</w:t>
      </w:r>
      <w:proofErr w:type="spellEnd"/>
      <w:r>
        <w:t xml:space="preserve"> reject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(), true);</w:t>
      </w:r>
    </w:p>
    <w:p w14:paraId="19B48B0B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proofErr w:type="gramStart"/>
      <w:r>
        <w:t>reject.println</w:t>
      </w:r>
      <w:proofErr w:type="spellEnd"/>
      <w:proofErr w:type="gramEnd"/>
      <w:r>
        <w:t>("Sorry, this server is full.");</w:t>
      </w:r>
    </w:p>
    <w:p w14:paraId="3E46D793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3EC8ED2E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proofErr w:type="gramStart"/>
      <w:r>
        <w:t>reject.close</w:t>
      </w:r>
      <w:proofErr w:type="spellEnd"/>
      <w:proofErr w:type="gramEnd"/>
      <w:r>
        <w:t>();</w:t>
      </w:r>
    </w:p>
    <w:p w14:paraId="3D3FE231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r>
        <w:t>System.out.println</w:t>
      </w:r>
      <w:proofErr w:type="spellEnd"/>
      <w:r>
        <w:t>("Rejected a player");</w:t>
      </w:r>
    </w:p>
    <w:p w14:paraId="56D53B87" w14:textId="77777777" w:rsidR="004C4FC3" w:rsidRDefault="004C4FC3" w:rsidP="004C4FC3">
      <w:pPr>
        <w:pStyle w:val="Code"/>
      </w:pPr>
      <w:r>
        <w:t xml:space="preserve">    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4D59A00E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r>
        <w:t>System.err.println</w:t>
      </w:r>
      <w:proofErr w:type="spellEnd"/>
      <w:r>
        <w:t>("Error rejecting connection");</w:t>
      </w:r>
    </w:p>
    <w:p w14:paraId="025E1627" w14:textId="77777777" w:rsidR="004C4FC3" w:rsidRDefault="004C4FC3" w:rsidP="004C4FC3">
      <w:pPr>
        <w:pStyle w:val="Code"/>
      </w:pPr>
      <w:r>
        <w:t xml:space="preserve">            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e.getStackTrace</w:t>
      </w:r>
      <w:proofErr w:type="spellEnd"/>
      <w:proofErr w:type="gramEnd"/>
      <w:r>
        <w:t>());</w:t>
      </w:r>
    </w:p>
    <w:p w14:paraId="6E847A35" w14:textId="77777777" w:rsidR="004C4FC3" w:rsidRDefault="004C4FC3" w:rsidP="004C4FC3">
      <w:pPr>
        <w:pStyle w:val="Code"/>
      </w:pPr>
      <w:r>
        <w:t xml:space="preserve">                    }</w:t>
      </w:r>
    </w:p>
    <w:p w14:paraId="6B512B41" w14:textId="77777777" w:rsidR="004C4FC3" w:rsidRDefault="004C4FC3" w:rsidP="004C4FC3">
      <w:pPr>
        <w:pStyle w:val="Code"/>
      </w:pPr>
      <w:r>
        <w:t xml:space="preserve">                }</w:t>
      </w:r>
    </w:p>
    <w:p w14:paraId="23F55207" w14:textId="77777777" w:rsidR="004C4FC3" w:rsidRDefault="004C4FC3" w:rsidP="004C4FC3">
      <w:pPr>
        <w:pStyle w:val="Code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1558A24C" w14:textId="77777777" w:rsidR="004C4FC3" w:rsidRDefault="004C4FC3" w:rsidP="004C4FC3">
      <w:pPr>
        <w:pStyle w:val="Code"/>
      </w:pPr>
      <w:r>
        <w:t xml:space="preserve">                </w:t>
      </w:r>
      <w:proofErr w:type="spellStart"/>
      <w:r>
        <w:t>System.err.println</w:t>
      </w:r>
      <w:proofErr w:type="spellEnd"/>
      <w:r>
        <w:t>("Error establishing new client");</w:t>
      </w:r>
    </w:p>
    <w:p w14:paraId="04570997" w14:textId="77777777" w:rsidR="004C4FC3" w:rsidRDefault="004C4FC3" w:rsidP="004C4FC3">
      <w:pPr>
        <w:pStyle w:val="Code"/>
      </w:pPr>
      <w:r>
        <w:t xml:space="preserve">    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e.getStackTrace</w:t>
      </w:r>
      <w:proofErr w:type="spellEnd"/>
      <w:proofErr w:type="gramEnd"/>
      <w:r>
        <w:t>());</w:t>
      </w:r>
    </w:p>
    <w:p w14:paraId="1A17A061" w14:textId="77777777" w:rsidR="004C4FC3" w:rsidRDefault="004C4FC3" w:rsidP="004C4FC3">
      <w:pPr>
        <w:pStyle w:val="Code"/>
      </w:pPr>
      <w:r>
        <w:t xml:space="preserve">            }</w:t>
      </w:r>
    </w:p>
    <w:p w14:paraId="17705766" w14:textId="77777777" w:rsidR="004C4FC3" w:rsidRDefault="004C4FC3" w:rsidP="004C4FC3">
      <w:pPr>
        <w:pStyle w:val="Code"/>
      </w:pPr>
      <w:r>
        <w:t xml:space="preserve">        }</w:t>
      </w:r>
    </w:p>
    <w:p w14:paraId="4BD59356" w14:textId="77777777" w:rsidR="004C4FC3" w:rsidRDefault="004C4FC3" w:rsidP="004C4FC3">
      <w:pPr>
        <w:pStyle w:val="Code"/>
      </w:pPr>
      <w:r>
        <w:t xml:space="preserve">    }</w:t>
      </w:r>
    </w:p>
    <w:p w14:paraId="5B821552" w14:textId="77777777" w:rsidR="004C4FC3" w:rsidRDefault="004C4FC3" w:rsidP="004C4FC3">
      <w:pPr>
        <w:pStyle w:val="Code"/>
      </w:pPr>
    </w:p>
    <w:p w14:paraId="3C21E5E7" w14:textId="0F3DA8A5" w:rsidR="004C4FC3" w:rsidRDefault="00E72BF8" w:rsidP="004C4FC3">
      <w:pPr>
        <w:pStyle w:val="Code"/>
      </w:pPr>
      <w:r>
        <w:t>}</w:t>
      </w:r>
    </w:p>
    <w:p w14:paraId="4B7B6BAD" w14:textId="27C44215" w:rsidR="00E72BF8" w:rsidRDefault="00E72BF8" w:rsidP="00E72BF8">
      <w:r>
        <w:rPr>
          <w:noProof/>
        </w:rPr>
        <w:drawing>
          <wp:inline distT="0" distB="0" distL="0" distR="0" wp14:anchorId="7186F719" wp14:editId="6396B5AB">
            <wp:extent cx="5930900" cy="2095500"/>
            <wp:effectExtent l="0" t="0" r="12700" b="12700"/>
            <wp:docPr id="1" name="Picture 1" descr="../../../../Screen%20Shot%202016-03-07%20at%207.48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03-07%20at%207.48.25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D4C1" w14:textId="2E28DD67" w:rsidR="00E72BF8" w:rsidRDefault="00E72BF8" w:rsidP="00E72BF8">
      <w:r>
        <w:rPr>
          <w:noProof/>
        </w:rPr>
        <w:drawing>
          <wp:inline distT="0" distB="0" distL="0" distR="0" wp14:anchorId="5465F8F1" wp14:editId="4D86243C">
            <wp:extent cx="5943600" cy="6057900"/>
            <wp:effectExtent l="0" t="0" r="0" b="12700"/>
            <wp:docPr id="2" name="Picture 2" descr="../../../../Screen%20Shot%202016-03-07%20at%207.49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6-03-07%20at%207.49.3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7675" w14:textId="03571A47" w:rsidR="00E72BF8" w:rsidRPr="00C62A8B" w:rsidRDefault="00E72BF8" w:rsidP="00E72BF8">
      <w:r>
        <w:rPr>
          <w:noProof/>
        </w:rPr>
        <w:drawing>
          <wp:inline distT="0" distB="0" distL="0" distR="0" wp14:anchorId="552197E9" wp14:editId="3853D675">
            <wp:extent cx="5943600" cy="5130800"/>
            <wp:effectExtent l="0" t="0" r="0" b="0"/>
            <wp:docPr id="3" name="Picture 3" descr="../../../../Screen%20Shot%202016-03-07%20at%207.51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6-03-07%20at%207.51.1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BF8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C3"/>
    <w:rsid w:val="00093A3C"/>
    <w:rsid w:val="00157EDB"/>
    <w:rsid w:val="002156DA"/>
    <w:rsid w:val="00282B87"/>
    <w:rsid w:val="003C76E0"/>
    <w:rsid w:val="004C4FC3"/>
    <w:rsid w:val="005C4645"/>
    <w:rsid w:val="008472C1"/>
    <w:rsid w:val="009A1179"/>
    <w:rsid w:val="009E3445"/>
    <w:rsid w:val="00B2151C"/>
    <w:rsid w:val="00C62A8B"/>
    <w:rsid w:val="00C724A8"/>
    <w:rsid w:val="00E26557"/>
    <w:rsid w:val="00E72BF8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54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3</TotalTime>
  <Pages>32</Pages>
  <Words>5097</Words>
  <Characters>29055</Characters>
  <Application>Microsoft Macintosh Word</Application>
  <DocSecurity>0</DocSecurity>
  <Lines>242</Lines>
  <Paragraphs>68</Paragraphs>
  <ScaleCrop>false</ScaleCrop>
  <LinksUpToDate>false</LinksUpToDate>
  <CharactersWithSpaces>34084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2</cp:revision>
  <dcterms:created xsi:type="dcterms:W3CDTF">2016-03-08T02:40:00Z</dcterms:created>
  <dcterms:modified xsi:type="dcterms:W3CDTF">2016-03-08T02:52:00Z</dcterms:modified>
</cp:coreProperties>
</file>