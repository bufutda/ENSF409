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4BD34" w14:textId="77777777" w:rsidR="00C62A8B" w:rsidRDefault="00C62A8B">
      <w:pPr>
        <w:rPr>
          <w:b/>
          <w:lang w:val="en-CA"/>
        </w:rPr>
      </w:pPr>
    </w:p>
    <w:p w14:paraId="7AAB3E97" w14:textId="77777777" w:rsidR="00C62A8B" w:rsidRDefault="00C62A8B">
      <w:pPr>
        <w:rPr>
          <w:b/>
          <w:lang w:val="en-CA"/>
        </w:rPr>
      </w:pPr>
    </w:p>
    <w:p w14:paraId="168D2ABB" w14:textId="77777777" w:rsidR="00C62A8B" w:rsidRDefault="00C62A8B">
      <w:pPr>
        <w:rPr>
          <w:b/>
          <w:lang w:val="en-CA"/>
        </w:rPr>
      </w:pPr>
    </w:p>
    <w:p w14:paraId="40AD15C9" w14:textId="77777777" w:rsidR="00C62A8B" w:rsidRDefault="00C62A8B">
      <w:pPr>
        <w:rPr>
          <w:b/>
          <w:lang w:val="en-CA"/>
        </w:rPr>
      </w:pPr>
    </w:p>
    <w:p w14:paraId="4B298F4B" w14:textId="77777777" w:rsidR="00C62A8B" w:rsidRDefault="00C62A8B">
      <w:pPr>
        <w:rPr>
          <w:b/>
          <w:lang w:val="en-CA"/>
        </w:rPr>
      </w:pPr>
    </w:p>
    <w:p w14:paraId="146B10D5" w14:textId="77777777" w:rsidR="00C62A8B" w:rsidRDefault="00C62A8B">
      <w:pPr>
        <w:rPr>
          <w:b/>
          <w:lang w:val="en-CA"/>
        </w:rPr>
      </w:pPr>
    </w:p>
    <w:p w14:paraId="6A717406" w14:textId="77777777" w:rsidR="00C62A8B" w:rsidRDefault="00C62A8B">
      <w:pPr>
        <w:rPr>
          <w:b/>
          <w:lang w:val="en-CA"/>
        </w:rPr>
      </w:pPr>
    </w:p>
    <w:p w14:paraId="1D7CF04F" w14:textId="77777777" w:rsidR="00C62A8B" w:rsidRDefault="00C62A8B">
      <w:pPr>
        <w:rPr>
          <w:b/>
          <w:lang w:val="en-CA"/>
        </w:rPr>
      </w:pPr>
    </w:p>
    <w:p w14:paraId="5D1BD047" w14:textId="77777777" w:rsidR="00C62A8B" w:rsidRDefault="00C62A8B">
      <w:pPr>
        <w:rPr>
          <w:b/>
          <w:lang w:val="en-CA"/>
        </w:rPr>
      </w:pPr>
    </w:p>
    <w:p w14:paraId="0F121BDF" w14:textId="77777777" w:rsidR="00C62A8B" w:rsidRDefault="00C62A8B">
      <w:pPr>
        <w:rPr>
          <w:b/>
          <w:lang w:val="en-CA"/>
        </w:rPr>
      </w:pPr>
    </w:p>
    <w:p w14:paraId="44C3F8F4" w14:textId="77777777" w:rsidR="00C62A8B" w:rsidRDefault="00C62A8B">
      <w:pPr>
        <w:rPr>
          <w:b/>
          <w:lang w:val="en-CA"/>
        </w:rPr>
      </w:pPr>
    </w:p>
    <w:p w14:paraId="2D32724C" w14:textId="77777777" w:rsidR="00C62A8B" w:rsidRDefault="00C62A8B">
      <w:pPr>
        <w:rPr>
          <w:b/>
          <w:lang w:val="en-CA"/>
        </w:rPr>
      </w:pPr>
    </w:p>
    <w:p w14:paraId="0357964B" w14:textId="77777777" w:rsidR="00C62A8B" w:rsidRDefault="00C62A8B">
      <w:pPr>
        <w:rPr>
          <w:b/>
          <w:lang w:val="en-CA"/>
        </w:rPr>
      </w:pPr>
    </w:p>
    <w:p w14:paraId="522D7610" w14:textId="77777777" w:rsidR="00C62A8B" w:rsidRDefault="00C62A8B">
      <w:pPr>
        <w:rPr>
          <w:b/>
          <w:lang w:val="en-CA"/>
        </w:rPr>
      </w:pPr>
    </w:p>
    <w:p w14:paraId="35173435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563A9A69" w14:textId="77777777" w:rsidR="00C62A8B" w:rsidRPr="00C62A8B" w:rsidRDefault="00C62A8B" w:rsidP="00C62A8B">
      <w:pPr>
        <w:ind w:left="1440"/>
        <w:rPr>
          <w:b/>
          <w:lang w:val="en-CA"/>
        </w:rPr>
      </w:pPr>
      <w:r w:rsidRPr="00C62A8B">
        <w:rPr>
          <w:b/>
          <w:lang w:val="en-CA"/>
        </w:rPr>
        <w:t>Lab 1</w:t>
      </w:r>
      <w:r w:rsidR="002F4213">
        <w:rPr>
          <w:b/>
          <w:lang w:val="en-CA"/>
        </w:rPr>
        <w:t>0</w:t>
      </w:r>
    </w:p>
    <w:p w14:paraId="2142A11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142A94E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409EEF1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>
        <w:rPr>
          <w:lang w:val="en-CA"/>
        </w:rPr>
        <w:t xml:space="preserve">: </w:t>
      </w:r>
      <w:r w:rsidR="002F4213">
        <w:rPr>
          <w:lang w:val="en-CA"/>
        </w:rPr>
        <w:t>April 4, 2016</w:t>
      </w:r>
    </w:p>
    <w:p w14:paraId="2C47B773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56558C0B" w14:textId="77777777" w:rsidR="00C62A8B" w:rsidRDefault="002F4213" w:rsidP="002F4213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p w14:paraId="2AEA76F6" w14:textId="77777777" w:rsidR="002F4213" w:rsidRDefault="002F4213" w:rsidP="002F4213">
      <w:pPr>
        <w:rPr>
          <w:lang w:val="en-CA"/>
        </w:rPr>
      </w:pPr>
      <w:r>
        <w:rPr>
          <w:lang w:val="en-CA"/>
        </w:rPr>
        <w:t>Iterator.cpp</w:t>
      </w:r>
    </w:p>
    <w:p w14:paraId="7FE2839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&lt;</w:t>
      </w:r>
      <w:proofErr w:type="spellStart"/>
      <w:r w:rsidRPr="002F4213">
        <w:rPr>
          <w:lang w:val="en-CA"/>
        </w:rPr>
        <w:t>iostream</w:t>
      </w:r>
      <w:proofErr w:type="spellEnd"/>
      <w:r w:rsidRPr="002F4213">
        <w:rPr>
          <w:lang w:val="en-CA"/>
        </w:rPr>
        <w:t>&gt;</w:t>
      </w:r>
    </w:p>
    <w:p w14:paraId="2FDF625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&lt;</w:t>
      </w:r>
      <w:proofErr w:type="spellStart"/>
      <w:r w:rsidRPr="002F4213">
        <w:rPr>
          <w:lang w:val="en-CA"/>
        </w:rPr>
        <w:t>assert.h</w:t>
      </w:r>
      <w:proofErr w:type="spellEnd"/>
      <w:r w:rsidRPr="002F4213">
        <w:rPr>
          <w:lang w:val="en-CA"/>
        </w:rPr>
        <w:t>&gt;</w:t>
      </w:r>
    </w:p>
    <w:p w14:paraId="27CBA04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"mystring2.h"</w:t>
      </w:r>
    </w:p>
    <w:p w14:paraId="49CFCDDB" w14:textId="77777777" w:rsidR="002F4213" w:rsidRPr="002F4213" w:rsidRDefault="002F4213" w:rsidP="002F4213">
      <w:pPr>
        <w:pStyle w:val="Code"/>
        <w:rPr>
          <w:lang w:val="en-CA"/>
        </w:rPr>
      </w:pPr>
    </w:p>
    <w:p w14:paraId="4419282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using namespace </w:t>
      </w:r>
      <w:proofErr w:type="spellStart"/>
      <w:r w:rsidRPr="002F4213">
        <w:rPr>
          <w:lang w:val="en-CA"/>
        </w:rPr>
        <w:t>std</w:t>
      </w:r>
      <w:proofErr w:type="spellEnd"/>
      <w:r w:rsidRPr="002F4213">
        <w:rPr>
          <w:lang w:val="en-CA"/>
        </w:rPr>
        <w:t>;</w:t>
      </w:r>
    </w:p>
    <w:p w14:paraId="1425E843" w14:textId="77777777" w:rsidR="002F4213" w:rsidRPr="002F4213" w:rsidRDefault="002F4213" w:rsidP="002F4213">
      <w:pPr>
        <w:pStyle w:val="Code"/>
        <w:rPr>
          <w:lang w:val="en-CA"/>
        </w:rPr>
      </w:pPr>
    </w:p>
    <w:p w14:paraId="0D4C1D7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class Vector {</w:t>
      </w:r>
    </w:p>
    <w:p w14:paraId="3C144BB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public:</w:t>
      </w:r>
    </w:p>
    <w:p w14:paraId="71AA206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class </w:t>
      </w:r>
      <w:proofErr w:type="spellStart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 xml:space="preserve"> {</w:t>
      </w:r>
    </w:p>
    <w:p w14:paraId="26AAA0C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friend class Vector;</w:t>
      </w:r>
    </w:p>
    <w:p w14:paraId="7AE5FDE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private:</w:t>
      </w:r>
    </w:p>
    <w:p w14:paraId="644B69E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Vector *v; // points to a vector object of type T</w:t>
      </w:r>
    </w:p>
    <w:p w14:paraId="3C2B9A9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index; // represents the subscript number of the vector's</w:t>
      </w:r>
    </w:p>
    <w:p w14:paraId="6FD759F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           // array.</w:t>
      </w:r>
    </w:p>
    <w:p w14:paraId="33A440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public:</w:t>
      </w:r>
    </w:p>
    <w:p w14:paraId="3F554A7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proofErr w:type="gramStart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Vector&amp; x);</w:t>
      </w:r>
    </w:p>
    <w:p w14:paraId="46157D1C" w14:textId="77777777" w:rsidR="002F4213" w:rsidRPr="002F4213" w:rsidRDefault="002F4213" w:rsidP="002F4213">
      <w:pPr>
        <w:pStyle w:val="Code"/>
        <w:rPr>
          <w:lang w:val="en-CA"/>
        </w:rPr>
      </w:pPr>
    </w:p>
    <w:p w14:paraId="416D6D8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T operator+</w:t>
      </w:r>
      <w:proofErr w:type="gramStart"/>
      <w:r w:rsidRPr="002F4213">
        <w:rPr>
          <w:lang w:val="en-CA"/>
        </w:rPr>
        <w:t>+(</w:t>
      </w:r>
      <w:proofErr w:type="gramEnd"/>
      <w:r w:rsidRPr="002F4213">
        <w:rPr>
          <w:lang w:val="en-CA"/>
        </w:rPr>
        <w:t>);</w:t>
      </w:r>
    </w:p>
    <w:p w14:paraId="1E0F52B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//PROMISES: increments the iterator's </w:t>
      </w:r>
      <w:proofErr w:type="spellStart"/>
      <w:r w:rsidRPr="002F4213">
        <w:rPr>
          <w:lang w:val="en-CA"/>
        </w:rPr>
        <w:t>indes</w:t>
      </w:r>
      <w:proofErr w:type="spellEnd"/>
      <w:r w:rsidRPr="002F4213">
        <w:rPr>
          <w:lang w:val="en-CA"/>
        </w:rPr>
        <w:t xml:space="preserve"> and return the</w:t>
      </w:r>
    </w:p>
    <w:p w14:paraId="4CE4462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value of the element at the index position. If</w:t>
      </w:r>
    </w:p>
    <w:p w14:paraId="6C64886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index exceeds the size of the array it will</w:t>
      </w:r>
    </w:p>
    <w:p w14:paraId="67D0EA3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be set to zero. Which means it will be circulated</w:t>
      </w:r>
    </w:p>
    <w:p w14:paraId="54B75A3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back to the first element of the vector.</w:t>
      </w:r>
    </w:p>
    <w:p w14:paraId="190CB5F7" w14:textId="77777777" w:rsidR="002F4213" w:rsidRPr="002F4213" w:rsidRDefault="002F4213" w:rsidP="002F4213">
      <w:pPr>
        <w:pStyle w:val="Code"/>
        <w:rPr>
          <w:lang w:val="en-CA"/>
        </w:rPr>
      </w:pPr>
    </w:p>
    <w:p w14:paraId="17AD913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T  operator</w:t>
      </w:r>
      <w:proofErr w:type="gramEnd"/>
      <w:r w:rsidRPr="002F4213">
        <w:rPr>
          <w:lang w:val="en-CA"/>
        </w:rPr>
        <w:t>++(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);</w:t>
      </w:r>
    </w:p>
    <w:p w14:paraId="78A96FB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PRIMISES: returns the value of the element at the index</w:t>
      </w:r>
    </w:p>
    <w:p w14:paraId="173036F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position, then increments the index. If</w:t>
      </w:r>
    </w:p>
    <w:p w14:paraId="2FB9A06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index exceeds the size of the array it will</w:t>
      </w:r>
    </w:p>
    <w:p w14:paraId="7F4CA21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be set to zero. Which means it will be circulated</w:t>
      </w:r>
    </w:p>
    <w:p w14:paraId="39F2DEB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back to the first element of the vector.</w:t>
      </w:r>
    </w:p>
    <w:p w14:paraId="3556D94A" w14:textId="77777777" w:rsidR="002F4213" w:rsidRPr="002F4213" w:rsidRDefault="002F4213" w:rsidP="002F4213">
      <w:pPr>
        <w:pStyle w:val="Code"/>
        <w:rPr>
          <w:lang w:val="en-CA"/>
        </w:rPr>
      </w:pPr>
    </w:p>
    <w:p w14:paraId="5FDAB84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T  operator</w:t>
      </w:r>
      <w:proofErr w:type="gramEnd"/>
      <w:r w:rsidRPr="002F4213">
        <w:rPr>
          <w:lang w:val="en-CA"/>
        </w:rPr>
        <w:t>--();</w:t>
      </w:r>
    </w:p>
    <w:p w14:paraId="64DD930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PROMISES: decrements the iterator index, and return the</w:t>
      </w:r>
    </w:p>
    <w:p w14:paraId="235E55B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the value of the element at the index. If</w:t>
      </w:r>
    </w:p>
    <w:p w14:paraId="750A8BE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index is less than zero it will be set to the</w:t>
      </w:r>
    </w:p>
    <w:p w14:paraId="30A692A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last element in the </w:t>
      </w:r>
      <w:proofErr w:type="spellStart"/>
      <w:r w:rsidRPr="002F4213">
        <w:rPr>
          <w:lang w:val="en-CA"/>
        </w:rPr>
        <w:t>aray</w:t>
      </w:r>
      <w:proofErr w:type="spellEnd"/>
      <w:r w:rsidRPr="002F4213">
        <w:rPr>
          <w:lang w:val="en-CA"/>
        </w:rPr>
        <w:t>. Which means it will be</w:t>
      </w:r>
    </w:p>
    <w:p w14:paraId="0156150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circulated to the last element of the vector.</w:t>
      </w:r>
    </w:p>
    <w:p w14:paraId="5E714BAA" w14:textId="77777777" w:rsidR="002F4213" w:rsidRPr="002F4213" w:rsidRDefault="002F4213" w:rsidP="002F4213">
      <w:pPr>
        <w:pStyle w:val="Code"/>
        <w:rPr>
          <w:lang w:val="en-CA"/>
        </w:rPr>
      </w:pPr>
    </w:p>
    <w:p w14:paraId="3B70935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T  operator</w:t>
      </w:r>
      <w:proofErr w:type="gramEnd"/>
      <w:r w:rsidRPr="002F4213">
        <w:rPr>
          <w:lang w:val="en-CA"/>
        </w:rPr>
        <w:t>--(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);</w:t>
      </w:r>
    </w:p>
    <w:p w14:paraId="68D1936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PRIMISES: returns the value of the element at the index</w:t>
      </w:r>
    </w:p>
    <w:p w14:paraId="4B118B1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position, then decrements the index. If</w:t>
      </w:r>
    </w:p>
    <w:p w14:paraId="7B130BE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index is less than zero it will be set to the</w:t>
      </w:r>
    </w:p>
    <w:p w14:paraId="24BBE55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last element in the </w:t>
      </w:r>
      <w:proofErr w:type="spellStart"/>
      <w:r w:rsidRPr="002F4213">
        <w:rPr>
          <w:lang w:val="en-CA"/>
        </w:rPr>
        <w:t>aray</w:t>
      </w:r>
      <w:proofErr w:type="spellEnd"/>
      <w:r w:rsidRPr="002F4213">
        <w:rPr>
          <w:lang w:val="en-CA"/>
        </w:rPr>
        <w:t>. Which means it will be</w:t>
      </w:r>
    </w:p>
    <w:p w14:paraId="57595D5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circulated to the last element of the vector.</w:t>
      </w:r>
    </w:p>
    <w:p w14:paraId="1A5DE729" w14:textId="77777777" w:rsidR="002F4213" w:rsidRPr="002F4213" w:rsidRDefault="002F4213" w:rsidP="002F4213">
      <w:pPr>
        <w:pStyle w:val="Code"/>
        <w:rPr>
          <w:lang w:val="en-CA"/>
        </w:rPr>
      </w:pPr>
    </w:p>
    <w:p w14:paraId="1F79D79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T operator *();</w:t>
      </w:r>
    </w:p>
    <w:p w14:paraId="2051024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PRIMISES: returns the value of the element at the current</w:t>
      </w:r>
    </w:p>
    <w:p w14:paraId="5ED0C3F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          index position.</w:t>
      </w:r>
    </w:p>
    <w:p w14:paraId="09F9DB35" w14:textId="77777777" w:rsidR="002F4213" w:rsidRPr="002F4213" w:rsidRDefault="002F4213" w:rsidP="002F4213">
      <w:pPr>
        <w:pStyle w:val="Code"/>
        <w:rPr>
          <w:lang w:val="en-CA"/>
        </w:rPr>
      </w:pPr>
    </w:p>
    <w:p w14:paraId="515B2DE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};</w:t>
      </w:r>
    </w:p>
    <w:p w14:paraId="31FC28B2" w14:textId="77777777" w:rsidR="002F4213" w:rsidRPr="002F4213" w:rsidRDefault="002F4213" w:rsidP="002F4213">
      <w:pPr>
        <w:pStyle w:val="Code"/>
        <w:rPr>
          <w:lang w:val="en-CA"/>
        </w:rPr>
      </w:pPr>
    </w:p>
    <w:p w14:paraId="31B1F63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Vector(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sz</w:t>
      </w:r>
      <w:proofErr w:type="spellEnd"/>
      <w:r w:rsidRPr="002F4213">
        <w:rPr>
          <w:lang w:val="en-CA"/>
        </w:rPr>
        <w:t>);</w:t>
      </w:r>
    </w:p>
    <w:p w14:paraId="133FE67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~</w:t>
      </w:r>
      <w:proofErr w:type="gramStart"/>
      <w:r w:rsidRPr="002F4213">
        <w:rPr>
          <w:lang w:val="en-CA"/>
        </w:rPr>
        <w:t>Vector(</w:t>
      </w:r>
      <w:proofErr w:type="gramEnd"/>
      <w:r w:rsidRPr="002F4213">
        <w:rPr>
          <w:lang w:val="en-CA"/>
        </w:rPr>
        <w:t>);</w:t>
      </w:r>
    </w:p>
    <w:p w14:paraId="15782896" w14:textId="77777777" w:rsidR="002F4213" w:rsidRPr="002F4213" w:rsidRDefault="002F4213" w:rsidP="002F4213">
      <w:pPr>
        <w:pStyle w:val="Code"/>
        <w:rPr>
          <w:lang w:val="en-CA"/>
        </w:rPr>
      </w:pPr>
    </w:p>
    <w:p w14:paraId="3DB9CA6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T&amp; </w:t>
      </w:r>
      <w:proofErr w:type="gramStart"/>
      <w:r w:rsidRPr="002F4213">
        <w:rPr>
          <w:lang w:val="en-CA"/>
        </w:rPr>
        <w:t>operator[</w:t>
      </w:r>
      <w:proofErr w:type="gramEnd"/>
      <w:r w:rsidRPr="002F4213">
        <w:rPr>
          <w:lang w:val="en-CA"/>
        </w:rPr>
        <w:t>](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);</w:t>
      </w:r>
    </w:p>
    <w:p w14:paraId="1B97797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PRIMISES: returns existing value in the </w:t>
      </w:r>
      <w:proofErr w:type="spellStart"/>
      <w:r w:rsidRPr="002F4213">
        <w:rPr>
          <w:lang w:val="en-CA"/>
        </w:rPr>
        <w:t>ith</w:t>
      </w:r>
      <w:proofErr w:type="spellEnd"/>
      <w:r w:rsidRPr="002F4213">
        <w:rPr>
          <w:lang w:val="en-CA"/>
        </w:rPr>
        <w:t xml:space="preserve"> element of</w:t>
      </w:r>
    </w:p>
    <w:p w14:paraId="1D1B70B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        array or sets a new value </w:t>
      </w:r>
      <w:proofErr w:type="gramStart"/>
      <w:r w:rsidRPr="002F4213">
        <w:rPr>
          <w:lang w:val="en-CA"/>
        </w:rPr>
        <w:t>to  the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ith</w:t>
      </w:r>
      <w:proofErr w:type="spellEnd"/>
      <w:r w:rsidRPr="002F4213">
        <w:rPr>
          <w:lang w:val="en-CA"/>
        </w:rPr>
        <w:t xml:space="preserve"> element in</w:t>
      </w:r>
    </w:p>
    <w:p w14:paraId="40C110C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        array.</w:t>
      </w:r>
    </w:p>
    <w:p w14:paraId="49AE51E7" w14:textId="77777777" w:rsidR="002F4213" w:rsidRPr="002F4213" w:rsidRDefault="002F4213" w:rsidP="002F4213">
      <w:pPr>
        <w:pStyle w:val="Code"/>
        <w:rPr>
          <w:lang w:val="en-CA"/>
        </w:rPr>
      </w:pPr>
    </w:p>
    <w:p w14:paraId="3F88E50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spellStart"/>
      <w:r w:rsidRPr="002F4213">
        <w:rPr>
          <w:lang w:val="en-CA"/>
        </w:rPr>
        <w:t>ascending_</w:t>
      </w:r>
      <w:proofErr w:type="gramStart"/>
      <w:r w:rsidRPr="002F4213">
        <w:rPr>
          <w:lang w:val="en-CA"/>
        </w:rPr>
        <w:t>sort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01C837A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PRIMISES: sorts the vector values in ascending order.</w:t>
      </w:r>
    </w:p>
    <w:p w14:paraId="790B0AC1" w14:textId="77777777" w:rsidR="002F4213" w:rsidRPr="002F4213" w:rsidRDefault="002F4213" w:rsidP="002F4213">
      <w:pPr>
        <w:pStyle w:val="Code"/>
        <w:rPr>
          <w:lang w:val="en-CA"/>
        </w:rPr>
      </w:pPr>
    </w:p>
    <w:p w14:paraId="37A8843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private:</w:t>
      </w:r>
    </w:p>
    <w:p w14:paraId="56E493A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T *</w:t>
      </w:r>
      <w:proofErr w:type="gramStart"/>
      <w:r w:rsidRPr="002F4213">
        <w:rPr>
          <w:lang w:val="en-CA"/>
        </w:rPr>
        <w:t xml:space="preserve">array;   </w:t>
      </w:r>
      <w:proofErr w:type="gramEnd"/>
      <w:r w:rsidRPr="002F4213">
        <w:rPr>
          <w:lang w:val="en-CA"/>
        </w:rPr>
        <w:t xml:space="preserve">            // points to the first element of an array of T</w:t>
      </w:r>
    </w:p>
    <w:p w14:paraId="1A00986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gramStart"/>
      <w:r w:rsidRPr="002F4213">
        <w:rPr>
          <w:lang w:val="en-CA"/>
        </w:rPr>
        <w:t xml:space="preserve">size;   </w:t>
      </w:r>
      <w:proofErr w:type="gramEnd"/>
      <w:r w:rsidRPr="002F4213">
        <w:rPr>
          <w:lang w:val="en-CA"/>
        </w:rPr>
        <w:t xml:space="preserve">              // size of array</w:t>
      </w:r>
    </w:p>
    <w:p w14:paraId="23E3662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gramStart"/>
      <w:r w:rsidRPr="002F4213">
        <w:rPr>
          <w:lang w:val="en-CA"/>
        </w:rPr>
        <w:t>swap(</w:t>
      </w:r>
      <w:proofErr w:type="gramEnd"/>
      <w:r w:rsidRPr="002F4213">
        <w:rPr>
          <w:lang w:val="en-CA"/>
        </w:rPr>
        <w:t>T&amp;, T&amp;);   // swaps the values of two elements in array</w:t>
      </w:r>
    </w:p>
    <w:p w14:paraId="65D2017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};</w:t>
      </w:r>
    </w:p>
    <w:p w14:paraId="448F0746" w14:textId="77777777" w:rsidR="002F4213" w:rsidRPr="002F4213" w:rsidRDefault="002F4213" w:rsidP="002F4213">
      <w:pPr>
        <w:pStyle w:val="Code"/>
        <w:rPr>
          <w:lang w:val="en-CA"/>
        </w:rPr>
      </w:pPr>
    </w:p>
    <w:p w14:paraId="3E16E87D" w14:textId="77777777" w:rsidR="002F4213" w:rsidRPr="002F4213" w:rsidRDefault="002F4213" w:rsidP="002F4213">
      <w:pPr>
        <w:pStyle w:val="Code"/>
        <w:rPr>
          <w:lang w:val="en-CA"/>
        </w:rPr>
      </w:pPr>
    </w:p>
    <w:p w14:paraId="0FE1D80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void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ascending_sort</w:t>
      </w:r>
      <w:proofErr w:type="spellEnd"/>
      <w:r w:rsidRPr="002F4213">
        <w:rPr>
          <w:lang w:val="en-CA"/>
        </w:rPr>
        <w:t xml:space="preserve"> () {</w:t>
      </w:r>
    </w:p>
    <w:p w14:paraId="66287AF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&lt; size-1;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3A028FC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j=i+1; j &lt; size; j++)</w:t>
      </w:r>
    </w:p>
    <w:p w14:paraId="0F529FA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if(array[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] &gt; array[j])</w:t>
      </w:r>
    </w:p>
    <w:p w14:paraId="6FC3CC1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    swap(array[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], array[j]);</w:t>
      </w:r>
    </w:p>
    <w:p w14:paraId="457A7DC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073918B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&lt;&gt; void Vector&lt;</w:t>
      </w:r>
      <w:proofErr w:type="spellStart"/>
      <w:r w:rsidRPr="002F4213">
        <w:rPr>
          <w:lang w:val="en-CA"/>
        </w:rPr>
        <w:t>Mystring</w:t>
      </w:r>
      <w:proofErr w:type="spellEnd"/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ascending_sort</w:t>
      </w:r>
      <w:proofErr w:type="spellEnd"/>
      <w:r w:rsidRPr="002F4213">
        <w:rPr>
          <w:lang w:val="en-CA"/>
        </w:rPr>
        <w:t xml:space="preserve"> () {</w:t>
      </w:r>
    </w:p>
    <w:p w14:paraId="3474CB0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&lt; size-1;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7F9E13D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j=i+1; j &lt; size; j++)</w:t>
      </w:r>
    </w:p>
    <w:p w14:paraId="6E6B73A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if(array[</w:t>
      </w:r>
      <w:proofErr w:type="spellStart"/>
      <w:r w:rsidRPr="002F4213">
        <w:rPr>
          <w:lang w:val="en-CA"/>
        </w:rPr>
        <w:t>i</w:t>
      </w:r>
      <w:proofErr w:type="spellEnd"/>
      <w:proofErr w:type="gramStart"/>
      <w:r w:rsidRPr="002F4213">
        <w:rPr>
          <w:lang w:val="en-CA"/>
        </w:rPr>
        <w:t>].</w:t>
      </w:r>
      <w:proofErr w:type="spellStart"/>
      <w:r w:rsidRPr="002F4213">
        <w:rPr>
          <w:lang w:val="en-CA"/>
        </w:rPr>
        <w:t>isGreater</w:t>
      </w:r>
      <w:proofErr w:type="spellEnd"/>
      <w:proofErr w:type="gramEnd"/>
      <w:r w:rsidRPr="002F4213">
        <w:rPr>
          <w:lang w:val="en-CA"/>
        </w:rPr>
        <w:t>(array[j]))</w:t>
      </w:r>
    </w:p>
    <w:p w14:paraId="2B4073A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    swap(array[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], array[j]);</w:t>
      </w:r>
    </w:p>
    <w:p w14:paraId="62A1D17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74EDAF7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&lt;&gt; void Vector&lt;char*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ascending_sort</w:t>
      </w:r>
      <w:proofErr w:type="spellEnd"/>
      <w:r w:rsidRPr="002F4213">
        <w:rPr>
          <w:lang w:val="en-CA"/>
        </w:rPr>
        <w:t xml:space="preserve"> () {</w:t>
      </w:r>
    </w:p>
    <w:p w14:paraId="5D71AEB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&lt; size-1;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6D4882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j=i+1; j &lt; size; j++)</w:t>
      </w:r>
    </w:p>
    <w:p w14:paraId="11CD5C5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if(</w:t>
      </w:r>
      <w:proofErr w:type="spellStart"/>
      <w:r w:rsidRPr="002F4213">
        <w:rPr>
          <w:lang w:val="en-CA"/>
        </w:rPr>
        <w:t>strcmp</w:t>
      </w:r>
      <w:proofErr w:type="spellEnd"/>
      <w:r w:rsidRPr="002F4213">
        <w:rPr>
          <w:lang w:val="en-CA"/>
        </w:rPr>
        <w:t>(array[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], array[j]) &gt; 0)</w:t>
      </w:r>
    </w:p>
    <w:p w14:paraId="0E5C45D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    swap(array[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], array[j]);</w:t>
      </w:r>
    </w:p>
    <w:p w14:paraId="04F0AAA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1FCF2561" w14:textId="77777777" w:rsidR="002F4213" w:rsidRPr="002F4213" w:rsidRDefault="002F4213" w:rsidP="002F4213">
      <w:pPr>
        <w:pStyle w:val="Code"/>
        <w:rPr>
          <w:lang w:val="en-CA"/>
        </w:rPr>
      </w:pPr>
    </w:p>
    <w:p w14:paraId="68D9BED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void Vector&lt;T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swap (T&amp; a, T&amp; b) {</w:t>
      </w:r>
    </w:p>
    <w:p w14:paraId="047C598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T </w:t>
      </w:r>
      <w:proofErr w:type="spellStart"/>
      <w:r w:rsidRPr="002F4213">
        <w:rPr>
          <w:lang w:val="en-CA"/>
        </w:rPr>
        <w:t>tmp</w:t>
      </w:r>
      <w:proofErr w:type="spellEnd"/>
      <w:r w:rsidRPr="002F4213">
        <w:rPr>
          <w:lang w:val="en-CA"/>
        </w:rPr>
        <w:t xml:space="preserve"> = a;</w:t>
      </w:r>
    </w:p>
    <w:p w14:paraId="3183C58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 = b;</w:t>
      </w:r>
    </w:p>
    <w:p w14:paraId="273D569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b = </w:t>
      </w:r>
      <w:proofErr w:type="spellStart"/>
      <w:r w:rsidRPr="002F4213">
        <w:rPr>
          <w:lang w:val="en-CA"/>
        </w:rPr>
        <w:t>tmp</w:t>
      </w:r>
      <w:proofErr w:type="spellEnd"/>
      <w:r w:rsidRPr="002F4213">
        <w:rPr>
          <w:lang w:val="en-CA"/>
        </w:rPr>
        <w:t>;</w:t>
      </w:r>
    </w:p>
    <w:p w14:paraId="7730699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17500500" w14:textId="77777777" w:rsidR="002F4213" w:rsidRPr="002F4213" w:rsidRDefault="002F4213" w:rsidP="002F4213">
      <w:pPr>
        <w:pStyle w:val="Code"/>
        <w:rPr>
          <w:lang w:val="en-CA"/>
        </w:rPr>
      </w:pPr>
    </w:p>
    <w:p w14:paraId="73DC928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::</w:t>
      </w:r>
      <w:proofErr w:type="spellStart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 xml:space="preserve"> (Vector&amp; x) {</w:t>
      </w:r>
    </w:p>
    <w:p w14:paraId="6FEF75A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 = &amp;x;</w:t>
      </w:r>
    </w:p>
    <w:p w14:paraId="5082664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index = 0;</w:t>
      </w:r>
    </w:p>
    <w:p w14:paraId="3599C7E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67976952" w14:textId="77777777" w:rsidR="002F4213" w:rsidRPr="002F4213" w:rsidRDefault="002F4213" w:rsidP="002F4213">
      <w:pPr>
        <w:pStyle w:val="Code"/>
        <w:rPr>
          <w:lang w:val="en-CA"/>
        </w:rPr>
      </w:pPr>
    </w:p>
    <w:p w14:paraId="36B05EA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Vector&lt;T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Vector(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sz</w:t>
      </w:r>
      <w:proofErr w:type="spellEnd"/>
      <w:r w:rsidRPr="002F4213">
        <w:rPr>
          <w:lang w:val="en-CA"/>
        </w:rPr>
        <w:t>) {</w:t>
      </w:r>
    </w:p>
    <w:p w14:paraId="272C342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size=</w:t>
      </w:r>
      <w:proofErr w:type="spellStart"/>
      <w:r w:rsidRPr="002F4213">
        <w:rPr>
          <w:lang w:val="en-CA"/>
        </w:rPr>
        <w:t>sz</w:t>
      </w:r>
      <w:proofErr w:type="spellEnd"/>
      <w:r w:rsidRPr="002F4213">
        <w:rPr>
          <w:lang w:val="en-CA"/>
        </w:rPr>
        <w:t>;</w:t>
      </w:r>
    </w:p>
    <w:p w14:paraId="65D90C2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array = new T [</w:t>
      </w:r>
      <w:proofErr w:type="spellStart"/>
      <w:r w:rsidRPr="002F4213">
        <w:rPr>
          <w:lang w:val="en-CA"/>
        </w:rPr>
        <w:t>sz</w:t>
      </w:r>
      <w:proofErr w:type="spellEnd"/>
      <w:r w:rsidRPr="002F4213">
        <w:rPr>
          <w:lang w:val="en-CA"/>
        </w:rPr>
        <w:t>];</w:t>
      </w:r>
    </w:p>
    <w:p w14:paraId="52B38A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 (</w:t>
      </w:r>
      <w:proofErr w:type="gramStart"/>
      <w:r w:rsidRPr="002F4213">
        <w:rPr>
          <w:lang w:val="en-CA"/>
        </w:rPr>
        <w:t>array !</w:t>
      </w:r>
      <w:proofErr w:type="gramEnd"/>
      <w:r w:rsidRPr="002F4213">
        <w:rPr>
          <w:lang w:val="en-CA"/>
        </w:rPr>
        <w:t>= NULL);</w:t>
      </w:r>
    </w:p>
    <w:p w14:paraId="4CCFB7A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57C4448C" w14:textId="77777777" w:rsidR="002F4213" w:rsidRPr="002F4213" w:rsidRDefault="002F4213" w:rsidP="002F4213">
      <w:pPr>
        <w:pStyle w:val="Code"/>
        <w:rPr>
          <w:lang w:val="en-CA"/>
        </w:rPr>
      </w:pPr>
    </w:p>
    <w:p w14:paraId="1F869D6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Vector&lt;T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~Vector() {</w:t>
      </w:r>
    </w:p>
    <w:p w14:paraId="0A50690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delete [] array;</w:t>
      </w:r>
    </w:p>
    <w:p w14:paraId="49D9323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array = NULL;</w:t>
      </w:r>
    </w:p>
    <w:p w14:paraId="2C69371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5B721FAD" w14:textId="77777777" w:rsidR="002F4213" w:rsidRPr="002F4213" w:rsidRDefault="002F4213" w:rsidP="002F4213">
      <w:pPr>
        <w:pStyle w:val="Code"/>
        <w:rPr>
          <w:lang w:val="en-CA"/>
        </w:rPr>
      </w:pPr>
    </w:p>
    <w:p w14:paraId="443618E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T&amp; Vector&lt;T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operator[]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) {</w:t>
      </w:r>
    </w:p>
    <w:p w14:paraId="6A65FC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return array[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];</w:t>
      </w:r>
    </w:p>
    <w:p w14:paraId="658F0FD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3C608533" w14:textId="77777777" w:rsidR="002F4213" w:rsidRPr="002F4213" w:rsidRDefault="002F4213" w:rsidP="002F4213">
      <w:pPr>
        <w:pStyle w:val="Code"/>
        <w:rPr>
          <w:lang w:val="en-CA"/>
        </w:rPr>
      </w:pPr>
    </w:p>
    <w:p w14:paraId="5DE2CF4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T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::operator* () {</w:t>
      </w:r>
    </w:p>
    <w:p w14:paraId="61373AF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v -&gt; array[index];</w:t>
      </w:r>
    </w:p>
    <w:p w14:paraId="1EDD59C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2CCA683C" w14:textId="77777777" w:rsidR="002F4213" w:rsidRPr="002F4213" w:rsidRDefault="002F4213" w:rsidP="002F4213">
      <w:pPr>
        <w:pStyle w:val="Code"/>
        <w:rPr>
          <w:lang w:val="en-CA"/>
        </w:rPr>
      </w:pPr>
    </w:p>
    <w:p w14:paraId="6C0D951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T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::operator++ () {</w:t>
      </w:r>
    </w:p>
    <w:p w14:paraId="601CB41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gramStart"/>
      <w:r w:rsidRPr="002F4213">
        <w:rPr>
          <w:lang w:val="en-CA"/>
        </w:rPr>
        <w:t>n(</w:t>
      </w:r>
      <w:proofErr w:type="gramEnd"/>
      <w:r w:rsidRPr="002F4213">
        <w:rPr>
          <w:lang w:val="en-CA"/>
        </w:rPr>
        <w:t>size: " &lt;&lt; v-&gt;size &lt;&lt; ")";</w:t>
      </w:r>
    </w:p>
    <w:p w14:paraId="4836E85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(v-&gt;size == (index + 1)) {</w:t>
      </w:r>
    </w:p>
    <w:p w14:paraId="7D7C651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"resetting index\n";</w:t>
      </w:r>
    </w:p>
    <w:p w14:paraId="283E02A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 = 0;</w:t>
      </w:r>
    </w:p>
    <w:p w14:paraId="6DF7E96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{</w:t>
      </w:r>
    </w:p>
    <w:p w14:paraId="5AC0F0A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"index to " &lt;&lt; index + 1 &lt;&lt; "\n";</w:t>
      </w:r>
    </w:p>
    <w:p w14:paraId="36DC019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index++;</w:t>
      </w:r>
    </w:p>
    <w:p w14:paraId="3134F08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56FCC84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v-&gt;array[index];</w:t>
      </w:r>
    </w:p>
    <w:p w14:paraId="3A9D40F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3DD1008B" w14:textId="77777777" w:rsidR="002F4213" w:rsidRPr="002F4213" w:rsidRDefault="002F4213" w:rsidP="002F4213">
      <w:pPr>
        <w:pStyle w:val="Code"/>
        <w:rPr>
          <w:lang w:val="en-CA"/>
        </w:rPr>
      </w:pPr>
    </w:p>
    <w:p w14:paraId="160EA7A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T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::operator++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) {</w:t>
      </w:r>
    </w:p>
    <w:p w14:paraId="4B43166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gramStart"/>
      <w:r w:rsidRPr="002F4213">
        <w:rPr>
          <w:lang w:val="en-CA"/>
        </w:rPr>
        <w:t>n(</w:t>
      </w:r>
      <w:proofErr w:type="gramEnd"/>
      <w:r w:rsidRPr="002F4213">
        <w:rPr>
          <w:lang w:val="en-CA"/>
        </w:rPr>
        <w:t>size: " &lt;&lt; v-&gt;size &lt;&lt; ")";</w:t>
      </w:r>
    </w:p>
    <w:p w14:paraId="67C01C2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T ret = v-&gt;array[index];</w:t>
      </w:r>
    </w:p>
    <w:p w14:paraId="5003F13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(v-&gt;size == (index + 1)) {</w:t>
      </w:r>
    </w:p>
    <w:p w14:paraId="424A5D1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"resetting index\n";</w:t>
      </w:r>
    </w:p>
    <w:p w14:paraId="39E13FF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 = 0;</w:t>
      </w:r>
    </w:p>
    <w:p w14:paraId="115F20E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{</w:t>
      </w:r>
    </w:p>
    <w:p w14:paraId="097DE64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"index to " &lt;&lt; index + 1 &lt;&lt; "\n";</w:t>
      </w:r>
    </w:p>
    <w:p w14:paraId="3DF9148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index++;</w:t>
      </w:r>
    </w:p>
    <w:p w14:paraId="17946E5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345A7C9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ret;</w:t>
      </w:r>
    </w:p>
    <w:p w14:paraId="0E69828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00C1ED5C" w14:textId="77777777" w:rsidR="002F4213" w:rsidRPr="002F4213" w:rsidRDefault="002F4213" w:rsidP="002F4213">
      <w:pPr>
        <w:pStyle w:val="Code"/>
        <w:rPr>
          <w:lang w:val="en-CA"/>
        </w:rPr>
      </w:pPr>
    </w:p>
    <w:p w14:paraId="2ABB944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T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::operator-- () {</w:t>
      </w:r>
    </w:p>
    <w:p w14:paraId="79332D1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gramStart"/>
      <w:r w:rsidRPr="002F4213">
        <w:rPr>
          <w:lang w:val="en-CA"/>
        </w:rPr>
        <w:t>n(</w:t>
      </w:r>
      <w:proofErr w:type="gramEnd"/>
      <w:r w:rsidRPr="002F4213">
        <w:rPr>
          <w:lang w:val="en-CA"/>
        </w:rPr>
        <w:t>size: " &lt;&lt; v-&gt;size &lt;&lt; ")";</w:t>
      </w:r>
    </w:p>
    <w:p w14:paraId="3B54FE5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(index == 0) {</w:t>
      </w:r>
    </w:p>
    <w:p w14:paraId="46AF30E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 = v-&gt;size - 1;</w:t>
      </w:r>
    </w:p>
    <w:p w14:paraId="49F3856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"maxing index to " &lt;&lt; index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1E5098F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{</w:t>
      </w:r>
    </w:p>
    <w:p w14:paraId="1508A3C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index--;</w:t>
      </w:r>
    </w:p>
    <w:p w14:paraId="077EF82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"setting index to " &lt;&lt; index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2D02F69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65BAD37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v-&gt;array[index];</w:t>
      </w:r>
    </w:p>
    <w:p w14:paraId="4B4EBF6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27112649" w14:textId="77777777" w:rsidR="002F4213" w:rsidRPr="002F4213" w:rsidRDefault="002F4213" w:rsidP="002F4213">
      <w:pPr>
        <w:pStyle w:val="Code"/>
        <w:rPr>
          <w:lang w:val="en-CA"/>
        </w:rPr>
      </w:pPr>
    </w:p>
    <w:p w14:paraId="57F698E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template &lt;class T&gt; T Vector&lt;T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>::operator--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) {</w:t>
      </w:r>
    </w:p>
    <w:p w14:paraId="2A53F23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gramStart"/>
      <w:r w:rsidRPr="002F4213">
        <w:rPr>
          <w:lang w:val="en-CA"/>
        </w:rPr>
        <w:t>n(</w:t>
      </w:r>
      <w:proofErr w:type="gramEnd"/>
      <w:r w:rsidRPr="002F4213">
        <w:rPr>
          <w:lang w:val="en-CA"/>
        </w:rPr>
        <w:t>size: " &lt;&lt; v-&gt;size &lt;&lt; ")";</w:t>
      </w:r>
    </w:p>
    <w:p w14:paraId="717EFE5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T ret = v-&gt;array[index];</w:t>
      </w:r>
    </w:p>
    <w:p w14:paraId="2FF046D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(index == 0) {</w:t>
      </w:r>
    </w:p>
    <w:p w14:paraId="2FD9997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 = v-&gt;size - 1;</w:t>
      </w:r>
    </w:p>
    <w:p w14:paraId="49E1466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"maxing index to " &lt;&lt; index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6256543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{</w:t>
      </w:r>
    </w:p>
    <w:p w14:paraId="24E91B9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index--;</w:t>
      </w:r>
    </w:p>
    <w:p w14:paraId="1DD5563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//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"setting index to " &lt;&lt; index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1C5A33D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4B834BC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ret;</w:t>
      </w:r>
    </w:p>
    <w:p w14:paraId="06FE92C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6F52417F" w14:textId="77777777" w:rsidR="002F4213" w:rsidRPr="002F4213" w:rsidRDefault="002F4213" w:rsidP="002F4213">
      <w:pPr>
        <w:pStyle w:val="Code"/>
        <w:rPr>
          <w:lang w:val="en-CA"/>
        </w:rPr>
      </w:pPr>
    </w:p>
    <w:p w14:paraId="41A7977A" w14:textId="77777777" w:rsidR="002F4213" w:rsidRPr="002F4213" w:rsidRDefault="002F4213" w:rsidP="002F4213">
      <w:pPr>
        <w:pStyle w:val="Code"/>
        <w:rPr>
          <w:lang w:val="en-CA"/>
        </w:rPr>
      </w:pPr>
    </w:p>
    <w:p w14:paraId="556B045A" w14:textId="77777777" w:rsidR="002F4213" w:rsidRPr="002F4213" w:rsidRDefault="002F4213" w:rsidP="002F4213">
      <w:pPr>
        <w:pStyle w:val="Code"/>
        <w:rPr>
          <w:lang w:val="en-CA"/>
        </w:rPr>
      </w:pP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gramStart"/>
      <w:r w:rsidRPr="002F4213">
        <w:rPr>
          <w:lang w:val="en-CA"/>
        </w:rPr>
        <w:t>main(</w:t>
      </w:r>
      <w:proofErr w:type="gramEnd"/>
      <w:r w:rsidRPr="002F4213">
        <w:rPr>
          <w:lang w:val="en-CA"/>
        </w:rPr>
        <w:t>) {</w:t>
      </w:r>
    </w:p>
    <w:p w14:paraId="0592D32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Vector&lt;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&gt; </w:t>
      </w:r>
      <w:proofErr w:type="gramStart"/>
      <w:r w:rsidRPr="002F4213">
        <w:rPr>
          <w:lang w:val="en-CA"/>
        </w:rPr>
        <w:t>x(</w:t>
      </w:r>
      <w:proofErr w:type="gramEnd"/>
      <w:r w:rsidRPr="002F4213">
        <w:rPr>
          <w:lang w:val="en-CA"/>
        </w:rPr>
        <w:t>3);</w:t>
      </w:r>
    </w:p>
    <w:p w14:paraId="6CBB4C9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x[</w:t>
      </w:r>
      <w:proofErr w:type="gramEnd"/>
      <w:r w:rsidRPr="002F4213">
        <w:rPr>
          <w:lang w:val="en-CA"/>
        </w:rPr>
        <w:t>0] = 999;</w:t>
      </w:r>
    </w:p>
    <w:p w14:paraId="687548D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x[</w:t>
      </w:r>
      <w:proofErr w:type="gramEnd"/>
      <w:r w:rsidRPr="002F4213">
        <w:rPr>
          <w:lang w:val="en-CA"/>
        </w:rPr>
        <w:t>1] = -77;</w:t>
      </w:r>
    </w:p>
    <w:p w14:paraId="76793F9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x[</w:t>
      </w:r>
      <w:proofErr w:type="gramEnd"/>
      <w:r w:rsidRPr="002F4213">
        <w:rPr>
          <w:lang w:val="en-CA"/>
        </w:rPr>
        <w:t>2] = 88;</w:t>
      </w:r>
    </w:p>
    <w:p w14:paraId="248986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Vector&lt;</w:t>
      </w:r>
      <w:proofErr w:type="spellStart"/>
      <w:r w:rsidRPr="002F4213">
        <w:rPr>
          <w:lang w:val="en-CA"/>
        </w:rPr>
        <w:t>int</w:t>
      </w:r>
      <w:proofErr w:type="spellEnd"/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iter</w:t>
      </w:r>
      <w:proofErr w:type="spellEnd"/>
      <w:r w:rsidRPr="002F4213">
        <w:rPr>
          <w:lang w:val="en-CA"/>
        </w:rPr>
        <w:t>(x);</w:t>
      </w:r>
    </w:p>
    <w:p w14:paraId="4B0C203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nThe</w:t>
      </w:r>
      <w:proofErr w:type="spellEnd"/>
      <w:r w:rsidRPr="002F4213">
        <w:rPr>
          <w:lang w:val="en-CA"/>
        </w:rPr>
        <w:t xml:space="preserve"> first element of vector x contains: " &lt;&lt; *</w:t>
      </w:r>
      <w:proofErr w:type="spellStart"/>
      <w:r w:rsidRPr="002F4213">
        <w:rPr>
          <w:lang w:val="en-CA"/>
        </w:rPr>
        <w:t>iter</w:t>
      </w:r>
      <w:proofErr w:type="spellEnd"/>
      <w:r w:rsidRPr="002F4213">
        <w:rPr>
          <w:lang w:val="en-CA"/>
        </w:rPr>
        <w:t>;</w:t>
      </w:r>
    </w:p>
    <w:p w14:paraId="2B3D312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the code between </w:t>
      </w:r>
      <w:proofErr w:type="gramStart"/>
      <w:r w:rsidRPr="002F4213">
        <w:rPr>
          <w:lang w:val="en-CA"/>
        </w:rPr>
        <w:t>the  #</w:t>
      </w:r>
      <w:proofErr w:type="gramEnd"/>
      <w:r w:rsidRPr="002F4213">
        <w:rPr>
          <w:lang w:val="en-CA"/>
        </w:rPr>
        <w:t>if 0 and #</w:t>
      </w:r>
      <w:proofErr w:type="spellStart"/>
      <w:r w:rsidRPr="002F4213">
        <w:rPr>
          <w:lang w:val="en-CA"/>
        </w:rPr>
        <w:t>endif</w:t>
      </w:r>
      <w:proofErr w:type="spellEnd"/>
      <w:r w:rsidRPr="002F4213">
        <w:rPr>
          <w:lang w:val="en-CA"/>
        </w:rPr>
        <w:t xml:space="preserve"> is ignored by</w:t>
      </w:r>
    </w:p>
    <w:p w14:paraId="6592939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compiler. If you change it to #if 1, it will be compiled</w:t>
      </w:r>
    </w:p>
    <w:p w14:paraId="433497B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#if 1</w:t>
      </w:r>
    </w:p>
    <w:p w14:paraId="53AE1A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an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&gt; Vector: " &lt;&lt; </w:t>
      </w:r>
      <w:proofErr w:type="spellStart"/>
      <w:proofErr w:type="gram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;;</w:t>
      </w:r>
      <w:proofErr w:type="gramEnd"/>
    </w:p>
    <w:p w14:paraId="594DE98C" w14:textId="77777777" w:rsidR="002F4213" w:rsidRPr="002F4213" w:rsidRDefault="002F4213" w:rsidP="002F4213">
      <w:pPr>
        <w:pStyle w:val="Code"/>
        <w:rPr>
          <w:lang w:val="en-CA"/>
        </w:rPr>
      </w:pPr>
    </w:p>
    <w:p w14:paraId="1D057BF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sort";</w:t>
      </w:r>
    </w:p>
    <w:p w14:paraId="7670D5D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x.ascending_</w:t>
      </w:r>
      <w:proofErr w:type="gramStart"/>
      <w:r w:rsidRPr="002F4213">
        <w:rPr>
          <w:lang w:val="en-CA"/>
        </w:rPr>
        <w:t>sort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61C7AA23" w14:textId="77777777" w:rsidR="002F4213" w:rsidRPr="002F4213" w:rsidRDefault="002F4213" w:rsidP="002F4213">
      <w:pPr>
        <w:pStyle w:val="Code"/>
        <w:rPr>
          <w:lang w:val="en-CA"/>
        </w:rPr>
      </w:pPr>
    </w:p>
    <w:p w14:paraId="43D6DA4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247FCBC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iter</w:t>
      </w:r>
      <w:proofErr w:type="spellEnd"/>
      <w:r w:rsidRPr="002F4213">
        <w:rPr>
          <w:lang w:val="en-CA"/>
        </w:rPr>
        <w:t>++;</w:t>
      </w:r>
    </w:p>
    <w:p w14:paraId="55B954CD" w14:textId="77777777" w:rsidR="002F4213" w:rsidRPr="002F4213" w:rsidRDefault="002F4213" w:rsidP="002F4213">
      <w:pPr>
        <w:pStyle w:val="Code"/>
        <w:rPr>
          <w:lang w:val="en-CA"/>
        </w:rPr>
      </w:pPr>
    </w:p>
    <w:p w14:paraId="41F72F9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Prefix --:";</w:t>
      </w:r>
    </w:p>
    <w:p w14:paraId="42E8812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6CAF86D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--</w:t>
      </w:r>
      <w:proofErr w:type="spellStart"/>
      <w:r w:rsidRPr="002F4213">
        <w:rPr>
          <w:lang w:val="en-CA"/>
        </w:rPr>
        <w:t>iter</w:t>
      </w:r>
      <w:proofErr w:type="spellEnd"/>
      <w:r w:rsidRPr="002F4213">
        <w:rPr>
          <w:lang w:val="en-CA"/>
        </w:rPr>
        <w:t>;</w:t>
      </w:r>
    </w:p>
    <w:p w14:paraId="24D4BF7F" w14:textId="77777777" w:rsidR="002F4213" w:rsidRPr="002F4213" w:rsidRDefault="002F4213" w:rsidP="002F4213">
      <w:pPr>
        <w:pStyle w:val="Code"/>
        <w:rPr>
          <w:lang w:val="en-CA"/>
        </w:rPr>
      </w:pPr>
    </w:p>
    <w:p w14:paraId="10C3397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Prefix ++:";</w:t>
      </w:r>
    </w:p>
    <w:p w14:paraId="2C7F506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2B3C940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++</w:t>
      </w:r>
      <w:proofErr w:type="spellStart"/>
      <w:r w:rsidRPr="002F4213">
        <w:rPr>
          <w:lang w:val="en-CA"/>
        </w:rPr>
        <w:t>iter</w:t>
      </w:r>
      <w:proofErr w:type="spellEnd"/>
      <w:r w:rsidRPr="002F4213">
        <w:rPr>
          <w:lang w:val="en-CA"/>
        </w:rPr>
        <w:t>;</w:t>
      </w:r>
    </w:p>
    <w:p w14:paraId="4E06A542" w14:textId="77777777" w:rsidR="002F4213" w:rsidRPr="002F4213" w:rsidRDefault="002F4213" w:rsidP="002F4213">
      <w:pPr>
        <w:pStyle w:val="Code"/>
        <w:rPr>
          <w:lang w:val="en-CA"/>
        </w:rPr>
      </w:pPr>
    </w:p>
    <w:p w14:paraId="6FFEA5F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Postfix --";</w:t>
      </w:r>
    </w:p>
    <w:p w14:paraId="173228D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7A564CD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iter</w:t>
      </w:r>
      <w:proofErr w:type="spellEnd"/>
      <w:r w:rsidRPr="002F4213">
        <w:rPr>
          <w:lang w:val="en-CA"/>
        </w:rPr>
        <w:t>--;</w:t>
      </w:r>
    </w:p>
    <w:p w14:paraId="5BCFF5C1" w14:textId="77777777" w:rsidR="002F4213" w:rsidRPr="002F4213" w:rsidRDefault="002F4213" w:rsidP="002F4213">
      <w:pPr>
        <w:pStyle w:val="Code"/>
        <w:rPr>
          <w:lang w:val="en-CA"/>
        </w:rPr>
      </w:pPr>
    </w:p>
    <w:p w14:paraId="5413D8E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18763147" w14:textId="77777777" w:rsidR="002F4213" w:rsidRPr="002F4213" w:rsidRDefault="002F4213" w:rsidP="002F4213">
      <w:pPr>
        <w:pStyle w:val="Code"/>
        <w:rPr>
          <w:lang w:val="en-CA"/>
        </w:rPr>
      </w:pPr>
    </w:p>
    <w:p w14:paraId="094D2C3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"Testing a &lt;String&gt; Vector: "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70A5EF0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Vector&lt;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&gt; </w:t>
      </w:r>
      <w:proofErr w:type="gramStart"/>
      <w:r w:rsidRPr="002F4213">
        <w:rPr>
          <w:lang w:val="en-CA"/>
        </w:rPr>
        <w:t>y(</w:t>
      </w:r>
      <w:proofErr w:type="gramEnd"/>
      <w:r w:rsidRPr="002F4213">
        <w:rPr>
          <w:lang w:val="en-CA"/>
        </w:rPr>
        <w:t>3);</w:t>
      </w:r>
    </w:p>
    <w:p w14:paraId="28CFD07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y[</w:t>
      </w:r>
      <w:proofErr w:type="gramEnd"/>
      <w:r w:rsidRPr="002F4213">
        <w:rPr>
          <w:lang w:val="en-CA"/>
        </w:rPr>
        <w:t>0] = "Bar";</w:t>
      </w:r>
    </w:p>
    <w:p w14:paraId="477D0E8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y[</w:t>
      </w:r>
      <w:proofErr w:type="gramEnd"/>
      <w:r w:rsidRPr="002F4213">
        <w:rPr>
          <w:lang w:val="en-CA"/>
        </w:rPr>
        <w:t>1] = "Foo";</w:t>
      </w:r>
    </w:p>
    <w:p w14:paraId="23A2BB0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y[</w:t>
      </w:r>
      <w:proofErr w:type="gramEnd"/>
      <w:r w:rsidRPr="002F4213">
        <w:rPr>
          <w:lang w:val="en-CA"/>
        </w:rPr>
        <w:t>2] = "All";;</w:t>
      </w:r>
    </w:p>
    <w:p w14:paraId="34ED52DC" w14:textId="77777777" w:rsidR="002F4213" w:rsidRPr="002F4213" w:rsidRDefault="002F4213" w:rsidP="002F4213">
      <w:pPr>
        <w:pStyle w:val="Code"/>
        <w:rPr>
          <w:lang w:val="en-CA"/>
        </w:rPr>
      </w:pPr>
    </w:p>
    <w:p w14:paraId="0F90839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Vector&lt;</w:t>
      </w:r>
      <w:proofErr w:type="spellStart"/>
      <w:r w:rsidRPr="002F4213">
        <w:rPr>
          <w:lang w:val="en-CA"/>
        </w:rPr>
        <w:t>Mystring</w:t>
      </w:r>
      <w:proofErr w:type="spellEnd"/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iters</w:t>
      </w:r>
      <w:proofErr w:type="spellEnd"/>
      <w:r w:rsidRPr="002F4213">
        <w:rPr>
          <w:lang w:val="en-CA"/>
        </w:rPr>
        <w:t>(y);</w:t>
      </w:r>
    </w:p>
    <w:p w14:paraId="3613E349" w14:textId="77777777" w:rsidR="002F4213" w:rsidRPr="002F4213" w:rsidRDefault="002F4213" w:rsidP="002F4213">
      <w:pPr>
        <w:pStyle w:val="Code"/>
        <w:rPr>
          <w:lang w:val="en-CA"/>
        </w:rPr>
      </w:pPr>
    </w:p>
    <w:p w14:paraId="3403354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sort";</w:t>
      </w:r>
    </w:p>
    <w:p w14:paraId="7A206CE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proofErr w:type="gramStart"/>
      <w:r w:rsidRPr="002F4213">
        <w:rPr>
          <w:lang w:val="en-CA"/>
        </w:rPr>
        <w:t>y.ascending</w:t>
      </w:r>
      <w:proofErr w:type="gramEnd"/>
      <w:r w:rsidRPr="002F4213">
        <w:rPr>
          <w:lang w:val="en-CA"/>
        </w:rPr>
        <w:t>_sort</w:t>
      </w:r>
      <w:proofErr w:type="spellEnd"/>
      <w:r w:rsidRPr="002F4213">
        <w:rPr>
          <w:lang w:val="en-CA"/>
        </w:rPr>
        <w:t>();</w:t>
      </w:r>
    </w:p>
    <w:p w14:paraId="48FF31B6" w14:textId="77777777" w:rsidR="002F4213" w:rsidRPr="002F4213" w:rsidRDefault="002F4213" w:rsidP="002F4213">
      <w:pPr>
        <w:pStyle w:val="Code"/>
        <w:rPr>
          <w:lang w:val="en-CA"/>
        </w:rPr>
      </w:pPr>
    </w:p>
    <w:p w14:paraId="0122F1C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34A13C6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iters</w:t>
      </w:r>
      <w:proofErr w:type="spellEnd"/>
      <w:r w:rsidRPr="002F4213">
        <w:rPr>
          <w:lang w:val="en-CA"/>
        </w:rPr>
        <w:t>++;</w:t>
      </w:r>
    </w:p>
    <w:p w14:paraId="2896F33E" w14:textId="77777777" w:rsidR="002F4213" w:rsidRPr="002F4213" w:rsidRDefault="002F4213" w:rsidP="002F4213">
      <w:pPr>
        <w:pStyle w:val="Code"/>
        <w:rPr>
          <w:lang w:val="en-CA"/>
        </w:rPr>
      </w:pPr>
    </w:p>
    <w:p w14:paraId="41FE5CD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Prefix --:";</w:t>
      </w:r>
    </w:p>
    <w:p w14:paraId="563D697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0D04781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--</w:t>
      </w:r>
      <w:proofErr w:type="spellStart"/>
      <w:r w:rsidRPr="002F4213">
        <w:rPr>
          <w:lang w:val="en-CA"/>
        </w:rPr>
        <w:t>iters</w:t>
      </w:r>
      <w:proofErr w:type="spellEnd"/>
      <w:r w:rsidRPr="002F4213">
        <w:rPr>
          <w:lang w:val="en-CA"/>
        </w:rPr>
        <w:t>;</w:t>
      </w:r>
    </w:p>
    <w:p w14:paraId="7F7FCD1D" w14:textId="77777777" w:rsidR="002F4213" w:rsidRPr="002F4213" w:rsidRDefault="002F4213" w:rsidP="002F4213">
      <w:pPr>
        <w:pStyle w:val="Code"/>
        <w:rPr>
          <w:lang w:val="en-CA"/>
        </w:rPr>
      </w:pPr>
    </w:p>
    <w:p w14:paraId="64ECCBA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Prefix ++:";</w:t>
      </w:r>
    </w:p>
    <w:p w14:paraId="6B4E3BF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 {</w:t>
      </w:r>
    </w:p>
    <w:p w14:paraId="335F01D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++</w:t>
      </w:r>
      <w:proofErr w:type="spellStart"/>
      <w:r w:rsidRPr="002F4213">
        <w:rPr>
          <w:lang w:val="en-CA"/>
        </w:rPr>
        <w:t>iters</w:t>
      </w:r>
      <w:proofErr w:type="spellEnd"/>
      <w:r w:rsidRPr="002F4213">
        <w:rPr>
          <w:lang w:val="en-CA"/>
        </w:rPr>
        <w:t>;</w:t>
      </w:r>
    </w:p>
    <w:p w14:paraId="5ED76FC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</w:t>
      </w:r>
    </w:p>
    <w:p w14:paraId="09E8D043" w14:textId="77777777" w:rsidR="002F4213" w:rsidRPr="002F4213" w:rsidRDefault="002F4213" w:rsidP="002F4213">
      <w:pPr>
        <w:pStyle w:val="Code"/>
        <w:rPr>
          <w:lang w:val="en-CA"/>
        </w:rPr>
      </w:pPr>
    </w:p>
    <w:p w14:paraId="438A441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Postfix --";</w:t>
      </w:r>
    </w:p>
    <w:p w14:paraId="2A626D6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1D0C2D3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iters</w:t>
      </w:r>
      <w:proofErr w:type="spellEnd"/>
      <w:r w:rsidRPr="002F4213">
        <w:rPr>
          <w:lang w:val="en-CA"/>
        </w:rPr>
        <w:t>--;</w:t>
      </w:r>
    </w:p>
    <w:p w14:paraId="772E4E52" w14:textId="77777777" w:rsidR="002F4213" w:rsidRPr="002F4213" w:rsidRDefault="002F4213" w:rsidP="002F4213">
      <w:pPr>
        <w:pStyle w:val="Code"/>
        <w:rPr>
          <w:lang w:val="en-CA"/>
        </w:rPr>
      </w:pPr>
    </w:p>
    <w:p w14:paraId="467F8F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;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"Testing a &lt;char *&gt; Vector: "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26AB81B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Vector&lt;char*&gt; </w:t>
      </w:r>
      <w:proofErr w:type="gramStart"/>
      <w:r w:rsidRPr="002F4213">
        <w:rPr>
          <w:lang w:val="en-CA"/>
        </w:rPr>
        <w:t>z(</w:t>
      </w:r>
      <w:proofErr w:type="gramEnd"/>
      <w:r w:rsidRPr="002F4213">
        <w:rPr>
          <w:lang w:val="en-CA"/>
        </w:rPr>
        <w:t>3);</w:t>
      </w:r>
    </w:p>
    <w:p w14:paraId="1C9CBD7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z[</w:t>
      </w:r>
      <w:proofErr w:type="gramEnd"/>
      <w:r w:rsidRPr="002F4213">
        <w:rPr>
          <w:lang w:val="en-CA"/>
        </w:rPr>
        <w:t>0] = (char*)"Orange";</w:t>
      </w:r>
    </w:p>
    <w:p w14:paraId="441CA87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z[</w:t>
      </w:r>
      <w:proofErr w:type="gramEnd"/>
      <w:r w:rsidRPr="002F4213">
        <w:rPr>
          <w:lang w:val="en-CA"/>
        </w:rPr>
        <w:t>1] = (char*)"Pear";</w:t>
      </w:r>
    </w:p>
    <w:p w14:paraId="1A76AB5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z[</w:t>
      </w:r>
      <w:proofErr w:type="gramEnd"/>
      <w:r w:rsidRPr="002F4213">
        <w:rPr>
          <w:lang w:val="en-CA"/>
        </w:rPr>
        <w:t>2] = (char*)"Apple";</w:t>
      </w:r>
    </w:p>
    <w:p w14:paraId="55986D4B" w14:textId="77777777" w:rsidR="002F4213" w:rsidRPr="002F4213" w:rsidRDefault="002F4213" w:rsidP="002F4213">
      <w:pPr>
        <w:pStyle w:val="Code"/>
        <w:rPr>
          <w:lang w:val="en-CA"/>
        </w:rPr>
      </w:pPr>
    </w:p>
    <w:p w14:paraId="53A5A8A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Vector&lt;char*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VectIter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iterchar</w:t>
      </w:r>
      <w:proofErr w:type="spellEnd"/>
      <w:r w:rsidRPr="002F4213">
        <w:rPr>
          <w:lang w:val="en-CA"/>
        </w:rPr>
        <w:t>(z);</w:t>
      </w:r>
    </w:p>
    <w:p w14:paraId="15447A78" w14:textId="77777777" w:rsidR="002F4213" w:rsidRPr="002F4213" w:rsidRDefault="002F4213" w:rsidP="002F4213">
      <w:pPr>
        <w:pStyle w:val="Code"/>
        <w:rPr>
          <w:lang w:val="en-CA"/>
        </w:rPr>
      </w:pPr>
    </w:p>
    <w:p w14:paraId="7F1B18F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"\n\</w:t>
      </w:r>
      <w:proofErr w:type="spellStart"/>
      <w:r w:rsidRPr="002F4213">
        <w:rPr>
          <w:lang w:val="en-CA"/>
        </w:rPr>
        <w:t>nTesting</w:t>
      </w:r>
      <w:proofErr w:type="spellEnd"/>
      <w:r w:rsidRPr="002F4213">
        <w:rPr>
          <w:lang w:val="en-CA"/>
        </w:rPr>
        <w:t xml:space="preserve"> sort";</w:t>
      </w:r>
    </w:p>
    <w:p w14:paraId="4D99D7F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proofErr w:type="gramStart"/>
      <w:r w:rsidRPr="002F4213">
        <w:rPr>
          <w:lang w:val="en-CA"/>
        </w:rPr>
        <w:t>z.ascending</w:t>
      </w:r>
      <w:proofErr w:type="gramEnd"/>
      <w:r w:rsidRPr="002F4213">
        <w:rPr>
          <w:lang w:val="en-CA"/>
        </w:rPr>
        <w:t>_sort</w:t>
      </w:r>
      <w:proofErr w:type="spellEnd"/>
      <w:r w:rsidRPr="002F4213">
        <w:rPr>
          <w:lang w:val="en-CA"/>
        </w:rPr>
        <w:t>();</w:t>
      </w:r>
    </w:p>
    <w:p w14:paraId="21FEA135" w14:textId="77777777" w:rsidR="002F4213" w:rsidRPr="002F4213" w:rsidRDefault="002F4213" w:rsidP="002F4213">
      <w:pPr>
        <w:pStyle w:val="Code"/>
        <w:rPr>
          <w:lang w:val="en-CA"/>
        </w:rPr>
      </w:pPr>
    </w:p>
    <w:p w14:paraId="407B218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for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 xml:space="preserve">=0;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&lt;</w:t>
      </w:r>
      <w:proofErr w:type="gramStart"/>
      <w:r w:rsidRPr="002F4213">
        <w:rPr>
          <w:lang w:val="en-CA"/>
        </w:rPr>
        <w:t>3 ;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i</w:t>
      </w:r>
      <w:proofErr w:type="spellEnd"/>
      <w:r w:rsidRPr="002F4213">
        <w:rPr>
          <w:lang w:val="en-CA"/>
        </w:rPr>
        <w:t>++)</w:t>
      </w:r>
    </w:p>
    <w:p w14:paraId="4EC134F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iterchar</w:t>
      </w:r>
      <w:proofErr w:type="spellEnd"/>
      <w:r w:rsidRPr="002F4213">
        <w:rPr>
          <w:lang w:val="en-CA"/>
        </w:rPr>
        <w:t>++;</w:t>
      </w:r>
    </w:p>
    <w:p w14:paraId="651ADA06" w14:textId="77777777" w:rsidR="002F4213" w:rsidRPr="002F4213" w:rsidRDefault="002F4213" w:rsidP="002F4213">
      <w:pPr>
        <w:pStyle w:val="Code"/>
        <w:rPr>
          <w:lang w:val="en-CA"/>
        </w:rPr>
      </w:pPr>
    </w:p>
    <w:p w14:paraId="522B0BA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#</w:t>
      </w:r>
      <w:proofErr w:type="spellStart"/>
      <w:r w:rsidRPr="002F4213">
        <w:rPr>
          <w:lang w:val="en-CA"/>
        </w:rPr>
        <w:t>endif</w:t>
      </w:r>
      <w:proofErr w:type="spellEnd"/>
    </w:p>
    <w:p w14:paraId="586A8F4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ab/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nPrgram</w:t>
      </w:r>
      <w:proofErr w:type="spellEnd"/>
      <w:r w:rsidRPr="002F4213">
        <w:rPr>
          <w:lang w:val="en-CA"/>
        </w:rPr>
        <w:t xml:space="preserve"> Terminated Successfully."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0B06BA6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ab/>
        <w:t>return 0;</w:t>
      </w:r>
    </w:p>
    <w:p w14:paraId="1C2A030C" w14:textId="77777777" w:rsidR="002F4213" w:rsidRDefault="002F4213" w:rsidP="002F4213">
      <w:pPr>
        <w:pStyle w:val="Code"/>
        <w:rPr>
          <w:lang w:val="en-CA"/>
        </w:rPr>
      </w:pPr>
      <w:r>
        <w:rPr>
          <w:lang w:val="en-CA"/>
        </w:rPr>
        <w:t>}</w:t>
      </w:r>
    </w:p>
    <w:p w14:paraId="12C39FFB" w14:textId="77777777" w:rsidR="002F4213" w:rsidRDefault="002F4213" w:rsidP="002F4213">
      <w:pPr>
        <w:rPr>
          <w:lang w:val="en-CA"/>
        </w:rPr>
      </w:pPr>
    </w:p>
    <w:p w14:paraId="75DD11A2" w14:textId="77777777" w:rsidR="002F4213" w:rsidRDefault="002F4213" w:rsidP="002F4213">
      <w:pPr>
        <w:rPr>
          <w:lang w:val="en-CA"/>
        </w:rPr>
      </w:pPr>
      <w:r>
        <w:rPr>
          <w:lang w:val="en-CA"/>
        </w:rPr>
        <w:t>Terminal Output:</w:t>
      </w:r>
    </w:p>
    <w:p w14:paraId="3CFA6F8F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The first element of vector x contains: 999</w:t>
      </w:r>
    </w:p>
    <w:p w14:paraId="6E969697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an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&gt; Vector: </w:t>
      </w:r>
    </w:p>
    <w:p w14:paraId="221C104D" w14:textId="77777777" w:rsidR="002F4213" w:rsidRPr="002F4213" w:rsidRDefault="002F4213" w:rsidP="002F4213">
      <w:pPr>
        <w:pStyle w:val="Terminal"/>
        <w:rPr>
          <w:lang w:val="en-CA"/>
        </w:rPr>
      </w:pPr>
    </w:p>
    <w:p w14:paraId="29AA0DC0" w14:textId="77777777" w:rsidR="002F4213" w:rsidRPr="002F4213" w:rsidRDefault="002F4213" w:rsidP="002F4213">
      <w:pPr>
        <w:pStyle w:val="Terminal"/>
        <w:rPr>
          <w:lang w:val="en-CA"/>
        </w:rPr>
      </w:pPr>
    </w:p>
    <w:p w14:paraId="7BDE45EE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sort</w:t>
      </w:r>
    </w:p>
    <w:p w14:paraId="192DAABB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-77</w:t>
      </w:r>
    </w:p>
    <w:p w14:paraId="07FB97BC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88</w:t>
      </w:r>
    </w:p>
    <w:p w14:paraId="59F8CBEE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999</w:t>
      </w:r>
    </w:p>
    <w:p w14:paraId="38B451FD" w14:textId="77777777" w:rsidR="002F4213" w:rsidRPr="002F4213" w:rsidRDefault="002F4213" w:rsidP="002F4213">
      <w:pPr>
        <w:pStyle w:val="Terminal"/>
        <w:rPr>
          <w:lang w:val="en-CA"/>
        </w:rPr>
      </w:pPr>
    </w:p>
    <w:p w14:paraId="78BA194B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Prefix --:</w:t>
      </w:r>
    </w:p>
    <w:p w14:paraId="16694FE7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999</w:t>
      </w:r>
    </w:p>
    <w:p w14:paraId="612B1BEB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88</w:t>
      </w:r>
    </w:p>
    <w:p w14:paraId="4DDAFFC1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-77</w:t>
      </w:r>
    </w:p>
    <w:p w14:paraId="659272D7" w14:textId="77777777" w:rsidR="002F4213" w:rsidRPr="002F4213" w:rsidRDefault="002F4213" w:rsidP="002F4213">
      <w:pPr>
        <w:pStyle w:val="Terminal"/>
        <w:rPr>
          <w:lang w:val="en-CA"/>
        </w:rPr>
      </w:pPr>
    </w:p>
    <w:p w14:paraId="3E4C993E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Prefix ++:</w:t>
      </w:r>
    </w:p>
    <w:p w14:paraId="1B9FB206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88</w:t>
      </w:r>
    </w:p>
    <w:p w14:paraId="587D4321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999</w:t>
      </w:r>
    </w:p>
    <w:p w14:paraId="5885369B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-77</w:t>
      </w:r>
    </w:p>
    <w:p w14:paraId="098CCE8D" w14:textId="77777777" w:rsidR="002F4213" w:rsidRPr="002F4213" w:rsidRDefault="002F4213" w:rsidP="002F4213">
      <w:pPr>
        <w:pStyle w:val="Terminal"/>
        <w:rPr>
          <w:lang w:val="en-CA"/>
        </w:rPr>
      </w:pPr>
    </w:p>
    <w:p w14:paraId="79DC9C75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Postfix --</w:t>
      </w:r>
    </w:p>
    <w:p w14:paraId="1F6B3F46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-77</w:t>
      </w:r>
    </w:p>
    <w:p w14:paraId="70672330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999</w:t>
      </w:r>
    </w:p>
    <w:p w14:paraId="3FBDE292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88</w:t>
      </w:r>
    </w:p>
    <w:p w14:paraId="72A9D7DF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 xml:space="preserve">Testing a &lt;String&gt; Vector: </w:t>
      </w:r>
    </w:p>
    <w:p w14:paraId="78CB883C" w14:textId="77777777" w:rsidR="002F4213" w:rsidRPr="002F4213" w:rsidRDefault="002F4213" w:rsidP="002F4213">
      <w:pPr>
        <w:pStyle w:val="Terminal"/>
        <w:rPr>
          <w:lang w:val="en-CA"/>
        </w:rPr>
      </w:pPr>
    </w:p>
    <w:p w14:paraId="33365A50" w14:textId="77777777" w:rsidR="002F4213" w:rsidRPr="002F4213" w:rsidRDefault="002F4213" w:rsidP="002F4213">
      <w:pPr>
        <w:pStyle w:val="Terminal"/>
        <w:rPr>
          <w:lang w:val="en-CA"/>
        </w:rPr>
      </w:pPr>
    </w:p>
    <w:p w14:paraId="473373EC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sort</w:t>
      </w:r>
    </w:p>
    <w:p w14:paraId="1BF2FBCE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All</w:t>
      </w:r>
    </w:p>
    <w:p w14:paraId="53B2C3DC" w14:textId="77777777" w:rsidR="002F4213" w:rsidRPr="002F4213" w:rsidRDefault="002F4213" w:rsidP="002F4213">
      <w:pPr>
        <w:pStyle w:val="Terminal"/>
        <w:rPr>
          <w:lang w:val="en-CA"/>
        </w:rPr>
      </w:pPr>
    </w:p>
    <w:p w14:paraId="0C10A757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Bar</w:t>
      </w:r>
    </w:p>
    <w:p w14:paraId="75F074F7" w14:textId="77777777" w:rsidR="002F4213" w:rsidRPr="002F4213" w:rsidRDefault="002F4213" w:rsidP="002F4213">
      <w:pPr>
        <w:pStyle w:val="Terminal"/>
        <w:rPr>
          <w:lang w:val="en-CA"/>
        </w:rPr>
      </w:pPr>
    </w:p>
    <w:p w14:paraId="24C4290F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Foo</w:t>
      </w:r>
    </w:p>
    <w:p w14:paraId="1467EBB6" w14:textId="77777777" w:rsidR="002F4213" w:rsidRPr="002F4213" w:rsidRDefault="002F4213" w:rsidP="002F4213">
      <w:pPr>
        <w:pStyle w:val="Terminal"/>
        <w:rPr>
          <w:lang w:val="en-CA"/>
        </w:rPr>
      </w:pPr>
    </w:p>
    <w:p w14:paraId="71CA4EA0" w14:textId="77777777" w:rsidR="002F4213" w:rsidRPr="002F4213" w:rsidRDefault="002F4213" w:rsidP="002F4213">
      <w:pPr>
        <w:pStyle w:val="Terminal"/>
        <w:rPr>
          <w:lang w:val="en-CA"/>
        </w:rPr>
      </w:pPr>
    </w:p>
    <w:p w14:paraId="79374216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Prefix --:</w:t>
      </w:r>
    </w:p>
    <w:p w14:paraId="57EF50D5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Foo</w:t>
      </w:r>
    </w:p>
    <w:p w14:paraId="12FCEB8D" w14:textId="77777777" w:rsidR="002F4213" w:rsidRPr="002F4213" w:rsidRDefault="002F4213" w:rsidP="002F4213">
      <w:pPr>
        <w:pStyle w:val="Terminal"/>
        <w:rPr>
          <w:lang w:val="en-CA"/>
        </w:rPr>
      </w:pPr>
    </w:p>
    <w:p w14:paraId="0BE5307B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Bar</w:t>
      </w:r>
    </w:p>
    <w:p w14:paraId="72819142" w14:textId="77777777" w:rsidR="002F4213" w:rsidRPr="002F4213" w:rsidRDefault="002F4213" w:rsidP="002F4213">
      <w:pPr>
        <w:pStyle w:val="Terminal"/>
        <w:rPr>
          <w:lang w:val="en-CA"/>
        </w:rPr>
      </w:pPr>
    </w:p>
    <w:p w14:paraId="6FAE821E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All</w:t>
      </w:r>
    </w:p>
    <w:p w14:paraId="14C29D88" w14:textId="77777777" w:rsidR="002F4213" w:rsidRPr="002F4213" w:rsidRDefault="002F4213" w:rsidP="002F4213">
      <w:pPr>
        <w:pStyle w:val="Terminal"/>
        <w:rPr>
          <w:lang w:val="en-CA"/>
        </w:rPr>
      </w:pPr>
    </w:p>
    <w:p w14:paraId="09221BCA" w14:textId="77777777" w:rsidR="002F4213" w:rsidRPr="002F4213" w:rsidRDefault="002F4213" w:rsidP="002F4213">
      <w:pPr>
        <w:pStyle w:val="Terminal"/>
        <w:rPr>
          <w:lang w:val="en-CA"/>
        </w:rPr>
      </w:pPr>
    </w:p>
    <w:p w14:paraId="7C90BC64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Prefix ++:</w:t>
      </w:r>
    </w:p>
    <w:p w14:paraId="57984861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Bar</w:t>
      </w:r>
    </w:p>
    <w:p w14:paraId="081D9B6A" w14:textId="77777777" w:rsidR="002F4213" w:rsidRPr="002F4213" w:rsidRDefault="002F4213" w:rsidP="002F4213">
      <w:pPr>
        <w:pStyle w:val="Terminal"/>
        <w:rPr>
          <w:lang w:val="en-CA"/>
        </w:rPr>
      </w:pPr>
    </w:p>
    <w:p w14:paraId="72DFF3BE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Foo</w:t>
      </w:r>
    </w:p>
    <w:p w14:paraId="1496AFBF" w14:textId="77777777" w:rsidR="002F4213" w:rsidRPr="002F4213" w:rsidRDefault="002F4213" w:rsidP="002F4213">
      <w:pPr>
        <w:pStyle w:val="Terminal"/>
        <w:rPr>
          <w:lang w:val="en-CA"/>
        </w:rPr>
      </w:pPr>
    </w:p>
    <w:p w14:paraId="73E0DF44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All</w:t>
      </w:r>
    </w:p>
    <w:p w14:paraId="14E22C57" w14:textId="77777777" w:rsidR="002F4213" w:rsidRPr="002F4213" w:rsidRDefault="002F4213" w:rsidP="002F4213">
      <w:pPr>
        <w:pStyle w:val="Terminal"/>
        <w:rPr>
          <w:lang w:val="en-CA"/>
        </w:rPr>
      </w:pPr>
    </w:p>
    <w:p w14:paraId="43CBCA2A" w14:textId="77777777" w:rsidR="002F4213" w:rsidRPr="002F4213" w:rsidRDefault="002F4213" w:rsidP="002F4213">
      <w:pPr>
        <w:pStyle w:val="Terminal"/>
        <w:rPr>
          <w:lang w:val="en-CA"/>
        </w:rPr>
      </w:pPr>
    </w:p>
    <w:p w14:paraId="7C178ED0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Postfix --</w:t>
      </w:r>
    </w:p>
    <w:p w14:paraId="2ECEAE6F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All</w:t>
      </w:r>
    </w:p>
    <w:p w14:paraId="4A06AF51" w14:textId="77777777" w:rsidR="002F4213" w:rsidRPr="002F4213" w:rsidRDefault="002F4213" w:rsidP="002F4213">
      <w:pPr>
        <w:pStyle w:val="Terminal"/>
        <w:rPr>
          <w:lang w:val="en-CA"/>
        </w:rPr>
      </w:pPr>
    </w:p>
    <w:p w14:paraId="7D808BD7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Foo</w:t>
      </w:r>
    </w:p>
    <w:p w14:paraId="4781BA01" w14:textId="77777777" w:rsidR="002F4213" w:rsidRPr="002F4213" w:rsidRDefault="002F4213" w:rsidP="002F4213">
      <w:pPr>
        <w:pStyle w:val="Terminal"/>
        <w:rPr>
          <w:lang w:val="en-CA"/>
        </w:rPr>
      </w:pPr>
    </w:p>
    <w:p w14:paraId="56C99ECA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Bar</w:t>
      </w:r>
    </w:p>
    <w:p w14:paraId="0FDD90D7" w14:textId="77777777" w:rsidR="002F4213" w:rsidRPr="002F4213" w:rsidRDefault="002F4213" w:rsidP="002F4213">
      <w:pPr>
        <w:pStyle w:val="Terminal"/>
        <w:rPr>
          <w:lang w:val="en-CA"/>
        </w:rPr>
      </w:pPr>
    </w:p>
    <w:p w14:paraId="420A3955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 xml:space="preserve">Testing a &lt;char *&gt; Vector: </w:t>
      </w:r>
    </w:p>
    <w:p w14:paraId="1D4658AF" w14:textId="77777777" w:rsidR="002F4213" w:rsidRPr="002F4213" w:rsidRDefault="002F4213" w:rsidP="002F4213">
      <w:pPr>
        <w:pStyle w:val="Terminal"/>
        <w:rPr>
          <w:lang w:val="en-CA"/>
        </w:rPr>
      </w:pPr>
    </w:p>
    <w:p w14:paraId="2EC4ED25" w14:textId="77777777" w:rsidR="002F4213" w:rsidRPr="002F4213" w:rsidRDefault="002F4213" w:rsidP="002F4213">
      <w:pPr>
        <w:pStyle w:val="Terminal"/>
        <w:rPr>
          <w:lang w:val="en-CA"/>
        </w:rPr>
      </w:pPr>
    </w:p>
    <w:p w14:paraId="53CA676D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Testing sort</w:t>
      </w:r>
    </w:p>
    <w:p w14:paraId="16EEA946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Apple</w:t>
      </w:r>
    </w:p>
    <w:p w14:paraId="5CE0B2C0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Orange</w:t>
      </w:r>
    </w:p>
    <w:p w14:paraId="3336652A" w14:textId="77777777" w:rsidR="002F4213" w:rsidRPr="002F4213" w:rsidRDefault="002F4213" w:rsidP="002F4213">
      <w:pPr>
        <w:pStyle w:val="Terminal"/>
        <w:rPr>
          <w:lang w:val="en-CA"/>
        </w:rPr>
      </w:pPr>
      <w:r w:rsidRPr="002F4213">
        <w:rPr>
          <w:lang w:val="en-CA"/>
        </w:rPr>
        <w:t>Pear</w:t>
      </w:r>
    </w:p>
    <w:p w14:paraId="48D3C7EF" w14:textId="77777777" w:rsidR="002F4213" w:rsidRDefault="002F4213" w:rsidP="002F4213">
      <w:pPr>
        <w:pStyle w:val="Terminal"/>
        <w:rPr>
          <w:lang w:val="en-CA"/>
        </w:rPr>
      </w:pPr>
      <w:proofErr w:type="spellStart"/>
      <w:r w:rsidRPr="002F4213">
        <w:rPr>
          <w:lang w:val="en-CA"/>
        </w:rPr>
        <w:t>Prgram</w:t>
      </w:r>
      <w:proofErr w:type="spellEnd"/>
      <w:r w:rsidRPr="002F4213">
        <w:rPr>
          <w:lang w:val="en-CA"/>
        </w:rPr>
        <w:t xml:space="preserve"> Terminated Successfully.</w:t>
      </w:r>
    </w:p>
    <w:p w14:paraId="7FAA0731" w14:textId="77777777" w:rsidR="002F4213" w:rsidRDefault="002F4213" w:rsidP="002F4213">
      <w:pPr>
        <w:pStyle w:val="ExcerciseHeader"/>
        <w:rPr>
          <w:lang w:val="en-CA"/>
        </w:rPr>
      </w:pPr>
      <w:r>
        <w:rPr>
          <w:lang w:val="en-CA"/>
        </w:rPr>
        <w:t>Exercise B</w:t>
      </w:r>
    </w:p>
    <w:p w14:paraId="38E2EE2B" w14:textId="77777777" w:rsidR="002F4213" w:rsidRDefault="002F4213" w:rsidP="002F4213">
      <w:pPr>
        <w:rPr>
          <w:lang w:val="en-CA"/>
        </w:rPr>
      </w:pPr>
      <w:proofErr w:type="spellStart"/>
      <w:r>
        <w:rPr>
          <w:lang w:val="en-CA"/>
        </w:rPr>
        <w:t>lookupTable.h</w:t>
      </w:r>
      <w:proofErr w:type="spellEnd"/>
    </w:p>
    <w:p w14:paraId="74D7BB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</w:t>
      </w:r>
      <w:proofErr w:type="spellStart"/>
      <w:r w:rsidRPr="002F4213">
        <w:rPr>
          <w:lang w:val="en-CA"/>
        </w:rPr>
        <w:t>LookupTable.h</w:t>
      </w:r>
      <w:proofErr w:type="spellEnd"/>
    </w:p>
    <w:p w14:paraId="134B275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ENEL 409 - WINTER 2004</w:t>
      </w:r>
    </w:p>
    <w:p w14:paraId="453220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Completed by: M. </w:t>
      </w:r>
      <w:proofErr w:type="spellStart"/>
      <w:r w:rsidRPr="002F4213">
        <w:rPr>
          <w:lang w:val="en-CA"/>
        </w:rPr>
        <w:t>Moussavi</w:t>
      </w:r>
      <w:proofErr w:type="spellEnd"/>
    </w:p>
    <w:p w14:paraId="2F28233D" w14:textId="77777777" w:rsidR="002F4213" w:rsidRPr="002F4213" w:rsidRDefault="002F4213" w:rsidP="002F4213">
      <w:pPr>
        <w:pStyle w:val="Code"/>
        <w:rPr>
          <w:lang w:val="en-CA"/>
        </w:rPr>
      </w:pPr>
    </w:p>
    <w:p w14:paraId="31DC9DC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</w:t>
      </w:r>
      <w:proofErr w:type="spellStart"/>
      <w:r w:rsidRPr="002F4213">
        <w:rPr>
          <w:lang w:val="en-CA"/>
        </w:rPr>
        <w:t>ifndef</w:t>
      </w:r>
      <w:proofErr w:type="spellEnd"/>
      <w:r w:rsidRPr="002F4213">
        <w:rPr>
          <w:lang w:val="en-CA"/>
        </w:rPr>
        <w:t xml:space="preserve"> LOOKUPTABLE_H</w:t>
      </w:r>
    </w:p>
    <w:p w14:paraId="779D7A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#define LOOKUPTABLE_H</w:t>
      </w:r>
    </w:p>
    <w:p w14:paraId="6F7B6FC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&lt;</w:t>
      </w:r>
      <w:proofErr w:type="spellStart"/>
      <w:r w:rsidRPr="002F4213">
        <w:rPr>
          <w:lang w:val="en-CA"/>
        </w:rPr>
        <w:t>iostream</w:t>
      </w:r>
      <w:proofErr w:type="spellEnd"/>
      <w:r w:rsidRPr="002F4213">
        <w:rPr>
          <w:lang w:val="en-CA"/>
        </w:rPr>
        <w:t>&gt;</w:t>
      </w:r>
    </w:p>
    <w:p w14:paraId="6D7BA5D1" w14:textId="77777777" w:rsidR="002F4213" w:rsidRPr="002F4213" w:rsidRDefault="002F4213" w:rsidP="002F4213">
      <w:pPr>
        <w:pStyle w:val="Code"/>
        <w:rPr>
          <w:lang w:val="en-CA"/>
        </w:rPr>
      </w:pPr>
    </w:p>
    <w:p w14:paraId="3B95274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using namespace </w:t>
      </w:r>
      <w:proofErr w:type="spellStart"/>
      <w:r w:rsidRPr="002F4213">
        <w:rPr>
          <w:lang w:val="en-CA"/>
        </w:rPr>
        <w:t>std</w:t>
      </w:r>
      <w:proofErr w:type="spellEnd"/>
      <w:r w:rsidRPr="002F4213">
        <w:rPr>
          <w:lang w:val="en-CA"/>
        </w:rPr>
        <w:t>;</w:t>
      </w:r>
    </w:p>
    <w:p w14:paraId="640FCAD8" w14:textId="77777777" w:rsidR="002F4213" w:rsidRPr="002F4213" w:rsidRDefault="002F4213" w:rsidP="002F4213">
      <w:pPr>
        <w:pStyle w:val="Code"/>
        <w:rPr>
          <w:lang w:val="en-CA"/>
        </w:rPr>
      </w:pPr>
    </w:p>
    <w:p w14:paraId="4CE59F54" w14:textId="77777777" w:rsidR="002F4213" w:rsidRPr="002F4213" w:rsidRDefault="002F4213" w:rsidP="002F4213">
      <w:pPr>
        <w:pStyle w:val="Code"/>
        <w:rPr>
          <w:lang w:val="en-CA"/>
        </w:rPr>
      </w:pPr>
    </w:p>
    <w:p w14:paraId="201E31B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class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: GENERAL CONCEPTS</w:t>
      </w:r>
    </w:p>
    <w:p w14:paraId="4165BE9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</w:t>
      </w:r>
    </w:p>
    <w:p w14:paraId="774CF4B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   key/datum pairs are ordered.  The first pair is the pair with</w:t>
      </w:r>
    </w:p>
    <w:p w14:paraId="5E556FE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   the lowest key, the second pair is the pair with the second</w:t>
      </w:r>
    </w:p>
    <w:p w14:paraId="0EB3570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   lowest key, and so on.  This implies that you must be able to</w:t>
      </w:r>
    </w:p>
    <w:p w14:paraId="111E540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   compare two keys with the &lt; operator.</w:t>
      </w:r>
    </w:p>
    <w:p w14:paraId="538B4C8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</w:t>
      </w:r>
    </w:p>
    <w:p w14:paraId="22033CF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   Each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has an embedded iterator class that allows users</w:t>
      </w:r>
    </w:p>
    <w:p w14:paraId="7146C7D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   of the class to traverse </w:t>
      </w:r>
      <w:proofErr w:type="spellStart"/>
      <w:r w:rsidRPr="002F4213">
        <w:rPr>
          <w:lang w:val="en-CA"/>
        </w:rPr>
        <w:t>trhough</w:t>
      </w:r>
      <w:proofErr w:type="spellEnd"/>
      <w:r w:rsidRPr="002F4213">
        <w:rPr>
          <w:lang w:val="en-CA"/>
        </w:rPr>
        <w:t xml:space="preserve"> the list </w:t>
      </w:r>
      <w:proofErr w:type="gramStart"/>
      <w:r w:rsidRPr="002F4213">
        <w:rPr>
          <w:lang w:val="en-CA"/>
        </w:rPr>
        <w:t>and  have</w:t>
      </w:r>
      <w:proofErr w:type="gram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acess</w:t>
      </w:r>
      <w:proofErr w:type="spellEnd"/>
      <w:r w:rsidRPr="002F4213">
        <w:rPr>
          <w:lang w:val="en-CA"/>
        </w:rPr>
        <w:t xml:space="preserve"> to each</w:t>
      </w:r>
    </w:p>
    <w:p w14:paraId="436D637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   node.</w:t>
      </w:r>
    </w:p>
    <w:p w14:paraId="568D967C" w14:textId="77777777" w:rsidR="002F4213" w:rsidRPr="002F4213" w:rsidRDefault="002F4213" w:rsidP="002F4213">
      <w:pPr>
        <w:pStyle w:val="Code"/>
        <w:rPr>
          <w:lang w:val="en-CA"/>
        </w:rPr>
      </w:pPr>
    </w:p>
    <w:p w14:paraId="10D2ED1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"</w:t>
      </w:r>
      <w:proofErr w:type="spellStart"/>
      <w:r w:rsidRPr="002F4213">
        <w:rPr>
          <w:lang w:val="en-CA"/>
        </w:rPr>
        <w:t>customer.h</w:t>
      </w:r>
      <w:proofErr w:type="spellEnd"/>
      <w:r w:rsidRPr="002F4213">
        <w:rPr>
          <w:lang w:val="en-CA"/>
        </w:rPr>
        <w:t>"</w:t>
      </w:r>
    </w:p>
    <w:p w14:paraId="06DF31C1" w14:textId="77777777" w:rsidR="002F4213" w:rsidRPr="002F4213" w:rsidRDefault="002F4213" w:rsidP="002F4213">
      <w:pPr>
        <w:pStyle w:val="Code"/>
        <w:rPr>
          <w:lang w:val="en-CA"/>
        </w:rPr>
      </w:pPr>
    </w:p>
    <w:p w14:paraId="3B845FC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   In this version of the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a new </w:t>
      </w:r>
      <w:proofErr w:type="spellStart"/>
      <w:r w:rsidRPr="002F4213">
        <w:rPr>
          <w:lang w:val="en-CA"/>
        </w:rPr>
        <w:t>struct</w:t>
      </w:r>
      <w:proofErr w:type="spellEnd"/>
      <w:r w:rsidRPr="002F4213">
        <w:rPr>
          <w:lang w:val="en-CA"/>
        </w:rPr>
        <w:t xml:space="preserve"> type called Pair</w:t>
      </w:r>
    </w:p>
    <w:p w14:paraId="605B24A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   is introduced which represents a key/data pair.</w:t>
      </w:r>
    </w:p>
    <w:p w14:paraId="23998F22" w14:textId="77777777" w:rsidR="002F4213" w:rsidRPr="002F4213" w:rsidRDefault="002F4213" w:rsidP="002F4213">
      <w:pPr>
        <w:pStyle w:val="Code"/>
        <w:rPr>
          <w:lang w:val="en-CA"/>
        </w:rPr>
      </w:pPr>
    </w:p>
    <w:p w14:paraId="5514BFE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class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;</w:t>
      </w:r>
    </w:p>
    <w:p w14:paraId="1811DAE1" w14:textId="77777777" w:rsidR="002F4213" w:rsidRPr="002F4213" w:rsidRDefault="002F4213" w:rsidP="002F4213">
      <w:pPr>
        <w:pStyle w:val="Code"/>
        <w:rPr>
          <w:lang w:val="en-CA"/>
        </w:rPr>
      </w:pPr>
    </w:p>
    <w:p w14:paraId="0006AFC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struct</w:t>
      </w:r>
      <w:proofErr w:type="spellEnd"/>
      <w:r w:rsidRPr="002F4213">
        <w:rPr>
          <w:lang w:val="en-CA"/>
        </w:rPr>
        <w:t xml:space="preserve"> Pair {</w:t>
      </w:r>
    </w:p>
    <w:p w14:paraId="1B92F89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//constructor</w:t>
      </w:r>
    </w:p>
    <w:p w14:paraId="70572CF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Pair (V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, T </w:t>
      </w:r>
      <w:proofErr w:type="spellStart"/>
      <w:r w:rsidRPr="002F4213">
        <w:rPr>
          <w:lang w:val="en-CA"/>
        </w:rPr>
        <w:t>datumA</w:t>
      </w:r>
      <w:proofErr w:type="spellEnd"/>
      <w:proofErr w:type="gramStart"/>
      <w:r w:rsidRPr="002F4213">
        <w:rPr>
          <w:lang w:val="en-CA"/>
        </w:rPr>
        <w:t>) :</w:t>
      </w:r>
      <w:proofErr w:type="gramEnd"/>
      <w:r w:rsidRPr="002F4213">
        <w:rPr>
          <w:lang w:val="en-CA"/>
        </w:rPr>
        <w:t xml:space="preserve"> key(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), datum(</w:t>
      </w:r>
      <w:proofErr w:type="spellStart"/>
      <w:r w:rsidRPr="002F4213">
        <w:rPr>
          <w:lang w:val="en-CA"/>
        </w:rPr>
        <w:t>datumA</w:t>
      </w:r>
      <w:proofErr w:type="spellEnd"/>
      <w:r w:rsidRPr="002F4213">
        <w:rPr>
          <w:lang w:val="en-CA"/>
        </w:rPr>
        <w:t>) {}</w:t>
      </w:r>
    </w:p>
    <w:p w14:paraId="5B640599" w14:textId="77777777" w:rsidR="002F4213" w:rsidRPr="002F4213" w:rsidRDefault="002F4213" w:rsidP="002F4213">
      <w:pPr>
        <w:pStyle w:val="Code"/>
        <w:rPr>
          <w:lang w:val="en-CA"/>
        </w:rPr>
      </w:pPr>
    </w:p>
    <w:p w14:paraId="273795B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 key;</w:t>
      </w:r>
    </w:p>
    <w:p w14:paraId="1A77BD9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T datum;</w:t>
      </w:r>
    </w:p>
    <w:p w14:paraId="7EB0119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};</w:t>
      </w:r>
    </w:p>
    <w:p w14:paraId="43A04E69" w14:textId="77777777" w:rsidR="002F4213" w:rsidRPr="002F4213" w:rsidRDefault="002F4213" w:rsidP="002F4213">
      <w:pPr>
        <w:pStyle w:val="Code"/>
        <w:rPr>
          <w:lang w:val="en-CA"/>
        </w:rPr>
      </w:pPr>
    </w:p>
    <w:p w14:paraId="77ECE99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class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 {</w:t>
      </w:r>
    </w:p>
    <w:p w14:paraId="56C9F8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friend class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T&gt;;</w:t>
      </w:r>
    </w:p>
    <w:p w14:paraId="1D49A56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friend class Iterator;</w:t>
      </w:r>
    </w:p>
    <w:p w14:paraId="2D5A70C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private:</w:t>
      </w:r>
    </w:p>
    <w:p w14:paraId="01A5436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Pair&lt;V, T&gt; </w:t>
      </w:r>
      <w:proofErr w:type="spellStart"/>
      <w:r w:rsidRPr="002F4213">
        <w:rPr>
          <w:lang w:val="en-CA"/>
        </w:rPr>
        <w:t>pairM</w:t>
      </w:r>
      <w:proofErr w:type="spellEnd"/>
      <w:r w:rsidRPr="002F4213">
        <w:rPr>
          <w:lang w:val="en-CA"/>
        </w:rPr>
        <w:t>;</w:t>
      </w:r>
    </w:p>
    <w:p w14:paraId="3C17C0B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76487DA6" w14:textId="77777777" w:rsidR="002F4213" w:rsidRPr="002F4213" w:rsidRDefault="002F4213" w:rsidP="002F4213">
      <w:pPr>
        <w:pStyle w:val="Code"/>
        <w:rPr>
          <w:lang w:val="en-CA"/>
        </w:rPr>
      </w:pPr>
    </w:p>
    <w:p w14:paraId="560940D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This </w:t>
      </w:r>
      <w:proofErr w:type="spellStart"/>
      <w:r w:rsidRPr="002F4213">
        <w:rPr>
          <w:lang w:val="en-CA"/>
        </w:rPr>
        <w:t>ctor</w:t>
      </w:r>
      <w:proofErr w:type="spellEnd"/>
      <w:r w:rsidRPr="002F4213">
        <w:rPr>
          <w:lang w:val="en-CA"/>
        </w:rPr>
        <w:t xml:space="preserve"> should be convenient in insert and copy operations.</w:t>
      </w:r>
    </w:p>
    <w:p w14:paraId="3C0860F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Pair&lt;V, T&gt;&amp; </w:t>
      </w:r>
      <w:proofErr w:type="spellStart"/>
      <w:r w:rsidRPr="002F4213">
        <w:rPr>
          <w:lang w:val="en-CA"/>
        </w:rPr>
        <w:t>pairA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nextA</w:t>
      </w:r>
      <w:proofErr w:type="spellEnd"/>
      <w:r w:rsidRPr="002F4213">
        <w:rPr>
          <w:lang w:val="en-CA"/>
        </w:rPr>
        <w:t>);</w:t>
      </w:r>
    </w:p>
    <w:p w14:paraId="287D228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};</w:t>
      </w:r>
    </w:p>
    <w:p w14:paraId="63A14D82" w14:textId="77777777" w:rsidR="002F4213" w:rsidRPr="002F4213" w:rsidRDefault="002F4213" w:rsidP="002F4213">
      <w:pPr>
        <w:pStyle w:val="Code"/>
        <w:rPr>
          <w:lang w:val="en-CA"/>
        </w:rPr>
      </w:pPr>
    </w:p>
    <w:p w14:paraId="3E27593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class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{</w:t>
      </w:r>
    </w:p>
    <w:p w14:paraId="0697009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public:</w:t>
      </w:r>
    </w:p>
    <w:p w14:paraId="69FE06E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class Iterator {</w:t>
      </w:r>
    </w:p>
    <w:p w14:paraId="515CB82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friend class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;</w:t>
      </w:r>
    </w:p>
    <w:p w14:paraId="6D113B8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*LT;</w:t>
      </w:r>
    </w:p>
    <w:p w14:paraId="4926A7C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&lt;T, V&gt;* cursor;</w:t>
      </w:r>
    </w:p>
    <w:p w14:paraId="6B004EFE" w14:textId="77777777" w:rsidR="002F4213" w:rsidRPr="002F4213" w:rsidRDefault="002F4213" w:rsidP="002F4213">
      <w:pPr>
        <w:pStyle w:val="Code"/>
        <w:rPr>
          <w:lang w:val="en-CA"/>
        </w:rPr>
      </w:pPr>
    </w:p>
    <w:p w14:paraId="05E3593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public:</w:t>
      </w:r>
    </w:p>
    <w:p w14:paraId="7DE25F0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Iterator (</w:t>
      </w:r>
      <w:proofErr w:type="gramStart"/>
      <w:r w:rsidRPr="002F4213">
        <w:rPr>
          <w:lang w:val="en-CA"/>
        </w:rPr>
        <w:t>) :</w:t>
      </w:r>
      <w:proofErr w:type="gramEnd"/>
      <w:r w:rsidRPr="002F4213">
        <w:rPr>
          <w:lang w:val="en-CA"/>
        </w:rPr>
        <w:t xml:space="preserve"> LT(0) {}</w:t>
      </w:r>
    </w:p>
    <w:p w14:paraId="70649DC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Iterator (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&amp; x</w:t>
      </w:r>
      <w:proofErr w:type="gramStart"/>
      <w:r w:rsidRPr="002F4213">
        <w:rPr>
          <w:lang w:val="en-CA"/>
        </w:rPr>
        <w:t>) :</w:t>
      </w:r>
      <w:proofErr w:type="gramEnd"/>
      <w:r w:rsidRPr="002F4213">
        <w:rPr>
          <w:lang w:val="en-CA"/>
        </w:rPr>
        <w:t xml:space="preserve"> LT(&amp;x) {}</w:t>
      </w:r>
    </w:p>
    <w:p w14:paraId="5F04EC0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operator* ();</w:t>
      </w:r>
    </w:p>
    <w:p w14:paraId="5ADF863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operator++ ();</w:t>
      </w:r>
    </w:p>
    <w:p w14:paraId="4C2C8BE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operator++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);</w:t>
      </w:r>
    </w:p>
    <w:p w14:paraId="63FFDEE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operator! ();</w:t>
      </w:r>
    </w:p>
    <w:p w14:paraId="6A182B46" w14:textId="77777777" w:rsidR="002F4213" w:rsidRPr="002F4213" w:rsidRDefault="002F4213" w:rsidP="002F4213">
      <w:pPr>
        <w:pStyle w:val="Code"/>
        <w:rPr>
          <w:lang w:val="en-CA"/>
        </w:rPr>
      </w:pPr>
    </w:p>
    <w:p w14:paraId="3C40FBF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void </w:t>
      </w:r>
      <w:proofErr w:type="spellStart"/>
      <w:r w:rsidRPr="002F4213">
        <w:rPr>
          <w:lang w:val="en-CA"/>
        </w:rPr>
        <w:t>step_fwd</w:t>
      </w:r>
      <w:proofErr w:type="spellEnd"/>
      <w:r w:rsidRPr="002F4213">
        <w:rPr>
          <w:lang w:val="en-CA"/>
        </w:rPr>
        <w:t xml:space="preserve"> () {</w:t>
      </w:r>
    </w:p>
    <w:p w14:paraId="240EFCE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assert(LT-&gt;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6E0949B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LT-&gt;</w:t>
      </w:r>
      <w:proofErr w:type="spellStart"/>
      <w:r w:rsidRPr="002F4213">
        <w:rPr>
          <w:lang w:val="en-CA"/>
        </w:rPr>
        <w:t>step_</w:t>
      </w:r>
      <w:proofErr w:type="gramStart"/>
      <w:r w:rsidRPr="002F4213">
        <w:rPr>
          <w:lang w:val="en-CA"/>
        </w:rPr>
        <w:t>fwd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755EC2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</w:t>
      </w:r>
    </w:p>
    <w:p w14:paraId="4F53101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};</w:t>
      </w:r>
    </w:p>
    <w:p w14:paraId="409C7BD9" w14:textId="77777777" w:rsidR="002F4213" w:rsidRPr="002F4213" w:rsidRDefault="002F4213" w:rsidP="002F4213">
      <w:pPr>
        <w:pStyle w:val="Code"/>
        <w:rPr>
          <w:lang w:val="en-CA"/>
        </w:rPr>
      </w:pPr>
    </w:p>
    <w:p w14:paraId="4E48109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();</w:t>
      </w:r>
    </w:p>
    <w:p w14:paraId="3DB16C1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&amp; source);</w:t>
      </w:r>
    </w:p>
    <w:p w14:paraId="5A8D66A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&amp; operator=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&amp; </w:t>
      </w:r>
      <w:proofErr w:type="spellStart"/>
      <w:r w:rsidRPr="002F4213">
        <w:rPr>
          <w:lang w:val="en-CA"/>
        </w:rPr>
        <w:t>rhs</w:t>
      </w:r>
      <w:proofErr w:type="spellEnd"/>
      <w:r w:rsidRPr="002F4213">
        <w:rPr>
          <w:lang w:val="en-CA"/>
        </w:rPr>
        <w:t>);</w:t>
      </w:r>
    </w:p>
    <w:p w14:paraId="7DA817D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~</w:t>
      </w:r>
      <w:proofErr w:type="spellStart"/>
      <w:proofErr w:type="gram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34A87B83" w14:textId="77777777" w:rsidR="002F4213" w:rsidRPr="002F4213" w:rsidRDefault="002F4213" w:rsidP="002F4213">
      <w:pPr>
        <w:pStyle w:val="Code"/>
        <w:rPr>
          <w:lang w:val="en-CA"/>
        </w:rPr>
      </w:pPr>
    </w:p>
    <w:p w14:paraId="3E971EB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&amp; begin ();</w:t>
      </w:r>
    </w:p>
    <w:p w14:paraId="468323CF" w14:textId="77777777" w:rsidR="002F4213" w:rsidRPr="002F4213" w:rsidRDefault="002F4213" w:rsidP="002F4213">
      <w:pPr>
        <w:pStyle w:val="Code"/>
        <w:rPr>
          <w:lang w:val="en-CA"/>
        </w:rPr>
      </w:pPr>
    </w:p>
    <w:p w14:paraId="30018C4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size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>;</w:t>
      </w:r>
    </w:p>
    <w:p w14:paraId="4670201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 Returns number of keys in the table.</w:t>
      </w:r>
    </w:p>
    <w:p w14:paraId="568CF6F0" w14:textId="77777777" w:rsidR="002F4213" w:rsidRPr="002F4213" w:rsidRDefault="002F4213" w:rsidP="002F4213">
      <w:pPr>
        <w:pStyle w:val="Code"/>
        <w:rPr>
          <w:lang w:val="en-CA"/>
        </w:rPr>
      </w:pPr>
    </w:p>
    <w:p w14:paraId="78EA3F6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cursor_ok</w:t>
      </w:r>
      <w:proofErr w:type="spellEnd"/>
      <w:r w:rsidRPr="002F4213">
        <w:rPr>
          <w:lang w:val="en-CA"/>
        </w:rPr>
        <w:t xml:space="preserve">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>;</w:t>
      </w:r>
    </w:p>
    <w:p w14:paraId="4D9074E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</w:t>
      </w:r>
    </w:p>
    <w:p w14:paraId="39E13A8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Returns 1 if the cursor is attached to a key/datum pair,</w:t>
      </w:r>
    </w:p>
    <w:p w14:paraId="108E1B0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and 0 if the cursor is in the off-list state.</w:t>
      </w:r>
    </w:p>
    <w:p w14:paraId="36AF2C1D" w14:textId="77777777" w:rsidR="002F4213" w:rsidRPr="002F4213" w:rsidRDefault="002F4213" w:rsidP="002F4213">
      <w:pPr>
        <w:pStyle w:val="Code"/>
        <w:rPr>
          <w:lang w:val="en-CA"/>
        </w:rPr>
      </w:pPr>
    </w:p>
    <w:p w14:paraId="793C2F3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V&amp; </w:t>
      </w:r>
      <w:proofErr w:type="spellStart"/>
      <w:r w:rsidRPr="002F4213">
        <w:rPr>
          <w:lang w:val="en-CA"/>
        </w:rPr>
        <w:t>cursor_key</w:t>
      </w:r>
      <w:proofErr w:type="spellEnd"/>
      <w:r w:rsidRPr="002F4213">
        <w:rPr>
          <w:lang w:val="en-CA"/>
        </w:rPr>
        <w:t xml:space="preserve">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>;</w:t>
      </w:r>
    </w:p>
    <w:p w14:paraId="14EB892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REQUIRES: 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</w:t>
      </w:r>
    </w:p>
    <w:p w14:paraId="2AF8631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 Returns key of key/datum pair to which cursor is attached.</w:t>
      </w:r>
    </w:p>
    <w:p w14:paraId="15FF7594" w14:textId="77777777" w:rsidR="002F4213" w:rsidRPr="002F4213" w:rsidRDefault="002F4213" w:rsidP="002F4213">
      <w:pPr>
        <w:pStyle w:val="Code"/>
        <w:rPr>
          <w:lang w:val="en-CA"/>
        </w:rPr>
      </w:pPr>
    </w:p>
    <w:p w14:paraId="044E760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</w:t>
      </w:r>
      <w:proofErr w:type="spellStart"/>
      <w:r w:rsidRPr="002F4213">
        <w:rPr>
          <w:lang w:val="en-CA"/>
        </w:rPr>
        <w:t>cursor_datum</w:t>
      </w:r>
      <w:proofErr w:type="spellEnd"/>
      <w:r w:rsidRPr="002F4213">
        <w:rPr>
          <w:lang w:val="en-CA"/>
        </w:rPr>
        <w:t xml:space="preserve">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>;</w:t>
      </w:r>
    </w:p>
    <w:p w14:paraId="5112940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REQUIRES: 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</w:t>
      </w:r>
    </w:p>
    <w:p w14:paraId="50C6A8B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 Returns datum of key/datum pair to which cursor is attached.</w:t>
      </w:r>
    </w:p>
    <w:p w14:paraId="70424C57" w14:textId="77777777" w:rsidR="002F4213" w:rsidRPr="002F4213" w:rsidRDefault="002F4213" w:rsidP="002F4213">
      <w:pPr>
        <w:pStyle w:val="Code"/>
        <w:rPr>
          <w:lang w:val="en-CA"/>
        </w:rPr>
      </w:pPr>
    </w:p>
    <w:p w14:paraId="3A778EB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insert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Pair&lt;V, T&gt;&amp; </w:t>
      </w:r>
      <w:proofErr w:type="spellStart"/>
      <w:r w:rsidRPr="002F4213">
        <w:rPr>
          <w:lang w:val="en-CA"/>
        </w:rPr>
        <w:t>pariA</w:t>
      </w:r>
      <w:proofErr w:type="spellEnd"/>
      <w:r w:rsidRPr="002F4213">
        <w:rPr>
          <w:lang w:val="en-CA"/>
        </w:rPr>
        <w:t>);</w:t>
      </w:r>
    </w:p>
    <w:p w14:paraId="17AB6FC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</w:t>
      </w:r>
    </w:p>
    <w:p w14:paraId="26EC08F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matches a key in the table, the datum for that</w:t>
      </w:r>
    </w:p>
    <w:p w14:paraId="48201C1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key is set equal to </w:t>
      </w:r>
      <w:proofErr w:type="spellStart"/>
      <w:r w:rsidRPr="002F4213">
        <w:rPr>
          <w:lang w:val="en-CA"/>
        </w:rPr>
        <w:t>datumA</w:t>
      </w:r>
      <w:proofErr w:type="spellEnd"/>
      <w:r w:rsidRPr="002F4213">
        <w:rPr>
          <w:lang w:val="en-CA"/>
        </w:rPr>
        <w:t>.</w:t>
      </w:r>
    </w:p>
    <w:p w14:paraId="12E2284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does not match an existing key,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and </w:t>
      </w:r>
      <w:proofErr w:type="spellStart"/>
      <w:r w:rsidRPr="002F4213">
        <w:rPr>
          <w:lang w:val="en-CA"/>
        </w:rPr>
        <w:t>datumM</w:t>
      </w:r>
      <w:proofErr w:type="spellEnd"/>
      <w:r w:rsidRPr="002F4213">
        <w:rPr>
          <w:lang w:val="en-CA"/>
        </w:rPr>
        <w:t xml:space="preserve"> are</w:t>
      </w:r>
    </w:p>
    <w:p w14:paraId="092ED1D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used to create a new key/datum pair in the table.</w:t>
      </w:r>
    </w:p>
    <w:p w14:paraId="64347CC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In either case, the cursor goes to the off-list state.</w:t>
      </w:r>
    </w:p>
    <w:p w14:paraId="4CA45C39" w14:textId="77777777" w:rsidR="002F4213" w:rsidRPr="002F4213" w:rsidRDefault="002F4213" w:rsidP="002F4213">
      <w:pPr>
        <w:pStyle w:val="Code"/>
        <w:rPr>
          <w:lang w:val="en-CA"/>
        </w:rPr>
      </w:pPr>
    </w:p>
    <w:p w14:paraId="5872E6C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remove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V&amp;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);</w:t>
      </w:r>
    </w:p>
    <w:p w14:paraId="4B0D161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</w:t>
      </w:r>
    </w:p>
    <w:p w14:paraId="5016805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matches a key in the table, the corresponding</w:t>
      </w:r>
    </w:p>
    <w:p w14:paraId="0A45BA8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key/datum pair is removed from the table.</w:t>
      </w:r>
    </w:p>
    <w:p w14:paraId="3012C19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does not match an existing key, the table is unchanged.</w:t>
      </w:r>
    </w:p>
    <w:p w14:paraId="5A9975D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In either case, the cursor goes to the off-list state.</w:t>
      </w:r>
    </w:p>
    <w:p w14:paraId="4C4A13CA" w14:textId="77777777" w:rsidR="002F4213" w:rsidRPr="002F4213" w:rsidRDefault="002F4213" w:rsidP="002F4213">
      <w:pPr>
        <w:pStyle w:val="Code"/>
        <w:rPr>
          <w:lang w:val="en-CA"/>
        </w:rPr>
      </w:pPr>
    </w:p>
    <w:p w14:paraId="50E61B0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find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V&amp;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);</w:t>
      </w:r>
    </w:p>
    <w:p w14:paraId="26A8A66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</w:t>
      </w:r>
    </w:p>
    <w:p w14:paraId="2F05823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matches a key in the table, the cursor is attached</w:t>
      </w:r>
    </w:p>
    <w:p w14:paraId="0161FB1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to the corresponding key/datum pair.</w:t>
      </w:r>
    </w:p>
    <w:p w14:paraId="26EA32D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does not match an existing key, the cursor is put in</w:t>
      </w:r>
    </w:p>
    <w:p w14:paraId="01AC3BC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the off-list state.</w:t>
      </w:r>
    </w:p>
    <w:p w14:paraId="477DAA41" w14:textId="77777777" w:rsidR="002F4213" w:rsidRPr="002F4213" w:rsidRDefault="002F4213" w:rsidP="002F4213">
      <w:pPr>
        <w:pStyle w:val="Code"/>
        <w:rPr>
          <w:lang w:val="en-CA"/>
        </w:rPr>
      </w:pPr>
    </w:p>
    <w:p w14:paraId="3AF94BD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spellStart"/>
      <w:r w:rsidRPr="002F4213">
        <w:rPr>
          <w:lang w:val="en-CA"/>
        </w:rPr>
        <w:t>go_to_first</w:t>
      </w:r>
      <w:proofErr w:type="spellEnd"/>
      <w:r w:rsidRPr="002F4213">
        <w:rPr>
          <w:lang w:val="en-CA"/>
        </w:rPr>
        <w:t xml:space="preserve"> ();</w:t>
      </w:r>
    </w:p>
    <w:p w14:paraId="08DFE74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 If </w:t>
      </w:r>
      <w:proofErr w:type="gramStart"/>
      <w:r w:rsidRPr="002F4213">
        <w:rPr>
          <w:lang w:val="en-CA"/>
        </w:rPr>
        <w:t>size(</w:t>
      </w:r>
      <w:proofErr w:type="gramEnd"/>
      <w:r w:rsidRPr="002F4213">
        <w:rPr>
          <w:lang w:val="en-CA"/>
        </w:rPr>
        <w:t>) &gt; 0, cursor is moved to the first key/datum pair</w:t>
      </w:r>
    </w:p>
    <w:p w14:paraId="10B7622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in the table.</w:t>
      </w:r>
    </w:p>
    <w:p w14:paraId="663D858D" w14:textId="77777777" w:rsidR="002F4213" w:rsidRPr="002F4213" w:rsidRDefault="002F4213" w:rsidP="002F4213">
      <w:pPr>
        <w:pStyle w:val="Code"/>
        <w:rPr>
          <w:lang w:val="en-CA"/>
        </w:rPr>
      </w:pPr>
    </w:p>
    <w:p w14:paraId="6139571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spellStart"/>
      <w:r w:rsidRPr="002F4213">
        <w:rPr>
          <w:lang w:val="en-CA"/>
        </w:rPr>
        <w:t>step_fwd</w:t>
      </w:r>
      <w:proofErr w:type="spellEnd"/>
      <w:r w:rsidRPr="002F4213">
        <w:rPr>
          <w:lang w:val="en-CA"/>
        </w:rPr>
        <w:t xml:space="preserve"> ();</w:t>
      </w:r>
    </w:p>
    <w:p w14:paraId="6FCE607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REQUIRES: 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</w:t>
      </w:r>
    </w:p>
    <w:p w14:paraId="5B57E35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</w:t>
      </w:r>
    </w:p>
    <w:p w14:paraId="55BA45B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If cursor is at the last key/datum pair in the list, cursor</w:t>
      </w:r>
    </w:p>
    <w:p w14:paraId="6611830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goes to the off-list state.</w:t>
      </w:r>
    </w:p>
    <w:p w14:paraId="48DB8B1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  Otherwise the cursor moves forward from one pair to the next.</w:t>
      </w:r>
    </w:p>
    <w:p w14:paraId="2972CC84" w14:textId="77777777" w:rsidR="002F4213" w:rsidRPr="002F4213" w:rsidRDefault="002F4213" w:rsidP="002F4213">
      <w:pPr>
        <w:pStyle w:val="Code"/>
        <w:rPr>
          <w:lang w:val="en-CA"/>
        </w:rPr>
      </w:pPr>
    </w:p>
    <w:p w14:paraId="341CA66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spellStart"/>
      <w:r w:rsidRPr="002F4213">
        <w:rPr>
          <w:lang w:val="en-CA"/>
        </w:rPr>
        <w:t>make_empty</w:t>
      </w:r>
      <w:proofErr w:type="spellEnd"/>
      <w:r w:rsidRPr="002F4213">
        <w:rPr>
          <w:lang w:val="en-CA"/>
        </w:rPr>
        <w:t xml:space="preserve"> ();</w:t>
      </w:r>
    </w:p>
    <w:p w14:paraId="4A290EC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PROMISES: </w:t>
      </w:r>
      <w:proofErr w:type="gramStart"/>
      <w:r w:rsidRPr="002F4213">
        <w:rPr>
          <w:lang w:val="en-CA"/>
        </w:rPr>
        <w:t>size(</w:t>
      </w:r>
      <w:proofErr w:type="gramEnd"/>
      <w:r w:rsidRPr="002F4213">
        <w:rPr>
          <w:lang w:val="en-CA"/>
        </w:rPr>
        <w:t>) == 0.</w:t>
      </w:r>
    </w:p>
    <w:p w14:paraId="24286260" w14:textId="77777777" w:rsidR="002F4213" w:rsidRPr="002F4213" w:rsidRDefault="002F4213" w:rsidP="002F4213">
      <w:pPr>
        <w:pStyle w:val="Code"/>
        <w:rPr>
          <w:lang w:val="en-CA"/>
        </w:rPr>
      </w:pPr>
    </w:p>
    <w:p w14:paraId="3C52C94D" w14:textId="77777777" w:rsidR="002F4213" w:rsidRPr="002F4213" w:rsidRDefault="002F4213" w:rsidP="002F4213">
      <w:pPr>
        <w:pStyle w:val="Code"/>
        <w:rPr>
          <w:lang w:val="en-CA"/>
        </w:rPr>
      </w:pPr>
    </w:p>
    <w:p w14:paraId="4F01734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 xml:space="preserve">friend  </w:t>
      </w:r>
      <w:proofErr w:type="spellStart"/>
      <w:r w:rsidRPr="002F4213">
        <w:rPr>
          <w:lang w:val="en-CA"/>
        </w:rPr>
        <w:t>ostream</w:t>
      </w:r>
      <w:proofErr w:type="spellEnd"/>
      <w:proofErr w:type="gramEnd"/>
      <w:r w:rsidRPr="002F4213">
        <w:rPr>
          <w:lang w:val="en-CA"/>
        </w:rPr>
        <w:t>&amp; operator &lt;&lt; &lt;V, T&gt; (</w:t>
      </w:r>
      <w:proofErr w:type="spellStart"/>
      <w:r w:rsidRPr="002F4213">
        <w:rPr>
          <w:lang w:val="en-CA"/>
        </w:rPr>
        <w:t>ostream</w:t>
      </w:r>
      <w:proofErr w:type="spellEnd"/>
      <w:r w:rsidRPr="002F4213">
        <w:rPr>
          <w:lang w:val="en-CA"/>
        </w:rPr>
        <w:t xml:space="preserve">&amp; </w:t>
      </w:r>
      <w:proofErr w:type="spellStart"/>
      <w:r w:rsidRPr="002F4213">
        <w:rPr>
          <w:lang w:val="en-CA"/>
        </w:rPr>
        <w:t>os,const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05B13322" w14:textId="77777777" w:rsidR="002F4213" w:rsidRPr="002F4213" w:rsidRDefault="002F4213" w:rsidP="002F4213">
      <w:pPr>
        <w:pStyle w:val="Code"/>
        <w:rPr>
          <w:lang w:val="en-CA"/>
        </w:rPr>
      </w:pPr>
    </w:p>
    <w:p w14:paraId="7A0350E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private:</w:t>
      </w:r>
    </w:p>
    <w:p w14:paraId="6C42A40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;</w:t>
      </w:r>
    </w:p>
    <w:p w14:paraId="539C582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2FEF548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>;</w:t>
      </w:r>
    </w:p>
    <w:p w14:paraId="0B8B3A0E" w14:textId="77777777" w:rsidR="002F4213" w:rsidRPr="002F4213" w:rsidRDefault="002F4213" w:rsidP="002F4213">
      <w:pPr>
        <w:pStyle w:val="Code"/>
        <w:rPr>
          <w:lang w:val="en-CA"/>
        </w:rPr>
      </w:pPr>
    </w:p>
    <w:p w14:paraId="773EF19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gramStart"/>
      <w:r w:rsidRPr="002F4213">
        <w:rPr>
          <w:lang w:val="en-CA"/>
        </w:rPr>
        <w:t>destroy(</w:t>
      </w:r>
      <w:proofErr w:type="gramEnd"/>
      <w:r w:rsidRPr="002F4213">
        <w:rPr>
          <w:lang w:val="en-CA"/>
        </w:rPr>
        <w:t>);</w:t>
      </w:r>
    </w:p>
    <w:p w14:paraId="44C72B2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</w:t>
      </w:r>
      <w:proofErr w:type="spellStart"/>
      <w:r w:rsidRPr="002F4213">
        <w:rPr>
          <w:lang w:val="en-CA"/>
        </w:rPr>
        <w:t>Deallocate</w:t>
      </w:r>
      <w:proofErr w:type="spellEnd"/>
      <w:r w:rsidRPr="002F4213">
        <w:rPr>
          <w:lang w:val="en-CA"/>
        </w:rPr>
        <w:t xml:space="preserve"> all nodes, set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 xml:space="preserve"> to zero.</w:t>
      </w:r>
    </w:p>
    <w:p w14:paraId="27CEAC2B" w14:textId="77777777" w:rsidR="002F4213" w:rsidRPr="002F4213" w:rsidRDefault="002F4213" w:rsidP="002F4213">
      <w:pPr>
        <w:pStyle w:val="Code"/>
        <w:rPr>
          <w:lang w:val="en-CA"/>
        </w:rPr>
      </w:pPr>
    </w:p>
    <w:p w14:paraId="3EAFA7E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void </w:t>
      </w:r>
      <w:proofErr w:type="gramStart"/>
      <w:r w:rsidRPr="002F4213">
        <w:rPr>
          <w:lang w:val="en-CA"/>
        </w:rPr>
        <w:t>copy(</w:t>
      </w:r>
      <w:proofErr w:type="spellStart"/>
      <w:proofErr w:type="gramEnd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&amp; source);</w:t>
      </w:r>
    </w:p>
    <w:p w14:paraId="73C9A1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Establishes *this as a copy of source.  Cursor of *this will</w:t>
      </w:r>
    </w:p>
    <w:p w14:paraId="1958228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point to the twin of whatever the source's cursor points to.</w:t>
      </w:r>
    </w:p>
    <w:p w14:paraId="65326B8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};</w:t>
      </w:r>
    </w:p>
    <w:p w14:paraId="5A5471AF" w14:textId="77777777" w:rsidR="002F4213" w:rsidRPr="002F4213" w:rsidRDefault="002F4213" w:rsidP="002F4213">
      <w:pPr>
        <w:pStyle w:val="Code"/>
        <w:rPr>
          <w:lang w:val="en-CA"/>
        </w:rPr>
      </w:pPr>
    </w:p>
    <w:p w14:paraId="749A3DA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</w:t>
      </w:r>
      <w:proofErr w:type="spellStart"/>
      <w:r w:rsidRPr="002F4213">
        <w:rPr>
          <w:lang w:val="en-CA"/>
        </w:rPr>
        <w:t>endif</w:t>
      </w:r>
      <w:proofErr w:type="spellEnd"/>
    </w:p>
    <w:p w14:paraId="5C3B61BE" w14:textId="77777777" w:rsidR="002F4213" w:rsidRPr="002F4213" w:rsidRDefault="002F4213" w:rsidP="002F4213">
      <w:pPr>
        <w:pStyle w:val="Code"/>
        <w:rPr>
          <w:lang w:val="en-CA"/>
        </w:rPr>
      </w:pPr>
    </w:p>
    <w:p w14:paraId="6D21937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begin () {</w:t>
      </w:r>
    </w:p>
    <w:p w14:paraId="3C22DCC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207B854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*this;</w:t>
      </w:r>
    </w:p>
    <w:p w14:paraId="3DB57C6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7671E29D" w14:textId="77777777" w:rsidR="002F4213" w:rsidRPr="002F4213" w:rsidRDefault="002F4213" w:rsidP="002F4213">
      <w:pPr>
        <w:pStyle w:val="Code"/>
        <w:rPr>
          <w:lang w:val="en-CA"/>
        </w:rPr>
      </w:pPr>
    </w:p>
    <w:p w14:paraId="0A0F9C8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Pair&lt;V, T&gt;&amp; </w:t>
      </w:r>
      <w:proofErr w:type="spellStart"/>
      <w:r w:rsidRPr="002F4213">
        <w:rPr>
          <w:lang w:val="en-CA"/>
        </w:rPr>
        <w:t>pairA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nextA</w:t>
      </w:r>
      <w:proofErr w:type="spellEnd"/>
      <w:r w:rsidRPr="002F4213">
        <w:rPr>
          <w:lang w:val="en-CA"/>
        </w:rPr>
        <w:t>)</w:t>
      </w:r>
    </w:p>
    <w:p w14:paraId="13F45AF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: </w:t>
      </w:r>
      <w:proofErr w:type="spellStart"/>
      <w:r w:rsidRPr="002F4213">
        <w:rPr>
          <w:lang w:val="en-CA"/>
        </w:rPr>
        <w:t>pairM</w:t>
      </w:r>
      <w:proofErr w:type="spellEnd"/>
      <w:r w:rsidRPr="002F4213">
        <w:rPr>
          <w:lang w:val="en-CA"/>
        </w:rPr>
        <w:t>(</w:t>
      </w:r>
      <w:proofErr w:type="spellStart"/>
      <w:r w:rsidRPr="002F4213">
        <w:rPr>
          <w:lang w:val="en-CA"/>
        </w:rPr>
        <w:t>pairA</w:t>
      </w:r>
      <w:proofErr w:type="spellEnd"/>
      <w:r w:rsidRPr="002F4213">
        <w:rPr>
          <w:lang w:val="en-CA"/>
        </w:rPr>
        <w:t xml:space="preserve">), 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(</w:t>
      </w:r>
      <w:proofErr w:type="spellStart"/>
      <w:r w:rsidRPr="002F4213">
        <w:rPr>
          <w:lang w:val="en-CA"/>
        </w:rPr>
        <w:t>nextA</w:t>
      </w:r>
      <w:proofErr w:type="spellEnd"/>
      <w:r w:rsidRPr="002F4213">
        <w:rPr>
          <w:lang w:val="en-CA"/>
        </w:rPr>
        <w:t>) {</w:t>
      </w:r>
    </w:p>
    <w:p w14:paraId="20531FA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2FF24D05" w14:textId="77777777" w:rsidR="002F4213" w:rsidRPr="002F4213" w:rsidRDefault="002F4213" w:rsidP="002F4213">
      <w:pPr>
        <w:pStyle w:val="Code"/>
        <w:rPr>
          <w:lang w:val="en-CA"/>
        </w:rPr>
      </w:pPr>
    </w:p>
    <w:p w14:paraId="7D817C4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()</w:t>
      </w:r>
    </w:p>
    <w:p w14:paraId="6B888F5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: </w:t>
      </w:r>
      <w:proofErr w:type="spellStart"/>
      <w:proofErr w:type="gram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 xml:space="preserve">0),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 xml:space="preserve">(0),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>(0) {</w:t>
      </w:r>
    </w:p>
    <w:p w14:paraId="70F10D8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6AA18C33" w14:textId="77777777" w:rsidR="002F4213" w:rsidRPr="002F4213" w:rsidRDefault="002F4213" w:rsidP="002F4213">
      <w:pPr>
        <w:pStyle w:val="Code"/>
        <w:rPr>
          <w:lang w:val="en-CA"/>
        </w:rPr>
      </w:pPr>
    </w:p>
    <w:p w14:paraId="528C605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T&gt;&amp; source) {</w:t>
      </w:r>
    </w:p>
    <w:p w14:paraId="6E598F7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copy(source);</w:t>
      </w:r>
    </w:p>
    <w:p w14:paraId="7CE1FDE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04D77FBC" w14:textId="77777777" w:rsidR="002F4213" w:rsidRPr="002F4213" w:rsidRDefault="002F4213" w:rsidP="002F4213">
      <w:pPr>
        <w:pStyle w:val="Code"/>
        <w:rPr>
          <w:lang w:val="en-CA"/>
        </w:rPr>
      </w:pPr>
    </w:p>
    <w:p w14:paraId="5A4C14E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operator=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rhs</w:t>
      </w:r>
      <w:proofErr w:type="spellEnd"/>
      <w:r w:rsidRPr="002F4213">
        <w:rPr>
          <w:lang w:val="en-CA"/>
        </w:rPr>
        <w:t>) {</w:t>
      </w:r>
    </w:p>
    <w:p w14:paraId="33CAD84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</w:t>
      </w:r>
      <w:proofErr w:type="gramStart"/>
      <w:r w:rsidRPr="002F4213">
        <w:rPr>
          <w:lang w:val="en-CA"/>
        </w:rPr>
        <w:t>this !</w:t>
      </w:r>
      <w:proofErr w:type="gramEnd"/>
      <w:r w:rsidRPr="002F4213">
        <w:rPr>
          <w:lang w:val="en-CA"/>
        </w:rPr>
        <w:t>= &amp;</w:t>
      </w:r>
      <w:proofErr w:type="spellStart"/>
      <w:r w:rsidRPr="002F4213">
        <w:rPr>
          <w:lang w:val="en-CA"/>
        </w:rPr>
        <w:t>rhs</w:t>
      </w:r>
      <w:proofErr w:type="spellEnd"/>
      <w:r w:rsidRPr="002F4213">
        <w:rPr>
          <w:lang w:val="en-CA"/>
        </w:rPr>
        <w:t>) {</w:t>
      </w:r>
    </w:p>
    <w:p w14:paraId="07D901E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destroy(</w:t>
      </w:r>
      <w:proofErr w:type="gramEnd"/>
      <w:r w:rsidRPr="002F4213">
        <w:rPr>
          <w:lang w:val="en-CA"/>
        </w:rPr>
        <w:t>);</w:t>
      </w:r>
    </w:p>
    <w:p w14:paraId="2B29CA8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copy(</w:t>
      </w:r>
      <w:proofErr w:type="spellStart"/>
      <w:r w:rsidRPr="002F4213">
        <w:rPr>
          <w:lang w:val="en-CA"/>
        </w:rPr>
        <w:t>rhs</w:t>
      </w:r>
      <w:proofErr w:type="spellEnd"/>
      <w:r w:rsidRPr="002F4213">
        <w:rPr>
          <w:lang w:val="en-CA"/>
        </w:rPr>
        <w:t>);</w:t>
      </w:r>
    </w:p>
    <w:p w14:paraId="7D4BD3A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61032DA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*this;</w:t>
      </w:r>
    </w:p>
    <w:p w14:paraId="51FBD2F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44D8F90A" w14:textId="77777777" w:rsidR="002F4213" w:rsidRPr="002F4213" w:rsidRDefault="002F4213" w:rsidP="002F4213">
      <w:pPr>
        <w:pStyle w:val="Code"/>
        <w:rPr>
          <w:lang w:val="en-CA"/>
        </w:rPr>
      </w:pPr>
    </w:p>
    <w:p w14:paraId="52D6CE0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~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() {</w:t>
      </w:r>
    </w:p>
    <w:p w14:paraId="15AA8A6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destroy(</w:t>
      </w:r>
      <w:proofErr w:type="gramEnd"/>
      <w:r w:rsidRPr="002F4213">
        <w:rPr>
          <w:lang w:val="en-CA"/>
        </w:rPr>
        <w:t>);</w:t>
      </w:r>
    </w:p>
    <w:p w14:paraId="4A8C838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0B9EEAC0" w14:textId="77777777" w:rsidR="002F4213" w:rsidRPr="002F4213" w:rsidRDefault="002F4213" w:rsidP="002F4213">
      <w:pPr>
        <w:pStyle w:val="Code"/>
        <w:rPr>
          <w:lang w:val="en-CA"/>
        </w:rPr>
      </w:pPr>
    </w:p>
    <w:p w14:paraId="6AA0824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 xml:space="preserve">size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{</w:t>
      </w:r>
    </w:p>
    <w:p w14:paraId="2AB2659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;</w:t>
      </w:r>
    </w:p>
    <w:p w14:paraId="18F0012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4A6866CB" w14:textId="77777777" w:rsidR="002F4213" w:rsidRPr="002F4213" w:rsidRDefault="002F4213" w:rsidP="002F4213">
      <w:pPr>
        <w:pStyle w:val="Code"/>
        <w:rPr>
          <w:lang w:val="en-CA"/>
        </w:rPr>
      </w:pPr>
    </w:p>
    <w:p w14:paraId="223C53B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cursor_ok</w:t>
      </w:r>
      <w:proofErr w:type="spellEnd"/>
      <w:r w:rsidRPr="002F4213">
        <w:rPr>
          <w:lang w:val="en-CA"/>
        </w:rPr>
        <w:t xml:space="preserve">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{</w:t>
      </w:r>
    </w:p>
    <w:p w14:paraId="7F6532E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</w:t>
      </w:r>
      <w:proofErr w:type="spellStart"/>
      <w:proofErr w:type="gram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!</w:t>
      </w:r>
      <w:proofErr w:type="gramEnd"/>
      <w:r w:rsidRPr="002F4213">
        <w:rPr>
          <w:lang w:val="en-CA"/>
        </w:rPr>
        <w:t>= 0;</w:t>
      </w:r>
    </w:p>
    <w:p w14:paraId="685EBF6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15E2AE03" w14:textId="77777777" w:rsidR="002F4213" w:rsidRPr="002F4213" w:rsidRDefault="002F4213" w:rsidP="002F4213">
      <w:pPr>
        <w:pStyle w:val="Code"/>
        <w:rPr>
          <w:lang w:val="en-CA"/>
        </w:rPr>
      </w:pPr>
    </w:p>
    <w:p w14:paraId="343A74C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V&amp;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cursor_key</w:t>
      </w:r>
      <w:proofErr w:type="spellEnd"/>
      <w:r w:rsidRPr="002F4213">
        <w:rPr>
          <w:lang w:val="en-CA"/>
        </w:rPr>
        <w:t xml:space="preserve">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{</w:t>
      </w:r>
    </w:p>
    <w:p w14:paraId="419E6E9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7604E26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;</w:t>
      </w:r>
    </w:p>
    <w:p w14:paraId="346E83E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0EC7F457" w14:textId="77777777" w:rsidR="002F4213" w:rsidRPr="002F4213" w:rsidRDefault="002F4213" w:rsidP="002F4213">
      <w:pPr>
        <w:pStyle w:val="Code"/>
        <w:rPr>
          <w:lang w:val="en-CA"/>
        </w:rPr>
      </w:pPr>
    </w:p>
    <w:p w14:paraId="27F56DE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cursor_datum</w:t>
      </w:r>
      <w:proofErr w:type="spellEnd"/>
      <w:r w:rsidRPr="002F4213">
        <w:rPr>
          <w:lang w:val="en-CA"/>
        </w:rPr>
        <w:t xml:space="preserve"> ()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{</w:t>
      </w:r>
    </w:p>
    <w:p w14:paraId="0D85BE3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5EDE02A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pairM.datum</w:t>
      </w:r>
      <w:proofErr w:type="spellEnd"/>
      <w:r w:rsidRPr="002F4213">
        <w:rPr>
          <w:lang w:val="en-CA"/>
        </w:rPr>
        <w:t>;</w:t>
      </w:r>
    </w:p>
    <w:p w14:paraId="06191BB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0C47DFF2" w14:textId="77777777" w:rsidR="002F4213" w:rsidRPr="002F4213" w:rsidRDefault="002F4213" w:rsidP="002F4213">
      <w:pPr>
        <w:pStyle w:val="Code"/>
        <w:rPr>
          <w:lang w:val="en-CA"/>
        </w:rPr>
      </w:pPr>
    </w:p>
    <w:p w14:paraId="3C66F27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insert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Pair&lt;V, T&gt;&amp; </w:t>
      </w:r>
      <w:proofErr w:type="spellStart"/>
      <w:r w:rsidRPr="002F4213">
        <w:rPr>
          <w:lang w:val="en-CA"/>
        </w:rPr>
        <w:t>pairA</w:t>
      </w:r>
      <w:proofErr w:type="spellEnd"/>
      <w:r w:rsidRPr="002F4213">
        <w:rPr>
          <w:lang w:val="en-CA"/>
        </w:rPr>
        <w:t>) {</w:t>
      </w:r>
    </w:p>
    <w:p w14:paraId="546FEDB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Add new node at head?</w:t>
      </w:r>
    </w:p>
    <w:p w14:paraId="64FF20F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 xml:space="preserve"> == 0 || </w:t>
      </w:r>
      <w:proofErr w:type="spellStart"/>
      <w:r w:rsidRPr="002F4213">
        <w:rPr>
          <w:lang w:val="en-CA"/>
        </w:rPr>
        <w:t>pairA.key</w:t>
      </w:r>
      <w:proofErr w:type="spellEnd"/>
      <w:r w:rsidRPr="002F4213">
        <w:rPr>
          <w:lang w:val="en-CA"/>
        </w:rPr>
        <w:t xml:space="preserve"> &lt;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 {</w:t>
      </w:r>
    </w:p>
    <w:p w14:paraId="2AA10A1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 xml:space="preserve"> = new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&gt;(</w:t>
      </w:r>
      <w:proofErr w:type="spellStart"/>
      <w:proofErr w:type="gramEnd"/>
      <w:r w:rsidRPr="002F4213">
        <w:rPr>
          <w:lang w:val="en-CA"/>
        </w:rPr>
        <w:t>pairA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);</w:t>
      </w:r>
    </w:p>
    <w:p w14:paraId="7F0BC93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++;</w:t>
      </w:r>
    </w:p>
    <w:p w14:paraId="02337F8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if (</w:t>
      </w:r>
      <w:proofErr w:type="spellStart"/>
      <w:r w:rsidRPr="002F4213">
        <w:rPr>
          <w:lang w:val="en-CA"/>
        </w:rPr>
        <w:t>pairA.key</w:t>
      </w:r>
      <w:proofErr w:type="spellEnd"/>
      <w:r w:rsidRPr="002F4213">
        <w:rPr>
          <w:lang w:val="en-CA"/>
        </w:rPr>
        <w:t xml:space="preserve"> ==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 {</w:t>
      </w:r>
    </w:p>
    <w:p w14:paraId="0CAF2BA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pairM.datum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pairA.datum</w:t>
      </w:r>
      <w:proofErr w:type="spellEnd"/>
      <w:r w:rsidRPr="002F4213">
        <w:rPr>
          <w:lang w:val="en-CA"/>
        </w:rPr>
        <w:t>;</w:t>
      </w:r>
    </w:p>
    <w:p w14:paraId="3729F9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{</w:t>
      </w:r>
    </w:p>
    <w:p w14:paraId="605F8DB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&lt;V, T&gt;* before=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4CCD696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T&gt;* after=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7F512A71" w14:textId="77777777" w:rsidR="002F4213" w:rsidRPr="002F4213" w:rsidRDefault="002F4213" w:rsidP="002F4213">
      <w:pPr>
        <w:pStyle w:val="Code"/>
        <w:rPr>
          <w:lang w:val="en-CA"/>
        </w:rPr>
      </w:pPr>
    </w:p>
    <w:p w14:paraId="67D640B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while(</w:t>
      </w:r>
      <w:proofErr w:type="gramEnd"/>
      <w:r w:rsidRPr="002F4213">
        <w:rPr>
          <w:lang w:val="en-CA"/>
        </w:rPr>
        <w:t>after!=NULL &amp;&amp; (</w:t>
      </w:r>
      <w:proofErr w:type="spellStart"/>
      <w:r w:rsidRPr="002F4213">
        <w:rPr>
          <w:lang w:val="en-CA"/>
        </w:rPr>
        <w:t>pairA.key</w:t>
      </w:r>
      <w:proofErr w:type="spellEnd"/>
      <w:r w:rsidRPr="002F4213">
        <w:rPr>
          <w:lang w:val="en-CA"/>
        </w:rPr>
        <w:t xml:space="preserve"> &gt; after-&gt;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)) {</w:t>
      </w:r>
    </w:p>
    <w:p w14:paraId="217C81B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before=after;</w:t>
      </w:r>
    </w:p>
    <w:p w14:paraId="40894B4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after=after-&gt;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6E18ED8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</w:t>
      </w:r>
    </w:p>
    <w:p w14:paraId="4D5D49FB" w14:textId="77777777" w:rsidR="002F4213" w:rsidRPr="002F4213" w:rsidRDefault="002F4213" w:rsidP="002F4213">
      <w:pPr>
        <w:pStyle w:val="Code"/>
        <w:rPr>
          <w:lang w:val="en-CA"/>
        </w:rPr>
      </w:pPr>
    </w:p>
    <w:p w14:paraId="0EEBF86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if(</w:t>
      </w:r>
      <w:proofErr w:type="gramEnd"/>
      <w:r w:rsidRPr="002F4213">
        <w:rPr>
          <w:lang w:val="en-CA"/>
        </w:rPr>
        <w:t xml:space="preserve">after!=NULL &amp;&amp; </w:t>
      </w:r>
      <w:proofErr w:type="spellStart"/>
      <w:r w:rsidRPr="002F4213">
        <w:rPr>
          <w:lang w:val="en-CA"/>
        </w:rPr>
        <w:t>pairA.key</w:t>
      </w:r>
      <w:proofErr w:type="spellEnd"/>
      <w:r w:rsidRPr="002F4213">
        <w:rPr>
          <w:lang w:val="en-CA"/>
        </w:rPr>
        <w:t xml:space="preserve"> == after-&gt;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 {</w:t>
      </w:r>
    </w:p>
    <w:p w14:paraId="0DA64A1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after-&gt;</w:t>
      </w:r>
      <w:proofErr w:type="spellStart"/>
      <w:r w:rsidRPr="002F4213">
        <w:rPr>
          <w:lang w:val="en-CA"/>
        </w:rPr>
        <w:t>pairM.datum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pairA.datum</w:t>
      </w:r>
      <w:proofErr w:type="spellEnd"/>
      <w:r w:rsidRPr="002F4213">
        <w:rPr>
          <w:lang w:val="en-CA"/>
        </w:rPr>
        <w:t>;</w:t>
      </w:r>
    </w:p>
    <w:p w14:paraId="3F7400D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 else {</w:t>
      </w:r>
    </w:p>
    <w:p w14:paraId="6050CDF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before-&gt;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 xml:space="preserve"> = new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&gt;(</w:t>
      </w:r>
      <w:proofErr w:type="spellStart"/>
      <w:proofErr w:type="gramEnd"/>
      <w:r w:rsidRPr="002F4213">
        <w:rPr>
          <w:lang w:val="en-CA"/>
        </w:rPr>
        <w:t>pairA</w:t>
      </w:r>
      <w:proofErr w:type="spellEnd"/>
      <w:r w:rsidRPr="002F4213">
        <w:rPr>
          <w:lang w:val="en-CA"/>
        </w:rPr>
        <w:t>, before-&gt;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);</w:t>
      </w:r>
    </w:p>
    <w:p w14:paraId="16FB17E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++;</w:t>
      </w:r>
    </w:p>
    <w:p w14:paraId="39D0230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</w:t>
      </w:r>
    </w:p>
    <w:p w14:paraId="00DD7D6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4C21479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33C43DE7" w14:textId="77777777" w:rsidR="002F4213" w:rsidRPr="002F4213" w:rsidRDefault="002F4213" w:rsidP="002F4213">
      <w:pPr>
        <w:pStyle w:val="Code"/>
        <w:rPr>
          <w:lang w:val="en-CA"/>
        </w:rPr>
      </w:pPr>
    </w:p>
    <w:p w14:paraId="0A87A84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remove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V&amp;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 {</w:t>
      </w:r>
    </w:p>
    <w:p w14:paraId="114E773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 xml:space="preserve"> == 0 ||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&lt;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</w:t>
      </w:r>
    </w:p>
    <w:p w14:paraId="0A405C4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return;</w:t>
      </w:r>
    </w:p>
    <w:p w14:paraId="622043AA" w14:textId="77777777" w:rsidR="002F4213" w:rsidRPr="002F4213" w:rsidRDefault="002F4213" w:rsidP="002F4213">
      <w:pPr>
        <w:pStyle w:val="Code"/>
        <w:rPr>
          <w:lang w:val="en-CA"/>
        </w:rPr>
      </w:pPr>
    </w:p>
    <w:p w14:paraId="0AD0BBF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&lt;V, T&gt;* </w:t>
      </w:r>
      <w:proofErr w:type="spellStart"/>
      <w:r w:rsidRPr="002F4213">
        <w:rPr>
          <w:lang w:val="en-CA"/>
        </w:rPr>
        <w:t>doomed_node</w:t>
      </w:r>
      <w:proofErr w:type="spellEnd"/>
      <w:r w:rsidRPr="002F4213">
        <w:rPr>
          <w:lang w:val="en-CA"/>
        </w:rPr>
        <w:t xml:space="preserve"> = 0;</w:t>
      </w:r>
    </w:p>
    <w:p w14:paraId="04C8634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==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 {</w:t>
      </w:r>
    </w:p>
    <w:p w14:paraId="16946AA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doomed_node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56CBC7A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62B6523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--;</w:t>
      </w:r>
    </w:p>
    <w:p w14:paraId="077CE2F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 else {</w:t>
      </w:r>
    </w:p>
    <w:p w14:paraId="5D1B250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&lt;V, T&gt; *before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7568191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359867B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while(</w:t>
      </w:r>
      <w:proofErr w:type="spellStart"/>
      <w:proofErr w:type="gramEnd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 xml:space="preserve"> != 0 &amp;&amp;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 xml:space="preserve"> &gt;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 {</w:t>
      </w:r>
    </w:p>
    <w:p w14:paraId="32D0C7C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before =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>;</w:t>
      </w:r>
    </w:p>
    <w:p w14:paraId="0E8C07E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2D1761F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</w:t>
      </w:r>
    </w:p>
    <w:p w14:paraId="7515F3AE" w14:textId="77777777" w:rsidR="002F4213" w:rsidRPr="002F4213" w:rsidRDefault="002F4213" w:rsidP="002F4213">
      <w:pPr>
        <w:pStyle w:val="Code"/>
        <w:rPr>
          <w:lang w:val="en-CA"/>
        </w:rPr>
      </w:pPr>
    </w:p>
    <w:p w14:paraId="663247D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if (</w:t>
      </w:r>
      <w:proofErr w:type="spellStart"/>
      <w:r w:rsidRPr="002F4213">
        <w:rPr>
          <w:lang w:val="en-CA"/>
        </w:rPr>
        <w:t>maybe_</w:t>
      </w:r>
      <w:proofErr w:type="gramStart"/>
      <w:r w:rsidRPr="002F4213">
        <w:rPr>
          <w:lang w:val="en-CA"/>
        </w:rPr>
        <w:t>doomed</w:t>
      </w:r>
      <w:proofErr w:type="spellEnd"/>
      <w:r w:rsidRPr="002F4213">
        <w:rPr>
          <w:lang w:val="en-CA"/>
        </w:rPr>
        <w:t xml:space="preserve"> !</w:t>
      </w:r>
      <w:proofErr w:type="gramEnd"/>
      <w:r w:rsidRPr="002F4213">
        <w:rPr>
          <w:lang w:val="en-CA"/>
        </w:rPr>
        <w:t xml:space="preserve">= 0 &amp;&amp;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 xml:space="preserve"> ==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 {</w:t>
      </w:r>
    </w:p>
    <w:p w14:paraId="31FA865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doomed_node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>;</w:t>
      </w:r>
    </w:p>
    <w:p w14:paraId="7300171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before-&gt;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maybe_doomed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6582874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   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--;</w:t>
      </w:r>
    </w:p>
    <w:p w14:paraId="5B8C720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}</w:t>
      </w:r>
    </w:p>
    <w:p w14:paraId="35FE679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7BD8831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delete </w:t>
      </w:r>
      <w:proofErr w:type="spellStart"/>
      <w:r w:rsidRPr="002F4213">
        <w:rPr>
          <w:lang w:val="en-CA"/>
        </w:rPr>
        <w:t>doomed_</w:t>
      </w:r>
      <w:proofErr w:type="gramStart"/>
      <w:r w:rsidRPr="002F4213">
        <w:rPr>
          <w:lang w:val="en-CA"/>
        </w:rPr>
        <w:t>node</w:t>
      </w:r>
      <w:proofErr w:type="spellEnd"/>
      <w:r w:rsidRPr="002F4213">
        <w:rPr>
          <w:lang w:val="en-CA"/>
        </w:rPr>
        <w:t xml:space="preserve">;   </w:t>
      </w:r>
      <w:proofErr w:type="gramEnd"/>
      <w:r w:rsidRPr="002F4213">
        <w:rPr>
          <w:lang w:val="en-CA"/>
        </w:rPr>
        <w:t xml:space="preserve">        // Does nothing if </w:t>
      </w:r>
      <w:proofErr w:type="spellStart"/>
      <w:r w:rsidRPr="002F4213">
        <w:rPr>
          <w:lang w:val="en-CA"/>
        </w:rPr>
        <w:t>doomed_node</w:t>
      </w:r>
      <w:proofErr w:type="spellEnd"/>
      <w:r w:rsidRPr="002F4213">
        <w:rPr>
          <w:lang w:val="en-CA"/>
        </w:rPr>
        <w:t xml:space="preserve"> == 0.</w:t>
      </w:r>
    </w:p>
    <w:p w14:paraId="3C29D98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2C8AF7AC" w14:textId="77777777" w:rsidR="002F4213" w:rsidRPr="002F4213" w:rsidRDefault="002F4213" w:rsidP="002F4213">
      <w:pPr>
        <w:pStyle w:val="Code"/>
        <w:rPr>
          <w:lang w:val="en-CA"/>
        </w:rPr>
      </w:pPr>
    </w:p>
    <w:p w14:paraId="6A4C3CF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This place-holder for find was added in order to</w:t>
      </w:r>
    </w:p>
    <w:p w14:paraId="09CC253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allow successful linking when you're testing insert and remove.</w:t>
      </w:r>
    </w:p>
    <w:p w14:paraId="77BC025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// Replace it with a definition that works.</w:t>
      </w:r>
    </w:p>
    <w:p w14:paraId="02B1FA1B" w14:textId="77777777" w:rsidR="002F4213" w:rsidRPr="002F4213" w:rsidRDefault="002F4213" w:rsidP="002F4213">
      <w:pPr>
        <w:pStyle w:val="Code"/>
        <w:rPr>
          <w:lang w:val="en-CA"/>
        </w:rPr>
      </w:pPr>
    </w:p>
    <w:p w14:paraId="00D48A1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find 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V&amp;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 {</w:t>
      </w:r>
    </w:p>
    <w:p w14:paraId="74C27B9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=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640CE5A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while (</w:t>
      </w:r>
      <w:proofErr w:type="spellStart"/>
      <w:proofErr w:type="gram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!=</w:t>
      </w:r>
      <w:proofErr w:type="gramEnd"/>
      <w:r w:rsidRPr="002F4213">
        <w:rPr>
          <w:lang w:val="en-CA"/>
        </w:rPr>
        <w:t xml:space="preserve">NULL &amp;&amp; 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 xml:space="preserve"> != </w:t>
      </w:r>
      <w:proofErr w:type="spellStart"/>
      <w:r w:rsidRPr="002F4213">
        <w:rPr>
          <w:lang w:val="en-CA"/>
        </w:rPr>
        <w:t>keyA</w:t>
      </w:r>
      <w:proofErr w:type="spellEnd"/>
      <w:r w:rsidRPr="002F4213">
        <w:rPr>
          <w:lang w:val="en-CA"/>
        </w:rPr>
        <w:t>) {</w:t>
      </w:r>
    </w:p>
    <w:p w14:paraId="5DD4457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=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3379A65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5CF0509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;</w:t>
      </w:r>
    </w:p>
    <w:p w14:paraId="0A4FC48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31329667" w14:textId="77777777" w:rsidR="002F4213" w:rsidRPr="002F4213" w:rsidRDefault="002F4213" w:rsidP="002F4213">
      <w:pPr>
        <w:pStyle w:val="Code"/>
        <w:rPr>
          <w:lang w:val="en-CA"/>
        </w:rPr>
      </w:pPr>
    </w:p>
    <w:p w14:paraId="7CC0CBD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go_to_first</w:t>
      </w:r>
      <w:proofErr w:type="spellEnd"/>
      <w:r w:rsidRPr="002F4213">
        <w:rPr>
          <w:lang w:val="en-CA"/>
        </w:rPr>
        <w:t xml:space="preserve"> () {</w:t>
      </w:r>
    </w:p>
    <w:p w14:paraId="0B5858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5751F51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7E34AC20" w14:textId="77777777" w:rsidR="002F4213" w:rsidRPr="002F4213" w:rsidRDefault="002F4213" w:rsidP="002F4213">
      <w:pPr>
        <w:pStyle w:val="Code"/>
        <w:rPr>
          <w:lang w:val="en-CA"/>
        </w:rPr>
      </w:pPr>
    </w:p>
    <w:p w14:paraId="45BC44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step_fwd</w:t>
      </w:r>
      <w:proofErr w:type="spellEnd"/>
      <w:r w:rsidRPr="002F4213">
        <w:rPr>
          <w:lang w:val="en-CA"/>
        </w:rPr>
        <w:t xml:space="preserve"> () {</w:t>
      </w:r>
    </w:p>
    <w:p w14:paraId="62AF26A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746B9E5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5FA6C4E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1BDD9709" w14:textId="77777777" w:rsidR="002F4213" w:rsidRPr="002F4213" w:rsidRDefault="002F4213" w:rsidP="002F4213">
      <w:pPr>
        <w:pStyle w:val="Code"/>
        <w:rPr>
          <w:lang w:val="en-CA"/>
        </w:rPr>
      </w:pPr>
    </w:p>
    <w:p w14:paraId="1EF7ED1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spellStart"/>
      <w:proofErr w:type="gramEnd"/>
      <w:r w:rsidRPr="002F4213">
        <w:rPr>
          <w:lang w:val="en-CA"/>
        </w:rPr>
        <w:t>make_empty</w:t>
      </w:r>
      <w:proofErr w:type="spellEnd"/>
      <w:r w:rsidRPr="002F4213">
        <w:rPr>
          <w:lang w:val="en-CA"/>
        </w:rPr>
        <w:t xml:space="preserve"> () {</w:t>
      </w:r>
    </w:p>
    <w:p w14:paraId="284E72E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destroy(</w:t>
      </w:r>
      <w:proofErr w:type="gramEnd"/>
      <w:r w:rsidRPr="002F4213">
        <w:rPr>
          <w:lang w:val="en-CA"/>
        </w:rPr>
        <w:t>);</w:t>
      </w:r>
    </w:p>
    <w:p w14:paraId="6499E31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 xml:space="preserve"> = 0;</w:t>
      </w:r>
    </w:p>
    <w:p w14:paraId="7EA938B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 0;</w:t>
      </w:r>
    </w:p>
    <w:p w14:paraId="3CF215D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2E3C5356" w14:textId="77777777" w:rsidR="002F4213" w:rsidRPr="002F4213" w:rsidRDefault="002F4213" w:rsidP="002F4213">
      <w:pPr>
        <w:pStyle w:val="Code"/>
        <w:rPr>
          <w:lang w:val="en-CA"/>
        </w:rPr>
      </w:pPr>
    </w:p>
    <w:p w14:paraId="5B55E49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destroy () {</w:t>
      </w:r>
    </w:p>
    <w:p w14:paraId="092FEA6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>&lt;V, T&gt; *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 xml:space="preserve"> =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0E40079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while (</w:t>
      </w:r>
      <w:proofErr w:type="spellStart"/>
      <w:proofErr w:type="gram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 xml:space="preserve"> !</w:t>
      </w:r>
      <w:proofErr w:type="gramEnd"/>
      <w:r w:rsidRPr="002F4213">
        <w:rPr>
          <w:lang w:val="en-CA"/>
        </w:rPr>
        <w:t>= NULL) {</w:t>
      </w:r>
    </w:p>
    <w:p w14:paraId="4970496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=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;</w:t>
      </w:r>
    </w:p>
    <w:p w14:paraId="73BDDA6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delete 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;</w:t>
      </w:r>
    </w:p>
    <w:p w14:paraId="55715CC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ptr</w:t>
      </w:r>
      <w:proofErr w:type="spellEnd"/>
      <w:r w:rsidRPr="002F4213">
        <w:rPr>
          <w:lang w:val="en-CA"/>
        </w:rPr>
        <w:t>=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;</w:t>
      </w:r>
    </w:p>
    <w:p w14:paraId="79019F7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4E4EF87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 NULL;</w:t>
      </w:r>
    </w:p>
    <w:p w14:paraId="469EA01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sizeM</w:t>
      </w:r>
      <w:proofErr w:type="spellEnd"/>
      <w:r w:rsidRPr="002F4213">
        <w:rPr>
          <w:lang w:val="en-CA"/>
        </w:rPr>
        <w:t>=0;</w:t>
      </w:r>
    </w:p>
    <w:p w14:paraId="4E71127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62DE0CDC" w14:textId="77777777" w:rsidR="002F4213" w:rsidRPr="002F4213" w:rsidRDefault="002F4213" w:rsidP="002F4213">
      <w:pPr>
        <w:pStyle w:val="Code"/>
        <w:rPr>
          <w:lang w:val="en-CA"/>
        </w:rPr>
      </w:pPr>
    </w:p>
    <w:p w14:paraId="7BA0458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copy(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T&gt;&amp; source) {</w:t>
      </w:r>
    </w:p>
    <w:p w14:paraId="4E979A8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headM</w:t>
      </w:r>
      <w:proofErr w:type="spellEnd"/>
      <w:r w:rsidRPr="002F4213">
        <w:rPr>
          <w:lang w:val="en-CA"/>
        </w:rPr>
        <w:t>=0;</w:t>
      </w:r>
    </w:p>
    <w:p w14:paraId="290F916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cursorM</w:t>
      </w:r>
      <w:proofErr w:type="spellEnd"/>
      <w:r w:rsidRPr="002F4213">
        <w:rPr>
          <w:lang w:val="en-CA"/>
        </w:rPr>
        <w:t xml:space="preserve"> =0;</w:t>
      </w:r>
    </w:p>
    <w:p w14:paraId="5549A88E" w14:textId="77777777" w:rsidR="002F4213" w:rsidRPr="002F4213" w:rsidRDefault="002F4213" w:rsidP="002F4213">
      <w:pPr>
        <w:pStyle w:val="Code"/>
        <w:rPr>
          <w:lang w:val="en-CA"/>
        </w:rPr>
      </w:pPr>
    </w:p>
    <w:p w14:paraId="05D439C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if(</w:t>
      </w:r>
      <w:proofErr w:type="spellStart"/>
      <w:proofErr w:type="gramEnd"/>
      <w:r w:rsidRPr="002F4213">
        <w:rPr>
          <w:lang w:val="en-CA"/>
        </w:rPr>
        <w:t>source.headM</w:t>
      </w:r>
      <w:proofErr w:type="spellEnd"/>
      <w:r w:rsidRPr="002F4213">
        <w:rPr>
          <w:lang w:val="en-CA"/>
        </w:rPr>
        <w:t xml:space="preserve"> ==0)</w:t>
      </w:r>
    </w:p>
    <w:p w14:paraId="39B8B01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return;</w:t>
      </w:r>
    </w:p>
    <w:p w14:paraId="7D47B89E" w14:textId="77777777" w:rsidR="002F4213" w:rsidRPr="002F4213" w:rsidRDefault="002F4213" w:rsidP="002F4213">
      <w:pPr>
        <w:pStyle w:val="Code"/>
        <w:rPr>
          <w:lang w:val="en-CA"/>
        </w:rPr>
      </w:pPr>
    </w:p>
    <w:p w14:paraId="43827EEF" w14:textId="77777777" w:rsidR="002F4213" w:rsidRPr="002F4213" w:rsidRDefault="002F4213" w:rsidP="002F4213">
      <w:pPr>
        <w:pStyle w:val="Code"/>
        <w:rPr>
          <w:lang w:val="en-CA"/>
        </w:rPr>
      </w:pPr>
    </w:p>
    <w:p w14:paraId="004C624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for(</w:t>
      </w:r>
      <w:proofErr w:type="spellStart"/>
      <w:proofErr w:type="gramEnd"/>
      <w:r w:rsidRPr="002F4213">
        <w:rPr>
          <w:lang w:val="en-CA"/>
        </w:rPr>
        <w:t>LT_Node</w:t>
      </w:r>
      <w:proofErr w:type="spellEnd"/>
      <w:r w:rsidRPr="002F4213">
        <w:rPr>
          <w:lang w:val="en-CA"/>
        </w:rPr>
        <w:t xml:space="preserve">&lt;V, T&gt; *p = </w:t>
      </w:r>
      <w:proofErr w:type="spellStart"/>
      <w:r w:rsidRPr="002F4213">
        <w:rPr>
          <w:lang w:val="en-CA"/>
        </w:rPr>
        <w:t>source.headM</w:t>
      </w:r>
      <w:proofErr w:type="spellEnd"/>
      <w:r w:rsidRPr="002F4213">
        <w:rPr>
          <w:lang w:val="en-CA"/>
        </w:rPr>
        <w:t>; p != 0; p=p-&gt;</w:t>
      </w:r>
      <w:proofErr w:type="spellStart"/>
      <w:r w:rsidRPr="002F4213">
        <w:rPr>
          <w:lang w:val="en-CA"/>
        </w:rPr>
        <w:t>nextM</w:t>
      </w:r>
      <w:proofErr w:type="spellEnd"/>
      <w:r w:rsidRPr="002F4213">
        <w:rPr>
          <w:lang w:val="en-CA"/>
        </w:rPr>
        <w:t>) {</w:t>
      </w:r>
    </w:p>
    <w:p w14:paraId="0D63144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insert(</w:t>
      </w:r>
      <w:proofErr w:type="gramEnd"/>
      <w:r w:rsidRPr="002F4213">
        <w:rPr>
          <w:lang w:val="en-CA"/>
        </w:rPr>
        <w:t>Pair&lt;V, T&gt;(p-&gt;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, p-&gt;</w:t>
      </w:r>
      <w:proofErr w:type="spellStart"/>
      <w:r w:rsidRPr="002F4213">
        <w:rPr>
          <w:lang w:val="en-CA"/>
        </w:rPr>
        <w:t>pairM.datum</w:t>
      </w:r>
      <w:proofErr w:type="spellEnd"/>
      <w:r w:rsidRPr="002F4213">
        <w:rPr>
          <w:lang w:val="en-CA"/>
        </w:rPr>
        <w:t>));</w:t>
      </w:r>
    </w:p>
    <w:p w14:paraId="2D0D195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gramStart"/>
      <w:r w:rsidRPr="002F4213">
        <w:rPr>
          <w:lang w:val="en-CA"/>
        </w:rPr>
        <w:t>if(</w:t>
      </w:r>
      <w:proofErr w:type="spellStart"/>
      <w:proofErr w:type="gramEnd"/>
      <w:r w:rsidRPr="002F4213">
        <w:rPr>
          <w:lang w:val="en-CA"/>
        </w:rPr>
        <w:t>source.cursorM</w:t>
      </w:r>
      <w:proofErr w:type="spellEnd"/>
      <w:r w:rsidRPr="002F4213">
        <w:rPr>
          <w:lang w:val="en-CA"/>
        </w:rPr>
        <w:t xml:space="preserve"> == p)</w:t>
      </w:r>
    </w:p>
    <w:p w14:paraId="6A9226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find(p-&gt;</w:t>
      </w:r>
      <w:proofErr w:type="spellStart"/>
      <w:r w:rsidRPr="002F4213">
        <w:rPr>
          <w:lang w:val="en-CA"/>
        </w:rPr>
        <w:t>pairM.key</w:t>
      </w:r>
      <w:proofErr w:type="spellEnd"/>
      <w:r w:rsidRPr="002F4213">
        <w:rPr>
          <w:lang w:val="en-CA"/>
        </w:rPr>
        <w:t>);</w:t>
      </w:r>
    </w:p>
    <w:p w14:paraId="03D657D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50F574D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7390B88B" w14:textId="77777777" w:rsidR="002F4213" w:rsidRPr="002F4213" w:rsidRDefault="002F4213" w:rsidP="002F4213">
      <w:pPr>
        <w:pStyle w:val="Code"/>
        <w:rPr>
          <w:lang w:val="en-CA"/>
        </w:rPr>
      </w:pPr>
    </w:p>
    <w:p w14:paraId="1204952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ostream</w:t>
      </w:r>
      <w:proofErr w:type="spellEnd"/>
      <w:r w:rsidRPr="002F4213">
        <w:rPr>
          <w:lang w:val="en-CA"/>
        </w:rPr>
        <w:t>&amp; operator &lt;&lt; (</w:t>
      </w:r>
      <w:proofErr w:type="spellStart"/>
      <w:r w:rsidRPr="002F4213">
        <w:rPr>
          <w:lang w:val="en-CA"/>
        </w:rPr>
        <w:t>ostream</w:t>
      </w:r>
      <w:proofErr w:type="spellEnd"/>
      <w:r w:rsidRPr="002F4213">
        <w:rPr>
          <w:lang w:val="en-CA"/>
        </w:rPr>
        <w:t xml:space="preserve">&amp; </w:t>
      </w:r>
      <w:proofErr w:type="spellStart"/>
      <w:r w:rsidRPr="002F4213">
        <w:rPr>
          <w:lang w:val="en-CA"/>
        </w:rPr>
        <w:t>os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 {</w:t>
      </w:r>
    </w:p>
    <w:p w14:paraId="54DB896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if (</w:t>
      </w:r>
      <w:proofErr w:type="spellStart"/>
      <w:proofErr w:type="gramStart"/>
      <w:r w:rsidRPr="002F4213">
        <w:rPr>
          <w:lang w:val="en-CA"/>
        </w:rPr>
        <w:t>lt.cursor</w:t>
      </w:r>
      <w:proofErr w:type="gramEnd"/>
      <w:r w:rsidRPr="002F4213">
        <w:rPr>
          <w:lang w:val="en-CA"/>
        </w:rPr>
        <w:t>_ok</w:t>
      </w:r>
      <w:proofErr w:type="spellEnd"/>
      <w:r w:rsidRPr="002F4213">
        <w:rPr>
          <w:lang w:val="en-CA"/>
        </w:rPr>
        <w:t>())</w:t>
      </w:r>
    </w:p>
    <w:p w14:paraId="05324AA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os</w:t>
      </w:r>
      <w:proofErr w:type="spellEnd"/>
      <w:r w:rsidRPr="002F4213">
        <w:rPr>
          <w:lang w:val="en-CA"/>
        </w:rPr>
        <w:t xml:space="preserve"> &lt;&lt; </w:t>
      </w:r>
      <w:proofErr w:type="spellStart"/>
      <w:proofErr w:type="gramStart"/>
      <w:r w:rsidRPr="002F4213">
        <w:rPr>
          <w:lang w:val="en-CA"/>
        </w:rPr>
        <w:t>lt.cursor</w:t>
      </w:r>
      <w:proofErr w:type="gramEnd"/>
      <w:r w:rsidRPr="002F4213">
        <w:rPr>
          <w:lang w:val="en-CA"/>
        </w:rPr>
        <w:t>_key</w:t>
      </w:r>
      <w:proofErr w:type="spellEnd"/>
      <w:r w:rsidRPr="002F4213">
        <w:rPr>
          <w:lang w:val="en-CA"/>
        </w:rPr>
        <w:t xml:space="preserve">() &lt;&lt; "  " &lt;&lt; </w:t>
      </w:r>
      <w:proofErr w:type="spellStart"/>
      <w:r w:rsidRPr="002F4213">
        <w:rPr>
          <w:lang w:val="en-CA"/>
        </w:rPr>
        <w:t>lt.cursor_datum</w:t>
      </w:r>
      <w:proofErr w:type="spellEnd"/>
      <w:r w:rsidRPr="002F4213">
        <w:rPr>
          <w:lang w:val="en-CA"/>
        </w:rPr>
        <w:t>();</w:t>
      </w:r>
    </w:p>
    <w:p w14:paraId="75657D5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else</w:t>
      </w:r>
    </w:p>
    <w:p w14:paraId="5185782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  </w:t>
      </w:r>
      <w:proofErr w:type="spellStart"/>
      <w:r w:rsidRPr="002F4213">
        <w:rPr>
          <w:lang w:val="en-CA"/>
        </w:rPr>
        <w:t>os</w:t>
      </w:r>
      <w:proofErr w:type="spellEnd"/>
      <w:r w:rsidRPr="002F4213">
        <w:rPr>
          <w:lang w:val="en-CA"/>
        </w:rPr>
        <w:t>&lt;&lt;"Not Found.";</w:t>
      </w:r>
    </w:p>
    <w:p w14:paraId="0860119F" w14:textId="77777777" w:rsidR="002F4213" w:rsidRPr="002F4213" w:rsidRDefault="002F4213" w:rsidP="002F4213">
      <w:pPr>
        <w:pStyle w:val="Code"/>
        <w:rPr>
          <w:lang w:val="en-CA"/>
        </w:rPr>
      </w:pPr>
    </w:p>
    <w:p w14:paraId="6890A7D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</w:t>
      </w:r>
      <w:proofErr w:type="spellStart"/>
      <w:r w:rsidRPr="002F4213">
        <w:rPr>
          <w:lang w:val="en-CA"/>
        </w:rPr>
        <w:t>os</w:t>
      </w:r>
      <w:proofErr w:type="spellEnd"/>
      <w:r w:rsidRPr="002F4213">
        <w:rPr>
          <w:lang w:val="en-CA"/>
        </w:rPr>
        <w:t>;</w:t>
      </w:r>
    </w:p>
    <w:p w14:paraId="10850F2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5BA3D9CF" w14:textId="77777777" w:rsidR="002F4213" w:rsidRPr="002F4213" w:rsidRDefault="002F4213" w:rsidP="002F4213">
      <w:pPr>
        <w:pStyle w:val="Code"/>
        <w:rPr>
          <w:lang w:val="en-CA"/>
        </w:rPr>
      </w:pPr>
    </w:p>
    <w:p w14:paraId="37E7B75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Iterator::operator* () {</w:t>
      </w:r>
    </w:p>
    <w:p w14:paraId="4F712F9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gramStart"/>
      <w:r w:rsidRPr="002F4213">
        <w:rPr>
          <w:lang w:val="en-CA"/>
        </w:rPr>
        <w:t>assert(</w:t>
      </w:r>
      <w:proofErr w:type="gramEnd"/>
      <w:r w:rsidRPr="002F4213">
        <w:rPr>
          <w:lang w:val="en-CA"/>
        </w:rPr>
        <w:t>LT -&gt;</w:t>
      </w:r>
      <w:proofErr w:type="spellStart"/>
      <w:r w:rsidRPr="002F4213">
        <w:rPr>
          <w:lang w:val="en-CA"/>
        </w:rPr>
        <w:t>cursor_ok</w:t>
      </w:r>
      <w:proofErr w:type="spellEnd"/>
      <w:r w:rsidRPr="002F4213">
        <w:rPr>
          <w:lang w:val="en-CA"/>
        </w:rPr>
        <w:t>());</w:t>
      </w:r>
    </w:p>
    <w:p w14:paraId="443C7DE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datum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5FB758B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17D3551A" w14:textId="77777777" w:rsidR="002F4213" w:rsidRPr="002F4213" w:rsidRDefault="002F4213" w:rsidP="002F4213">
      <w:pPr>
        <w:pStyle w:val="Code"/>
        <w:rPr>
          <w:lang w:val="en-CA"/>
        </w:rPr>
      </w:pPr>
    </w:p>
    <w:p w14:paraId="21747A2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Iterator::operator++ () {</w:t>
      </w:r>
    </w:p>
    <w:p w14:paraId="0C7EC40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7632C0D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 &amp; x = 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datum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141CEDD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LT-&gt;</w:t>
      </w:r>
      <w:proofErr w:type="spellStart"/>
      <w:r w:rsidRPr="002F4213">
        <w:rPr>
          <w:lang w:val="en-CA"/>
        </w:rPr>
        <w:t>step_</w:t>
      </w:r>
      <w:proofErr w:type="gramStart"/>
      <w:r w:rsidRPr="002F4213">
        <w:rPr>
          <w:lang w:val="en-CA"/>
        </w:rPr>
        <w:t>fwd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34DC528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x;</w:t>
      </w:r>
    </w:p>
    <w:p w14:paraId="0357CD1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5A635AA5" w14:textId="77777777" w:rsidR="002F4213" w:rsidRPr="002F4213" w:rsidRDefault="002F4213" w:rsidP="002F4213">
      <w:pPr>
        <w:pStyle w:val="Code"/>
        <w:rPr>
          <w:lang w:val="en-CA"/>
        </w:rPr>
      </w:pPr>
    </w:p>
    <w:p w14:paraId="309958B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const</w:t>
      </w:r>
      <w:proofErr w:type="spellEnd"/>
      <w:r w:rsidRPr="002F4213">
        <w:rPr>
          <w:lang w:val="en-CA"/>
        </w:rPr>
        <w:t xml:space="preserve"> T&amp;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Iterator::operator++ (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) {</w:t>
      </w:r>
    </w:p>
    <w:p w14:paraId="05EE1A9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1A7FA53F" w14:textId="77777777" w:rsidR="002F4213" w:rsidRPr="002F4213" w:rsidRDefault="002F4213" w:rsidP="002F4213">
      <w:pPr>
        <w:pStyle w:val="Code"/>
        <w:rPr>
          <w:lang w:val="en-CA"/>
        </w:rPr>
      </w:pPr>
    </w:p>
    <w:p w14:paraId="2DF31BC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LT-&gt;</w:t>
      </w:r>
      <w:proofErr w:type="spellStart"/>
      <w:r w:rsidRPr="002F4213">
        <w:rPr>
          <w:lang w:val="en-CA"/>
        </w:rPr>
        <w:t>step_</w:t>
      </w:r>
      <w:proofErr w:type="gramStart"/>
      <w:r w:rsidRPr="002F4213">
        <w:rPr>
          <w:lang w:val="en-CA"/>
        </w:rPr>
        <w:t>fwd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627E975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datum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2D808E7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37E73FDB" w14:textId="77777777" w:rsidR="002F4213" w:rsidRPr="002F4213" w:rsidRDefault="002F4213" w:rsidP="002F4213">
      <w:pPr>
        <w:pStyle w:val="Code"/>
        <w:rPr>
          <w:lang w:val="en-CA"/>
        </w:rPr>
      </w:pPr>
    </w:p>
    <w:p w14:paraId="3D89845C" w14:textId="77777777" w:rsidR="002F4213" w:rsidRPr="002F4213" w:rsidRDefault="002F4213" w:rsidP="002F4213">
      <w:pPr>
        <w:pStyle w:val="Code"/>
        <w:rPr>
          <w:lang w:val="en-CA"/>
        </w:rPr>
      </w:pPr>
    </w:p>
    <w:p w14:paraId="5FA7820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&lt;V, T</w:t>
      </w:r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>Iterator::operator! () {</w:t>
      </w:r>
    </w:p>
    <w:p w14:paraId="38353B9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return (LT-&gt;</w:t>
      </w:r>
      <w:proofErr w:type="spellStart"/>
      <w:r w:rsidRPr="002F4213">
        <w:rPr>
          <w:lang w:val="en-CA"/>
        </w:rPr>
        <w:t>cursor_</w:t>
      </w:r>
      <w:proofErr w:type="gramStart"/>
      <w:r w:rsidRPr="002F4213">
        <w:rPr>
          <w:lang w:val="en-CA"/>
        </w:rPr>
        <w:t>ok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));</w:t>
      </w:r>
    </w:p>
    <w:p w14:paraId="6D3CB86B" w14:textId="77777777" w:rsidR="002F4213" w:rsidRDefault="002F4213" w:rsidP="002F4213">
      <w:pPr>
        <w:pStyle w:val="Code"/>
        <w:rPr>
          <w:lang w:val="en-CA"/>
        </w:rPr>
      </w:pPr>
      <w:r>
        <w:rPr>
          <w:lang w:val="en-CA"/>
        </w:rPr>
        <w:t>}</w:t>
      </w:r>
    </w:p>
    <w:p w14:paraId="4D7BDE86" w14:textId="77777777" w:rsidR="002F4213" w:rsidRDefault="002F4213" w:rsidP="002F4213">
      <w:pPr>
        <w:rPr>
          <w:lang w:val="en-CA"/>
        </w:rPr>
      </w:pPr>
      <w:r>
        <w:rPr>
          <w:lang w:val="en-CA"/>
        </w:rPr>
        <w:t>mainLab10ExB.cpp</w:t>
      </w:r>
    </w:p>
    <w:p w14:paraId="2414AC0C" w14:textId="77777777" w:rsidR="002F4213" w:rsidRPr="002F4213" w:rsidRDefault="002F4213" w:rsidP="002F4213">
      <w:pPr>
        <w:pStyle w:val="Code"/>
        <w:rPr>
          <w:lang w:val="en-CA"/>
        </w:rPr>
      </w:pPr>
    </w:p>
    <w:p w14:paraId="48191B6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completed by: Mitchell </w:t>
      </w:r>
      <w:proofErr w:type="spellStart"/>
      <w:r w:rsidRPr="002F4213">
        <w:rPr>
          <w:lang w:val="en-CA"/>
        </w:rPr>
        <w:t>Sawatzky</w:t>
      </w:r>
      <w:proofErr w:type="spellEnd"/>
    </w:p>
    <w:p w14:paraId="063C3BF9" w14:textId="77777777" w:rsidR="002F4213" w:rsidRPr="002F4213" w:rsidRDefault="002F4213" w:rsidP="002F4213">
      <w:pPr>
        <w:pStyle w:val="Code"/>
        <w:rPr>
          <w:lang w:val="en-CA"/>
        </w:rPr>
      </w:pPr>
    </w:p>
    <w:p w14:paraId="4FD569D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&lt;</w:t>
      </w:r>
      <w:proofErr w:type="spellStart"/>
      <w:r w:rsidRPr="002F4213">
        <w:rPr>
          <w:lang w:val="en-CA"/>
        </w:rPr>
        <w:t>assert.h</w:t>
      </w:r>
      <w:proofErr w:type="spellEnd"/>
      <w:r w:rsidRPr="002F4213">
        <w:rPr>
          <w:lang w:val="en-CA"/>
        </w:rPr>
        <w:t>&gt;</w:t>
      </w:r>
    </w:p>
    <w:p w14:paraId="494B3C2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&lt;</w:t>
      </w:r>
      <w:proofErr w:type="spellStart"/>
      <w:r w:rsidRPr="002F4213">
        <w:rPr>
          <w:lang w:val="en-CA"/>
        </w:rPr>
        <w:t>iostream</w:t>
      </w:r>
      <w:proofErr w:type="spellEnd"/>
      <w:r w:rsidRPr="002F4213">
        <w:rPr>
          <w:lang w:val="en-CA"/>
        </w:rPr>
        <w:t>&gt;</w:t>
      </w:r>
    </w:p>
    <w:p w14:paraId="664F30C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"</w:t>
      </w:r>
      <w:proofErr w:type="spellStart"/>
      <w:r w:rsidRPr="002F4213">
        <w:rPr>
          <w:lang w:val="en-CA"/>
        </w:rPr>
        <w:t>lookupTable.h</w:t>
      </w:r>
      <w:proofErr w:type="spellEnd"/>
      <w:r w:rsidRPr="002F4213">
        <w:rPr>
          <w:lang w:val="en-CA"/>
        </w:rPr>
        <w:t>"</w:t>
      </w:r>
    </w:p>
    <w:p w14:paraId="070E49B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"</w:t>
      </w:r>
      <w:proofErr w:type="spellStart"/>
      <w:r w:rsidRPr="002F4213">
        <w:rPr>
          <w:lang w:val="en-CA"/>
        </w:rPr>
        <w:t>customer.h</w:t>
      </w:r>
      <w:proofErr w:type="spellEnd"/>
      <w:r w:rsidRPr="002F4213">
        <w:rPr>
          <w:lang w:val="en-CA"/>
        </w:rPr>
        <w:t>"</w:t>
      </w:r>
    </w:p>
    <w:p w14:paraId="4A2F812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#include &lt;</w:t>
      </w:r>
      <w:proofErr w:type="spellStart"/>
      <w:r w:rsidRPr="002F4213">
        <w:rPr>
          <w:lang w:val="en-CA"/>
        </w:rPr>
        <w:t>cstring</w:t>
      </w:r>
      <w:proofErr w:type="spellEnd"/>
      <w:r w:rsidRPr="002F4213">
        <w:rPr>
          <w:lang w:val="en-CA"/>
        </w:rPr>
        <w:t>&gt;</w:t>
      </w:r>
    </w:p>
    <w:p w14:paraId="1B7B409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using namespace </w:t>
      </w:r>
      <w:proofErr w:type="spellStart"/>
      <w:r w:rsidRPr="002F4213">
        <w:rPr>
          <w:lang w:val="en-CA"/>
        </w:rPr>
        <w:t>std</w:t>
      </w:r>
      <w:proofErr w:type="spellEnd"/>
      <w:r w:rsidRPr="002F4213">
        <w:rPr>
          <w:lang w:val="en-CA"/>
        </w:rPr>
        <w:t>;</w:t>
      </w:r>
    </w:p>
    <w:p w14:paraId="62699EE5" w14:textId="77777777" w:rsidR="002F4213" w:rsidRPr="002F4213" w:rsidRDefault="002F4213" w:rsidP="002F4213">
      <w:pPr>
        <w:pStyle w:val="Code"/>
        <w:rPr>
          <w:lang w:val="en-CA"/>
        </w:rPr>
      </w:pPr>
    </w:p>
    <w:p w14:paraId="0901A05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gramStart"/>
      <w:r w:rsidRPr="002F4213">
        <w:rPr>
          <w:lang w:val="en-CA"/>
        </w:rPr>
        <w:t>print(</w:t>
      </w:r>
      <w:proofErr w:type="spellStart"/>
      <w:proofErr w:type="gramEnd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1E70173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V key);</w:t>
      </w:r>
    </w:p>
    <w:p w14:paraId="4D36B5DA" w14:textId="77777777" w:rsidR="002F4213" w:rsidRPr="002F4213" w:rsidRDefault="002F4213" w:rsidP="002F4213">
      <w:pPr>
        <w:pStyle w:val="Code"/>
        <w:rPr>
          <w:lang w:val="en-CA"/>
        </w:rPr>
      </w:pPr>
    </w:p>
    <w:p w14:paraId="46EB3A1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void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Customer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49218D81" w14:textId="77777777" w:rsidR="002F4213" w:rsidRPr="002F4213" w:rsidRDefault="002F4213" w:rsidP="002F4213">
      <w:pPr>
        <w:pStyle w:val="Code"/>
        <w:rPr>
          <w:lang w:val="en-CA"/>
        </w:rPr>
      </w:pPr>
    </w:p>
    <w:p w14:paraId="273E6A5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//Uncomment the following function calls when ready to test template class </w:t>
      </w:r>
      <w:proofErr w:type="spellStart"/>
      <w:r w:rsidRPr="002F4213">
        <w:rPr>
          <w:lang w:val="en-CA"/>
        </w:rPr>
        <w:t>LookupTable</w:t>
      </w:r>
      <w:proofErr w:type="spellEnd"/>
    </w:p>
    <w:p w14:paraId="2081D18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void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String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2F50576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void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integer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3834D937" w14:textId="77777777" w:rsidR="002F4213" w:rsidRPr="002F4213" w:rsidRDefault="002F4213" w:rsidP="002F4213">
      <w:pPr>
        <w:pStyle w:val="Code"/>
        <w:rPr>
          <w:lang w:val="en-CA"/>
        </w:rPr>
      </w:pPr>
    </w:p>
    <w:p w14:paraId="5E7DD690" w14:textId="77777777" w:rsidR="002F4213" w:rsidRPr="002F4213" w:rsidRDefault="002F4213" w:rsidP="002F4213">
      <w:pPr>
        <w:pStyle w:val="Code"/>
        <w:rPr>
          <w:lang w:val="en-CA"/>
        </w:rPr>
      </w:pP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 </w:t>
      </w:r>
      <w:proofErr w:type="gramStart"/>
      <w:r w:rsidRPr="002F4213">
        <w:rPr>
          <w:lang w:val="en-CA"/>
        </w:rPr>
        <w:t>main(</w:t>
      </w:r>
      <w:proofErr w:type="gramEnd"/>
      <w:r w:rsidRPr="002F4213">
        <w:rPr>
          <w:lang w:val="en-CA"/>
        </w:rPr>
        <w:t>)</w:t>
      </w:r>
    </w:p>
    <w:p w14:paraId="1C9D4C6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{</w:t>
      </w:r>
    </w:p>
    <w:p w14:paraId="5987AE3A" w14:textId="77777777" w:rsidR="002F4213" w:rsidRPr="002F4213" w:rsidRDefault="002F4213" w:rsidP="002F4213">
      <w:pPr>
        <w:pStyle w:val="Code"/>
        <w:rPr>
          <w:lang w:val="en-CA"/>
        </w:rPr>
      </w:pPr>
    </w:p>
    <w:p w14:paraId="4533DF7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//create and test </w:t>
      </w:r>
      <w:proofErr w:type="gramStart"/>
      <w:r w:rsidRPr="002F4213">
        <w:rPr>
          <w:lang w:val="en-CA"/>
        </w:rPr>
        <w:t>a</w:t>
      </w:r>
      <w:proofErr w:type="gramEnd"/>
      <w:r w:rsidRPr="002F4213">
        <w:rPr>
          <w:lang w:val="en-CA"/>
        </w:rPr>
        <w:t xml:space="preserve"> a lookup table of type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, Customer&gt;</w:t>
      </w:r>
    </w:p>
    <w:p w14:paraId="7211478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Customer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1BF2CC3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 system("clear");</w:t>
      </w:r>
    </w:p>
    <w:p w14:paraId="4C90DAF4" w14:textId="77777777" w:rsidR="002F4213" w:rsidRPr="002F4213" w:rsidRDefault="002F4213" w:rsidP="002F4213">
      <w:pPr>
        <w:pStyle w:val="Code"/>
        <w:rPr>
          <w:lang w:val="en-CA"/>
        </w:rPr>
      </w:pPr>
    </w:p>
    <w:p w14:paraId="6C2CAA5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 Uncomment the following function calls when ready to test template class </w:t>
      </w:r>
      <w:proofErr w:type="spellStart"/>
      <w:r w:rsidRPr="002F4213">
        <w:rPr>
          <w:lang w:val="en-CA"/>
        </w:rPr>
        <w:t>LookupTable</w:t>
      </w:r>
      <w:proofErr w:type="spellEnd"/>
    </w:p>
    <w:p w14:paraId="088FB46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 create and test </w:t>
      </w:r>
      <w:proofErr w:type="gramStart"/>
      <w:r w:rsidRPr="002F4213">
        <w:rPr>
          <w:lang w:val="en-CA"/>
        </w:rPr>
        <w:t>a</w:t>
      </w:r>
      <w:proofErr w:type="gramEnd"/>
      <w:r w:rsidRPr="002F4213">
        <w:rPr>
          <w:lang w:val="en-CA"/>
        </w:rPr>
        <w:t xml:space="preserve"> a lookup table of type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, String&gt;</w:t>
      </w:r>
    </w:p>
    <w:p w14:paraId="0C09BE4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String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6CD6376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system("clear");</w:t>
      </w:r>
    </w:p>
    <w:p w14:paraId="71179945" w14:textId="77777777" w:rsidR="002F4213" w:rsidRPr="002F4213" w:rsidRDefault="002F4213" w:rsidP="002F4213">
      <w:pPr>
        <w:pStyle w:val="Code"/>
        <w:rPr>
          <w:lang w:val="en-CA"/>
        </w:rPr>
      </w:pPr>
    </w:p>
    <w:p w14:paraId="315FD0D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 Uncomment the following function calls when ready to test template class </w:t>
      </w:r>
      <w:proofErr w:type="spellStart"/>
      <w:r w:rsidRPr="002F4213">
        <w:rPr>
          <w:lang w:val="en-CA"/>
        </w:rPr>
        <w:t>LookupTable</w:t>
      </w:r>
      <w:proofErr w:type="spellEnd"/>
    </w:p>
    <w:p w14:paraId="43DBD42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// create and test </w:t>
      </w:r>
      <w:proofErr w:type="gramStart"/>
      <w:r w:rsidRPr="002F4213">
        <w:rPr>
          <w:lang w:val="en-CA"/>
        </w:rPr>
        <w:t>a</w:t>
      </w:r>
      <w:proofErr w:type="gramEnd"/>
      <w:r w:rsidRPr="002F4213">
        <w:rPr>
          <w:lang w:val="en-CA"/>
        </w:rPr>
        <w:t xml:space="preserve"> a lookup table of type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</w:t>
      </w:r>
    </w:p>
    <w:p w14:paraId="63667BF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integer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6DAD80A0" w14:textId="77777777" w:rsidR="002F4213" w:rsidRPr="002F4213" w:rsidRDefault="002F4213" w:rsidP="002F4213">
      <w:pPr>
        <w:pStyle w:val="Code"/>
        <w:rPr>
          <w:lang w:val="en-CA"/>
        </w:rPr>
      </w:pPr>
    </w:p>
    <w:p w14:paraId="342C5D2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>&lt;&lt;"\n\</w:t>
      </w:r>
      <w:proofErr w:type="spellStart"/>
      <w:r w:rsidRPr="002F4213">
        <w:rPr>
          <w:lang w:val="en-CA"/>
        </w:rPr>
        <w:t>nProgram</w:t>
      </w:r>
      <w:proofErr w:type="spellEnd"/>
      <w:r w:rsidRPr="002F4213">
        <w:rPr>
          <w:lang w:val="en-CA"/>
        </w:rPr>
        <w:t xml:space="preserve"> terminated </w:t>
      </w:r>
      <w:proofErr w:type="gramStart"/>
      <w:r w:rsidRPr="002F4213">
        <w:rPr>
          <w:lang w:val="en-CA"/>
        </w:rPr>
        <w:t>successfully.\n\n</w:t>
      </w:r>
      <w:proofErr w:type="gramEnd"/>
      <w:r w:rsidRPr="002F4213">
        <w:rPr>
          <w:lang w:val="en-CA"/>
        </w:rPr>
        <w:t>";</w:t>
      </w:r>
    </w:p>
    <w:p w14:paraId="24FF8CA6" w14:textId="77777777" w:rsidR="002F4213" w:rsidRPr="002F4213" w:rsidRDefault="002F4213" w:rsidP="002F4213">
      <w:pPr>
        <w:pStyle w:val="Code"/>
        <w:rPr>
          <w:lang w:val="en-CA"/>
        </w:rPr>
      </w:pPr>
    </w:p>
    <w:p w14:paraId="7AC3751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return 0;</w:t>
      </w:r>
    </w:p>
    <w:p w14:paraId="3770342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668D5737" w14:textId="77777777" w:rsidR="002F4213" w:rsidRPr="002F4213" w:rsidRDefault="002F4213" w:rsidP="002F4213">
      <w:pPr>
        <w:pStyle w:val="Code"/>
        <w:rPr>
          <w:lang w:val="en-CA"/>
        </w:rPr>
      </w:pPr>
    </w:p>
    <w:p w14:paraId="5757C8C6" w14:textId="77777777" w:rsidR="002F4213" w:rsidRPr="002F4213" w:rsidRDefault="002F4213" w:rsidP="002F4213">
      <w:pPr>
        <w:pStyle w:val="Code"/>
        <w:rPr>
          <w:lang w:val="en-CA"/>
        </w:rPr>
      </w:pPr>
    </w:p>
    <w:p w14:paraId="5DBE2E11" w14:textId="77777777" w:rsidR="002F4213" w:rsidRPr="002F4213" w:rsidRDefault="002F4213" w:rsidP="002F4213">
      <w:pPr>
        <w:pStyle w:val="Code"/>
        <w:rPr>
          <w:lang w:val="en-CA"/>
        </w:rPr>
      </w:pPr>
    </w:p>
    <w:p w14:paraId="63FA2FB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gramStart"/>
      <w:r w:rsidRPr="002F4213">
        <w:rPr>
          <w:lang w:val="en-CA"/>
        </w:rPr>
        <w:t>print(</w:t>
      </w:r>
      <w:proofErr w:type="spellStart"/>
      <w:proofErr w:type="gramEnd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</w:t>
      </w:r>
    </w:p>
    <w:p w14:paraId="1005951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{</w:t>
      </w:r>
    </w:p>
    <w:p w14:paraId="4136494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if 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0)</w:t>
      </w:r>
    </w:p>
    <w:p w14:paraId="5AA54D0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gramStart"/>
      <w:r w:rsidRPr="002F4213">
        <w:rPr>
          <w:lang w:val="en-CA"/>
        </w:rPr>
        <w:t>"  Table</w:t>
      </w:r>
      <w:proofErr w:type="gramEnd"/>
      <w:r w:rsidRPr="002F4213">
        <w:rPr>
          <w:lang w:val="en-CA"/>
        </w:rPr>
        <w:t xml:space="preserve"> is EMPTY.\n";</w:t>
      </w:r>
    </w:p>
    <w:p w14:paraId="12880C0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for (</w:t>
      </w:r>
      <w:proofErr w:type="spellStart"/>
      <w:proofErr w:type="gramStart"/>
      <w:r w:rsidRPr="002F4213">
        <w:rPr>
          <w:lang w:val="en-CA"/>
        </w:rPr>
        <w:t>lt.go</w:t>
      </w:r>
      <w:proofErr w:type="gramEnd"/>
      <w:r w:rsidRPr="002F4213">
        <w:rPr>
          <w:lang w:val="en-CA"/>
        </w:rPr>
        <w:t>_to_first</w:t>
      </w:r>
      <w:proofErr w:type="spellEnd"/>
      <w:r w:rsidRPr="002F4213">
        <w:rPr>
          <w:lang w:val="en-CA"/>
        </w:rPr>
        <w:t xml:space="preserve">(); </w:t>
      </w:r>
      <w:proofErr w:type="spellStart"/>
      <w:r w:rsidRPr="002F4213">
        <w:rPr>
          <w:lang w:val="en-CA"/>
        </w:rPr>
        <w:t>lt.cursor_ok</w:t>
      </w:r>
      <w:proofErr w:type="spellEnd"/>
      <w:r w:rsidRPr="002F4213">
        <w:rPr>
          <w:lang w:val="en-CA"/>
        </w:rPr>
        <w:t xml:space="preserve">(); </w:t>
      </w:r>
      <w:proofErr w:type="spellStart"/>
      <w:r w:rsidRPr="002F4213">
        <w:rPr>
          <w:lang w:val="en-CA"/>
        </w:rPr>
        <w:t>lt.step_fwd</w:t>
      </w:r>
      <w:proofErr w:type="spellEnd"/>
      <w:r w:rsidRPr="002F4213">
        <w:rPr>
          <w:lang w:val="en-CA"/>
        </w:rPr>
        <w:t>()) {</w:t>
      </w:r>
    </w:p>
    <w:p w14:paraId="0841911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 xml:space="preserve">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56686D4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}</w:t>
      </w:r>
    </w:p>
    <w:p w14:paraId="7F345C8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16CDD7C6" w14:textId="77777777" w:rsidR="002F4213" w:rsidRPr="002F4213" w:rsidRDefault="002F4213" w:rsidP="002F4213">
      <w:pPr>
        <w:pStyle w:val="Code"/>
        <w:rPr>
          <w:lang w:val="en-CA"/>
        </w:rPr>
      </w:pPr>
    </w:p>
    <w:p w14:paraId="71DB73CF" w14:textId="77777777" w:rsidR="002F4213" w:rsidRPr="002F4213" w:rsidRDefault="002F4213" w:rsidP="002F4213">
      <w:pPr>
        <w:pStyle w:val="Code"/>
        <w:rPr>
          <w:lang w:val="en-CA"/>
        </w:rPr>
      </w:pPr>
    </w:p>
    <w:p w14:paraId="0AF6C4D6" w14:textId="77777777" w:rsidR="002F4213" w:rsidRPr="002F4213" w:rsidRDefault="002F4213" w:rsidP="002F4213">
      <w:pPr>
        <w:pStyle w:val="Code"/>
        <w:rPr>
          <w:lang w:val="en-CA"/>
        </w:rPr>
      </w:pPr>
    </w:p>
    <w:p w14:paraId="37EA0A4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template &lt;class V, class T&gt; void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&lt;V, T&gt;&amp;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V key)</w:t>
      </w:r>
    </w:p>
    <w:p w14:paraId="289A0D8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{</w:t>
      </w:r>
    </w:p>
    <w:p w14:paraId="3905E0E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</w:t>
      </w:r>
      <w:proofErr w:type="spellStart"/>
      <w:proofErr w:type="gramStart"/>
      <w:r w:rsidRPr="002F4213">
        <w:rPr>
          <w:lang w:val="en-CA"/>
        </w:rPr>
        <w:t>lt.find</w:t>
      </w:r>
      <w:proofErr w:type="spellEnd"/>
      <w:proofErr w:type="gramEnd"/>
      <w:r w:rsidRPr="002F4213">
        <w:rPr>
          <w:lang w:val="en-CA"/>
        </w:rPr>
        <w:t>(key);</w:t>
      </w:r>
    </w:p>
    <w:p w14:paraId="319247E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if (</w:t>
      </w:r>
      <w:proofErr w:type="spellStart"/>
      <w:proofErr w:type="gramStart"/>
      <w:r w:rsidRPr="002F4213">
        <w:rPr>
          <w:lang w:val="en-CA"/>
        </w:rPr>
        <w:t>lt.cursor</w:t>
      </w:r>
      <w:proofErr w:type="gramEnd"/>
      <w:r w:rsidRPr="002F4213">
        <w:rPr>
          <w:lang w:val="en-CA"/>
        </w:rPr>
        <w:t>_ok</w:t>
      </w:r>
      <w:proofErr w:type="spellEnd"/>
      <w:r w:rsidRPr="002F4213">
        <w:rPr>
          <w:lang w:val="en-CA"/>
        </w:rPr>
        <w:t>())</w:t>
      </w:r>
    </w:p>
    <w:p w14:paraId="53DE1D8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nFound</w:t>
      </w:r>
      <w:proofErr w:type="spellEnd"/>
      <w:r w:rsidRPr="002F4213">
        <w:rPr>
          <w:lang w:val="en-CA"/>
        </w:rPr>
        <w:t xml:space="preserve"> key:</w:t>
      </w:r>
      <w:proofErr w:type="gramStart"/>
      <w:r w:rsidRPr="002F4213">
        <w:rPr>
          <w:lang w:val="en-CA"/>
        </w:rPr>
        <w:t>"  &lt;</w:t>
      </w:r>
      <w:proofErr w:type="gramEnd"/>
      <w:r w:rsidRPr="002F4213">
        <w:rPr>
          <w:lang w:val="en-CA"/>
        </w:rPr>
        <w:t xml:space="preserve">&lt;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;</w:t>
      </w:r>
    </w:p>
    <w:p w14:paraId="0B20648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else</w:t>
      </w:r>
    </w:p>
    <w:p w14:paraId="74BD01E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nSorry</w:t>
      </w:r>
      <w:proofErr w:type="spellEnd"/>
      <w:r w:rsidRPr="002F4213">
        <w:rPr>
          <w:lang w:val="en-CA"/>
        </w:rPr>
        <w:t>, I couldn't find key: " &lt;&lt; key &lt;&lt; " in the table.\n";</w:t>
      </w:r>
    </w:p>
    <w:p w14:paraId="11FFE97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</w:t>
      </w:r>
    </w:p>
    <w:p w14:paraId="21AC6A8D" w14:textId="77777777" w:rsidR="002F4213" w:rsidRPr="002F4213" w:rsidRDefault="002F4213" w:rsidP="002F4213">
      <w:pPr>
        <w:pStyle w:val="Code"/>
        <w:rPr>
          <w:lang w:val="en-CA"/>
        </w:rPr>
      </w:pPr>
    </w:p>
    <w:p w14:paraId="6E806169" w14:textId="77777777" w:rsidR="002F4213" w:rsidRPr="002F4213" w:rsidRDefault="002F4213" w:rsidP="002F4213">
      <w:pPr>
        <w:pStyle w:val="Code"/>
        <w:rPr>
          <w:lang w:val="en-CA"/>
        </w:rPr>
      </w:pPr>
    </w:p>
    <w:p w14:paraId="4E25F034" w14:textId="77777777" w:rsidR="002F4213" w:rsidRPr="002F4213" w:rsidRDefault="002F4213" w:rsidP="002F4213">
      <w:pPr>
        <w:pStyle w:val="Code"/>
        <w:rPr>
          <w:lang w:val="en-CA"/>
        </w:rPr>
      </w:pPr>
    </w:p>
    <w:p w14:paraId="207CECDC" w14:textId="77777777" w:rsidR="002F4213" w:rsidRPr="002F4213" w:rsidRDefault="002F4213" w:rsidP="002F4213">
      <w:pPr>
        <w:pStyle w:val="Code"/>
        <w:rPr>
          <w:lang w:val="en-CA"/>
        </w:rPr>
      </w:pPr>
    </w:p>
    <w:p w14:paraId="739771F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/*void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Customer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</w:t>
      </w:r>
    </w:p>
    <w:p w14:paraId="13FBD37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//creating a lookup table for customer objects.</w:t>
      </w:r>
    </w:p>
    <w:p w14:paraId="3EED5C9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{</w:t>
      </w:r>
    </w:p>
    <w:p w14:paraId="3306FD0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>&lt;&lt;"\</w:t>
      </w:r>
      <w:proofErr w:type="spellStart"/>
      <w:r w:rsidRPr="002F4213">
        <w:rPr>
          <w:lang w:val="en-CA"/>
        </w:rPr>
        <w:t>nCreating</w:t>
      </w:r>
      <w:proofErr w:type="spellEnd"/>
      <w:r w:rsidRPr="002F4213">
        <w:rPr>
          <w:lang w:val="en-CA"/>
        </w:rPr>
        <w:t xml:space="preserve"> and testing Customers Lookup Table-&lt;no template&gt;...\n";</w:t>
      </w:r>
    </w:p>
    <w:p w14:paraId="2E26CBE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Customer&gt;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;</w:t>
      </w:r>
    </w:p>
    <w:p w14:paraId="2168C073" w14:textId="77777777" w:rsidR="002F4213" w:rsidRPr="002F4213" w:rsidRDefault="002F4213" w:rsidP="002F4213">
      <w:pPr>
        <w:pStyle w:val="Code"/>
        <w:rPr>
          <w:lang w:val="en-CA"/>
        </w:rPr>
      </w:pPr>
    </w:p>
    <w:p w14:paraId="4AABAE5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Insert using new keys.</w:t>
      </w:r>
    </w:p>
    <w:p w14:paraId="374CA3D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Customer </w:t>
      </w:r>
      <w:proofErr w:type="gramStart"/>
      <w:r w:rsidRPr="002F4213">
        <w:rPr>
          <w:lang w:val="en-CA"/>
        </w:rPr>
        <w:t>a(</w:t>
      </w:r>
      <w:proofErr w:type="gramEnd"/>
      <w:r w:rsidRPr="002F4213">
        <w:rPr>
          <w:lang w:val="en-CA"/>
        </w:rPr>
        <w:t>"Joe", "Morrison", "11 St. Calgary.", "(403)-1111-123333");</w:t>
      </w:r>
    </w:p>
    <w:p w14:paraId="12362D3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Customer </w:t>
      </w:r>
      <w:proofErr w:type="gramStart"/>
      <w:r w:rsidRPr="002F4213">
        <w:rPr>
          <w:lang w:val="en-CA"/>
        </w:rPr>
        <w:t>b(</w:t>
      </w:r>
      <w:proofErr w:type="gramEnd"/>
      <w:r w:rsidRPr="002F4213">
        <w:rPr>
          <w:lang w:val="en-CA"/>
        </w:rPr>
        <w:t>"Jack", "Lewis", "12 St. Calgary.", "(403)-1111-123334");</w:t>
      </w:r>
    </w:p>
    <w:p w14:paraId="4371AD7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Customer </w:t>
      </w:r>
      <w:proofErr w:type="gramStart"/>
      <w:r w:rsidRPr="002F4213">
        <w:rPr>
          <w:lang w:val="en-CA"/>
        </w:rPr>
        <w:t>c(</w:t>
      </w:r>
      <w:proofErr w:type="gramEnd"/>
      <w:r w:rsidRPr="002F4213">
        <w:rPr>
          <w:lang w:val="en-CA"/>
        </w:rPr>
        <w:t>"Tim", "Hardy", "13 St. Calgary.", "(403)-1111-123335");</w:t>
      </w:r>
    </w:p>
    <w:p w14:paraId="7B17715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 (8002, a));</w:t>
      </w:r>
    </w:p>
    <w:p w14:paraId="4D63CD4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 (8004,c));</w:t>
      </w:r>
    </w:p>
    <w:p w14:paraId="08C7F3E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 (8001,b));</w:t>
      </w:r>
    </w:p>
    <w:p w14:paraId="79E44166" w14:textId="77777777" w:rsidR="002F4213" w:rsidRPr="002F4213" w:rsidRDefault="002F4213" w:rsidP="002F4213">
      <w:pPr>
        <w:pStyle w:val="Code"/>
        <w:rPr>
          <w:lang w:val="en-CA"/>
        </w:rPr>
      </w:pPr>
    </w:p>
    <w:p w14:paraId="44ADE28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3);</w:t>
      </w:r>
    </w:p>
    <w:p w14:paraId="5DD78A3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lt.remove</w:t>
      </w:r>
      <w:proofErr w:type="spellEnd"/>
      <w:proofErr w:type="gramEnd"/>
      <w:r w:rsidRPr="002F4213">
        <w:rPr>
          <w:lang w:val="en-CA"/>
        </w:rPr>
        <w:t>(8004);</w:t>
      </w:r>
    </w:p>
    <w:p w14:paraId="30DD420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2);</w:t>
      </w:r>
    </w:p>
    <w:p w14:paraId="333B0AA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nPrinting</w:t>
      </w:r>
      <w:proofErr w:type="spellEnd"/>
      <w:r w:rsidRPr="002F4213">
        <w:rPr>
          <w:lang w:val="en-CA"/>
        </w:rPr>
        <w:t xml:space="preserve"> table after inserting 3 new keys and 1 removal...\n";</w:t>
      </w:r>
    </w:p>
    <w:p w14:paraId="7B14185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4CF65E27" w14:textId="77777777" w:rsidR="002F4213" w:rsidRPr="002F4213" w:rsidRDefault="002F4213" w:rsidP="002F4213">
      <w:pPr>
        <w:pStyle w:val="Code"/>
        <w:rPr>
          <w:lang w:val="en-CA"/>
        </w:rPr>
      </w:pPr>
    </w:p>
    <w:p w14:paraId="2286DFF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Pretend that a user is trying to look up </w:t>
      </w:r>
      <w:proofErr w:type="gramStart"/>
      <w:r w:rsidRPr="002F4213">
        <w:rPr>
          <w:lang w:val="en-CA"/>
        </w:rPr>
        <w:t>customers</w:t>
      </w:r>
      <w:proofErr w:type="gramEnd"/>
      <w:r w:rsidRPr="002F4213">
        <w:rPr>
          <w:lang w:val="en-CA"/>
        </w:rPr>
        <w:t xml:space="preserve"> info.</w:t>
      </w:r>
    </w:p>
    <w:p w14:paraId="2B4A48B1" w14:textId="77777777" w:rsidR="002F4213" w:rsidRPr="002F4213" w:rsidRDefault="002F4213" w:rsidP="002F4213">
      <w:pPr>
        <w:pStyle w:val="Code"/>
        <w:rPr>
          <w:lang w:val="en-CA"/>
        </w:rPr>
      </w:pPr>
    </w:p>
    <w:p w14:paraId="5BD378D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nLet's</w:t>
      </w:r>
      <w:proofErr w:type="spellEnd"/>
      <w:r w:rsidRPr="002F4213">
        <w:rPr>
          <w:lang w:val="en-CA"/>
        </w:rPr>
        <w:t xml:space="preserve"> look up some names ...\n";</w:t>
      </w:r>
    </w:p>
    <w:p w14:paraId="5AD0392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8001);</w:t>
      </w:r>
    </w:p>
    <w:p w14:paraId="012CA37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8000);</w:t>
      </w:r>
    </w:p>
    <w:p w14:paraId="28871AF1" w14:textId="77777777" w:rsidR="002F4213" w:rsidRPr="002F4213" w:rsidRDefault="002F4213" w:rsidP="002F4213">
      <w:pPr>
        <w:pStyle w:val="Code"/>
        <w:rPr>
          <w:lang w:val="en-CA"/>
        </w:rPr>
      </w:pPr>
    </w:p>
    <w:p w14:paraId="622150D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test Iterator</w:t>
      </w:r>
    </w:p>
    <w:p w14:paraId="332628E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nTesing</w:t>
      </w:r>
      <w:proofErr w:type="spellEnd"/>
      <w:r w:rsidRPr="002F4213">
        <w:rPr>
          <w:lang w:val="en-CA"/>
        </w:rPr>
        <w:t xml:space="preserve"> and </w:t>
      </w:r>
      <w:proofErr w:type="gramStart"/>
      <w:r w:rsidRPr="002F4213">
        <w:rPr>
          <w:lang w:val="en-CA"/>
        </w:rPr>
        <w:t>using  iterator</w:t>
      </w:r>
      <w:proofErr w:type="gramEnd"/>
      <w:r w:rsidRPr="002F4213">
        <w:rPr>
          <w:lang w:val="en-CA"/>
        </w:rPr>
        <w:t xml:space="preserve"> ...\n";</w:t>
      </w:r>
    </w:p>
    <w:p w14:paraId="59FCB05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::</w:t>
      </w:r>
      <w:proofErr w:type="gramEnd"/>
      <w:r w:rsidRPr="002F4213">
        <w:rPr>
          <w:lang w:val="en-CA"/>
        </w:rPr>
        <w:t xml:space="preserve">Iterator it = </w:t>
      </w:r>
      <w:proofErr w:type="spellStart"/>
      <w:r w:rsidRPr="002F4213">
        <w:rPr>
          <w:lang w:val="en-CA"/>
        </w:rPr>
        <w:t>lt.begin</w:t>
      </w:r>
      <w:proofErr w:type="spellEnd"/>
      <w:r w:rsidRPr="002F4213">
        <w:rPr>
          <w:lang w:val="en-CA"/>
        </w:rPr>
        <w:t>();</w:t>
      </w:r>
    </w:p>
    <w:p w14:paraId="4E06B65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&lt;&lt;"\</w:t>
      </w:r>
      <w:proofErr w:type="spellStart"/>
      <w:r w:rsidRPr="002F4213">
        <w:rPr>
          <w:lang w:val="en-CA"/>
        </w:rPr>
        <w:t>nThe</w:t>
      </w:r>
      <w:proofErr w:type="spellEnd"/>
      <w:r w:rsidRPr="002F4213">
        <w:rPr>
          <w:lang w:val="en-CA"/>
        </w:rPr>
        <w:t xml:space="preserve"> first node contains: " &lt;&lt;*it &lt;&lt;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728D867C" w14:textId="77777777" w:rsidR="002F4213" w:rsidRPr="002F4213" w:rsidRDefault="002F4213" w:rsidP="002F4213">
      <w:pPr>
        <w:pStyle w:val="Code"/>
        <w:rPr>
          <w:lang w:val="en-CA"/>
        </w:rPr>
      </w:pPr>
    </w:p>
    <w:p w14:paraId="3A6D384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while </w:t>
      </w:r>
      <w:proofErr w:type="gramStart"/>
      <w:r w:rsidRPr="002F4213">
        <w:rPr>
          <w:lang w:val="en-CA"/>
        </w:rPr>
        <w:t>(!it</w:t>
      </w:r>
      <w:proofErr w:type="gramEnd"/>
      <w:r w:rsidRPr="002F4213">
        <w:rPr>
          <w:lang w:val="en-CA"/>
        </w:rPr>
        <w:t>) {</w:t>
      </w:r>
    </w:p>
    <w:p w14:paraId="0B1612E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&lt;&lt;++it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68DF15F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515A3823" w14:textId="77777777" w:rsidR="002F4213" w:rsidRPr="002F4213" w:rsidRDefault="002F4213" w:rsidP="002F4213">
      <w:pPr>
        <w:pStyle w:val="Code"/>
        <w:rPr>
          <w:lang w:val="en-CA"/>
        </w:rPr>
      </w:pPr>
    </w:p>
    <w:p w14:paraId="0D28724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//test copying</w:t>
      </w:r>
    </w:p>
    <w:p w14:paraId="63B4E64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lt.go</w:t>
      </w:r>
      <w:proofErr w:type="gramEnd"/>
      <w:r w:rsidRPr="002F4213">
        <w:rPr>
          <w:lang w:val="en-CA"/>
        </w:rPr>
        <w:t>_to_first</w:t>
      </w:r>
      <w:proofErr w:type="spellEnd"/>
      <w:r w:rsidRPr="002F4213">
        <w:rPr>
          <w:lang w:val="en-CA"/>
        </w:rPr>
        <w:t>();</w:t>
      </w:r>
    </w:p>
    <w:p w14:paraId="2DF345D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lt.step</w:t>
      </w:r>
      <w:proofErr w:type="gramEnd"/>
      <w:r w:rsidRPr="002F4213">
        <w:rPr>
          <w:lang w:val="en-CA"/>
        </w:rPr>
        <w:t>_fwd</w:t>
      </w:r>
      <w:proofErr w:type="spellEnd"/>
      <w:r w:rsidRPr="002F4213">
        <w:rPr>
          <w:lang w:val="en-CA"/>
        </w:rPr>
        <w:t>();</w:t>
      </w:r>
    </w:p>
    <w:p w14:paraId="68CB930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64D4AE1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r w:rsidRPr="002F4213">
        <w:rPr>
          <w:lang w:val="en-CA"/>
        </w:rPr>
        <w:t>strcmp</w:t>
      </w:r>
      <w:proofErr w:type="spellEnd"/>
      <w:r w:rsidRPr="002F4213">
        <w:rPr>
          <w:lang w:val="en-CA"/>
        </w:rPr>
        <w:t>(</w:t>
      </w:r>
      <w:proofErr w:type="spellStart"/>
      <w:proofErr w:type="gramStart"/>
      <w:r w:rsidRPr="002F4213">
        <w:rPr>
          <w:lang w:val="en-CA"/>
        </w:rPr>
        <w:t>clt.cursor</w:t>
      </w:r>
      <w:proofErr w:type="gramEnd"/>
      <w:r w:rsidRPr="002F4213">
        <w:rPr>
          <w:lang w:val="en-CA"/>
        </w:rPr>
        <w:t>_datum</w:t>
      </w:r>
      <w:proofErr w:type="spellEnd"/>
      <w:r w:rsidRPr="002F4213">
        <w:rPr>
          <w:lang w:val="en-CA"/>
        </w:rPr>
        <w:t>().</w:t>
      </w:r>
      <w:proofErr w:type="spellStart"/>
      <w:r w:rsidRPr="002F4213">
        <w:rPr>
          <w:lang w:val="en-CA"/>
        </w:rPr>
        <w:t>getFname</w:t>
      </w:r>
      <w:proofErr w:type="spellEnd"/>
      <w:r w:rsidRPr="002F4213">
        <w:rPr>
          <w:lang w:val="en-CA"/>
        </w:rPr>
        <w:t>(),"Joe")==0);</w:t>
      </w:r>
    </w:p>
    <w:p w14:paraId="4E287350" w14:textId="77777777" w:rsidR="002F4213" w:rsidRPr="002F4213" w:rsidRDefault="002F4213" w:rsidP="002F4213">
      <w:pPr>
        <w:pStyle w:val="Code"/>
        <w:rPr>
          <w:lang w:val="en-CA"/>
        </w:rPr>
      </w:pPr>
    </w:p>
    <w:p w14:paraId="00DCA9A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</w:t>
      </w:r>
      <w:proofErr w:type="spellEnd"/>
      <w:r w:rsidRPr="002F4213">
        <w:rPr>
          <w:lang w:val="en-CA"/>
        </w:rPr>
        <w:t xml:space="preserve"> copying: keys should be 8001, and 8002\n";</w:t>
      </w:r>
    </w:p>
    <w:p w14:paraId="2C65C44A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);</w:t>
      </w:r>
    </w:p>
    <w:p w14:paraId="5728031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lt.remove</w:t>
      </w:r>
      <w:proofErr w:type="spellEnd"/>
      <w:proofErr w:type="gramEnd"/>
      <w:r w:rsidRPr="002F4213">
        <w:rPr>
          <w:lang w:val="en-CA"/>
        </w:rPr>
        <w:t>(8002);</w:t>
      </w:r>
    </w:p>
    <w:p w14:paraId="350B0473" w14:textId="77777777" w:rsidR="002F4213" w:rsidRPr="002F4213" w:rsidRDefault="002F4213" w:rsidP="002F4213">
      <w:pPr>
        <w:pStyle w:val="Code"/>
        <w:rPr>
          <w:lang w:val="en-CA"/>
        </w:rPr>
      </w:pPr>
    </w:p>
    <w:p w14:paraId="02B67A6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//Assignment operator check.</w:t>
      </w:r>
    </w:p>
    <w:p w14:paraId="2D82BE5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 xml:space="preserve">=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;</w:t>
      </w:r>
    </w:p>
    <w:p w14:paraId="0BCC4821" w14:textId="77777777" w:rsidR="002F4213" w:rsidRPr="002F4213" w:rsidRDefault="002F4213" w:rsidP="002F4213">
      <w:pPr>
        <w:pStyle w:val="Code"/>
        <w:rPr>
          <w:lang w:val="en-CA"/>
        </w:rPr>
      </w:pPr>
    </w:p>
    <w:p w14:paraId="36F7D98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</w:t>
      </w:r>
      <w:proofErr w:type="spellEnd"/>
      <w:r w:rsidRPr="002F4213">
        <w:rPr>
          <w:lang w:val="en-CA"/>
        </w:rPr>
        <w:t xml:space="preserve"> assignment operator: key should be 8001\n";</w:t>
      </w:r>
    </w:p>
    <w:p w14:paraId="5D60EB1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);</w:t>
      </w:r>
    </w:p>
    <w:p w14:paraId="6A2752B4" w14:textId="77777777" w:rsidR="002F4213" w:rsidRPr="002F4213" w:rsidRDefault="002F4213" w:rsidP="002F4213">
      <w:pPr>
        <w:pStyle w:val="Code"/>
        <w:rPr>
          <w:lang w:val="en-CA"/>
        </w:rPr>
      </w:pPr>
    </w:p>
    <w:p w14:paraId="019CA79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//Wipe out the entries in the table.</w:t>
      </w:r>
    </w:p>
    <w:p w14:paraId="71D5604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lt.make</w:t>
      </w:r>
      <w:proofErr w:type="gramEnd"/>
      <w:r w:rsidRPr="002F4213">
        <w:rPr>
          <w:lang w:val="en-CA"/>
        </w:rPr>
        <w:t>_empty</w:t>
      </w:r>
      <w:proofErr w:type="spellEnd"/>
      <w:r w:rsidRPr="002F4213">
        <w:rPr>
          <w:lang w:val="en-CA"/>
        </w:rPr>
        <w:t>();</w:t>
      </w:r>
    </w:p>
    <w:p w14:paraId="21DAA41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nPrinting</w:t>
      </w:r>
      <w:proofErr w:type="spellEnd"/>
      <w:r w:rsidRPr="002F4213">
        <w:rPr>
          <w:lang w:val="en-CA"/>
        </w:rPr>
        <w:t xml:space="preserve"> table for the last time: Table should be empty...\n";</w:t>
      </w:r>
    </w:p>
    <w:p w14:paraId="5BD6AD5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55C50DBE" w14:textId="77777777" w:rsidR="002F4213" w:rsidRPr="002F4213" w:rsidRDefault="002F4213" w:rsidP="002F4213">
      <w:pPr>
        <w:pStyle w:val="Code"/>
        <w:rPr>
          <w:lang w:val="en-CA"/>
        </w:rPr>
      </w:pPr>
    </w:p>
    <w:p w14:paraId="03AD06C5" w14:textId="77777777" w:rsidR="002F4213" w:rsidRPr="002F4213" w:rsidRDefault="002F4213" w:rsidP="002F4213">
      <w:pPr>
        <w:pStyle w:val="Code"/>
        <w:rPr>
          <w:lang w:val="en-CA"/>
        </w:rPr>
      </w:pPr>
    </w:p>
    <w:p w14:paraId="1FE977C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"***----Finished tests on Customers Lookup Table &lt;not template&gt;-----***\n";</w:t>
      </w:r>
    </w:p>
    <w:p w14:paraId="5AA3E5D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"PRESS RETURN TO CONTINUE.";</w:t>
      </w:r>
    </w:p>
    <w:p w14:paraId="5CB4D12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cin.get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1FC7B409" w14:textId="77777777" w:rsidR="002F4213" w:rsidRPr="002F4213" w:rsidRDefault="002F4213" w:rsidP="002F4213">
      <w:pPr>
        <w:pStyle w:val="Code"/>
        <w:rPr>
          <w:lang w:val="en-CA"/>
        </w:rPr>
      </w:pPr>
    </w:p>
    <w:p w14:paraId="4B5276F7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>}*/</w:t>
      </w:r>
    </w:p>
    <w:p w14:paraId="35AAB653" w14:textId="77777777" w:rsidR="002F4213" w:rsidRPr="002F4213" w:rsidRDefault="002F4213" w:rsidP="002F4213">
      <w:pPr>
        <w:pStyle w:val="Code"/>
        <w:rPr>
          <w:lang w:val="en-CA"/>
        </w:rPr>
      </w:pPr>
    </w:p>
    <w:p w14:paraId="71216AC3" w14:textId="77777777" w:rsidR="002F4213" w:rsidRPr="002F4213" w:rsidRDefault="002F4213" w:rsidP="002F4213">
      <w:pPr>
        <w:pStyle w:val="Code"/>
        <w:rPr>
          <w:lang w:val="en-CA"/>
        </w:rPr>
      </w:pPr>
    </w:p>
    <w:p w14:paraId="2A09A82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Uncomment and modify the following </w:t>
      </w:r>
      <w:proofErr w:type="spellStart"/>
      <w:r w:rsidRPr="002F4213">
        <w:rPr>
          <w:lang w:val="en-CA"/>
        </w:rPr>
        <w:t>funciton</w:t>
      </w:r>
      <w:proofErr w:type="spellEnd"/>
      <w:r w:rsidRPr="002F4213">
        <w:rPr>
          <w:lang w:val="en-CA"/>
        </w:rPr>
        <w:t xml:space="preserve"> when ready to test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proofErr w:type="gramStart"/>
      <w:r w:rsidRPr="002F4213">
        <w:rPr>
          <w:lang w:val="en-CA"/>
        </w:rPr>
        <w:t>int,Mystring</w:t>
      </w:r>
      <w:proofErr w:type="spellEnd"/>
      <w:proofErr w:type="gramEnd"/>
      <w:r w:rsidRPr="002F4213">
        <w:rPr>
          <w:lang w:val="en-CA"/>
        </w:rPr>
        <w:t>&gt;</w:t>
      </w:r>
    </w:p>
    <w:p w14:paraId="4F850755" w14:textId="77777777" w:rsidR="002F4213" w:rsidRPr="002F4213" w:rsidRDefault="002F4213" w:rsidP="002F4213">
      <w:pPr>
        <w:pStyle w:val="Code"/>
        <w:rPr>
          <w:lang w:val="en-CA"/>
        </w:rPr>
      </w:pPr>
    </w:p>
    <w:p w14:paraId="3D772AE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void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String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</w:t>
      </w:r>
    </w:p>
    <w:p w14:paraId="1FB6F19C" w14:textId="77777777" w:rsidR="002F4213" w:rsidRPr="002F4213" w:rsidRDefault="002F4213" w:rsidP="002F4213">
      <w:pPr>
        <w:pStyle w:val="Code"/>
        <w:rPr>
          <w:lang w:val="en-CA"/>
        </w:rPr>
      </w:pPr>
    </w:p>
    <w:p w14:paraId="485FBEE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// creating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for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 objects</w:t>
      </w:r>
    </w:p>
    <w:p w14:paraId="1C2B2D2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{</w:t>
      </w:r>
    </w:p>
    <w:p w14:paraId="3F6F584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>&lt;&lt;"\</w:t>
      </w:r>
      <w:proofErr w:type="spellStart"/>
      <w:r w:rsidRPr="002F4213">
        <w:rPr>
          <w:lang w:val="en-CA"/>
        </w:rPr>
        <w:t>nCreating</w:t>
      </w:r>
      <w:proofErr w:type="spellEnd"/>
      <w:r w:rsidRPr="002F4213">
        <w:rPr>
          <w:lang w:val="en-CA"/>
        </w:rPr>
        <w:t xml:space="preserve"> and testing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&gt; </w:t>
      </w:r>
      <w:proofErr w:type="gramStart"/>
      <w:r w:rsidRPr="002F4213">
        <w:rPr>
          <w:lang w:val="en-CA"/>
        </w:rPr>
        <w:t>.....</w:t>
      </w:r>
      <w:proofErr w:type="gramEnd"/>
      <w:r w:rsidRPr="002F4213">
        <w:rPr>
          <w:lang w:val="en-CA"/>
        </w:rPr>
        <w:t>\n";</w:t>
      </w:r>
    </w:p>
    <w:p w14:paraId="2D9B71D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&gt;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;</w:t>
      </w:r>
    </w:p>
    <w:p w14:paraId="3F6B2637" w14:textId="77777777" w:rsidR="002F4213" w:rsidRPr="002F4213" w:rsidRDefault="002F4213" w:rsidP="002F4213">
      <w:pPr>
        <w:pStyle w:val="Code"/>
        <w:rPr>
          <w:lang w:val="en-CA"/>
        </w:rPr>
      </w:pPr>
    </w:p>
    <w:p w14:paraId="0CA5CF0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Insert using new keys.</w:t>
      </w:r>
    </w:p>
    <w:p w14:paraId="5004A246" w14:textId="77777777" w:rsidR="002F4213" w:rsidRPr="002F4213" w:rsidRDefault="002F4213" w:rsidP="002F4213">
      <w:pPr>
        <w:pStyle w:val="Code"/>
        <w:rPr>
          <w:lang w:val="en-CA"/>
        </w:rPr>
      </w:pPr>
    </w:p>
    <w:p w14:paraId="5CD249F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 </w:t>
      </w:r>
      <w:proofErr w:type="gramStart"/>
      <w:r w:rsidRPr="002F4213">
        <w:rPr>
          <w:lang w:val="en-CA"/>
        </w:rPr>
        <w:t>a(</w:t>
      </w:r>
      <w:proofErr w:type="gramEnd"/>
      <w:r w:rsidRPr="002F4213">
        <w:rPr>
          <w:lang w:val="en-CA"/>
        </w:rPr>
        <w:t>"I am an ENEL-409 student.");</w:t>
      </w:r>
    </w:p>
    <w:p w14:paraId="0A6D8B1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 </w:t>
      </w:r>
      <w:proofErr w:type="gramStart"/>
      <w:r w:rsidRPr="002F4213">
        <w:rPr>
          <w:lang w:val="en-CA"/>
        </w:rPr>
        <w:t>b(</w:t>
      </w:r>
      <w:proofErr w:type="gramEnd"/>
      <w:r w:rsidRPr="002F4213">
        <w:rPr>
          <w:lang w:val="en-CA"/>
        </w:rPr>
        <w:t>"C++ is a powerful language for engineers but it's not easy.");</w:t>
      </w:r>
    </w:p>
    <w:p w14:paraId="277CACF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 c ("Winter 2004");</w:t>
      </w:r>
    </w:p>
    <w:p w14:paraId="75047CDC" w14:textId="77777777" w:rsidR="002F4213" w:rsidRPr="002F4213" w:rsidRDefault="002F4213" w:rsidP="002F4213">
      <w:pPr>
        <w:pStyle w:val="Code"/>
        <w:rPr>
          <w:lang w:val="en-CA"/>
        </w:rPr>
      </w:pPr>
    </w:p>
    <w:p w14:paraId="4836EAC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>&gt; (8002,a));</w:t>
      </w:r>
    </w:p>
    <w:p w14:paraId="7DDA7D1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>&gt; (8001,b));</w:t>
      </w:r>
    </w:p>
    <w:p w14:paraId="41FD7AD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>&gt; (8004,c));</w:t>
      </w:r>
    </w:p>
    <w:p w14:paraId="345DD595" w14:textId="77777777" w:rsidR="002F4213" w:rsidRPr="002F4213" w:rsidRDefault="002F4213" w:rsidP="002F4213">
      <w:pPr>
        <w:pStyle w:val="Code"/>
        <w:rPr>
          <w:lang w:val="en-CA"/>
        </w:rPr>
      </w:pPr>
    </w:p>
    <w:p w14:paraId="0ED7824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//assert(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3);</w:t>
      </w:r>
    </w:p>
    <w:p w14:paraId="7CAEC79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</w:t>
      </w:r>
      <w:proofErr w:type="spellStart"/>
      <w:proofErr w:type="gramStart"/>
      <w:r w:rsidRPr="002F4213">
        <w:rPr>
          <w:lang w:val="en-CA"/>
        </w:rPr>
        <w:t>lt.remove</w:t>
      </w:r>
      <w:proofErr w:type="spellEnd"/>
      <w:proofErr w:type="gramEnd"/>
      <w:r w:rsidRPr="002F4213">
        <w:rPr>
          <w:lang w:val="en-CA"/>
        </w:rPr>
        <w:t>(8004);</w:t>
      </w:r>
    </w:p>
    <w:p w14:paraId="582CFE1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//assert(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2);</w:t>
      </w:r>
    </w:p>
    <w:p w14:paraId="511BD42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nPrinting</w:t>
      </w:r>
      <w:proofErr w:type="spellEnd"/>
      <w:r w:rsidRPr="002F4213">
        <w:rPr>
          <w:lang w:val="en-CA"/>
        </w:rPr>
        <w:t xml:space="preserve"> table after inserting 3 new keys </w:t>
      </w:r>
      <w:proofErr w:type="gramStart"/>
      <w:r w:rsidRPr="002F4213">
        <w:rPr>
          <w:lang w:val="en-CA"/>
        </w:rPr>
        <w:t>and  and</w:t>
      </w:r>
      <w:proofErr w:type="gramEnd"/>
      <w:r w:rsidRPr="002F4213">
        <w:rPr>
          <w:lang w:val="en-CA"/>
        </w:rPr>
        <w:t xml:space="preserve"> 1 removal...\n";</w:t>
      </w:r>
    </w:p>
    <w:p w14:paraId="33A7A1C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40F74569" w14:textId="77777777" w:rsidR="002F4213" w:rsidRPr="002F4213" w:rsidRDefault="002F4213" w:rsidP="002F4213">
      <w:pPr>
        <w:pStyle w:val="Code"/>
        <w:rPr>
          <w:lang w:val="en-CA"/>
        </w:rPr>
      </w:pPr>
    </w:p>
    <w:p w14:paraId="692EA45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Pretend that a user is trying to look up </w:t>
      </w:r>
      <w:proofErr w:type="gramStart"/>
      <w:r w:rsidRPr="002F4213">
        <w:rPr>
          <w:lang w:val="en-CA"/>
        </w:rPr>
        <w:t>customers</w:t>
      </w:r>
      <w:proofErr w:type="gramEnd"/>
      <w:r w:rsidRPr="002F4213">
        <w:rPr>
          <w:lang w:val="en-CA"/>
        </w:rPr>
        <w:t xml:space="preserve"> info.</w:t>
      </w:r>
    </w:p>
    <w:p w14:paraId="3D6447BF" w14:textId="77777777" w:rsidR="002F4213" w:rsidRPr="002F4213" w:rsidRDefault="002F4213" w:rsidP="002F4213">
      <w:pPr>
        <w:pStyle w:val="Code"/>
        <w:rPr>
          <w:lang w:val="en-CA"/>
        </w:rPr>
      </w:pPr>
    </w:p>
    <w:p w14:paraId="4B213A8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nLet's</w:t>
      </w:r>
      <w:proofErr w:type="spellEnd"/>
      <w:r w:rsidRPr="002F4213">
        <w:rPr>
          <w:lang w:val="en-CA"/>
        </w:rPr>
        <w:t xml:space="preserve"> look up some names ...\n";</w:t>
      </w:r>
    </w:p>
    <w:p w14:paraId="54D0676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8001);</w:t>
      </w:r>
    </w:p>
    <w:p w14:paraId="5A1C948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8000);</w:t>
      </w:r>
    </w:p>
    <w:p w14:paraId="157A769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test Iterator</w:t>
      </w:r>
    </w:p>
    <w:p w14:paraId="1623D17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 xml:space="preserve">Iterator it = </w:t>
      </w:r>
      <w:proofErr w:type="spellStart"/>
      <w:r w:rsidRPr="002F4213">
        <w:rPr>
          <w:lang w:val="en-CA"/>
        </w:rPr>
        <w:t>lt.begin</w:t>
      </w:r>
      <w:proofErr w:type="spellEnd"/>
      <w:r w:rsidRPr="002F4213">
        <w:rPr>
          <w:lang w:val="en-CA"/>
        </w:rPr>
        <w:t>();</w:t>
      </w:r>
    </w:p>
    <w:p w14:paraId="7726FFC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&lt;&lt;"\</w:t>
      </w:r>
      <w:proofErr w:type="spellStart"/>
      <w:r w:rsidRPr="002F4213">
        <w:rPr>
          <w:lang w:val="en-CA"/>
        </w:rPr>
        <w:t>nThe</w:t>
      </w:r>
      <w:proofErr w:type="spellEnd"/>
      <w:r w:rsidRPr="002F4213">
        <w:rPr>
          <w:lang w:val="en-CA"/>
        </w:rPr>
        <w:t xml:space="preserve"> first node contains: " &lt;&lt;*it &lt;&lt;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2E2EFDFC" w14:textId="77777777" w:rsidR="002F4213" w:rsidRPr="002F4213" w:rsidRDefault="002F4213" w:rsidP="002F4213">
      <w:pPr>
        <w:pStyle w:val="Code"/>
        <w:rPr>
          <w:lang w:val="en-CA"/>
        </w:rPr>
      </w:pPr>
    </w:p>
    <w:p w14:paraId="5BD2891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while </w:t>
      </w:r>
      <w:proofErr w:type="gramStart"/>
      <w:r w:rsidRPr="002F4213">
        <w:rPr>
          <w:lang w:val="en-CA"/>
        </w:rPr>
        <w:t>(!it</w:t>
      </w:r>
      <w:proofErr w:type="gramEnd"/>
      <w:r w:rsidRPr="002F4213">
        <w:rPr>
          <w:lang w:val="en-CA"/>
        </w:rPr>
        <w:t>) {</w:t>
      </w:r>
    </w:p>
    <w:p w14:paraId="36E1D0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&lt;&lt;++it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101B0BA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789B7AD5" w14:textId="77777777" w:rsidR="002F4213" w:rsidRPr="002F4213" w:rsidRDefault="002F4213" w:rsidP="002F4213">
      <w:pPr>
        <w:pStyle w:val="Code"/>
        <w:rPr>
          <w:lang w:val="en-CA"/>
        </w:rPr>
      </w:pPr>
    </w:p>
    <w:p w14:paraId="7FC423C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//test copying</w:t>
      </w:r>
    </w:p>
    <w:p w14:paraId="229E7B5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lt.go</w:t>
      </w:r>
      <w:proofErr w:type="gramEnd"/>
      <w:r w:rsidRPr="002F4213">
        <w:rPr>
          <w:lang w:val="en-CA"/>
        </w:rPr>
        <w:t>_to_first</w:t>
      </w:r>
      <w:proofErr w:type="spellEnd"/>
      <w:r w:rsidRPr="002F4213">
        <w:rPr>
          <w:lang w:val="en-CA"/>
        </w:rPr>
        <w:t>();</w:t>
      </w:r>
    </w:p>
    <w:p w14:paraId="34EF7D6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lt.step</w:t>
      </w:r>
      <w:proofErr w:type="gramEnd"/>
      <w:r w:rsidRPr="002F4213">
        <w:rPr>
          <w:lang w:val="en-CA"/>
        </w:rPr>
        <w:t>_fwd</w:t>
      </w:r>
      <w:proofErr w:type="spellEnd"/>
      <w:r w:rsidRPr="002F4213">
        <w:rPr>
          <w:lang w:val="en-CA"/>
        </w:rPr>
        <w:t>();</w:t>
      </w:r>
    </w:p>
    <w:p w14:paraId="62AB5B8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 xml:space="preserve">&gt; 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62E2DB8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r w:rsidRPr="002F4213">
        <w:rPr>
          <w:lang w:val="en-CA"/>
        </w:rPr>
        <w:t>strcmp</w:t>
      </w:r>
      <w:proofErr w:type="spellEnd"/>
      <w:r w:rsidRPr="002F4213">
        <w:rPr>
          <w:lang w:val="en-CA"/>
        </w:rPr>
        <w:t>(</w:t>
      </w:r>
      <w:proofErr w:type="spellStart"/>
      <w:proofErr w:type="gramStart"/>
      <w:r w:rsidRPr="002F4213">
        <w:rPr>
          <w:lang w:val="en-CA"/>
        </w:rPr>
        <w:t>clt.cursor</w:t>
      </w:r>
      <w:proofErr w:type="gramEnd"/>
      <w:r w:rsidRPr="002F4213">
        <w:rPr>
          <w:lang w:val="en-CA"/>
        </w:rPr>
        <w:t>_datum</w:t>
      </w:r>
      <w:proofErr w:type="spellEnd"/>
      <w:r w:rsidRPr="002F4213">
        <w:rPr>
          <w:lang w:val="en-CA"/>
        </w:rPr>
        <w:t>().</w:t>
      </w:r>
      <w:proofErr w:type="spellStart"/>
      <w:r w:rsidRPr="002F4213">
        <w:rPr>
          <w:lang w:val="en-CA"/>
        </w:rPr>
        <w:t>c_str</w:t>
      </w:r>
      <w:proofErr w:type="spellEnd"/>
      <w:r w:rsidRPr="002F4213">
        <w:rPr>
          <w:lang w:val="en-CA"/>
        </w:rPr>
        <w:t>(),"I am an ENEL-409 student.")==0);</w:t>
      </w:r>
    </w:p>
    <w:p w14:paraId="340BA3B4" w14:textId="77777777" w:rsidR="002F4213" w:rsidRPr="002F4213" w:rsidRDefault="002F4213" w:rsidP="002F4213">
      <w:pPr>
        <w:pStyle w:val="Code"/>
        <w:rPr>
          <w:lang w:val="en-CA"/>
        </w:rPr>
      </w:pPr>
    </w:p>
    <w:p w14:paraId="3D9400F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</w:t>
      </w:r>
      <w:proofErr w:type="spellEnd"/>
      <w:r w:rsidRPr="002F4213">
        <w:rPr>
          <w:lang w:val="en-CA"/>
        </w:rPr>
        <w:t xml:space="preserve"> copying: keys should be 8001, and 8002\n";</w:t>
      </w:r>
    </w:p>
    <w:p w14:paraId="71F4DB2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);</w:t>
      </w:r>
    </w:p>
    <w:p w14:paraId="5987D9C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lt.remove</w:t>
      </w:r>
      <w:proofErr w:type="spellEnd"/>
      <w:proofErr w:type="gramEnd"/>
      <w:r w:rsidRPr="002F4213">
        <w:rPr>
          <w:lang w:val="en-CA"/>
        </w:rPr>
        <w:t>(8002);</w:t>
      </w:r>
    </w:p>
    <w:p w14:paraId="4BB9ADAF" w14:textId="77777777" w:rsidR="002F4213" w:rsidRPr="002F4213" w:rsidRDefault="002F4213" w:rsidP="002F4213">
      <w:pPr>
        <w:pStyle w:val="Code"/>
        <w:rPr>
          <w:lang w:val="en-CA"/>
        </w:rPr>
      </w:pPr>
    </w:p>
    <w:p w14:paraId="2D48F3F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//Assignment operator check.</w:t>
      </w:r>
    </w:p>
    <w:p w14:paraId="62C4C31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 xml:space="preserve">=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;</w:t>
      </w:r>
    </w:p>
    <w:p w14:paraId="317E350F" w14:textId="77777777" w:rsidR="002F4213" w:rsidRPr="002F4213" w:rsidRDefault="002F4213" w:rsidP="002F4213">
      <w:pPr>
        <w:pStyle w:val="Code"/>
        <w:rPr>
          <w:lang w:val="en-CA"/>
        </w:rPr>
      </w:pPr>
    </w:p>
    <w:p w14:paraId="51C64E2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</w:t>
      </w:r>
      <w:proofErr w:type="spellEnd"/>
      <w:r w:rsidRPr="002F4213">
        <w:rPr>
          <w:lang w:val="en-CA"/>
        </w:rPr>
        <w:t xml:space="preserve"> assignment operator: key should be 8001\n";</w:t>
      </w:r>
    </w:p>
    <w:p w14:paraId="3FB0EF8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);</w:t>
      </w:r>
    </w:p>
    <w:p w14:paraId="01E110B1" w14:textId="77777777" w:rsidR="002F4213" w:rsidRPr="002F4213" w:rsidRDefault="002F4213" w:rsidP="002F4213">
      <w:pPr>
        <w:pStyle w:val="Code"/>
        <w:rPr>
          <w:lang w:val="en-CA"/>
        </w:rPr>
      </w:pPr>
    </w:p>
    <w:p w14:paraId="324A0E33" w14:textId="77777777" w:rsidR="002F4213" w:rsidRPr="002F4213" w:rsidRDefault="002F4213" w:rsidP="002F4213">
      <w:pPr>
        <w:pStyle w:val="Code"/>
        <w:rPr>
          <w:lang w:val="en-CA"/>
        </w:rPr>
      </w:pPr>
    </w:p>
    <w:p w14:paraId="5E0F8156" w14:textId="77777777" w:rsidR="002F4213" w:rsidRPr="002F4213" w:rsidRDefault="002F4213" w:rsidP="002F4213">
      <w:pPr>
        <w:pStyle w:val="Code"/>
        <w:rPr>
          <w:lang w:val="en-CA"/>
        </w:rPr>
      </w:pPr>
    </w:p>
    <w:p w14:paraId="13E1A3AD" w14:textId="77777777" w:rsidR="002F4213" w:rsidRPr="002F4213" w:rsidRDefault="002F4213" w:rsidP="002F4213">
      <w:pPr>
        <w:pStyle w:val="Code"/>
        <w:rPr>
          <w:lang w:val="en-CA"/>
        </w:rPr>
      </w:pPr>
    </w:p>
    <w:p w14:paraId="5250D8B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Wipe out the entries in the table.</w:t>
      </w:r>
    </w:p>
    <w:p w14:paraId="0297FA5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lt.make</w:t>
      </w:r>
      <w:proofErr w:type="gramEnd"/>
      <w:r w:rsidRPr="002F4213">
        <w:rPr>
          <w:lang w:val="en-CA"/>
        </w:rPr>
        <w:t>_empty</w:t>
      </w:r>
      <w:proofErr w:type="spellEnd"/>
      <w:r w:rsidRPr="002F4213">
        <w:rPr>
          <w:lang w:val="en-CA"/>
        </w:rPr>
        <w:t>();</w:t>
      </w:r>
    </w:p>
    <w:p w14:paraId="1B6CBFF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nPrinting</w:t>
      </w:r>
      <w:proofErr w:type="spellEnd"/>
      <w:r w:rsidRPr="002F4213">
        <w:rPr>
          <w:lang w:val="en-CA"/>
        </w:rPr>
        <w:t xml:space="preserve"> table for the last time: Table should be empty ...\n";</w:t>
      </w:r>
    </w:p>
    <w:p w14:paraId="360D3C1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34C69179" w14:textId="77777777" w:rsidR="002F4213" w:rsidRPr="002F4213" w:rsidRDefault="002F4213" w:rsidP="002F4213">
      <w:pPr>
        <w:pStyle w:val="Code"/>
        <w:rPr>
          <w:lang w:val="en-CA"/>
        </w:rPr>
      </w:pPr>
    </w:p>
    <w:p w14:paraId="40C7B05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"***----Finished Lab 4 tests on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 &lt;</w:t>
      </w:r>
      <w:proofErr w:type="spellStart"/>
      <w:r w:rsidRPr="002F4213">
        <w:rPr>
          <w:lang w:val="en-CA"/>
        </w:rPr>
        <w:t>Mystring</w:t>
      </w:r>
      <w:proofErr w:type="spellEnd"/>
      <w:r w:rsidRPr="002F4213">
        <w:rPr>
          <w:lang w:val="en-CA"/>
        </w:rPr>
        <w:t>&gt;-----***\n";</w:t>
      </w:r>
    </w:p>
    <w:p w14:paraId="47C5BEB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"PRESS RETURN TO CONTINUE.";</w:t>
      </w:r>
    </w:p>
    <w:p w14:paraId="0832780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cin.get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);</w:t>
      </w:r>
    </w:p>
    <w:p w14:paraId="13328C1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}</w:t>
      </w:r>
    </w:p>
    <w:p w14:paraId="15342984" w14:textId="77777777" w:rsidR="002F4213" w:rsidRPr="002F4213" w:rsidRDefault="002F4213" w:rsidP="002F4213">
      <w:pPr>
        <w:pStyle w:val="Code"/>
        <w:rPr>
          <w:lang w:val="en-CA"/>
        </w:rPr>
      </w:pPr>
    </w:p>
    <w:p w14:paraId="0D296F6B" w14:textId="77777777" w:rsidR="002F4213" w:rsidRPr="002F4213" w:rsidRDefault="002F4213" w:rsidP="002F4213">
      <w:pPr>
        <w:pStyle w:val="Code"/>
        <w:rPr>
          <w:lang w:val="en-CA"/>
        </w:rPr>
      </w:pPr>
    </w:p>
    <w:p w14:paraId="09A413C5" w14:textId="77777777" w:rsidR="002F4213" w:rsidRPr="002F4213" w:rsidRDefault="002F4213" w:rsidP="002F4213">
      <w:pPr>
        <w:pStyle w:val="Code"/>
        <w:rPr>
          <w:lang w:val="en-CA"/>
        </w:rPr>
      </w:pPr>
    </w:p>
    <w:p w14:paraId="7697335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// Uncomment and modify the following </w:t>
      </w:r>
      <w:proofErr w:type="spellStart"/>
      <w:r w:rsidRPr="002F4213">
        <w:rPr>
          <w:lang w:val="en-CA"/>
        </w:rPr>
        <w:t>funciton</w:t>
      </w:r>
      <w:proofErr w:type="spellEnd"/>
      <w:r w:rsidRPr="002F4213">
        <w:rPr>
          <w:lang w:val="en-CA"/>
        </w:rPr>
        <w:t xml:space="preserve"> when ready to test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proofErr w:type="gramStart"/>
      <w:r w:rsidRPr="002F4213">
        <w:rPr>
          <w:lang w:val="en-CA"/>
        </w:rPr>
        <w:t>int,int</w:t>
      </w:r>
      <w:proofErr w:type="spellEnd"/>
      <w:proofErr w:type="gramEnd"/>
      <w:r w:rsidRPr="002F4213">
        <w:rPr>
          <w:lang w:val="en-CA"/>
        </w:rPr>
        <w:t>&gt;</w:t>
      </w:r>
    </w:p>
    <w:p w14:paraId="219AB64E" w14:textId="77777777" w:rsidR="002F4213" w:rsidRPr="002F4213" w:rsidRDefault="002F4213" w:rsidP="002F4213">
      <w:pPr>
        <w:pStyle w:val="Code"/>
        <w:rPr>
          <w:lang w:val="en-CA"/>
        </w:rPr>
      </w:pPr>
    </w:p>
    <w:p w14:paraId="47508C4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void </w:t>
      </w:r>
      <w:proofErr w:type="spellStart"/>
      <w:r w:rsidRPr="002F4213">
        <w:rPr>
          <w:lang w:val="en-CA"/>
        </w:rPr>
        <w:t>test_</w:t>
      </w:r>
      <w:proofErr w:type="gramStart"/>
      <w:r w:rsidRPr="002F4213">
        <w:rPr>
          <w:lang w:val="en-CA"/>
        </w:rPr>
        <w:t>integer</w:t>
      </w:r>
      <w:proofErr w:type="spellEnd"/>
      <w:r w:rsidRPr="002F4213">
        <w:rPr>
          <w:lang w:val="en-CA"/>
        </w:rPr>
        <w:t>(</w:t>
      </w:r>
      <w:proofErr w:type="gramEnd"/>
      <w:r w:rsidRPr="002F4213">
        <w:rPr>
          <w:lang w:val="en-CA"/>
        </w:rPr>
        <w:t>)</w:t>
      </w:r>
    </w:p>
    <w:p w14:paraId="78234820" w14:textId="77777777" w:rsidR="002F4213" w:rsidRPr="002F4213" w:rsidRDefault="002F4213" w:rsidP="002F4213">
      <w:pPr>
        <w:pStyle w:val="Code"/>
        <w:rPr>
          <w:lang w:val="en-CA"/>
        </w:rPr>
      </w:pPr>
    </w:p>
    <w:p w14:paraId="7C92F1E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//creating look table of integers</w:t>
      </w:r>
    </w:p>
    <w:p w14:paraId="2C562120" w14:textId="77777777" w:rsidR="002F4213" w:rsidRPr="002F4213" w:rsidRDefault="002F4213" w:rsidP="002F4213">
      <w:pPr>
        <w:pStyle w:val="Code"/>
        <w:rPr>
          <w:lang w:val="en-CA"/>
        </w:rPr>
      </w:pPr>
    </w:p>
    <w:p w14:paraId="7F41A11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{</w:t>
      </w:r>
    </w:p>
    <w:p w14:paraId="13CEC33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>&lt;&lt;"\</w:t>
      </w:r>
      <w:proofErr w:type="spellStart"/>
      <w:r w:rsidRPr="002F4213">
        <w:rPr>
          <w:lang w:val="en-CA"/>
        </w:rPr>
        <w:t>nCreating</w:t>
      </w:r>
      <w:proofErr w:type="spellEnd"/>
      <w:r w:rsidRPr="002F4213">
        <w:rPr>
          <w:lang w:val="en-CA"/>
        </w:rPr>
        <w:t xml:space="preserve"> and testing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 xml:space="preserve">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&gt; </w:t>
      </w:r>
      <w:proofErr w:type="gramStart"/>
      <w:r w:rsidRPr="002F4213">
        <w:rPr>
          <w:lang w:val="en-CA"/>
        </w:rPr>
        <w:t>.....</w:t>
      </w:r>
      <w:proofErr w:type="gramEnd"/>
      <w:r w:rsidRPr="002F4213">
        <w:rPr>
          <w:lang w:val="en-CA"/>
        </w:rPr>
        <w:t>\n";</w:t>
      </w:r>
    </w:p>
    <w:p w14:paraId="7E24854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proofErr w:type="gramStart"/>
      <w:r w:rsidRPr="002F4213">
        <w:rPr>
          <w:lang w:val="en-CA"/>
        </w:rPr>
        <w:t xml:space="preserve">&gt;  </w:t>
      </w:r>
      <w:proofErr w:type="spellStart"/>
      <w:r w:rsidRPr="002F4213">
        <w:rPr>
          <w:lang w:val="en-CA"/>
        </w:rPr>
        <w:t>lt</w:t>
      </w:r>
      <w:proofErr w:type="spellEnd"/>
      <w:proofErr w:type="gramEnd"/>
      <w:r w:rsidRPr="002F4213">
        <w:rPr>
          <w:lang w:val="en-CA"/>
        </w:rPr>
        <w:t>;</w:t>
      </w:r>
    </w:p>
    <w:p w14:paraId="5A19BC46" w14:textId="77777777" w:rsidR="002F4213" w:rsidRPr="002F4213" w:rsidRDefault="002F4213" w:rsidP="002F4213">
      <w:pPr>
        <w:pStyle w:val="Code"/>
        <w:rPr>
          <w:lang w:val="en-CA"/>
        </w:rPr>
      </w:pPr>
    </w:p>
    <w:p w14:paraId="2858AE5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Insert using new keys.</w:t>
      </w:r>
    </w:p>
    <w:p w14:paraId="6D25CC9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&gt;(8002,9999));</w:t>
      </w:r>
    </w:p>
    <w:p w14:paraId="5E26E6D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&gt;(8001,8888));</w:t>
      </w:r>
    </w:p>
    <w:p w14:paraId="1573B20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lt.insert</w:t>
      </w:r>
      <w:proofErr w:type="spellEnd"/>
      <w:proofErr w:type="gramEnd"/>
      <w:r w:rsidRPr="002F4213">
        <w:rPr>
          <w:lang w:val="en-CA"/>
        </w:rPr>
        <w:t>(Pair&lt;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&gt;(8004,8888));</w:t>
      </w:r>
    </w:p>
    <w:p w14:paraId="1281BF8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3);</w:t>
      </w:r>
    </w:p>
    <w:p w14:paraId="169CDFE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lt.remove</w:t>
      </w:r>
      <w:proofErr w:type="spellEnd"/>
      <w:proofErr w:type="gramEnd"/>
      <w:r w:rsidRPr="002F4213">
        <w:rPr>
          <w:lang w:val="en-CA"/>
        </w:rPr>
        <w:t>(8004);</w:t>
      </w:r>
    </w:p>
    <w:p w14:paraId="1B47710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proofErr w:type="gramStart"/>
      <w:r w:rsidRPr="002F4213">
        <w:rPr>
          <w:lang w:val="en-CA"/>
        </w:rPr>
        <w:t>lt.size</w:t>
      </w:r>
      <w:proofErr w:type="spellEnd"/>
      <w:proofErr w:type="gramEnd"/>
      <w:r w:rsidRPr="002F4213">
        <w:rPr>
          <w:lang w:val="en-CA"/>
        </w:rPr>
        <w:t>() == 2);</w:t>
      </w:r>
    </w:p>
    <w:p w14:paraId="1EC8AD0E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nPrinting</w:t>
      </w:r>
      <w:proofErr w:type="spellEnd"/>
      <w:r w:rsidRPr="002F4213">
        <w:rPr>
          <w:lang w:val="en-CA"/>
        </w:rPr>
        <w:t xml:space="preserve"> table after inserting 3 new keys </w:t>
      </w:r>
      <w:proofErr w:type="gramStart"/>
      <w:r w:rsidRPr="002F4213">
        <w:rPr>
          <w:lang w:val="en-CA"/>
        </w:rPr>
        <w:t>and  and</w:t>
      </w:r>
      <w:proofErr w:type="gramEnd"/>
      <w:r w:rsidRPr="002F4213">
        <w:rPr>
          <w:lang w:val="en-CA"/>
        </w:rPr>
        <w:t xml:space="preserve"> 1 removal...\n";</w:t>
      </w:r>
    </w:p>
    <w:p w14:paraId="13A3C7C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0D34FBE3" w14:textId="77777777" w:rsidR="002F4213" w:rsidRPr="002F4213" w:rsidRDefault="002F4213" w:rsidP="002F4213">
      <w:pPr>
        <w:pStyle w:val="Code"/>
        <w:rPr>
          <w:lang w:val="en-CA"/>
        </w:rPr>
      </w:pPr>
    </w:p>
    <w:p w14:paraId="44AFE2F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Pretend that a user is trying to look up </w:t>
      </w:r>
      <w:proofErr w:type="gramStart"/>
      <w:r w:rsidRPr="002F4213">
        <w:rPr>
          <w:lang w:val="en-CA"/>
        </w:rPr>
        <w:t>customers</w:t>
      </w:r>
      <w:proofErr w:type="gramEnd"/>
      <w:r w:rsidRPr="002F4213">
        <w:rPr>
          <w:lang w:val="en-CA"/>
        </w:rPr>
        <w:t xml:space="preserve"> info.</w:t>
      </w:r>
    </w:p>
    <w:p w14:paraId="2AA32414" w14:textId="77777777" w:rsidR="002F4213" w:rsidRPr="002F4213" w:rsidRDefault="002F4213" w:rsidP="002F4213">
      <w:pPr>
        <w:pStyle w:val="Code"/>
        <w:rPr>
          <w:lang w:val="en-CA"/>
        </w:rPr>
      </w:pPr>
    </w:p>
    <w:p w14:paraId="4FABE0E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nLet's</w:t>
      </w:r>
      <w:proofErr w:type="spellEnd"/>
      <w:r w:rsidRPr="002F4213">
        <w:rPr>
          <w:lang w:val="en-CA"/>
        </w:rPr>
        <w:t xml:space="preserve"> look up some names ...\n";</w:t>
      </w:r>
    </w:p>
    <w:p w14:paraId="0FDF6B9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8001);</w:t>
      </w:r>
    </w:p>
    <w:p w14:paraId="092E39E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try_to_</w:t>
      </w:r>
      <w:proofErr w:type="gramStart"/>
      <w:r w:rsidRPr="002F4213">
        <w:rPr>
          <w:lang w:val="en-CA"/>
        </w:rPr>
        <w:t>find</w:t>
      </w:r>
      <w:proofErr w:type="spellEnd"/>
      <w:r w:rsidRPr="002F4213">
        <w:rPr>
          <w:lang w:val="en-CA"/>
        </w:rPr>
        <w:t>(</w:t>
      </w:r>
      <w:proofErr w:type="spellStart"/>
      <w:proofErr w:type="gramEnd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, 8000);</w:t>
      </w:r>
    </w:p>
    <w:p w14:paraId="4D6FE413" w14:textId="77777777" w:rsidR="002F4213" w:rsidRPr="002F4213" w:rsidRDefault="002F4213" w:rsidP="002F4213">
      <w:pPr>
        <w:pStyle w:val="Code"/>
        <w:rPr>
          <w:lang w:val="en-CA"/>
        </w:rPr>
      </w:pPr>
    </w:p>
    <w:p w14:paraId="588D9D98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test Iterator</w:t>
      </w:r>
    </w:p>
    <w:p w14:paraId="4BE3B14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proofErr w:type="gramStart"/>
      <w:r w:rsidRPr="002F4213">
        <w:rPr>
          <w:lang w:val="en-CA"/>
        </w:rPr>
        <w:t>&gt;::</w:t>
      </w:r>
      <w:proofErr w:type="gramEnd"/>
      <w:r w:rsidRPr="002F4213">
        <w:rPr>
          <w:lang w:val="en-CA"/>
        </w:rPr>
        <w:t xml:space="preserve">Iterator it = </w:t>
      </w:r>
      <w:proofErr w:type="spellStart"/>
      <w:r w:rsidRPr="002F4213">
        <w:rPr>
          <w:lang w:val="en-CA"/>
        </w:rPr>
        <w:t>lt.begin</w:t>
      </w:r>
      <w:proofErr w:type="spellEnd"/>
      <w:r w:rsidRPr="002F4213">
        <w:rPr>
          <w:lang w:val="en-CA"/>
        </w:rPr>
        <w:t>();</w:t>
      </w:r>
    </w:p>
    <w:p w14:paraId="7913C6B4" w14:textId="77777777" w:rsidR="002F4213" w:rsidRPr="002F4213" w:rsidRDefault="002F4213" w:rsidP="002F4213">
      <w:pPr>
        <w:pStyle w:val="Code"/>
        <w:rPr>
          <w:lang w:val="en-CA"/>
        </w:rPr>
      </w:pPr>
    </w:p>
    <w:p w14:paraId="06BADB2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while </w:t>
      </w:r>
      <w:proofErr w:type="gramStart"/>
      <w:r w:rsidRPr="002F4213">
        <w:rPr>
          <w:lang w:val="en-CA"/>
        </w:rPr>
        <w:t>(!it</w:t>
      </w:r>
      <w:proofErr w:type="gramEnd"/>
      <w:r w:rsidRPr="002F4213">
        <w:rPr>
          <w:lang w:val="en-CA"/>
        </w:rPr>
        <w:t>) {</w:t>
      </w:r>
    </w:p>
    <w:p w14:paraId="4976596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&lt;&lt;++it &lt;&lt; </w:t>
      </w:r>
      <w:proofErr w:type="spellStart"/>
      <w:r w:rsidRPr="002F4213">
        <w:rPr>
          <w:lang w:val="en-CA"/>
        </w:rPr>
        <w:t>endl</w:t>
      </w:r>
      <w:proofErr w:type="spellEnd"/>
      <w:r w:rsidRPr="002F4213">
        <w:rPr>
          <w:lang w:val="en-CA"/>
        </w:rPr>
        <w:t>;</w:t>
      </w:r>
    </w:p>
    <w:p w14:paraId="5C51D13D" w14:textId="77777777" w:rsidR="002F4213" w:rsidRPr="002F4213" w:rsidRDefault="002F4213" w:rsidP="002F4213">
      <w:pPr>
        <w:pStyle w:val="Code"/>
        <w:rPr>
          <w:lang w:val="en-CA"/>
        </w:rPr>
      </w:pPr>
    </w:p>
    <w:p w14:paraId="49D4E9C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}</w:t>
      </w:r>
    </w:p>
    <w:p w14:paraId="081A32BF" w14:textId="77777777" w:rsidR="002F4213" w:rsidRPr="002F4213" w:rsidRDefault="002F4213" w:rsidP="002F4213">
      <w:pPr>
        <w:pStyle w:val="Code"/>
        <w:rPr>
          <w:lang w:val="en-CA"/>
        </w:rPr>
      </w:pPr>
    </w:p>
    <w:p w14:paraId="7019719F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//test copying</w:t>
      </w:r>
    </w:p>
    <w:p w14:paraId="1B28CF5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lt.go</w:t>
      </w:r>
      <w:proofErr w:type="gramEnd"/>
      <w:r w:rsidRPr="002F4213">
        <w:rPr>
          <w:lang w:val="en-CA"/>
        </w:rPr>
        <w:t>_to_first</w:t>
      </w:r>
      <w:proofErr w:type="spellEnd"/>
      <w:r w:rsidRPr="002F4213">
        <w:rPr>
          <w:lang w:val="en-CA"/>
        </w:rPr>
        <w:t>();</w:t>
      </w:r>
    </w:p>
    <w:p w14:paraId="07A7B3C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lt.step</w:t>
      </w:r>
      <w:proofErr w:type="gramEnd"/>
      <w:r w:rsidRPr="002F4213">
        <w:rPr>
          <w:lang w:val="en-CA"/>
        </w:rPr>
        <w:t>_fwd</w:t>
      </w:r>
      <w:proofErr w:type="spellEnd"/>
      <w:r w:rsidRPr="002F4213">
        <w:rPr>
          <w:lang w:val="en-CA"/>
        </w:rPr>
        <w:t>();</w:t>
      </w:r>
    </w:p>
    <w:p w14:paraId="47A95580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LookupTable</w:t>
      </w:r>
      <w:proofErr w:type="spellEnd"/>
      <w:r w:rsidRPr="002F4213">
        <w:rPr>
          <w:lang w:val="en-CA"/>
        </w:rPr>
        <w:t>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, 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 xml:space="preserve">&gt; 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4641F8C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assert(</w:t>
      </w:r>
      <w:proofErr w:type="spellStart"/>
      <w:proofErr w:type="gramStart"/>
      <w:r w:rsidRPr="002F4213">
        <w:rPr>
          <w:lang w:val="en-CA"/>
        </w:rPr>
        <w:t>clt.cursor</w:t>
      </w:r>
      <w:proofErr w:type="gramEnd"/>
      <w:r w:rsidRPr="002F4213">
        <w:rPr>
          <w:lang w:val="en-CA"/>
        </w:rPr>
        <w:t>_datum</w:t>
      </w:r>
      <w:proofErr w:type="spellEnd"/>
      <w:r w:rsidRPr="002F4213">
        <w:rPr>
          <w:lang w:val="en-CA"/>
        </w:rPr>
        <w:t>()== 9999);</w:t>
      </w:r>
    </w:p>
    <w:p w14:paraId="6BF1A5A2" w14:textId="77777777" w:rsidR="002F4213" w:rsidRPr="002F4213" w:rsidRDefault="002F4213" w:rsidP="002F4213">
      <w:pPr>
        <w:pStyle w:val="Code"/>
        <w:rPr>
          <w:lang w:val="en-CA"/>
        </w:rPr>
      </w:pPr>
    </w:p>
    <w:p w14:paraId="306C32A9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</w:t>
      </w:r>
      <w:proofErr w:type="spellEnd"/>
      <w:r w:rsidRPr="002F4213">
        <w:rPr>
          <w:lang w:val="en-CA"/>
        </w:rPr>
        <w:t xml:space="preserve"> copying: keys should be 8001, and 8002\n";</w:t>
      </w:r>
    </w:p>
    <w:p w14:paraId="41E04C2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);</w:t>
      </w:r>
    </w:p>
    <w:p w14:paraId="54D5FD9C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lt.remove</w:t>
      </w:r>
      <w:proofErr w:type="spellEnd"/>
      <w:proofErr w:type="gramEnd"/>
      <w:r w:rsidRPr="002F4213">
        <w:rPr>
          <w:lang w:val="en-CA"/>
        </w:rPr>
        <w:t>(8002);</w:t>
      </w:r>
    </w:p>
    <w:p w14:paraId="306F1F2B" w14:textId="77777777" w:rsidR="002F4213" w:rsidRPr="002F4213" w:rsidRDefault="002F4213" w:rsidP="002F4213">
      <w:pPr>
        <w:pStyle w:val="Code"/>
        <w:rPr>
          <w:lang w:val="en-CA"/>
        </w:rPr>
      </w:pPr>
    </w:p>
    <w:p w14:paraId="320B71C4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//Assignment operator check.</w:t>
      </w:r>
    </w:p>
    <w:p w14:paraId="7C182811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 xml:space="preserve">= 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;</w:t>
      </w:r>
    </w:p>
    <w:p w14:paraId="45C61966" w14:textId="77777777" w:rsidR="002F4213" w:rsidRPr="002F4213" w:rsidRDefault="002F4213" w:rsidP="002F4213">
      <w:pPr>
        <w:pStyle w:val="Code"/>
        <w:rPr>
          <w:lang w:val="en-CA"/>
        </w:rPr>
      </w:pPr>
    </w:p>
    <w:p w14:paraId="5BC93665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nTest</w:t>
      </w:r>
      <w:proofErr w:type="spellEnd"/>
      <w:r w:rsidRPr="002F4213">
        <w:rPr>
          <w:lang w:val="en-CA"/>
        </w:rPr>
        <w:t xml:space="preserve"> assignment operator: key should be 8001\n";</w:t>
      </w:r>
    </w:p>
    <w:p w14:paraId="5138A073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clt</w:t>
      </w:r>
      <w:proofErr w:type="spellEnd"/>
      <w:r w:rsidRPr="002F4213">
        <w:rPr>
          <w:lang w:val="en-CA"/>
        </w:rPr>
        <w:t>);</w:t>
      </w:r>
    </w:p>
    <w:p w14:paraId="04703ADE" w14:textId="77777777" w:rsidR="002F4213" w:rsidRPr="002F4213" w:rsidRDefault="002F4213" w:rsidP="002F4213">
      <w:pPr>
        <w:pStyle w:val="Code"/>
        <w:rPr>
          <w:lang w:val="en-CA"/>
        </w:rPr>
      </w:pPr>
    </w:p>
    <w:p w14:paraId="608EF704" w14:textId="77777777" w:rsidR="002F4213" w:rsidRPr="002F4213" w:rsidRDefault="002F4213" w:rsidP="002F4213">
      <w:pPr>
        <w:pStyle w:val="Code"/>
        <w:rPr>
          <w:lang w:val="en-CA"/>
        </w:rPr>
      </w:pPr>
    </w:p>
    <w:p w14:paraId="67A7404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// Wipe out the entries in the table.</w:t>
      </w:r>
    </w:p>
    <w:p w14:paraId="1659A5E2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proofErr w:type="gramStart"/>
      <w:r w:rsidRPr="002F4213">
        <w:rPr>
          <w:lang w:val="en-CA"/>
        </w:rPr>
        <w:t>lt.make</w:t>
      </w:r>
      <w:proofErr w:type="gramEnd"/>
      <w:r w:rsidRPr="002F4213">
        <w:rPr>
          <w:lang w:val="en-CA"/>
        </w:rPr>
        <w:t>_empty</w:t>
      </w:r>
      <w:proofErr w:type="spellEnd"/>
      <w:r w:rsidRPr="002F4213">
        <w:rPr>
          <w:lang w:val="en-CA"/>
        </w:rPr>
        <w:t>();</w:t>
      </w:r>
    </w:p>
    <w:p w14:paraId="083D8A86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"\</w:t>
      </w:r>
      <w:proofErr w:type="spellStart"/>
      <w:r w:rsidRPr="002F4213">
        <w:rPr>
          <w:lang w:val="en-CA"/>
        </w:rPr>
        <w:t>nPrinting</w:t>
      </w:r>
      <w:proofErr w:type="spellEnd"/>
      <w:r w:rsidRPr="002F4213">
        <w:rPr>
          <w:lang w:val="en-CA"/>
        </w:rPr>
        <w:t xml:space="preserve"> table for the last time: Table should be empty ...\n";</w:t>
      </w:r>
    </w:p>
    <w:p w14:paraId="3BF7EBB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print(</w:t>
      </w:r>
      <w:proofErr w:type="spellStart"/>
      <w:r w:rsidRPr="002F4213">
        <w:rPr>
          <w:lang w:val="en-CA"/>
        </w:rPr>
        <w:t>lt</w:t>
      </w:r>
      <w:proofErr w:type="spellEnd"/>
      <w:r w:rsidRPr="002F4213">
        <w:rPr>
          <w:lang w:val="en-CA"/>
        </w:rPr>
        <w:t>);</w:t>
      </w:r>
    </w:p>
    <w:p w14:paraId="311B2F7D" w14:textId="77777777" w:rsidR="002F4213" w:rsidRPr="002F4213" w:rsidRDefault="002F4213" w:rsidP="002F4213">
      <w:pPr>
        <w:pStyle w:val="Code"/>
        <w:rPr>
          <w:lang w:val="en-CA"/>
        </w:rPr>
      </w:pPr>
    </w:p>
    <w:p w14:paraId="7AF99DFB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  </w:t>
      </w:r>
      <w:proofErr w:type="spellStart"/>
      <w:r w:rsidRPr="002F4213">
        <w:rPr>
          <w:lang w:val="en-CA"/>
        </w:rPr>
        <w:t>cout</w:t>
      </w:r>
      <w:proofErr w:type="spellEnd"/>
      <w:r w:rsidRPr="002F4213">
        <w:rPr>
          <w:lang w:val="en-CA"/>
        </w:rPr>
        <w:t xml:space="preserve"> &lt;&lt; "***----Finished Lab 4 tests on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 &lt;</w:t>
      </w:r>
      <w:proofErr w:type="spellStart"/>
      <w:r w:rsidRPr="002F4213">
        <w:rPr>
          <w:lang w:val="en-CA"/>
        </w:rPr>
        <w:t>int</w:t>
      </w:r>
      <w:proofErr w:type="spellEnd"/>
      <w:r w:rsidRPr="002F4213">
        <w:rPr>
          <w:lang w:val="en-CA"/>
        </w:rPr>
        <w:t>&gt;-----***\n";</w:t>
      </w:r>
    </w:p>
    <w:p w14:paraId="552EA2A3" w14:textId="77777777" w:rsidR="002F4213" w:rsidRPr="002F4213" w:rsidRDefault="002F4213" w:rsidP="002F4213">
      <w:pPr>
        <w:pStyle w:val="Code"/>
        <w:rPr>
          <w:lang w:val="en-CA"/>
        </w:rPr>
      </w:pPr>
    </w:p>
    <w:p w14:paraId="79223C2D" w14:textId="77777777" w:rsidR="002F4213" w:rsidRPr="002F4213" w:rsidRDefault="002F4213" w:rsidP="002F4213">
      <w:pPr>
        <w:pStyle w:val="Code"/>
        <w:rPr>
          <w:lang w:val="en-CA"/>
        </w:rPr>
      </w:pPr>
      <w:r w:rsidRPr="002F4213">
        <w:rPr>
          <w:lang w:val="en-CA"/>
        </w:rPr>
        <w:t xml:space="preserve">  }</w:t>
      </w:r>
    </w:p>
    <w:p w14:paraId="316B78F1" w14:textId="77777777" w:rsidR="002F4213" w:rsidRDefault="002F4213" w:rsidP="002F4213">
      <w:pPr>
        <w:rPr>
          <w:lang w:val="en-CA"/>
        </w:rPr>
      </w:pPr>
      <w:r>
        <w:rPr>
          <w:lang w:val="en-CA"/>
        </w:rPr>
        <w:t>Terminal Output</w:t>
      </w:r>
    </w:p>
    <w:p w14:paraId="030B934A" w14:textId="77777777" w:rsidR="00245953" w:rsidRPr="00245953" w:rsidRDefault="00245953" w:rsidP="00245953">
      <w:pPr>
        <w:pStyle w:val="Terminal"/>
        <w:rPr>
          <w:lang w:val="en-CA"/>
        </w:rPr>
      </w:pPr>
    </w:p>
    <w:p w14:paraId="6E1E3A46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Creating and testing </w:t>
      </w:r>
      <w:proofErr w:type="spellStart"/>
      <w:r w:rsidRPr="00245953">
        <w:rPr>
          <w:lang w:val="en-CA"/>
        </w:rPr>
        <w:t>LookupTable</w:t>
      </w:r>
      <w:proofErr w:type="spellEnd"/>
      <w:r w:rsidRPr="00245953">
        <w:rPr>
          <w:lang w:val="en-CA"/>
        </w:rPr>
        <w:t xml:space="preserve"> &lt;</w:t>
      </w:r>
      <w:proofErr w:type="spellStart"/>
      <w:r w:rsidRPr="00245953">
        <w:rPr>
          <w:lang w:val="en-CA"/>
        </w:rPr>
        <w:t>int</w:t>
      </w:r>
      <w:proofErr w:type="spellEnd"/>
      <w:r w:rsidRPr="00245953">
        <w:rPr>
          <w:lang w:val="en-CA"/>
        </w:rPr>
        <w:t xml:space="preserve">, </w:t>
      </w:r>
      <w:proofErr w:type="spellStart"/>
      <w:r w:rsidRPr="00245953">
        <w:rPr>
          <w:lang w:val="en-CA"/>
        </w:rPr>
        <w:t>Mystring</w:t>
      </w:r>
      <w:proofErr w:type="spellEnd"/>
      <w:r w:rsidRPr="00245953">
        <w:rPr>
          <w:lang w:val="en-CA"/>
        </w:rPr>
        <w:t xml:space="preserve">&gt; </w:t>
      </w:r>
      <w:proofErr w:type="gramStart"/>
      <w:r w:rsidRPr="00245953">
        <w:rPr>
          <w:lang w:val="en-CA"/>
        </w:rPr>
        <w:t>.....</w:t>
      </w:r>
      <w:proofErr w:type="gramEnd"/>
    </w:p>
    <w:p w14:paraId="18AE78B6" w14:textId="77777777" w:rsidR="00245953" w:rsidRPr="00245953" w:rsidRDefault="00245953" w:rsidP="00245953">
      <w:pPr>
        <w:pStyle w:val="Terminal"/>
        <w:rPr>
          <w:lang w:val="en-CA"/>
        </w:rPr>
      </w:pPr>
    </w:p>
    <w:p w14:paraId="78598A19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Printing table after inserting 3 new keys </w:t>
      </w:r>
      <w:proofErr w:type="gramStart"/>
      <w:r w:rsidRPr="00245953">
        <w:rPr>
          <w:lang w:val="en-CA"/>
        </w:rPr>
        <w:t>and  and</w:t>
      </w:r>
      <w:proofErr w:type="gramEnd"/>
      <w:r w:rsidRPr="00245953">
        <w:rPr>
          <w:lang w:val="en-CA"/>
        </w:rPr>
        <w:t xml:space="preserve"> 1 removal...</w:t>
      </w:r>
    </w:p>
    <w:p w14:paraId="1E13D2D3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C++ is a powerful language for engineers but it's not easy.</w:t>
      </w:r>
    </w:p>
    <w:p w14:paraId="798BB84C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I am an ENEL-409 student.</w:t>
      </w:r>
    </w:p>
    <w:p w14:paraId="002A3F0A" w14:textId="77777777" w:rsidR="00245953" w:rsidRPr="00245953" w:rsidRDefault="00245953" w:rsidP="00245953">
      <w:pPr>
        <w:pStyle w:val="Terminal"/>
        <w:rPr>
          <w:lang w:val="en-CA"/>
        </w:rPr>
      </w:pPr>
    </w:p>
    <w:p w14:paraId="6FC106D2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Let's look up some names ...</w:t>
      </w:r>
    </w:p>
    <w:p w14:paraId="5B2F9C3A" w14:textId="77777777" w:rsidR="00245953" w:rsidRPr="00245953" w:rsidRDefault="00245953" w:rsidP="00245953">
      <w:pPr>
        <w:pStyle w:val="Terminal"/>
        <w:rPr>
          <w:lang w:val="en-CA"/>
        </w:rPr>
      </w:pPr>
    </w:p>
    <w:p w14:paraId="4C89418C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Found </w:t>
      </w:r>
      <w:proofErr w:type="spellStart"/>
      <w:proofErr w:type="gramStart"/>
      <w:r w:rsidRPr="00245953">
        <w:rPr>
          <w:lang w:val="en-CA"/>
        </w:rPr>
        <w:t>key:C</w:t>
      </w:r>
      <w:proofErr w:type="spellEnd"/>
      <w:r w:rsidRPr="00245953">
        <w:rPr>
          <w:lang w:val="en-CA"/>
        </w:rPr>
        <w:t>++</w:t>
      </w:r>
      <w:proofErr w:type="gramEnd"/>
      <w:r w:rsidRPr="00245953">
        <w:rPr>
          <w:lang w:val="en-CA"/>
        </w:rPr>
        <w:t xml:space="preserve"> is a powerful language for engineers but it's not easy.</w:t>
      </w:r>
    </w:p>
    <w:p w14:paraId="48A487F4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Sorry, I couldn't find key: 8000 in the table.</w:t>
      </w:r>
    </w:p>
    <w:p w14:paraId="6B006B49" w14:textId="77777777" w:rsidR="00245953" w:rsidRPr="00245953" w:rsidRDefault="00245953" w:rsidP="00245953">
      <w:pPr>
        <w:pStyle w:val="Terminal"/>
        <w:rPr>
          <w:lang w:val="en-CA"/>
        </w:rPr>
      </w:pPr>
    </w:p>
    <w:p w14:paraId="0A20D2F3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The first node contains: 8001</w:t>
      </w:r>
    </w:p>
    <w:p w14:paraId="28495878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8002</w:t>
      </w:r>
    </w:p>
    <w:p w14:paraId="20D3C32B" w14:textId="77777777" w:rsidR="00245953" w:rsidRPr="00245953" w:rsidRDefault="00245953" w:rsidP="00245953">
      <w:pPr>
        <w:pStyle w:val="Terminal"/>
        <w:rPr>
          <w:lang w:val="en-CA"/>
        </w:rPr>
      </w:pPr>
    </w:p>
    <w:p w14:paraId="76F31EB6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Test copying: keys should be 8001, and 8002</w:t>
      </w:r>
    </w:p>
    <w:p w14:paraId="67EE2101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C++ is a powerful language for engineers but it's not easy.</w:t>
      </w:r>
    </w:p>
    <w:p w14:paraId="35750AFD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I am an ENEL-409 student.</w:t>
      </w:r>
    </w:p>
    <w:p w14:paraId="66336DC4" w14:textId="77777777" w:rsidR="00245953" w:rsidRPr="00245953" w:rsidRDefault="00245953" w:rsidP="00245953">
      <w:pPr>
        <w:pStyle w:val="Terminal"/>
        <w:rPr>
          <w:lang w:val="en-CA"/>
        </w:rPr>
      </w:pPr>
    </w:p>
    <w:p w14:paraId="5E06DA95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Test assignment operator: key should be 8001</w:t>
      </w:r>
    </w:p>
    <w:p w14:paraId="47FC72ED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C++ is a powerful language for engineers but it's not easy.</w:t>
      </w:r>
    </w:p>
    <w:p w14:paraId="3AD1BE0C" w14:textId="77777777" w:rsidR="00245953" w:rsidRPr="00245953" w:rsidRDefault="00245953" w:rsidP="00245953">
      <w:pPr>
        <w:pStyle w:val="Terminal"/>
        <w:rPr>
          <w:lang w:val="en-CA"/>
        </w:rPr>
      </w:pPr>
    </w:p>
    <w:p w14:paraId="1B74A4EF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Printing table for the last time: Table should be empty ...</w:t>
      </w:r>
    </w:p>
    <w:p w14:paraId="64E81EBE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  Table is EMPTY.</w:t>
      </w:r>
    </w:p>
    <w:p w14:paraId="37F04886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***----Finished Lab 4 tests on &lt;</w:t>
      </w:r>
      <w:proofErr w:type="spellStart"/>
      <w:r w:rsidRPr="00245953">
        <w:rPr>
          <w:lang w:val="en-CA"/>
        </w:rPr>
        <w:t>int</w:t>
      </w:r>
      <w:proofErr w:type="spellEnd"/>
      <w:r w:rsidRPr="00245953">
        <w:rPr>
          <w:lang w:val="en-CA"/>
        </w:rPr>
        <w:t>&gt; &lt;</w:t>
      </w:r>
      <w:proofErr w:type="spellStart"/>
      <w:r w:rsidRPr="00245953">
        <w:rPr>
          <w:lang w:val="en-CA"/>
        </w:rPr>
        <w:t>Mystring</w:t>
      </w:r>
      <w:proofErr w:type="spellEnd"/>
      <w:r w:rsidRPr="00245953">
        <w:rPr>
          <w:lang w:val="en-CA"/>
        </w:rPr>
        <w:t>&gt;-----***</w:t>
      </w:r>
    </w:p>
    <w:p w14:paraId="181B0CEE" w14:textId="77777777" w:rsid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PRESS RETURN TO CONTINUE.</w:t>
      </w:r>
    </w:p>
    <w:p w14:paraId="3008B50E" w14:textId="77777777" w:rsidR="00404820" w:rsidRPr="00245953" w:rsidRDefault="00404820" w:rsidP="00245953">
      <w:pPr>
        <w:pStyle w:val="Terminal"/>
        <w:rPr>
          <w:lang w:val="en-CA"/>
        </w:rPr>
      </w:pPr>
      <w:bookmarkStart w:id="0" w:name="_GoBack"/>
      <w:bookmarkEnd w:id="0"/>
    </w:p>
    <w:p w14:paraId="60CBCE8A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Creating and testing </w:t>
      </w:r>
      <w:proofErr w:type="spellStart"/>
      <w:r w:rsidRPr="00245953">
        <w:rPr>
          <w:lang w:val="en-CA"/>
        </w:rPr>
        <w:t>LookupTable</w:t>
      </w:r>
      <w:proofErr w:type="spellEnd"/>
      <w:r w:rsidRPr="00245953">
        <w:rPr>
          <w:lang w:val="en-CA"/>
        </w:rPr>
        <w:t xml:space="preserve"> &lt;</w:t>
      </w:r>
      <w:proofErr w:type="spellStart"/>
      <w:r w:rsidRPr="00245953">
        <w:rPr>
          <w:lang w:val="en-CA"/>
        </w:rPr>
        <w:t>int</w:t>
      </w:r>
      <w:proofErr w:type="spellEnd"/>
      <w:r w:rsidRPr="00245953">
        <w:rPr>
          <w:lang w:val="en-CA"/>
        </w:rPr>
        <w:t xml:space="preserve">, </w:t>
      </w:r>
      <w:proofErr w:type="spellStart"/>
      <w:r w:rsidRPr="00245953">
        <w:rPr>
          <w:lang w:val="en-CA"/>
        </w:rPr>
        <w:t>int</w:t>
      </w:r>
      <w:proofErr w:type="spellEnd"/>
      <w:r w:rsidRPr="00245953">
        <w:rPr>
          <w:lang w:val="en-CA"/>
        </w:rPr>
        <w:t xml:space="preserve">&gt; </w:t>
      </w:r>
      <w:proofErr w:type="gramStart"/>
      <w:r w:rsidRPr="00245953">
        <w:rPr>
          <w:lang w:val="en-CA"/>
        </w:rPr>
        <w:t>.....</w:t>
      </w:r>
      <w:proofErr w:type="gramEnd"/>
    </w:p>
    <w:p w14:paraId="05BF7A4C" w14:textId="77777777" w:rsidR="00245953" w:rsidRPr="00245953" w:rsidRDefault="00245953" w:rsidP="00245953">
      <w:pPr>
        <w:pStyle w:val="Terminal"/>
        <w:rPr>
          <w:lang w:val="en-CA"/>
        </w:rPr>
      </w:pPr>
    </w:p>
    <w:p w14:paraId="1DC37A3F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Printing table after inserting 3 new keys </w:t>
      </w:r>
      <w:proofErr w:type="gramStart"/>
      <w:r w:rsidRPr="00245953">
        <w:rPr>
          <w:lang w:val="en-CA"/>
        </w:rPr>
        <w:t>and  and</w:t>
      </w:r>
      <w:proofErr w:type="gramEnd"/>
      <w:r w:rsidRPr="00245953">
        <w:rPr>
          <w:lang w:val="en-CA"/>
        </w:rPr>
        <w:t xml:space="preserve"> 1 removal...</w:t>
      </w:r>
    </w:p>
    <w:p w14:paraId="6F35850C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8888</w:t>
      </w:r>
    </w:p>
    <w:p w14:paraId="733E061B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9999</w:t>
      </w:r>
    </w:p>
    <w:p w14:paraId="2D7D379D" w14:textId="77777777" w:rsidR="00245953" w:rsidRPr="00245953" w:rsidRDefault="00245953" w:rsidP="00245953">
      <w:pPr>
        <w:pStyle w:val="Terminal"/>
        <w:rPr>
          <w:lang w:val="en-CA"/>
        </w:rPr>
      </w:pPr>
    </w:p>
    <w:p w14:paraId="37CB5AFA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Let's look up some names ...</w:t>
      </w:r>
    </w:p>
    <w:p w14:paraId="0F6DF39A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Found key:8888</w:t>
      </w:r>
    </w:p>
    <w:p w14:paraId="08271911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Sorry, I couldn't find key: 8000 in the table.</w:t>
      </w:r>
    </w:p>
    <w:p w14:paraId="5EF9448A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9999</w:t>
      </w:r>
    </w:p>
    <w:p w14:paraId="1BC75826" w14:textId="77777777" w:rsidR="00245953" w:rsidRPr="00245953" w:rsidRDefault="00245953" w:rsidP="00245953">
      <w:pPr>
        <w:pStyle w:val="Terminal"/>
        <w:rPr>
          <w:lang w:val="en-CA"/>
        </w:rPr>
      </w:pPr>
    </w:p>
    <w:p w14:paraId="498D6081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Test copying: keys should be 8001, and 8002</w:t>
      </w:r>
    </w:p>
    <w:p w14:paraId="4FBBFF44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8888</w:t>
      </w:r>
    </w:p>
    <w:p w14:paraId="7A3CBBB3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9999</w:t>
      </w:r>
    </w:p>
    <w:p w14:paraId="06F9C6BB" w14:textId="77777777" w:rsidR="00245953" w:rsidRPr="00245953" w:rsidRDefault="00245953" w:rsidP="00245953">
      <w:pPr>
        <w:pStyle w:val="Terminal"/>
        <w:rPr>
          <w:lang w:val="en-CA"/>
        </w:rPr>
      </w:pPr>
    </w:p>
    <w:p w14:paraId="37499B6C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Test assignment operator: key should be 8001</w:t>
      </w:r>
    </w:p>
    <w:p w14:paraId="1DDC4D83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8888</w:t>
      </w:r>
    </w:p>
    <w:p w14:paraId="279654D0" w14:textId="77777777" w:rsidR="00245953" w:rsidRPr="00245953" w:rsidRDefault="00245953" w:rsidP="00245953">
      <w:pPr>
        <w:pStyle w:val="Terminal"/>
        <w:rPr>
          <w:lang w:val="en-CA"/>
        </w:rPr>
      </w:pPr>
    </w:p>
    <w:p w14:paraId="4D406835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Printing table for the last time: Table should be empty ...</w:t>
      </w:r>
    </w:p>
    <w:p w14:paraId="3AEA9F62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 xml:space="preserve">  Table is EMPTY</w:t>
      </w:r>
    </w:p>
    <w:p w14:paraId="55F13C2E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***----Finished Lab 4 tests on &lt;</w:t>
      </w:r>
      <w:proofErr w:type="spellStart"/>
      <w:r w:rsidRPr="00245953">
        <w:rPr>
          <w:lang w:val="en-CA"/>
        </w:rPr>
        <w:t>int</w:t>
      </w:r>
      <w:proofErr w:type="spellEnd"/>
      <w:r w:rsidRPr="00245953">
        <w:rPr>
          <w:lang w:val="en-CA"/>
        </w:rPr>
        <w:t>&gt; &lt;</w:t>
      </w:r>
      <w:proofErr w:type="spellStart"/>
      <w:r w:rsidRPr="00245953">
        <w:rPr>
          <w:lang w:val="en-CA"/>
        </w:rPr>
        <w:t>int</w:t>
      </w:r>
      <w:proofErr w:type="spellEnd"/>
      <w:r w:rsidRPr="00245953">
        <w:rPr>
          <w:lang w:val="en-CA"/>
        </w:rPr>
        <w:t>&gt;-----***</w:t>
      </w:r>
    </w:p>
    <w:p w14:paraId="229E98CA" w14:textId="77777777" w:rsidR="00245953" w:rsidRPr="00245953" w:rsidRDefault="00245953" w:rsidP="00245953">
      <w:pPr>
        <w:pStyle w:val="Terminal"/>
        <w:rPr>
          <w:lang w:val="en-CA"/>
        </w:rPr>
      </w:pPr>
    </w:p>
    <w:p w14:paraId="39583C53" w14:textId="77777777" w:rsidR="00245953" w:rsidRPr="00245953" w:rsidRDefault="00245953" w:rsidP="00245953">
      <w:pPr>
        <w:pStyle w:val="Terminal"/>
        <w:rPr>
          <w:lang w:val="en-CA"/>
        </w:rPr>
      </w:pPr>
    </w:p>
    <w:p w14:paraId="090F05CF" w14:textId="77777777" w:rsidR="00245953" w:rsidRPr="00245953" w:rsidRDefault="00245953" w:rsidP="00245953">
      <w:pPr>
        <w:pStyle w:val="Terminal"/>
        <w:rPr>
          <w:lang w:val="en-CA"/>
        </w:rPr>
      </w:pPr>
      <w:r w:rsidRPr="00245953">
        <w:rPr>
          <w:lang w:val="en-CA"/>
        </w:rPr>
        <w:t>Program terminated successfully.</w:t>
      </w:r>
    </w:p>
    <w:p w14:paraId="205E9EE2" w14:textId="77777777" w:rsidR="00245953" w:rsidRPr="00245953" w:rsidRDefault="00245953" w:rsidP="00245953">
      <w:pPr>
        <w:pStyle w:val="Terminal"/>
        <w:rPr>
          <w:lang w:val="en-CA"/>
        </w:rPr>
      </w:pPr>
    </w:p>
    <w:p w14:paraId="6901FEEB" w14:textId="77777777" w:rsidR="002F4213" w:rsidRPr="002F4213" w:rsidRDefault="002F4213" w:rsidP="002F4213">
      <w:pPr>
        <w:pStyle w:val="Terminal"/>
        <w:rPr>
          <w:lang w:val="en-CA"/>
        </w:rPr>
      </w:pPr>
    </w:p>
    <w:sectPr w:rsidR="002F4213" w:rsidRPr="002F4213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13"/>
    <w:rsid w:val="00093A3C"/>
    <w:rsid w:val="00157EDB"/>
    <w:rsid w:val="002156DA"/>
    <w:rsid w:val="00245953"/>
    <w:rsid w:val="00282B87"/>
    <w:rsid w:val="002F4213"/>
    <w:rsid w:val="003C76E0"/>
    <w:rsid w:val="00404820"/>
    <w:rsid w:val="005C4645"/>
    <w:rsid w:val="008472C1"/>
    <w:rsid w:val="009A1179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0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1</TotalTime>
  <Pages>25</Pages>
  <Words>3690</Words>
  <Characters>21038</Characters>
  <Application>Microsoft Macintosh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A</vt:lpstr>
      <vt:lpstr>Exercise B</vt:lpstr>
    </vt:vector>
  </TitlesOfParts>
  <LinksUpToDate>false</LinksUpToDate>
  <CharactersWithSpaces>24679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3</cp:revision>
  <cp:lastPrinted>2016-04-05T04:52:00Z</cp:lastPrinted>
  <dcterms:created xsi:type="dcterms:W3CDTF">2016-04-05T04:52:00Z</dcterms:created>
  <dcterms:modified xsi:type="dcterms:W3CDTF">2016-04-05T04:54:00Z</dcterms:modified>
</cp:coreProperties>
</file>