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752B4" w14:textId="77777777" w:rsidR="00C62A8B" w:rsidRDefault="00C62A8B">
      <w:pPr>
        <w:rPr>
          <w:b/>
          <w:lang w:val="en-CA"/>
        </w:rPr>
      </w:pPr>
    </w:p>
    <w:p w14:paraId="089C8D59" w14:textId="77777777" w:rsidR="00C62A8B" w:rsidRDefault="00C62A8B">
      <w:pPr>
        <w:rPr>
          <w:b/>
          <w:lang w:val="en-CA"/>
        </w:rPr>
      </w:pPr>
    </w:p>
    <w:p w14:paraId="78E74D85" w14:textId="77777777" w:rsidR="00C62A8B" w:rsidRDefault="00C62A8B">
      <w:pPr>
        <w:rPr>
          <w:b/>
          <w:lang w:val="en-CA"/>
        </w:rPr>
      </w:pPr>
    </w:p>
    <w:p w14:paraId="5C95DE60" w14:textId="77777777" w:rsidR="00C62A8B" w:rsidRDefault="00C62A8B">
      <w:pPr>
        <w:rPr>
          <w:b/>
          <w:lang w:val="en-CA"/>
        </w:rPr>
      </w:pPr>
    </w:p>
    <w:p w14:paraId="7C80FAD6" w14:textId="77777777" w:rsidR="00C62A8B" w:rsidRDefault="00C62A8B">
      <w:pPr>
        <w:rPr>
          <w:b/>
          <w:lang w:val="en-CA"/>
        </w:rPr>
      </w:pPr>
    </w:p>
    <w:p w14:paraId="7B23EE82" w14:textId="77777777" w:rsidR="00C62A8B" w:rsidRDefault="00C62A8B">
      <w:pPr>
        <w:rPr>
          <w:b/>
          <w:lang w:val="en-CA"/>
        </w:rPr>
      </w:pPr>
    </w:p>
    <w:p w14:paraId="2C81DA5A" w14:textId="77777777" w:rsidR="00C62A8B" w:rsidRDefault="00C62A8B">
      <w:pPr>
        <w:rPr>
          <w:b/>
          <w:lang w:val="en-CA"/>
        </w:rPr>
      </w:pPr>
    </w:p>
    <w:p w14:paraId="0CA2828B" w14:textId="77777777" w:rsidR="00C62A8B" w:rsidRDefault="00C62A8B">
      <w:pPr>
        <w:rPr>
          <w:b/>
          <w:lang w:val="en-CA"/>
        </w:rPr>
      </w:pPr>
    </w:p>
    <w:p w14:paraId="5176CBC9" w14:textId="77777777" w:rsidR="00C62A8B" w:rsidRDefault="00C62A8B">
      <w:pPr>
        <w:rPr>
          <w:b/>
          <w:lang w:val="en-CA"/>
        </w:rPr>
      </w:pPr>
    </w:p>
    <w:p w14:paraId="5574CE30" w14:textId="77777777" w:rsidR="00C62A8B" w:rsidRDefault="00C62A8B">
      <w:pPr>
        <w:rPr>
          <w:b/>
          <w:lang w:val="en-CA"/>
        </w:rPr>
      </w:pPr>
    </w:p>
    <w:p w14:paraId="7D16DE0D" w14:textId="77777777" w:rsidR="00C62A8B" w:rsidRDefault="00C62A8B">
      <w:pPr>
        <w:rPr>
          <w:b/>
          <w:lang w:val="en-CA"/>
        </w:rPr>
      </w:pPr>
    </w:p>
    <w:p w14:paraId="71519806" w14:textId="77777777" w:rsidR="00C62A8B" w:rsidRDefault="00C62A8B">
      <w:pPr>
        <w:rPr>
          <w:b/>
          <w:lang w:val="en-CA"/>
        </w:rPr>
      </w:pPr>
    </w:p>
    <w:p w14:paraId="62420F65" w14:textId="77777777" w:rsidR="00C62A8B" w:rsidRDefault="00C62A8B">
      <w:pPr>
        <w:rPr>
          <w:b/>
          <w:lang w:val="en-CA"/>
        </w:rPr>
      </w:pPr>
    </w:p>
    <w:p w14:paraId="1B558137" w14:textId="77777777" w:rsidR="00C62A8B" w:rsidRDefault="00C62A8B">
      <w:pPr>
        <w:rPr>
          <w:b/>
          <w:lang w:val="en-CA"/>
        </w:rPr>
      </w:pPr>
    </w:p>
    <w:p w14:paraId="3A4AE78F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>
        <w:rPr>
          <w:lang w:val="en-CA"/>
        </w:rPr>
        <w:t>: Principals of Software Development – ENSF 409</w:t>
      </w:r>
    </w:p>
    <w:p w14:paraId="66A224D9" w14:textId="77777777" w:rsidR="00C62A8B" w:rsidRPr="00C62A8B" w:rsidRDefault="009C394C" w:rsidP="00C62A8B">
      <w:pPr>
        <w:ind w:left="1440"/>
        <w:rPr>
          <w:b/>
          <w:lang w:val="en-CA"/>
        </w:rPr>
      </w:pPr>
      <w:r>
        <w:rPr>
          <w:b/>
          <w:lang w:val="en-CA"/>
        </w:rPr>
        <w:t>Lab 4</w:t>
      </w:r>
    </w:p>
    <w:p w14:paraId="756C991B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Instructor</w:t>
      </w:r>
      <w:r>
        <w:rPr>
          <w:lang w:val="en-CA"/>
        </w:rPr>
        <w:t xml:space="preserve">: M. </w:t>
      </w:r>
      <w:proofErr w:type="spellStart"/>
      <w:r>
        <w:rPr>
          <w:lang w:val="en-CA"/>
        </w:rPr>
        <w:t>Moshirpour</w:t>
      </w:r>
      <w:proofErr w:type="spellEnd"/>
    </w:p>
    <w:p w14:paraId="623A9FCF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 w:rsidR="009C394C">
        <w:rPr>
          <w:b/>
          <w:lang w:val="en-CA"/>
        </w:rPr>
        <w:t>s</w:t>
      </w:r>
      <w:r>
        <w:rPr>
          <w:lang w:val="en-CA"/>
        </w:rPr>
        <w:t xml:space="preserve">: Mitchell </w:t>
      </w:r>
      <w:proofErr w:type="spellStart"/>
      <w:r>
        <w:rPr>
          <w:lang w:val="en-CA"/>
        </w:rPr>
        <w:t>Sawatzky</w:t>
      </w:r>
      <w:proofErr w:type="spellEnd"/>
      <w:r w:rsidR="009C394C">
        <w:rPr>
          <w:lang w:val="en-CA"/>
        </w:rPr>
        <w:t xml:space="preserve"> and Connor Newman</w:t>
      </w:r>
    </w:p>
    <w:p w14:paraId="7E11C3E7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9C394C">
        <w:rPr>
          <w:lang w:val="en-CA"/>
        </w:rPr>
        <w:t>: Feb 5</w:t>
      </w:r>
      <w:r>
        <w:rPr>
          <w:lang w:val="en-CA"/>
        </w:rPr>
        <w:t>, 2016</w:t>
      </w:r>
    </w:p>
    <w:p w14:paraId="0A9570DA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2171F75" w14:textId="77777777" w:rsidR="00C62A8B" w:rsidRDefault="009C394C" w:rsidP="009C394C">
      <w:pPr>
        <w:pStyle w:val="ExcerciseHeader"/>
      </w:pPr>
      <w:r>
        <w:lastRenderedPageBreak/>
        <w:t>Exercise A</w:t>
      </w:r>
    </w:p>
    <w:p w14:paraId="6C1E912F" w14:textId="77777777" w:rsidR="009C394C" w:rsidRPr="00C62A8B" w:rsidRDefault="009C394C" w:rsidP="009C394C">
      <w:r>
        <w:rPr>
          <w:noProof/>
        </w:rPr>
        <w:drawing>
          <wp:inline distT="0" distB="0" distL="0" distR="0" wp14:anchorId="6BB4B56D" wp14:editId="0EA11275">
            <wp:extent cx="5943600" cy="7683500"/>
            <wp:effectExtent l="0" t="0" r="0" b="12700"/>
            <wp:docPr id="1" name="Picture 1" descr="/Users/Mitchell/Desktop/School/Y2T2 ENSF 409/Labs ENSF/4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tchell/Desktop/School/Y2T2 ENSF 409/Labs ENSF/4/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94C" w:rsidRPr="00C62A8B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4C"/>
    <w:rsid w:val="00093A3C"/>
    <w:rsid w:val="00157EDB"/>
    <w:rsid w:val="002156DA"/>
    <w:rsid w:val="00282B87"/>
    <w:rsid w:val="003C76E0"/>
    <w:rsid w:val="005C4645"/>
    <w:rsid w:val="008472C1"/>
    <w:rsid w:val="009A1179"/>
    <w:rsid w:val="009C394C"/>
    <w:rsid w:val="009E3445"/>
    <w:rsid w:val="00B2151C"/>
    <w:rsid w:val="00C62A8B"/>
    <w:rsid w:val="00C724A8"/>
    <w:rsid w:val="00E26557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9A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SF%2040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ENSF 409 Postlab.dotx</Template>
  <TotalTime>1</TotalTime>
  <Pages>2</Pages>
  <Words>28</Words>
  <Characters>166</Characters>
  <Application>Microsoft Macintosh Word</Application>
  <DocSecurity>0</DocSecurity>
  <Lines>1</Lines>
  <Paragraphs>1</Paragraphs>
  <ScaleCrop>false</ScaleCrop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1</cp:revision>
  <dcterms:created xsi:type="dcterms:W3CDTF">2016-02-05T21:52:00Z</dcterms:created>
  <dcterms:modified xsi:type="dcterms:W3CDTF">2016-02-05T21:53:00Z</dcterms:modified>
</cp:coreProperties>
</file>